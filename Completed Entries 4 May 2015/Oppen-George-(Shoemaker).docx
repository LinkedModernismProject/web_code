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C79D46" w14:textId="77777777" w:rsidTr="00922950">
        <w:tc>
          <w:tcPr>
            <w:tcW w:w="491" w:type="dxa"/>
            <w:vMerge w:val="restart"/>
            <w:shd w:val="clear" w:color="auto" w:fill="A6A6A6" w:themeFill="background1" w:themeFillShade="A6"/>
            <w:textDirection w:val="btLr"/>
          </w:tcPr>
          <w:p w14:paraId="52E856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429BFEF9D944DA8B0D7A327A94D360"/>
            </w:placeholder>
            <w:showingPlcHdr/>
            <w:dropDownList>
              <w:listItem w:displayText="Dr." w:value="Dr."/>
              <w:listItem w:displayText="Prof." w:value="Prof."/>
            </w:dropDownList>
          </w:sdtPr>
          <w:sdtEndPr/>
          <w:sdtContent>
            <w:tc>
              <w:tcPr>
                <w:tcW w:w="1259" w:type="dxa"/>
              </w:tcPr>
              <w:p w14:paraId="365B22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8F29705C8C4FEBBA10633808760BA6"/>
            </w:placeholder>
            <w:text/>
          </w:sdtPr>
          <w:sdtEndPr/>
          <w:sdtContent>
            <w:tc>
              <w:tcPr>
                <w:tcW w:w="2073" w:type="dxa"/>
              </w:tcPr>
              <w:p w14:paraId="6143A9A0" w14:textId="77777777" w:rsidR="00B574C9" w:rsidRDefault="000201FE" w:rsidP="000201FE">
                <w:r>
                  <w:t>Steven</w:t>
                </w:r>
              </w:p>
            </w:tc>
          </w:sdtContent>
        </w:sdt>
        <w:sdt>
          <w:sdtPr>
            <w:alias w:val="Middle name"/>
            <w:tag w:val="authorMiddleName"/>
            <w:id w:val="-2076034781"/>
            <w:placeholder>
              <w:docPart w:val="8912AB71BB6B47D4967FC734864D2D5C"/>
            </w:placeholder>
            <w:showingPlcHdr/>
            <w:text/>
          </w:sdtPr>
          <w:sdtEndPr/>
          <w:sdtContent>
            <w:tc>
              <w:tcPr>
                <w:tcW w:w="2551" w:type="dxa"/>
              </w:tcPr>
              <w:p w14:paraId="7BCF41A7" w14:textId="77777777" w:rsidR="00B574C9" w:rsidRDefault="00B574C9" w:rsidP="00922950">
                <w:r>
                  <w:rPr>
                    <w:rStyle w:val="PlaceholderText"/>
                  </w:rPr>
                  <w:t>[Middle name]</w:t>
                </w:r>
              </w:p>
            </w:tc>
          </w:sdtContent>
        </w:sdt>
        <w:sdt>
          <w:sdtPr>
            <w:alias w:val="Last name"/>
            <w:tag w:val="authorLastName"/>
            <w:id w:val="-1088529830"/>
            <w:placeholder>
              <w:docPart w:val="F16395DF19524C6696957918CA5505CD"/>
            </w:placeholder>
            <w:text/>
          </w:sdtPr>
          <w:sdtEndPr/>
          <w:sdtContent>
            <w:tc>
              <w:tcPr>
                <w:tcW w:w="2642" w:type="dxa"/>
              </w:tcPr>
              <w:p w14:paraId="59169E66" w14:textId="77777777" w:rsidR="00B574C9" w:rsidRDefault="000201FE" w:rsidP="000201FE">
                <w:r>
                  <w:t>Shoemaker</w:t>
                </w:r>
              </w:p>
            </w:tc>
          </w:sdtContent>
        </w:sdt>
      </w:tr>
      <w:tr w:rsidR="00B574C9" w14:paraId="6DDA0739" w14:textId="77777777" w:rsidTr="001A6A06">
        <w:trPr>
          <w:trHeight w:val="986"/>
        </w:trPr>
        <w:tc>
          <w:tcPr>
            <w:tcW w:w="491" w:type="dxa"/>
            <w:vMerge/>
            <w:shd w:val="clear" w:color="auto" w:fill="A6A6A6" w:themeFill="background1" w:themeFillShade="A6"/>
          </w:tcPr>
          <w:p w14:paraId="2BE967B0" w14:textId="77777777" w:rsidR="00B574C9" w:rsidRPr="001A6A06" w:rsidRDefault="00B574C9" w:rsidP="00CF1542">
            <w:pPr>
              <w:jc w:val="center"/>
              <w:rPr>
                <w:b/>
                <w:color w:val="FFFFFF" w:themeColor="background1"/>
              </w:rPr>
            </w:pPr>
          </w:p>
        </w:tc>
        <w:sdt>
          <w:sdtPr>
            <w:alias w:val="Biography"/>
            <w:tag w:val="authorBiography"/>
            <w:id w:val="938807824"/>
            <w:placeholder>
              <w:docPart w:val="F8A10E6D5AA64C959A2BB1B60F2C006C"/>
            </w:placeholder>
            <w:showingPlcHdr/>
          </w:sdtPr>
          <w:sdtEndPr/>
          <w:sdtContent>
            <w:tc>
              <w:tcPr>
                <w:tcW w:w="8525" w:type="dxa"/>
                <w:gridSpan w:val="4"/>
              </w:tcPr>
              <w:p w14:paraId="343B9BF0" w14:textId="77777777" w:rsidR="00B574C9" w:rsidRDefault="00B574C9" w:rsidP="00922950">
                <w:r>
                  <w:rPr>
                    <w:rStyle w:val="PlaceholderText"/>
                  </w:rPr>
                  <w:t>[Enter your biography]</w:t>
                </w:r>
              </w:p>
            </w:tc>
          </w:sdtContent>
        </w:sdt>
      </w:tr>
      <w:tr w:rsidR="00B574C9" w14:paraId="5A91807E" w14:textId="77777777" w:rsidTr="001A6A06">
        <w:trPr>
          <w:trHeight w:val="986"/>
        </w:trPr>
        <w:tc>
          <w:tcPr>
            <w:tcW w:w="491" w:type="dxa"/>
            <w:vMerge/>
            <w:shd w:val="clear" w:color="auto" w:fill="A6A6A6" w:themeFill="background1" w:themeFillShade="A6"/>
          </w:tcPr>
          <w:p w14:paraId="60540905" w14:textId="77777777" w:rsidR="00B574C9" w:rsidRPr="001A6A06" w:rsidRDefault="00B574C9" w:rsidP="00CF1542">
            <w:pPr>
              <w:jc w:val="center"/>
              <w:rPr>
                <w:b/>
                <w:color w:val="FFFFFF" w:themeColor="background1"/>
              </w:rPr>
            </w:pPr>
          </w:p>
        </w:tc>
        <w:sdt>
          <w:sdtPr>
            <w:alias w:val="Affiliation"/>
            <w:tag w:val="affiliation"/>
            <w:id w:val="2012937915"/>
            <w:placeholder>
              <w:docPart w:val="CFD7577D1FB4422497C88131F4BD0B50"/>
            </w:placeholder>
            <w:text/>
          </w:sdtPr>
          <w:sdtEndPr/>
          <w:sdtContent>
            <w:tc>
              <w:tcPr>
                <w:tcW w:w="8525" w:type="dxa"/>
                <w:gridSpan w:val="4"/>
              </w:tcPr>
              <w:p w14:paraId="12EAF3A3" w14:textId="77777777" w:rsidR="00B574C9" w:rsidRDefault="003A75AD" w:rsidP="003A75AD">
                <w:r>
                  <w:t>Connecticut College</w:t>
                </w:r>
              </w:p>
            </w:tc>
          </w:sdtContent>
        </w:sdt>
      </w:tr>
    </w:tbl>
    <w:p w14:paraId="1AFB38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953D2C" w14:textId="77777777" w:rsidTr="00244BB0">
        <w:tc>
          <w:tcPr>
            <w:tcW w:w="9016" w:type="dxa"/>
            <w:shd w:val="clear" w:color="auto" w:fill="A6A6A6" w:themeFill="background1" w:themeFillShade="A6"/>
            <w:tcMar>
              <w:top w:w="113" w:type="dxa"/>
              <w:bottom w:w="113" w:type="dxa"/>
            </w:tcMar>
          </w:tcPr>
          <w:p w14:paraId="32A68D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A571E7" w14:textId="77777777" w:rsidTr="003F0D73">
        <w:sdt>
          <w:sdtPr>
            <w:alias w:val="Article headword"/>
            <w:tag w:val="articleHeadword"/>
            <w:id w:val="-361440020"/>
            <w:placeholder>
              <w:docPart w:val="803A162654924A75804FDADDBE8DE5DF"/>
            </w:placeholder>
            <w:text/>
          </w:sdtPr>
          <w:sdtEndPr/>
          <w:sdtContent>
            <w:tc>
              <w:tcPr>
                <w:tcW w:w="9016" w:type="dxa"/>
                <w:tcMar>
                  <w:top w:w="113" w:type="dxa"/>
                  <w:bottom w:w="113" w:type="dxa"/>
                </w:tcMar>
              </w:tcPr>
              <w:p w14:paraId="0A58A458" w14:textId="77777777" w:rsidR="003F0D73" w:rsidRPr="00FB589A" w:rsidRDefault="00E12181" w:rsidP="00E12181">
                <w:proofErr w:type="spellStart"/>
                <w:r w:rsidRPr="00E12181">
                  <w:t>Oppen</w:t>
                </w:r>
                <w:proofErr w:type="spellEnd"/>
                <w:r>
                  <w:t>, George</w:t>
                </w:r>
                <w:r w:rsidRPr="00E12181">
                  <w:t xml:space="preserve"> (1908-1984)</w:t>
                </w:r>
              </w:p>
            </w:tc>
          </w:sdtContent>
        </w:sdt>
      </w:tr>
      <w:tr w:rsidR="00464699" w14:paraId="65A1E378" w14:textId="77777777" w:rsidTr="007821B0">
        <w:sdt>
          <w:sdtPr>
            <w:alias w:val="Variant headwords"/>
            <w:tag w:val="variantHeadwords"/>
            <w:id w:val="173464402"/>
            <w:placeholder>
              <w:docPart w:val="2EBA847326154BCA9B49BBBA00372AAD"/>
            </w:placeholder>
            <w:showingPlcHdr/>
          </w:sdtPr>
          <w:sdtEndPr/>
          <w:sdtContent>
            <w:tc>
              <w:tcPr>
                <w:tcW w:w="9016" w:type="dxa"/>
                <w:tcMar>
                  <w:top w:w="113" w:type="dxa"/>
                  <w:bottom w:w="113" w:type="dxa"/>
                </w:tcMar>
              </w:tcPr>
              <w:p w14:paraId="370F6B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3B6F77" w14:textId="77777777" w:rsidTr="003F0D73">
        <w:sdt>
          <w:sdtPr>
            <w:alias w:val="Abstract"/>
            <w:tag w:val="abstract"/>
            <w:id w:val="-635871867"/>
            <w:placeholder>
              <w:docPart w:val="A6AE1DCE0C6F466896AA2D2DDFE475B6"/>
            </w:placeholder>
          </w:sdtPr>
          <w:sdtEndPr/>
          <w:sdtContent>
            <w:tc>
              <w:tcPr>
                <w:tcW w:w="9016" w:type="dxa"/>
                <w:tcMar>
                  <w:top w:w="113" w:type="dxa"/>
                  <w:bottom w:w="113" w:type="dxa"/>
                </w:tcMar>
              </w:tcPr>
              <w:p w14:paraId="0EA071D3" w14:textId="77777777" w:rsidR="00E85A05" w:rsidRDefault="00E12181" w:rsidP="00E85A05">
                <w:r>
                  <w:t xml:space="preserve">George </w:t>
                </w:r>
                <w:proofErr w:type="spellStart"/>
                <w:r>
                  <w:t>Oppen</w:t>
                </w:r>
                <w:proofErr w:type="spellEnd"/>
                <w:r>
                  <w:t xml:space="preserve"> was an innovative poet associated with the Objectivist movement in American poetry. Early in his poetic career, he appeared in both the ‘Objectivist’ number of </w:t>
                </w:r>
                <w:r>
                  <w:rPr>
                    <w:i/>
                  </w:rPr>
                  <w:t>Poetry</w:t>
                </w:r>
                <w:r>
                  <w:t xml:space="preserve"> magazine (1931) and </w:t>
                </w:r>
                <w:r w:rsidRPr="00E14EAE">
                  <w:rPr>
                    <w:i/>
                  </w:rPr>
                  <w:t>An ‘Objectivists’ Anthology</w:t>
                </w:r>
                <w:r>
                  <w:rPr>
                    <w:i/>
                  </w:rPr>
                  <w:t xml:space="preserve"> </w:t>
                </w:r>
                <w:r>
                  <w:t xml:space="preserve">(1932), both edited by Louis </w:t>
                </w:r>
                <w:proofErr w:type="spellStart"/>
                <w:r>
                  <w:t>Zukofsky</w:t>
                </w:r>
                <w:proofErr w:type="spellEnd"/>
                <w:r>
                  <w:t xml:space="preserve"> (1904-1978). After a twenty-five year period of silence, </w:t>
                </w:r>
                <w:proofErr w:type="spellStart"/>
                <w:r>
                  <w:t>Oppen</w:t>
                </w:r>
                <w:proofErr w:type="spellEnd"/>
                <w:r>
                  <w:t xml:space="preserve"> re-emerged in the early 1960s, producing new work that took up a challenging stance toward the American scene of the time. He became an important influence on a number of younger American poets, including members of the Beat and Black Mountain schools. His volume </w:t>
                </w:r>
                <w:r>
                  <w:rPr>
                    <w:i/>
                  </w:rPr>
                  <w:t xml:space="preserve">Of Being Numerous </w:t>
                </w:r>
                <w:r>
                  <w:t xml:space="preserve">(1968) addressed the </w:t>
                </w:r>
                <w:proofErr w:type="spellStart"/>
                <w:r>
                  <w:t>ongoing</w:t>
                </w:r>
                <w:proofErr w:type="spellEnd"/>
                <w:r>
                  <w:t xml:space="preserve"> war in Vietnam and won the Pulitzer Prize in 1969. Throughout his work, he sought to use poetry as a ‘test of truth,’ or at the very least a ‘test of sincerity,’ which he defined as follows: ‘there is a moment, an actual time, when you believe something to be true, and you construct a meaning from these moments of conviction’ (</w:t>
                </w:r>
                <w:proofErr w:type="spellStart"/>
                <w:r>
                  <w:t>Dembo</w:t>
                </w:r>
                <w:proofErr w:type="spellEnd"/>
                <w:r>
                  <w:t xml:space="preserve"> interview 174).</w:t>
                </w:r>
              </w:p>
            </w:tc>
          </w:sdtContent>
        </w:sdt>
      </w:tr>
      <w:tr w:rsidR="003F0D73" w14:paraId="174FCE93" w14:textId="77777777" w:rsidTr="003F0D73">
        <w:sdt>
          <w:sdtPr>
            <w:alias w:val="Article text"/>
            <w:tag w:val="articleText"/>
            <w:id w:val="634067588"/>
            <w:placeholder>
              <w:docPart w:val="9948750DA2AD45CBAD402CBD0D3069BF"/>
            </w:placeholder>
          </w:sdtPr>
          <w:sdtEndPr/>
          <w:sdtContent>
            <w:tc>
              <w:tcPr>
                <w:tcW w:w="9016" w:type="dxa"/>
                <w:tcMar>
                  <w:top w:w="113" w:type="dxa"/>
                  <w:bottom w:w="113" w:type="dxa"/>
                </w:tcMar>
              </w:tcPr>
              <w:p w14:paraId="4F2FEA77" w14:textId="77777777" w:rsidR="00E12181" w:rsidRDefault="00E12181" w:rsidP="00E12181">
                <w:r>
                  <w:t xml:space="preserve">George </w:t>
                </w:r>
                <w:proofErr w:type="spellStart"/>
                <w:r>
                  <w:t>Oppen</w:t>
                </w:r>
                <w:proofErr w:type="spellEnd"/>
                <w:r>
                  <w:t xml:space="preserve"> was an innovative poet associated with the Objectivist movement in American poetry. Early in his poetic career, he appeared in both the ‘Objectivist’ number of </w:t>
                </w:r>
                <w:r>
                  <w:rPr>
                    <w:i/>
                  </w:rPr>
                  <w:t>Poetry</w:t>
                </w:r>
                <w:r>
                  <w:t xml:space="preserve"> magazine (1931) and </w:t>
                </w:r>
                <w:r w:rsidRPr="00E14EAE">
                  <w:rPr>
                    <w:i/>
                  </w:rPr>
                  <w:t>An ‘Objectivists’ Anthology</w:t>
                </w:r>
                <w:r>
                  <w:rPr>
                    <w:i/>
                  </w:rPr>
                  <w:t xml:space="preserve"> </w:t>
                </w:r>
                <w:r>
                  <w:t xml:space="preserve">(1932), both edited by Louis </w:t>
                </w:r>
                <w:proofErr w:type="spellStart"/>
                <w:r>
                  <w:t>Zukofsky</w:t>
                </w:r>
                <w:proofErr w:type="spellEnd"/>
                <w:r>
                  <w:t xml:space="preserve"> (1904-1978). After a twenty-five year period of silence, </w:t>
                </w:r>
                <w:proofErr w:type="spellStart"/>
                <w:r>
                  <w:t>Oppen</w:t>
                </w:r>
                <w:proofErr w:type="spellEnd"/>
                <w:r>
                  <w:t xml:space="preserve"> re-emerged in the early 1960s, producing new work that took up a challenging stance toward the American scene of the time. He became an important influence on a number of younger American poets, including members of the Beat and Black Mountain schools. His volume </w:t>
                </w:r>
                <w:r>
                  <w:rPr>
                    <w:i/>
                  </w:rPr>
                  <w:t xml:space="preserve">Of Being Numerous </w:t>
                </w:r>
                <w:r>
                  <w:t xml:space="preserve">(1968) addressed the </w:t>
                </w:r>
                <w:proofErr w:type="spellStart"/>
                <w:r>
                  <w:t>ongoing</w:t>
                </w:r>
                <w:proofErr w:type="spellEnd"/>
                <w:r>
                  <w:t xml:space="preserve"> war in Vietnam and won the Pulitzer Prize in 1969. Throughout his work, he sought to use poetry as a ‘test of truth,’ or at the very least a ‘test of sincerity,’ which he defined as follows: ‘there is a moment, an actual time, when you believe something to be true, and you construct a meaning from these moments of conviction’ (</w:t>
                </w:r>
                <w:proofErr w:type="spellStart"/>
                <w:r>
                  <w:t>Dembo</w:t>
                </w:r>
                <w:proofErr w:type="spellEnd"/>
                <w:r>
                  <w:t xml:space="preserve"> interview 174).</w:t>
                </w:r>
              </w:p>
              <w:p w14:paraId="7C42C6F2" w14:textId="77777777" w:rsidR="00E12181" w:rsidRDefault="00E12181" w:rsidP="00E12181"/>
              <w:p w14:paraId="28D72B73" w14:textId="77777777" w:rsidR="00E12181" w:rsidRDefault="00E12181" w:rsidP="00E12181">
                <w:proofErr w:type="spellStart"/>
                <w:r>
                  <w:t>Oppen</w:t>
                </w:r>
                <w:proofErr w:type="spellEnd"/>
                <w:r>
                  <w:t xml:space="preserve"> was born in New Rochelle, New York to a wealthy Jewish family (their name was originally Oppenheimer). The affluence of his childhood offered privilege while also imposing a burden, so that </w:t>
                </w:r>
                <w:proofErr w:type="spellStart"/>
                <w:r>
                  <w:t>Oppen</w:t>
                </w:r>
                <w:proofErr w:type="spellEnd"/>
                <w:r>
                  <w:t xml:space="preserve"> eventually found himself undertaking an ‘escape from wealth.’ In 1926, he began attending Oregon State Agricultural College, where he met Mary Colby (1908-1990). After the couple stayed out all night on their first date, Mary was expelled and George was suspended. The </w:t>
                </w:r>
                <w:proofErr w:type="gramStart"/>
                <w:r>
                  <w:t>two left</w:t>
                </w:r>
                <w:proofErr w:type="gramEnd"/>
                <w:r>
                  <w:t xml:space="preserve"> college together, hitchhiking across the country and embarking on a rather adventurous life, memorably documented in Mary </w:t>
                </w:r>
                <w:proofErr w:type="spellStart"/>
                <w:r>
                  <w:t>Oppen’s</w:t>
                </w:r>
                <w:proofErr w:type="spellEnd"/>
                <w:r>
                  <w:t xml:space="preserve"> autobiography. Arriving in New York City, they met Louis </w:t>
                </w:r>
                <w:proofErr w:type="spellStart"/>
                <w:r>
                  <w:t>Zukofsky</w:t>
                </w:r>
                <w:proofErr w:type="spellEnd"/>
                <w:r>
                  <w:t xml:space="preserve"> and Charles </w:t>
                </w:r>
                <w:proofErr w:type="spellStart"/>
                <w:r>
                  <w:t>Reznikoff</w:t>
                </w:r>
                <w:proofErr w:type="spellEnd"/>
                <w:r>
                  <w:t xml:space="preserve"> (1894-1976), thus commencing </w:t>
                </w:r>
                <w:proofErr w:type="spellStart"/>
                <w:r>
                  <w:t>Oppen’s</w:t>
                </w:r>
                <w:proofErr w:type="spellEnd"/>
                <w:r>
                  <w:t xml:space="preserve"> involvement with the poets of the Objectivist movement. After travelling to Europe, the </w:t>
                </w:r>
                <w:proofErr w:type="spellStart"/>
                <w:r>
                  <w:t>Oppens</w:t>
                </w:r>
                <w:proofErr w:type="spellEnd"/>
                <w:r>
                  <w:t xml:space="preserve"> established the small press To Publishers, which published work by Ezra Pound (1885-1972) and William Carlos Williams (1883-1963). </w:t>
                </w:r>
                <w:proofErr w:type="spellStart"/>
                <w:r>
                  <w:t>Oppen</w:t>
                </w:r>
                <w:proofErr w:type="spellEnd"/>
                <w:r>
                  <w:t xml:space="preserve"> was next involved with The Objectivist Press, a publishing collective </w:t>
                </w:r>
                <w:r>
                  <w:lastRenderedPageBreak/>
                  <w:t xml:space="preserve">that produced his first book of poetry, </w:t>
                </w:r>
                <w:r>
                  <w:rPr>
                    <w:i/>
                  </w:rPr>
                  <w:t>Discrete Series</w:t>
                </w:r>
                <w:r>
                  <w:t xml:space="preserve">, in 1934. </w:t>
                </w:r>
              </w:p>
              <w:p w14:paraId="61AAA63A" w14:textId="77777777" w:rsidR="00E12181" w:rsidRDefault="00E12181" w:rsidP="00E12181"/>
              <w:p w14:paraId="6AB7FBE6" w14:textId="77777777" w:rsidR="00E12181" w:rsidRDefault="00E12181" w:rsidP="00E12181">
                <w:r>
                  <w:t xml:space="preserve">The volume bore a preface by Pound and marked an auspicious beginning, but </w:t>
                </w:r>
                <w:proofErr w:type="spellStart"/>
                <w:r>
                  <w:t>Oppen’s</w:t>
                </w:r>
                <w:proofErr w:type="spellEnd"/>
                <w:r>
                  <w:t xml:space="preserve"> career as a writer was soon interrupted. In response to the plight of the unemployed during the Great Depression, he turned to leftist politics, joining the Communist Party. With the advent of World War II, </w:t>
                </w:r>
                <w:proofErr w:type="spellStart"/>
                <w:r>
                  <w:t>Oppen</w:t>
                </w:r>
                <w:proofErr w:type="spellEnd"/>
                <w:r>
                  <w:t xml:space="preserve"> felt compelled, as a Jew and an anti-fascist, to join the fight. He suffered severe wounds and was nearly killed during the Battle of the Bulge, an experience that profoundly marked his later life and poetry. By the early 1950s, the </w:t>
                </w:r>
                <w:proofErr w:type="spellStart"/>
                <w:r>
                  <w:t>Oppens</w:t>
                </w:r>
                <w:proofErr w:type="spellEnd"/>
                <w:r>
                  <w:t xml:space="preserve"> began to fear </w:t>
                </w:r>
                <w:proofErr w:type="spellStart"/>
                <w:r>
                  <w:t>McCarthyite</w:t>
                </w:r>
                <w:proofErr w:type="spellEnd"/>
                <w:r>
                  <w:t xml:space="preserve"> persecution for their earlier political activities, so they moved to Mexico.</w:t>
                </w:r>
              </w:p>
              <w:p w14:paraId="2F4797EC" w14:textId="77777777" w:rsidR="00E12181" w:rsidRDefault="00E12181" w:rsidP="00E12181"/>
              <w:p w14:paraId="689C0BC1" w14:textId="77777777" w:rsidR="00E12181" w:rsidRDefault="00E12181" w:rsidP="00E12181">
                <w:proofErr w:type="spellStart"/>
                <w:r>
                  <w:t>Oppen</w:t>
                </w:r>
                <w:proofErr w:type="spellEnd"/>
                <w:r>
                  <w:t xml:space="preserve"> ended his poetic silence with a return to writing in the late 1950s, and the couple re-established residence in the U.S. in 1961. Renewing his commitment to poetry as a test of truth, </w:t>
                </w:r>
                <w:proofErr w:type="spellStart"/>
                <w:r>
                  <w:t>Oppen</w:t>
                </w:r>
                <w:proofErr w:type="spellEnd"/>
                <w:r>
                  <w:t xml:space="preserve"> produced seven more books. In these volumes, he continued to grapple with a recurring set of themes and problems—including the failures and marvels of language, the ethical relation of the individual to society, and the nature of being itself—but his poetry and poetics also continued to evolve, and to pose new challenges for readers. In the 1970s, </w:t>
                </w:r>
                <w:proofErr w:type="spellStart"/>
                <w:r>
                  <w:t>Oppen</w:t>
                </w:r>
                <w:proofErr w:type="spellEnd"/>
                <w:r>
                  <w:t xml:space="preserve"> was diagnosed with Alzheimer’s disease; his final book, </w:t>
                </w:r>
                <w:r>
                  <w:rPr>
                    <w:i/>
                  </w:rPr>
                  <w:t xml:space="preserve">Primitive </w:t>
                </w:r>
                <w:r>
                  <w:t>(1978), movingly registers his struggles while developing a remarkable poetics of remembering and forgetting.</w:t>
                </w:r>
              </w:p>
              <w:p w14:paraId="457BCED8" w14:textId="77777777" w:rsidR="00E12181" w:rsidRDefault="00E12181" w:rsidP="00E12181"/>
              <w:p w14:paraId="39BB053E" w14:textId="77777777" w:rsidR="00E12181" w:rsidRPr="00BC209D" w:rsidRDefault="003A75AD" w:rsidP="00E12181">
                <w:pPr>
                  <w:pStyle w:val="Heading1"/>
                  <w:outlineLvl w:val="0"/>
                </w:pPr>
                <w:r>
                  <w:t>List of Works:</w:t>
                </w:r>
                <w:bookmarkStart w:id="0" w:name="_GoBack"/>
                <w:bookmarkEnd w:id="0"/>
              </w:p>
              <w:p w14:paraId="56C4EE05" w14:textId="77777777" w:rsidR="00E12181" w:rsidRPr="00BC209D" w:rsidRDefault="00E12181" w:rsidP="00E12181">
                <w:r w:rsidRPr="00BC209D">
                  <w:rPr>
                    <w:i/>
                  </w:rPr>
                  <w:t>Discrete Series</w:t>
                </w:r>
                <w:r w:rsidRPr="00BC209D">
                  <w:t xml:space="preserve"> (1934</w:t>
                </w:r>
                <w:r>
                  <w:t>)</w:t>
                </w:r>
              </w:p>
              <w:p w14:paraId="5BEC0F21" w14:textId="77777777" w:rsidR="00E12181" w:rsidRPr="00BC209D" w:rsidRDefault="00E12181" w:rsidP="00E12181">
                <w:r w:rsidRPr="00BC209D">
                  <w:rPr>
                    <w:i/>
                  </w:rPr>
                  <w:t>The Materials</w:t>
                </w:r>
                <w:r w:rsidRPr="00BC209D">
                  <w:t xml:space="preserve"> (1962)</w:t>
                </w:r>
              </w:p>
              <w:p w14:paraId="0A0D529D" w14:textId="77777777" w:rsidR="00E12181" w:rsidRPr="00BC209D" w:rsidRDefault="00E12181" w:rsidP="00E12181">
                <w:r w:rsidRPr="00BC209D">
                  <w:rPr>
                    <w:i/>
                  </w:rPr>
                  <w:t>This in Which</w:t>
                </w:r>
                <w:r w:rsidRPr="00BC209D">
                  <w:t xml:space="preserve"> (1965)</w:t>
                </w:r>
              </w:p>
              <w:p w14:paraId="3C26FA8C" w14:textId="77777777" w:rsidR="00E12181" w:rsidRPr="00BC209D" w:rsidRDefault="00E12181" w:rsidP="00E12181">
                <w:r w:rsidRPr="00BC209D">
                  <w:rPr>
                    <w:i/>
                  </w:rPr>
                  <w:t xml:space="preserve">Of Being Numerous </w:t>
                </w:r>
                <w:r w:rsidRPr="00BC209D">
                  <w:t>(1968)</w:t>
                </w:r>
              </w:p>
              <w:p w14:paraId="3E669876" w14:textId="77777777" w:rsidR="00E12181" w:rsidRPr="00BC209D" w:rsidRDefault="00E12181" w:rsidP="00E12181">
                <w:r>
                  <w:rPr>
                    <w:i/>
                  </w:rPr>
                  <w:t>Seascape: Needle’</w:t>
                </w:r>
                <w:r w:rsidRPr="00BC209D">
                  <w:rPr>
                    <w:i/>
                  </w:rPr>
                  <w:t>s Eye</w:t>
                </w:r>
                <w:r w:rsidRPr="00BC209D">
                  <w:t xml:space="preserve"> (1972)</w:t>
                </w:r>
              </w:p>
              <w:p w14:paraId="00F3CB46" w14:textId="77777777" w:rsidR="00E12181" w:rsidRPr="00BC209D" w:rsidRDefault="00E12181" w:rsidP="00E12181">
                <w:r w:rsidRPr="00BC209D">
                  <w:rPr>
                    <w:i/>
                  </w:rPr>
                  <w:t xml:space="preserve">The Collected Poems </w:t>
                </w:r>
                <w:r w:rsidRPr="00BC209D">
                  <w:t>(1975)</w:t>
                </w:r>
              </w:p>
              <w:p w14:paraId="23C9FF31" w14:textId="77777777" w:rsidR="003F0D73" w:rsidRDefault="00E12181" w:rsidP="00E12181">
                <w:r w:rsidRPr="00BC209D">
                  <w:rPr>
                    <w:i/>
                  </w:rPr>
                  <w:t>Primitive</w:t>
                </w:r>
                <w:r w:rsidRPr="00BC209D">
                  <w:t xml:space="preserve"> (1978)</w:t>
                </w:r>
              </w:p>
            </w:tc>
          </w:sdtContent>
        </w:sdt>
      </w:tr>
      <w:tr w:rsidR="003235A7" w14:paraId="1919004B" w14:textId="77777777" w:rsidTr="003235A7">
        <w:tc>
          <w:tcPr>
            <w:tcW w:w="9016" w:type="dxa"/>
          </w:tcPr>
          <w:p w14:paraId="6BB49F3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B4E3DD8AFB4EFC8A0EB561F677372A"/>
              </w:placeholder>
            </w:sdtPr>
            <w:sdtEndPr/>
            <w:sdtContent>
              <w:p w14:paraId="0B4D50A6" w14:textId="77777777" w:rsidR="00E12181" w:rsidRDefault="003A75AD" w:rsidP="00E12181">
                <w:sdt>
                  <w:sdtPr>
                    <w:id w:val="-195630161"/>
                    <w:citation/>
                  </w:sdtPr>
                  <w:sdtEndPr/>
                  <w:sdtContent>
                    <w:r w:rsidR="00E12181">
                      <w:fldChar w:fldCharType="begin"/>
                    </w:r>
                    <w:r w:rsidR="00E12181">
                      <w:rPr>
                        <w:lang w:val="en-US"/>
                      </w:rPr>
                      <w:instrText xml:space="preserve">CITATION Nic \l 1033 </w:instrText>
                    </w:r>
                    <w:r w:rsidR="00E12181">
                      <w:fldChar w:fldCharType="separate"/>
                    </w:r>
                    <w:r>
                      <w:rPr>
                        <w:noProof/>
                        <w:lang w:val="en-US"/>
                      </w:rPr>
                      <w:t>(Nicholls)</w:t>
                    </w:r>
                    <w:r w:rsidR="00E12181">
                      <w:fldChar w:fldCharType="end"/>
                    </w:r>
                  </w:sdtContent>
                </w:sdt>
              </w:p>
              <w:p w14:paraId="301BA0A2" w14:textId="77777777" w:rsidR="00E12181" w:rsidRDefault="00E12181" w:rsidP="00E12181"/>
              <w:p w14:paraId="2EEE46C3" w14:textId="77777777" w:rsidR="00E12181" w:rsidRDefault="003A75AD" w:rsidP="00E12181">
                <w:sdt>
                  <w:sdtPr>
                    <w:id w:val="-1014696573"/>
                    <w:citation/>
                  </w:sdtPr>
                  <w:sdtEndPr/>
                  <w:sdtContent>
                    <w:r w:rsidR="00E12181">
                      <w:fldChar w:fldCharType="begin"/>
                    </w:r>
                    <w:r w:rsidR="00E12181">
                      <w:rPr>
                        <w:lang w:val="en-US"/>
                      </w:rPr>
                      <w:instrText xml:space="preserve"> CITATION Opp78 \l 1033 </w:instrText>
                    </w:r>
                    <w:r w:rsidR="00E12181">
                      <w:fldChar w:fldCharType="separate"/>
                    </w:r>
                    <w:r>
                      <w:rPr>
                        <w:noProof/>
                        <w:lang w:val="en-US"/>
                      </w:rPr>
                      <w:t>(Oppen)</w:t>
                    </w:r>
                    <w:r w:rsidR="00E12181">
                      <w:fldChar w:fldCharType="end"/>
                    </w:r>
                  </w:sdtContent>
                </w:sdt>
              </w:p>
              <w:p w14:paraId="061D6D80" w14:textId="77777777" w:rsidR="00E12181" w:rsidRDefault="00E12181" w:rsidP="00E12181"/>
              <w:p w14:paraId="31FE85FE" w14:textId="77777777" w:rsidR="00E12181" w:rsidRDefault="003A75AD" w:rsidP="00E12181">
                <w:sdt>
                  <w:sdtPr>
                    <w:id w:val="1153800601"/>
                    <w:citation/>
                  </w:sdtPr>
                  <w:sdtEndPr/>
                  <w:sdtContent>
                    <w:r w:rsidR="00E12181">
                      <w:fldChar w:fldCharType="begin"/>
                    </w:r>
                    <w:r w:rsidR="00E12181">
                      <w:rPr>
                        <w:lang w:val="en-US"/>
                      </w:rPr>
                      <w:instrText xml:space="preserve"> CITATION Sho09 \l 1033 </w:instrText>
                    </w:r>
                    <w:r w:rsidR="00E12181">
                      <w:fldChar w:fldCharType="separate"/>
                    </w:r>
                    <w:r>
                      <w:rPr>
                        <w:noProof/>
                        <w:lang w:val="en-US"/>
                      </w:rPr>
                      <w:t>(Thinking Poetics: Essays on George Oppen)</w:t>
                    </w:r>
                    <w:r w:rsidR="00E12181">
                      <w:fldChar w:fldCharType="end"/>
                    </w:r>
                  </w:sdtContent>
                </w:sdt>
              </w:p>
              <w:p w14:paraId="0C67277C" w14:textId="77777777" w:rsidR="00E12181" w:rsidRDefault="00E12181" w:rsidP="00E12181"/>
              <w:p w14:paraId="6C627B17" w14:textId="77777777" w:rsidR="003235A7" w:rsidRDefault="003A75AD" w:rsidP="00E12181">
                <w:sdt>
                  <w:sdtPr>
                    <w:id w:val="-79603490"/>
                    <w:citation/>
                  </w:sdtPr>
                  <w:sdtEndPr/>
                  <w:sdtContent>
                    <w:r w:rsidR="00E12181">
                      <w:fldChar w:fldCharType="begin"/>
                    </w:r>
                    <w:r w:rsidR="00E12181">
                      <w:rPr>
                        <w:lang w:val="en-US"/>
                      </w:rPr>
                      <w:instrText xml:space="preserve"> CITATION Swi12 \l 1033 </w:instrText>
                    </w:r>
                    <w:r w:rsidR="00E12181">
                      <w:fldChar w:fldCharType="separate"/>
                    </w:r>
                    <w:r>
                      <w:rPr>
                        <w:noProof/>
                        <w:lang w:val="en-US"/>
                      </w:rPr>
                      <w:t>(Speaking with George Oppen: Interviews with the Poet and Mary Oppen, 1968-1987)</w:t>
                    </w:r>
                    <w:r w:rsidR="00E12181">
                      <w:fldChar w:fldCharType="end"/>
                    </w:r>
                  </w:sdtContent>
                </w:sdt>
              </w:p>
            </w:sdtContent>
          </w:sdt>
        </w:tc>
      </w:tr>
    </w:tbl>
    <w:p w14:paraId="6F2CF61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81DF2" w14:textId="77777777" w:rsidR="00DD66D0" w:rsidRDefault="00DD66D0" w:rsidP="007A0D55">
      <w:pPr>
        <w:spacing w:after="0" w:line="240" w:lineRule="auto"/>
      </w:pPr>
      <w:r>
        <w:separator/>
      </w:r>
    </w:p>
  </w:endnote>
  <w:endnote w:type="continuationSeparator" w:id="0">
    <w:p w14:paraId="019E2BDD" w14:textId="77777777" w:rsidR="00DD66D0" w:rsidRDefault="00DD66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AB192" w14:textId="77777777" w:rsidR="00DD66D0" w:rsidRDefault="00DD66D0" w:rsidP="007A0D55">
      <w:pPr>
        <w:spacing w:after="0" w:line="240" w:lineRule="auto"/>
      </w:pPr>
      <w:r>
        <w:separator/>
      </w:r>
    </w:p>
  </w:footnote>
  <w:footnote w:type="continuationSeparator" w:id="0">
    <w:p w14:paraId="2015C58E" w14:textId="77777777" w:rsidR="00DD66D0" w:rsidRDefault="00DD66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1931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9481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181"/>
    <w:rsid w:val="000201FE"/>
    <w:rsid w:val="00032559"/>
    <w:rsid w:val="00052040"/>
    <w:rsid w:val="000B25AE"/>
    <w:rsid w:val="000B55AB"/>
    <w:rsid w:val="000D24DC"/>
    <w:rsid w:val="00101B2E"/>
    <w:rsid w:val="00116FA0"/>
    <w:rsid w:val="0015114C"/>
    <w:rsid w:val="001A21F3"/>
    <w:rsid w:val="001A2537"/>
    <w:rsid w:val="001A6A06"/>
    <w:rsid w:val="002014FC"/>
    <w:rsid w:val="00210C03"/>
    <w:rsid w:val="002162E2"/>
    <w:rsid w:val="00225C5A"/>
    <w:rsid w:val="00230B10"/>
    <w:rsid w:val="00234353"/>
    <w:rsid w:val="00244BB0"/>
    <w:rsid w:val="002A0A0D"/>
    <w:rsid w:val="002B0B37"/>
    <w:rsid w:val="0030662D"/>
    <w:rsid w:val="003235A7"/>
    <w:rsid w:val="003677B6"/>
    <w:rsid w:val="003A75A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66D0"/>
    <w:rsid w:val="00DF01B0"/>
    <w:rsid w:val="00E1218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B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8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429BFEF9D944DA8B0D7A327A94D360"/>
        <w:category>
          <w:name w:val="General"/>
          <w:gallery w:val="placeholder"/>
        </w:category>
        <w:types>
          <w:type w:val="bbPlcHdr"/>
        </w:types>
        <w:behaviors>
          <w:behavior w:val="content"/>
        </w:behaviors>
        <w:guid w:val="{687D7823-02BA-42AD-B3F9-617EAFFC47F4}"/>
      </w:docPartPr>
      <w:docPartBody>
        <w:p w:rsidR="00DB70D8" w:rsidRDefault="009749CA">
          <w:pPr>
            <w:pStyle w:val="B6429BFEF9D944DA8B0D7A327A94D360"/>
          </w:pPr>
          <w:r w:rsidRPr="00CC586D">
            <w:rPr>
              <w:rStyle w:val="PlaceholderText"/>
              <w:b/>
              <w:color w:val="FFFFFF" w:themeColor="background1"/>
            </w:rPr>
            <w:t>[Salutation]</w:t>
          </w:r>
        </w:p>
      </w:docPartBody>
    </w:docPart>
    <w:docPart>
      <w:docPartPr>
        <w:name w:val="878F29705C8C4FEBBA10633808760BA6"/>
        <w:category>
          <w:name w:val="General"/>
          <w:gallery w:val="placeholder"/>
        </w:category>
        <w:types>
          <w:type w:val="bbPlcHdr"/>
        </w:types>
        <w:behaviors>
          <w:behavior w:val="content"/>
        </w:behaviors>
        <w:guid w:val="{FFB0F6CD-005A-4591-B322-BA585E9A282A}"/>
      </w:docPartPr>
      <w:docPartBody>
        <w:p w:rsidR="00DB70D8" w:rsidRDefault="009749CA">
          <w:pPr>
            <w:pStyle w:val="878F29705C8C4FEBBA10633808760BA6"/>
          </w:pPr>
          <w:r>
            <w:rPr>
              <w:rStyle w:val="PlaceholderText"/>
            </w:rPr>
            <w:t>[First name]</w:t>
          </w:r>
        </w:p>
      </w:docPartBody>
    </w:docPart>
    <w:docPart>
      <w:docPartPr>
        <w:name w:val="8912AB71BB6B47D4967FC734864D2D5C"/>
        <w:category>
          <w:name w:val="General"/>
          <w:gallery w:val="placeholder"/>
        </w:category>
        <w:types>
          <w:type w:val="bbPlcHdr"/>
        </w:types>
        <w:behaviors>
          <w:behavior w:val="content"/>
        </w:behaviors>
        <w:guid w:val="{F04B8A5C-83D1-4756-B0EE-571DB1CEF1F6}"/>
      </w:docPartPr>
      <w:docPartBody>
        <w:p w:rsidR="00DB70D8" w:rsidRDefault="009749CA">
          <w:pPr>
            <w:pStyle w:val="8912AB71BB6B47D4967FC734864D2D5C"/>
          </w:pPr>
          <w:r>
            <w:rPr>
              <w:rStyle w:val="PlaceholderText"/>
            </w:rPr>
            <w:t>[Middle name]</w:t>
          </w:r>
        </w:p>
      </w:docPartBody>
    </w:docPart>
    <w:docPart>
      <w:docPartPr>
        <w:name w:val="F16395DF19524C6696957918CA5505CD"/>
        <w:category>
          <w:name w:val="General"/>
          <w:gallery w:val="placeholder"/>
        </w:category>
        <w:types>
          <w:type w:val="bbPlcHdr"/>
        </w:types>
        <w:behaviors>
          <w:behavior w:val="content"/>
        </w:behaviors>
        <w:guid w:val="{2B6EF09B-0414-4C25-B111-348F9959730B}"/>
      </w:docPartPr>
      <w:docPartBody>
        <w:p w:rsidR="00DB70D8" w:rsidRDefault="009749CA">
          <w:pPr>
            <w:pStyle w:val="F16395DF19524C6696957918CA5505CD"/>
          </w:pPr>
          <w:r>
            <w:rPr>
              <w:rStyle w:val="PlaceholderText"/>
            </w:rPr>
            <w:t>[Last name]</w:t>
          </w:r>
        </w:p>
      </w:docPartBody>
    </w:docPart>
    <w:docPart>
      <w:docPartPr>
        <w:name w:val="F8A10E6D5AA64C959A2BB1B60F2C006C"/>
        <w:category>
          <w:name w:val="General"/>
          <w:gallery w:val="placeholder"/>
        </w:category>
        <w:types>
          <w:type w:val="bbPlcHdr"/>
        </w:types>
        <w:behaviors>
          <w:behavior w:val="content"/>
        </w:behaviors>
        <w:guid w:val="{D3FBCD1B-BDE6-4FFF-B47F-D2C3C35710E3}"/>
      </w:docPartPr>
      <w:docPartBody>
        <w:p w:rsidR="00DB70D8" w:rsidRDefault="009749CA">
          <w:pPr>
            <w:pStyle w:val="F8A10E6D5AA64C959A2BB1B60F2C006C"/>
          </w:pPr>
          <w:r>
            <w:rPr>
              <w:rStyle w:val="PlaceholderText"/>
            </w:rPr>
            <w:t>[Enter your biography]</w:t>
          </w:r>
        </w:p>
      </w:docPartBody>
    </w:docPart>
    <w:docPart>
      <w:docPartPr>
        <w:name w:val="CFD7577D1FB4422497C88131F4BD0B50"/>
        <w:category>
          <w:name w:val="General"/>
          <w:gallery w:val="placeholder"/>
        </w:category>
        <w:types>
          <w:type w:val="bbPlcHdr"/>
        </w:types>
        <w:behaviors>
          <w:behavior w:val="content"/>
        </w:behaviors>
        <w:guid w:val="{F4A62CD5-0AB1-4766-B235-7036E453A552}"/>
      </w:docPartPr>
      <w:docPartBody>
        <w:p w:rsidR="00DB70D8" w:rsidRDefault="009749CA">
          <w:pPr>
            <w:pStyle w:val="CFD7577D1FB4422497C88131F4BD0B50"/>
          </w:pPr>
          <w:r>
            <w:rPr>
              <w:rStyle w:val="PlaceholderText"/>
            </w:rPr>
            <w:t>[Enter the institution with which you are affiliated]</w:t>
          </w:r>
        </w:p>
      </w:docPartBody>
    </w:docPart>
    <w:docPart>
      <w:docPartPr>
        <w:name w:val="803A162654924A75804FDADDBE8DE5DF"/>
        <w:category>
          <w:name w:val="General"/>
          <w:gallery w:val="placeholder"/>
        </w:category>
        <w:types>
          <w:type w:val="bbPlcHdr"/>
        </w:types>
        <w:behaviors>
          <w:behavior w:val="content"/>
        </w:behaviors>
        <w:guid w:val="{348AE653-F654-4B09-829F-E91A82D37058}"/>
      </w:docPartPr>
      <w:docPartBody>
        <w:p w:rsidR="00DB70D8" w:rsidRDefault="009749CA">
          <w:pPr>
            <w:pStyle w:val="803A162654924A75804FDADDBE8DE5DF"/>
          </w:pPr>
          <w:r w:rsidRPr="00EF74F7">
            <w:rPr>
              <w:b/>
              <w:color w:val="808080" w:themeColor="background1" w:themeShade="80"/>
            </w:rPr>
            <w:t>[Enter the headword for your article]</w:t>
          </w:r>
        </w:p>
      </w:docPartBody>
    </w:docPart>
    <w:docPart>
      <w:docPartPr>
        <w:name w:val="2EBA847326154BCA9B49BBBA00372AAD"/>
        <w:category>
          <w:name w:val="General"/>
          <w:gallery w:val="placeholder"/>
        </w:category>
        <w:types>
          <w:type w:val="bbPlcHdr"/>
        </w:types>
        <w:behaviors>
          <w:behavior w:val="content"/>
        </w:behaviors>
        <w:guid w:val="{CF3533F4-48EE-4D6C-AE3E-0AD1153A5C39}"/>
      </w:docPartPr>
      <w:docPartBody>
        <w:p w:rsidR="00DB70D8" w:rsidRDefault="009749CA">
          <w:pPr>
            <w:pStyle w:val="2EBA847326154BCA9B49BBBA00372A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AE1DCE0C6F466896AA2D2DDFE475B6"/>
        <w:category>
          <w:name w:val="General"/>
          <w:gallery w:val="placeholder"/>
        </w:category>
        <w:types>
          <w:type w:val="bbPlcHdr"/>
        </w:types>
        <w:behaviors>
          <w:behavior w:val="content"/>
        </w:behaviors>
        <w:guid w:val="{767A2EE1-9280-4C47-A538-FD7DB4EF1C6A}"/>
      </w:docPartPr>
      <w:docPartBody>
        <w:p w:rsidR="00DB70D8" w:rsidRDefault="009749CA">
          <w:pPr>
            <w:pStyle w:val="A6AE1DCE0C6F466896AA2D2DDFE475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48750DA2AD45CBAD402CBD0D3069BF"/>
        <w:category>
          <w:name w:val="General"/>
          <w:gallery w:val="placeholder"/>
        </w:category>
        <w:types>
          <w:type w:val="bbPlcHdr"/>
        </w:types>
        <w:behaviors>
          <w:behavior w:val="content"/>
        </w:behaviors>
        <w:guid w:val="{B7EE972B-BA45-41F1-A674-DA30FB6D2555}"/>
      </w:docPartPr>
      <w:docPartBody>
        <w:p w:rsidR="00DB70D8" w:rsidRDefault="009749CA">
          <w:pPr>
            <w:pStyle w:val="9948750DA2AD45CBAD402CBD0D3069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B4E3DD8AFB4EFC8A0EB561F677372A"/>
        <w:category>
          <w:name w:val="General"/>
          <w:gallery w:val="placeholder"/>
        </w:category>
        <w:types>
          <w:type w:val="bbPlcHdr"/>
        </w:types>
        <w:behaviors>
          <w:behavior w:val="content"/>
        </w:behaviors>
        <w:guid w:val="{E3A41F42-8969-4460-80EF-F9C2F3A0E54E}"/>
      </w:docPartPr>
      <w:docPartBody>
        <w:p w:rsidR="00DB70D8" w:rsidRDefault="009749CA">
          <w:pPr>
            <w:pStyle w:val="55B4E3DD8AFB4EFC8A0EB561F67737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CA"/>
    <w:rsid w:val="009749CA"/>
    <w:rsid w:val="00DB70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429BFEF9D944DA8B0D7A327A94D360">
    <w:name w:val="B6429BFEF9D944DA8B0D7A327A94D360"/>
  </w:style>
  <w:style w:type="paragraph" w:customStyle="1" w:styleId="878F29705C8C4FEBBA10633808760BA6">
    <w:name w:val="878F29705C8C4FEBBA10633808760BA6"/>
  </w:style>
  <w:style w:type="paragraph" w:customStyle="1" w:styleId="8912AB71BB6B47D4967FC734864D2D5C">
    <w:name w:val="8912AB71BB6B47D4967FC734864D2D5C"/>
  </w:style>
  <w:style w:type="paragraph" w:customStyle="1" w:styleId="F16395DF19524C6696957918CA5505CD">
    <w:name w:val="F16395DF19524C6696957918CA5505CD"/>
  </w:style>
  <w:style w:type="paragraph" w:customStyle="1" w:styleId="F8A10E6D5AA64C959A2BB1B60F2C006C">
    <w:name w:val="F8A10E6D5AA64C959A2BB1B60F2C006C"/>
  </w:style>
  <w:style w:type="paragraph" w:customStyle="1" w:styleId="CFD7577D1FB4422497C88131F4BD0B50">
    <w:name w:val="CFD7577D1FB4422497C88131F4BD0B50"/>
  </w:style>
  <w:style w:type="paragraph" w:customStyle="1" w:styleId="803A162654924A75804FDADDBE8DE5DF">
    <w:name w:val="803A162654924A75804FDADDBE8DE5DF"/>
  </w:style>
  <w:style w:type="paragraph" w:customStyle="1" w:styleId="2EBA847326154BCA9B49BBBA00372AAD">
    <w:name w:val="2EBA847326154BCA9B49BBBA00372AAD"/>
  </w:style>
  <w:style w:type="paragraph" w:customStyle="1" w:styleId="A6AE1DCE0C6F466896AA2D2DDFE475B6">
    <w:name w:val="A6AE1DCE0C6F466896AA2D2DDFE475B6"/>
  </w:style>
  <w:style w:type="paragraph" w:customStyle="1" w:styleId="9948750DA2AD45CBAD402CBD0D3069BF">
    <w:name w:val="9948750DA2AD45CBAD402CBD0D3069BF"/>
  </w:style>
  <w:style w:type="paragraph" w:customStyle="1" w:styleId="55B4E3DD8AFB4EFC8A0EB561F677372A">
    <w:name w:val="55B4E3DD8AFB4EFC8A0EB561F67737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429BFEF9D944DA8B0D7A327A94D360">
    <w:name w:val="B6429BFEF9D944DA8B0D7A327A94D360"/>
  </w:style>
  <w:style w:type="paragraph" w:customStyle="1" w:styleId="878F29705C8C4FEBBA10633808760BA6">
    <w:name w:val="878F29705C8C4FEBBA10633808760BA6"/>
  </w:style>
  <w:style w:type="paragraph" w:customStyle="1" w:styleId="8912AB71BB6B47D4967FC734864D2D5C">
    <w:name w:val="8912AB71BB6B47D4967FC734864D2D5C"/>
  </w:style>
  <w:style w:type="paragraph" w:customStyle="1" w:styleId="F16395DF19524C6696957918CA5505CD">
    <w:name w:val="F16395DF19524C6696957918CA5505CD"/>
  </w:style>
  <w:style w:type="paragraph" w:customStyle="1" w:styleId="F8A10E6D5AA64C959A2BB1B60F2C006C">
    <w:name w:val="F8A10E6D5AA64C959A2BB1B60F2C006C"/>
  </w:style>
  <w:style w:type="paragraph" w:customStyle="1" w:styleId="CFD7577D1FB4422497C88131F4BD0B50">
    <w:name w:val="CFD7577D1FB4422497C88131F4BD0B50"/>
  </w:style>
  <w:style w:type="paragraph" w:customStyle="1" w:styleId="803A162654924A75804FDADDBE8DE5DF">
    <w:name w:val="803A162654924A75804FDADDBE8DE5DF"/>
  </w:style>
  <w:style w:type="paragraph" w:customStyle="1" w:styleId="2EBA847326154BCA9B49BBBA00372AAD">
    <w:name w:val="2EBA847326154BCA9B49BBBA00372AAD"/>
  </w:style>
  <w:style w:type="paragraph" w:customStyle="1" w:styleId="A6AE1DCE0C6F466896AA2D2DDFE475B6">
    <w:name w:val="A6AE1DCE0C6F466896AA2D2DDFE475B6"/>
  </w:style>
  <w:style w:type="paragraph" w:customStyle="1" w:styleId="9948750DA2AD45CBAD402CBD0D3069BF">
    <w:name w:val="9948750DA2AD45CBAD402CBD0D3069BF"/>
  </w:style>
  <w:style w:type="paragraph" w:customStyle="1" w:styleId="55B4E3DD8AFB4EFC8A0EB561F677372A">
    <w:name w:val="55B4E3DD8AFB4EFC8A0EB561F677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Nic</b:Tag>
    <b:SourceType>BookSection</b:SourceType>
    <b:Guid>{977BAA0B-38A9-4422-8E99-34DFD6DD509F}</b:Guid>
    <b:Author>
      <b:Author>
        <b:NameList>
          <b:Person>
            <b:Last>Nicholls</b:Last>
            <b:First>Peter</b:First>
          </b:Person>
        </b:NameList>
      </b:Author>
    </b:Author>
    <b:Title>George Oppen and the Fate of Modernism</b:Title>
    <b:Year>2007</b:Year>
    <b:City>Oxford</b:City>
    <b:Publisher>Oxford UP</b:Publisher>
    <b:RefOrder>1</b:RefOrder>
  </b:Source>
  <b:Source>
    <b:Tag>Opp78</b:Tag>
    <b:SourceType>BookSection</b:SourceType>
    <b:Guid>{BD327858-902F-4C7E-8F16-69D04B3E7610}</b:Guid>
    <b:Author>
      <b:Author>
        <b:NameList>
          <b:Person>
            <b:Last>Oppen</b:Last>
            <b:First>Mary</b:First>
          </b:Person>
        </b:NameList>
      </b:Author>
    </b:Author>
    <b:Title>Meaning A Life: An Autobiography</b:Title>
    <b:Year>1978</b:Year>
    <b:City>Santa Barbara</b:City>
    <b:Publisher>Black Sparrow Press</b:Publisher>
    <b:StateProvince>CA</b:StateProvince>
    <b:RefOrder>2</b:RefOrder>
  </b:Source>
  <b:Source>
    <b:Tag>Sho09</b:Tag>
    <b:SourceType>BookSection</b:SourceType>
    <b:Guid>{72DA8CB8-56E7-4972-854E-0023D04A784B}</b:Guid>
    <b:Title>Thinking Poetics: Essays on George Oppen</b:Title>
    <b:Year>2009</b:Year>
    <b:City>Tuscaloosa</b:City>
    <b:Publisher>U of Alabama P</b:Publisher>
    <b:StateProvince>AL</b:StateProvince>
    <b:Author>
      <b:Editor>
        <b:NameList>
          <b:Person>
            <b:Last>Shoemaker</b:Last>
            <b:First>Steven</b:First>
          </b:Person>
        </b:NameList>
      </b:Editor>
    </b:Author>
    <b:RefOrder>3</b:RefOrder>
  </b:Source>
  <b:Source>
    <b:Tag>Swi12</b:Tag>
    <b:SourceType>BookSection</b:SourceType>
    <b:Guid>{4D67E94F-E9A7-416B-B538-CD53894DAC10}</b:Guid>
    <b:Title>Speaking with George Oppen: Interviews with the Poet and Mary Oppen, 1968-1987</b:Title>
    <b:Year>2012</b:Year>
    <b:City>Jefferson</b:City>
    <b:Publisher>McFarland &amp; Co.</b:Publisher>
    <b:StateProvince>NC</b:StateProvince>
    <b:Author>
      <b:Editor>
        <b:NameList>
          <b:Person>
            <b:Last>Swigg</b:Last>
            <b:First>Richard</b:First>
          </b:Person>
        </b:NameList>
      </b:Editor>
    </b:Author>
    <b:RefOrder>4</b:RefOrder>
  </b:Source>
</b:Sources>
</file>

<file path=customXml/itemProps1.xml><?xml version="1.0" encoding="utf-8"?>
<ds:datastoreItem xmlns:ds="http://schemas.openxmlformats.org/officeDocument/2006/customXml" ds:itemID="{694D5EE0-D39B-454A-A079-15629086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8</TotalTime>
  <Pages>2</Pages>
  <Words>783</Words>
  <Characters>4354</Characters>
  <Application>Microsoft Macintosh Word</Application>
  <DocSecurity>0</DocSecurity>
  <Lines>88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2015-02-13T05:22:00Z</dcterms:created>
  <dcterms:modified xsi:type="dcterms:W3CDTF">2015-03-07T22:24:00Z</dcterms:modified>
</cp:coreProperties>
</file>