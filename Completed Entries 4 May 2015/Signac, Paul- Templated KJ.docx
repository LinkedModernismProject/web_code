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414595B" w14:textId="77777777" w:rsidTr="00B525CC">
        <w:tc>
          <w:tcPr>
            <w:tcW w:w="491" w:type="dxa"/>
            <w:vMerge w:val="restart"/>
            <w:shd w:val="clear" w:color="auto" w:fill="A6A6A6" w:themeFill="background1" w:themeFillShade="A6"/>
            <w:textDirection w:val="btLr"/>
          </w:tcPr>
          <w:p w14:paraId="5BA001C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EBD12836625724AB2B14A99CDBB3E8C"/>
            </w:placeholder>
            <w:showingPlcHdr/>
            <w:dropDownList>
              <w:listItem w:displayText="Dr." w:value="Dr."/>
              <w:listItem w:displayText="Prof." w:value="Prof."/>
            </w:dropDownList>
          </w:sdtPr>
          <w:sdtEndPr/>
          <w:sdtContent>
            <w:tc>
              <w:tcPr>
                <w:tcW w:w="1296" w:type="dxa"/>
              </w:tcPr>
              <w:p w14:paraId="2470730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2382670727FC418CDE0D8CDA5F6B24"/>
            </w:placeholder>
            <w:text/>
          </w:sdtPr>
          <w:sdtEndPr/>
          <w:sdtContent>
            <w:tc>
              <w:tcPr>
                <w:tcW w:w="2073" w:type="dxa"/>
              </w:tcPr>
              <w:p w14:paraId="08FA9211" w14:textId="77777777" w:rsidR="00B574C9" w:rsidRDefault="00BA2819" w:rsidP="00BA2819">
                <w:r>
                  <w:t>Eva</w:t>
                </w:r>
              </w:p>
            </w:tc>
          </w:sdtContent>
        </w:sdt>
        <w:sdt>
          <w:sdtPr>
            <w:alias w:val="Middle name"/>
            <w:tag w:val="authorMiddleName"/>
            <w:id w:val="-2076034781"/>
            <w:placeholder>
              <w:docPart w:val="8774B9C264DB714494C9B462DE05E868"/>
            </w:placeholder>
            <w:showingPlcHdr/>
            <w:text/>
          </w:sdtPr>
          <w:sdtEndPr/>
          <w:sdtContent>
            <w:tc>
              <w:tcPr>
                <w:tcW w:w="2551" w:type="dxa"/>
              </w:tcPr>
              <w:p w14:paraId="0FC24F93" w14:textId="77777777" w:rsidR="00B574C9" w:rsidRDefault="00B574C9" w:rsidP="00922950">
                <w:r>
                  <w:rPr>
                    <w:rStyle w:val="PlaceholderText"/>
                  </w:rPr>
                  <w:t>[Middle name]</w:t>
                </w:r>
              </w:p>
            </w:tc>
          </w:sdtContent>
        </w:sdt>
        <w:sdt>
          <w:sdtPr>
            <w:alias w:val="Last name"/>
            <w:tag w:val="authorLastName"/>
            <w:id w:val="-1088529830"/>
            <w:placeholder>
              <w:docPart w:val="B5454653C7C14B45AA69DB6585239134"/>
            </w:placeholder>
            <w:text/>
          </w:sdtPr>
          <w:sdtEndPr/>
          <w:sdtContent>
            <w:tc>
              <w:tcPr>
                <w:tcW w:w="2642" w:type="dxa"/>
              </w:tcPr>
              <w:p w14:paraId="2C737320" w14:textId="77777777" w:rsidR="00B574C9" w:rsidRDefault="00BA2819" w:rsidP="00BA2819">
                <w:proofErr w:type="spellStart"/>
                <w:r w:rsidRPr="00712106">
                  <w:rPr>
                    <w:lang w:eastAsia="ja-JP"/>
                  </w:rPr>
                  <w:t>Bezverkhny</w:t>
                </w:r>
                <w:proofErr w:type="spellEnd"/>
              </w:p>
            </w:tc>
          </w:sdtContent>
        </w:sdt>
      </w:tr>
      <w:tr w:rsidR="00B574C9" w14:paraId="70616E5E" w14:textId="77777777" w:rsidTr="00B525CC">
        <w:trPr>
          <w:trHeight w:val="986"/>
        </w:trPr>
        <w:tc>
          <w:tcPr>
            <w:tcW w:w="491" w:type="dxa"/>
            <w:vMerge/>
            <w:shd w:val="clear" w:color="auto" w:fill="A6A6A6" w:themeFill="background1" w:themeFillShade="A6"/>
          </w:tcPr>
          <w:p w14:paraId="7BB4E3E1" w14:textId="77777777" w:rsidR="00B574C9" w:rsidRPr="001A6A06" w:rsidRDefault="00B574C9" w:rsidP="00CF1542">
            <w:pPr>
              <w:jc w:val="center"/>
              <w:rPr>
                <w:b/>
                <w:color w:val="FFFFFF" w:themeColor="background1"/>
              </w:rPr>
            </w:pPr>
          </w:p>
        </w:tc>
        <w:sdt>
          <w:sdtPr>
            <w:alias w:val="Biography"/>
            <w:tag w:val="authorBiography"/>
            <w:id w:val="938807824"/>
            <w:placeholder>
              <w:docPart w:val="1D31A8EA9034F24290C539BF6211D83B"/>
            </w:placeholder>
            <w:showingPlcHdr/>
          </w:sdtPr>
          <w:sdtEndPr/>
          <w:sdtContent>
            <w:tc>
              <w:tcPr>
                <w:tcW w:w="8562" w:type="dxa"/>
                <w:gridSpan w:val="4"/>
              </w:tcPr>
              <w:p w14:paraId="65971730" w14:textId="77777777" w:rsidR="00B574C9" w:rsidRDefault="00B574C9" w:rsidP="00922950">
                <w:r>
                  <w:rPr>
                    <w:rStyle w:val="PlaceholderText"/>
                  </w:rPr>
                  <w:t>[Enter your biography]</w:t>
                </w:r>
              </w:p>
            </w:tc>
          </w:sdtContent>
        </w:sdt>
      </w:tr>
      <w:tr w:rsidR="00B574C9" w14:paraId="24B848A1" w14:textId="77777777" w:rsidTr="00B525CC">
        <w:trPr>
          <w:trHeight w:val="986"/>
        </w:trPr>
        <w:tc>
          <w:tcPr>
            <w:tcW w:w="491" w:type="dxa"/>
            <w:vMerge/>
            <w:shd w:val="clear" w:color="auto" w:fill="A6A6A6" w:themeFill="background1" w:themeFillShade="A6"/>
          </w:tcPr>
          <w:p w14:paraId="64D3F57F" w14:textId="77777777" w:rsidR="00B574C9" w:rsidRPr="001A6A06" w:rsidRDefault="00B574C9" w:rsidP="00CF1542">
            <w:pPr>
              <w:jc w:val="center"/>
              <w:rPr>
                <w:b/>
                <w:color w:val="FFFFFF" w:themeColor="background1"/>
              </w:rPr>
            </w:pPr>
          </w:p>
        </w:tc>
        <w:sdt>
          <w:sdtPr>
            <w:alias w:val="Affiliation"/>
            <w:tag w:val="affiliation"/>
            <w:id w:val="2012937915"/>
            <w:placeholder>
              <w:docPart w:val="DF51107829A3414F8D470498EB8C2FB0"/>
            </w:placeholder>
            <w:text/>
          </w:sdtPr>
          <w:sdtContent>
            <w:tc>
              <w:tcPr>
                <w:tcW w:w="8562" w:type="dxa"/>
                <w:gridSpan w:val="4"/>
              </w:tcPr>
              <w:p w14:paraId="327DF1F6" w14:textId="79E21499" w:rsidR="00B574C9" w:rsidRDefault="00B525CC" w:rsidP="00B574C9">
                <w:proofErr w:type="spellStart"/>
                <w:r w:rsidRPr="00B525CC">
                  <w:rPr>
                    <w:rFonts w:ascii="Calibri" w:eastAsia="Times New Roman" w:hAnsi="Calibri" w:cs="Times New Roman"/>
                    <w:lang w:val="en-CA"/>
                  </w:rPr>
                  <w:t>Courtauld</w:t>
                </w:r>
                <w:proofErr w:type="spellEnd"/>
                <w:r w:rsidRPr="00B525CC">
                  <w:rPr>
                    <w:rFonts w:ascii="Calibri" w:eastAsia="Times New Roman" w:hAnsi="Calibri" w:cs="Times New Roman"/>
                    <w:lang w:val="en-CA"/>
                  </w:rPr>
                  <w:t xml:space="preserve"> </w:t>
                </w:r>
                <w:proofErr w:type="spellStart"/>
                <w:r w:rsidRPr="00B525CC">
                  <w:rPr>
                    <w:rFonts w:ascii="Calibri" w:eastAsia="Times New Roman" w:hAnsi="Calibri" w:cs="Times New Roman"/>
                    <w:lang w:val="en-CA"/>
                  </w:rPr>
                  <w:t>Insitute</w:t>
                </w:r>
                <w:proofErr w:type="spellEnd"/>
                <w:r w:rsidRPr="00B525CC">
                  <w:rPr>
                    <w:rFonts w:ascii="Calibri" w:eastAsia="Times New Roman" w:hAnsi="Calibri" w:cs="Times New Roman"/>
                    <w:lang w:val="en-CA"/>
                  </w:rPr>
                  <w:t xml:space="preserve"> of Art</w:t>
                </w:r>
              </w:p>
            </w:tc>
          </w:sdtContent>
        </w:sdt>
      </w:tr>
    </w:tbl>
    <w:p w14:paraId="4CC70F4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557498" w14:textId="77777777" w:rsidTr="00244BB0">
        <w:tc>
          <w:tcPr>
            <w:tcW w:w="9016" w:type="dxa"/>
            <w:shd w:val="clear" w:color="auto" w:fill="A6A6A6" w:themeFill="background1" w:themeFillShade="A6"/>
            <w:tcMar>
              <w:top w:w="113" w:type="dxa"/>
              <w:bottom w:w="113" w:type="dxa"/>
            </w:tcMar>
          </w:tcPr>
          <w:p w14:paraId="0BA2A30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A171B4" w14:textId="77777777" w:rsidTr="003F0D73">
        <w:sdt>
          <w:sdtPr>
            <w:alias w:val="Article headword"/>
            <w:tag w:val="articleHeadword"/>
            <w:id w:val="-361440020"/>
            <w:placeholder>
              <w:docPart w:val="DD6F4CDA5759DA4F879E1126BE7DDC43"/>
            </w:placeholder>
            <w:text/>
          </w:sdtPr>
          <w:sdtEndPr/>
          <w:sdtContent>
            <w:tc>
              <w:tcPr>
                <w:tcW w:w="9016" w:type="dxa"/>
                <w:tcMar>
                  <w:top w:w="113" w:type="dxa"/>
                  <w:bottom w:w="113" w:type="dxa"/>
                </w:tcMar>
              </w:tcPr>
              <w:p w14:paraId="5E66F3BD" w14:textId="77777777" w:rsidR="003F0D73" w:rsidRPr="00FB589A" w:rsidRDefault="00B561AE" w:rsidP="00B561AE">
                <w:pPr>
                  <w:rPr>
                    <w:b/>
                  </w:rPr>
                </w:pPr>
                <w:r w:rsidRPr="00B525CC">
                  <w:t>Signac, Paul (1863-1935)</w:t>
                </w:r>
              </w:p>
            </w:tc>
          </w:sdtContent>
        </w:sdt>
      </w:tr>
      <w:tr w:rsidR="00464699" w14:paraId="7AC3CEFF" w14:textId="77777777" w:rsidTr="007821B0">
        <w:sdt>
          <w:sdtPr>
            <w:alias w:val="Variant headwords"/>
            <w:tag w:val="variantHeadwords"/>
            <w:id w:val="173464402"/>
            <w:placeholder>
              <w:docPart w:val="EAA84C761A42B24385011A88C52655B0"/>
            </w:placeholder>
            <w:showingPlcHdr/>
          </w:sdtPr>
          <w:sdtEndPr/>
          <w:sdtContent>
            <w:tc>
              <w:tcPr>
                <w:tcW w:w="9016" w:type="dxa"/>
                <w:tcMar>
                  <w:top w:w="113" w:type="dxa"/>
                  <w:bottom w:w="113" w:type="dxa"/>
                </w:tcMar>
              </w:tcPr>
              <w:p w14:paraId="0293CA4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888006C" w14:textId="77777777" w:rsidTr="003F0D73">
        <w:sdt>
          <w:sdtPr>
            <w:alias w:val="Abstract"/>
            <w:tag w:val="abstract"/>
            <w:id w:val="-635871867"/>
            <w:placeholder>
              <w:docPart w:val="96C16E8F6258F74F9122B2F2BA402FAD"/>
            </w:placeholder>
          </w:sdtPr>
          <w:sdtEndPr/>
          <w:sdtContent>
            <w:tc>
              <w:tcPr>
                <w:tcW w:w="9016" w:type="dxa"/>
                <w:tcMar>
                  <w:top w:w="113" w:type="dxa"/>
                  <w:bottom w:w="113" w:type="dxa"/>
                </w:tcMar>
              </w:tcPr>
              <w:p w14:paraId="44E8F83C" w14:textId="2F414EB8" w:rsidR="00E85A05" w:rsidRDefault="0062643C" w:rsidP="00EF3E28">
                <w:r>
                  <w:t xml:space="preserve">Paul Signac was a prolific French Neo-Impressionist painter during the late nineteenth and early twentieth centuries. His friendship with Georges Seurat defined the early part of his career in which he explored Pointillist and </w:t>
                </w:r>
                <w:proofErr w:type="spellStart"/>
                <w:r>
                  <w:t>Divisionist</w:t>
                </w:r>
                <w:proofErr w:type="spellEnd"/>
                <w:r w:rsidDel="001171A2">
                  <w:t xml:space="preserve"> </w:t>
                </w:r>
                <w:r>
                  <w:t xml:space="preserve">painting methods. Interested by the laws and theories of physiological optics, Signac experimented with the effects of light and purposeful juxtaposition of colour on canvas to produce effects in the eye of the viewer. Through the application of small, deliberate brushstrokes, Signac furthered the development of Neo-Impressionist painting techniques. </w:t>
                </w:r>
                <w:r w:rsidR="00EF3E28">
                  <w:t>Signac and Seurat practiced their theories of contrasting colour through ‘Pointillism</w:t>
                </w:r>
                <w:r w:rsidR="00EF3E28">
                  <w:t>,</w:t>
                </w:r>
                <w:r w:rsidR="00EF3E28">
                  <w:t xml:space="preserve">’ the application of small dabs or dots of paint in calculated compositions. Following the death of Seurat in 1891 Signac turned from oil painting to watercolour and began to incorporate broader brushstrokes. </w:t>
                </w:r>
                <w:r w:rsidR="00EF3E28">
                  <w:t>He</w:t>
                </w:r>
                <w:r w:rsidR="00EF3E28">
                  <w:t xml:space="preserve"> defined his new method as </w:t>
                </w:r>
                <w:proofErr w:type="spellStart"/>
                <w:r w:rsidR="00EF3E28">
                  <w:t>Divisionist</w:t>
                </w:r>
                <w:proofErr w:type="spellEnd"/>
                <w:r w:rsidR="00EF3E28">
                  <w:t xml:space="preserve"> rather than Pointillist. </w:t>
                </w:r>
                <w:r w:rsidR="00EF3E28">
                  <w:t>Signac</w:t>
                </w:r>
                <w:bookmarkStart w:id="0" w:name="_GoBack"/>
                <w:bookmarkEnd w:id="0"/>
                <w:r w:rsidR="00EF3E28">
                  <w:t xml:space="preserve"> focused his attention primarily on the promotion and dissemination of Divisionism and Neo-Impressionism. </w:t>
                </w:r>
              </w:p>
            </w:tc>
          </w:sdtContent>
        </w:sdt>
      </w:tr>
      <w:tr w:rsidR="003F0D73" w14:paraId="2F922F12" w14:textId="77777777" w:rsidTr="003F0D73">
        <w:sdt>
          <w:sdtPr>
            <w:alias w:val="Article text"/>
            <w:tag w:val="articleText"/>
            <w:id w:val="634067588"/>
            <w:placeholder>
              <w:docPart w:val="F5A7C8A74D11814C9E72CB9ADFDCE5D8"/>
            </w:placeholder>
          </w:sdtPr>
          <w:sdtEndPr/>
          <w:sdtContent>
            <w:tc>
              <w:tcPr>
                <w:tcW w:w="9016" w:type="dxa"/>
                <w:tcMar>
                  <w:top w:w="113" w:type="dxa"/>
                  <w:bottom w:w="113" w:type="dxa"/>
                </w:tcMar>
              </w:tcPr>
              <w:p w14:paraId="5484F4EB" w14:textId="53533FB6" w:rsidR="00BA2819" w:rsidRDefault="00BA2819" w:rsidP="00BA2819">
                <w:r>
                  <w:t>Paul Signac was a prolific French Neo-Impressionist painter during the late nineteenth and early twentieth centuries. His friendship with Georges Seurat defin</w:t>
                </w:r>
                <w:r w:rsidR="0062643C">
                  <w:t>ed the early part of his career</w:t>
                </w:r>
                <w:r>
                  <w:t xml:space="preserve"> in which he explored Pointillist and </w:t>
                </w:r>
                <w:proofErr w:type="spellStart"/>
                <w:r>
                  <w:t>Divisionist</w:t>
                </w:r>
                <w:proofErr w:type="spellEnd"/>
                <w:r w:rsidDel="001171A2">
                  <w:t xml:space="preserve"> </w:t>
                </w:r>
                <w:r>
                  <w:t>painting methods. Interested by the laws and theories of physiological optics, Signac experimented with the effects of light and purposeful juxtaposition of colour on canvas to produce effects in the eye of the viewer. Through the application of small, deliberate brushstrokes, Signac furthered the development of Neo-Impressionist painting techniques. Signac and Seurat practiced their theories of contrasting colour through ‘Pointillism</w:t>
                </w:r>
                <w:r w:rsidR="00EF3E28">
                  <w:t>,</w:t>
                </w:r>
                <w:r>
                  <w:t>’ the application of small dabs or dots of paint in calculated compositions. Following the death of Seurat in 1891 Signac turned f</w:t>
                </w:r>
                <w:r w:rsidR="0062643C">
                  <w:t>rom oil painting to watercolour</w:t>
                </w:r>
                <w:r>
                  <w:t xml:space="preserve"> </w:t>
                </w:r>
                <w:r w:rsidR="0062643C">
                  <w:t>and</w:t>
                </w:r>
                <w:r>
                  <w:t xml:space="preserve"> began to incorporate broader brushstrokes. </w:t>
                </w:r>
                <w:r w:rsidR="00EF3E28">
                  <w:t>He</w:t>
                </w:r>
                <w:r>
                  <w:t xml:space="preserve"> defined his new method as </w:t>
                </w:r>
                <w:proofErr w:type="spellStart"/>
                <w:r>
                  <w:t>Divisionist</w:t>
                </w:r>
                <w:proofErr w:type="spellEnd"/>
                <w:r>
                  <w:t xml:space="preserve"> rather than Pointillist. </w:t>
                </w:r>
                <w:r w:rsidR="00EF3E28">
                  <w:t>Signac</w:t>
                </w:r>
                <w:r>
                  <w:t xml:space="preserve"> focused his attention primarily on the promotion and dissemination of Divisionism and Neo-Impressionism. He travelled throughout Europe, often staying in St. Tropez, and commonly </w:t>
                </w:r>
                <w:r w:rsidR="0062643C">
                  <w:t>painted seascapes, harbours</w:t>
                </w:r>
                <w:r w:rsidR="00EF3E28">
                  <w:t>,</w:t>
                </w:r>
                <w:r>
                  <w:t xml:space="preserve"> and ports. From 1908 until his death in 1935, he held the post of President of the </w:t>
                </w:r>
                <w:proofErr w:type="spellStart"/>
                <w:r>
                  <w:t>Société</w:t>
                </w:r>
                <w:proofErr w:type="spellEnd"/>
                <w:r>
                  <w:t xml:space="preserve"> des Artistes </w:t>
                </w:r>
                <w:proofErr w:type="spellStart"/>
                <w:r>
                  <w:t>Indépendants</w:t>
                </w:r>
                <w:proofErr w:type="spellEnd"/>
                <w:r>
                  <w:t xml:space="preserve">. In his mature years, his style became more fluid and bold and less scientific; the enthusiastic and charismatic Signac greatly influenced other post-Impressionist painters including Vincent Van Gogh and Henri Matisse. </w:t>
                </w:r>
              </w:p>
              <w:p w14:paraId="0BB4B25E" w14:textId="77777777" w:rsidR="00BA2819" w:rsidRPr="00404513" w:rsidRDefault="00BA2819" w:rsidP="00BA2819"/>
              <w:p w14:paraId="2E2B6F34" w14:textId="77777777" w:rsidR="00BA2819" w:rsidRDefault="00BA2819" w:rsidP="00BA2819">
                <w:r>
                  <w:t>B</w:t>
                </w:r>
                <w:r w:rsidRPr="00404513">
                  <w:t xml:space="preserve">orn in </w:t>
                </w:r>
                <w:r>
                  <w:t xml:space="preserve">1863 to a </w:t>
                </w:r>
                <w:r w:rsidRPr="00404513">
                  <w:t>Paris</w:t>
                </w:r>
                <w:r>
                  <w:t xml:space="preserve">ian bourgeois family, Paul Signac demonstrated an interest in painting at a young age. He frequented Impressionist exhibitions in the late 1870s and, in June 1880, a visit to the Monet exhibition at the offices of </w:t>
                </w:r>
                <w:r>
                  <w:rPr>
                    <w:i/>
                  </w:rPr>
                  <w:t xml:space="preserve">La Vie </w:t>
                </w:r>
                <w:proofErr w:type="spellStart"/>
                <w:r>
                  <w:rPr>
                    <w:i/>
                  </w:rPr>
                  <w:t>Moderne</w:t>
                </w:r>
                <w:proofErr w:type="spellEnd"/>
                <w:r>
                  <w:t xml:space="preserve"> inspired</w:t>
                </w:r>
                <w:r>
                  <w:rPr>
                    <w:b/>
                  </w:rPr>
                  <w:t xml:space="preserve"> </w:t>
                </w:r>
                <w:r>
                  <w:t xml:space="preserve">Signac to begin working in the Impressionist manner of open-air painting. Alongside Charles </w:t>
                </w:r>
                <w:proofErr w:type="spellStart"/>
                <w:r>
                  <w:t>Angrand</w:t>
                </w:r>
                <w:proofErr w:type="spellEnd"/>
                <w:r>
                  <w:t xml:space="preserve"> and Henri-Edmond Cross, Signac founded and would later become President of the </w:t>
                </w:r>
                <w:proofErr w:type="spellStart"/>
                <w:r w:rsidRPr="00B42BC2">
                  <w:rPr>
                    <w:i/>
                  </w:rPr>
                  <w:t>Groupe</w:t>
                </w:r>
                <w:proofErr w:type="spellEnd"/>
                <w:r w:rsidRPr="00B42BC2">
                  <w:rPr>
                    <w:i/>
                  </w:rPr>
                  <w:t xml:space="preserve"> des Artistes </w:t>
                </w:r>
                <w:proofErr w:type="spellStart"/>
                <w:r w:rsidRPr="00B42BC2">
                  <w:rPr>
                    <w:i/>
                  </w:rPr>
                  <w:t>Independants</w:t>
                </w:r>
                <w:proofErr w:type="spellEnd"/>
                <w:r>
                  <w:t xml:space="preserve">, a position in which he remained until his death in 1935. The group rebelled against the traditions of </w:t>
                </w:r>
                <w:r>
                  <w:lastRenderedPageBreak/>
                  <w:t xml:space="preserve">the Academy and held its own Salons to exhibit the work of its members. </w:t>
                </w:r>
              </w:p>
              <w:p w14:paraId="5355FA6D" w14:textId="77777777" w:rsidR="00BA2819" w:rsidRDefault="00BA2819" w:rsidP="00BA2819"/>
              <w:p w14:paraId="24750DF4" w14:textId="4098D9DD" w:rsidR="00BA2819" w:rsidRDefault="00BA2819" w:rsidP="00BA2819">
                <w:r>
                  <w:t xml:space="preserve">Signac’s friendship with Seurat changed the trajectory of his career; they first met in 1884 at the founding meeting of the </w:t>
                </w:r>
                <w:proofErr w:type="spellStart"/>
                <w:r w:rsidRPr="00B42BC2">
                  <w:rPr>
                    <w:i/>
                  </w:rPr>
                  <w:t>Groupe</w:t>
                </w:r>
                <w:proofErr w:type="spellEnd"/>
                <w:r w:rsidRPr="00B42BC2">
                  <w:rPr>
                    <w:i/>
                  </w:rPr>
                  <w:t xml:space="preserve"> des Artistes </w:t>
                </w:r>
                <w:proofErr w:type="spellStart"/>
                <w:r w:rsidRPr="00B42BC2">
                  <w:rPr>
                    <w:i/>
                  </w:rPr>
                  <w:t>Indep</w:t>
                </w:r>
                <w:r>
                  <w:rPr>
                    <w:i/>
                  </w:rPr>
                  <w:t>e</w:t>
                </w:r>
                <w:r w:rsidRPr="00B42BC2">
                  <w:rPr>
                    <w:i/>
                  </w:rPr>
                  <w:t>ndants</w:t>
                </w:r>
                <w:proofErr w:type="spellEnd"/>
                <w:r>
                  <w:t>. Seurat encouraged Signac to explore the laws of physiological optics and the scientific texts of Charles Blanc and David Sutter. He defined his working methods as a ‘</w:t>
                </w:r>
                <w:proofErr w:type="spellStart"/>
                <w:r>
                  <w:t>scientisation</w:t>
                </w:r>
                <w:proofErr w:type="spellEnd"/>
                <w:r>
                  <w:t xml:space="preserve">’ of Impressionist painting, through promoting optical theories of pure colour and methodical division of light in painting. Signac searched for the accord </w:t>
                </w:r>
                <w:r w:rsidR="0062643C">
                  <w:t>amongst the</w:t>
                </w:r>
                <w:r>
                  <w:t xml:space="preserve"> contrast</w:t>
                </w:r>
                <w:r w:rsidR="0062643C">
                  <w:t>ing</w:t>
                </w:r>
                <w:r>
                  <w:t xml:space="preserve"> of complementary colours in diametric pairings. </w:t>
                </w:r>
              </w:p>
              <w:p w14:paraId="39A501C3" w14:textId="77777777" w:rsidR="00BA2819" w:rsidRDefault="00BA2819" w:rsidP="00BA2819"/>
              <w:p w14:paraId="305B09C2" w14:textId="109F5C09" w:rsidR="003F0D73" w:rsidRDefault="00BA2819" w:rsidP="00EF3E28">
                <w:r>
                  <w:t xml:space="preserve">Seurat’s untimely death in 1891 devastated Signac and began a new phase in his life and career. He moved to Saint-Tropez </w:t>
                </w:r>
                <w:r w:rsidR="0062643C">
                  <w:t>the next year</w:t>
                </w:r>
                <w:r>
                  <w:t xml:space="preserve">, where his work became intertwined with that of Henri-Edmond Cross. </w:t>
                </w:r>
                <w:r w:rsidR="0062643C">
                  <w:t>He</w:t>
                </w:r>
                <w:r>
                  <w:t xml:space="preserve"> moved from outdoor painting to his studio. Signac’s propagation of Neo-Impressionism advanced the evolution of European modernism</w:t>
                </w:r>
                <w:r w:rsidR="00EF3E28">
                  <w:t>, and</w:t>
                </w:r>
                <w:r>
                  <w:t xml:space="preserve"> his experimentation and theories of colour harmonies provided a basis for the Fauvists and Cubists of the early twentieth century. </w:t>
                </w:r>
              </w:p>
            </w:tc>
          </w:sdtContent>
        </w:sdt>
      </w:tr>
      <w:tr w:rsidR="003235A7" w14:paraId="0961141A" w14:textId="77777777" w:rsidTr="003235A7">
        <w:tc>
          <w:tcPr>
            <w:tcW w:w="9016" w:type="dxa"/>
          </w:tcPr>
          <w:p w14:paraId="162485F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A6AC5FFEFCD845AB6279B747C14962"/>
              </w:placeholder>
            </w:sdtPr>
            <w:sdtEndPr/>
            <w:sdtContent>
              <w:p w14:paraId="1C7E8667" w14:textId="4C9A8CE7" w:rsidR="0062643C" w:rsidRDefault="00EF3E28" w:rsidP="0062643C">
                <w:sdt>
                  <w:sdtPr>
                    <w:id w:val="1896239947"/>
                    <w:citation/>
                  </w:sdtPr>
                  <w:sdtEndPr/>
                  <w:sdtContent>
                    <w:r w:rsidR="0062643C">
                      <w:fldChar w:fldCharType="begin"/>
                    </w:r>
                    <w:r w:rsidR="0062643C">
                      <w:rPr>
                        <w:lang w:val="en-US"/>
                      </w:rPr>
                      <w:instrText xml:space="preserve"> CITATION Bes35 \l 1033 </w:instrText>
                    </w:r>
                    <w:r w:rsidR="0062643C">
                      <w:fldChar w:fldCharType="separate"/>
                    </w:r>
                    <w:r w:rsidR="0062643C">
                      <w:rPr>
                        <w:noProof/>
                        <w:lang w:val="en-US"/>
                      </w:rPr>
                      <w:t>(Besson)</w:t>
                    </w:r>
                    <w:r w:rsidR="0062643C">
                      <w:fldChar w:fldCharType="end"/>
                    </w:r>
                  </w:sdtContent>
                </w:sdt>
              </w:p>
              <w:p w14:paraId="62F81B87" w14:textId="77777777" w:rsidR="0062643C" w:rsidRDefault="0062643C" w:rsidP="0062643C"/>
              <w:p w14:paraId="5365E334" w14:textId="77777777" w:rsidR="0062643C" w:rsidRDefault="00EF3E28" w:rsidP="0062643C">
                <w:sdt>
                  <w:sdtPr>
                    <w:id w:val="-328991204"/>
                    <w:citation/>
                  </w:sdtPr>
                  <w:sdtEndPr/>
                  <w:sdtContent>
                    <w:r w:rsidR="0062643C">
                      <w:fldChar w:fldCharType="begin"/>
                    </w:r>
                    <w:r w:rsidR="0062643C">
                      <w:rPr>
                        <w:lang w:val="en-US"/>
                      </w:rPr>
                      <w:instrText xml:space="preserve"> CITATION Cac71 \l 1033 </w:instrText>
                    </w:r>
                    <w:r w:rsidR="0062643C">
                      <w:fldChar w:fldCharType="separate"/>
                    </w:r>
                    <w:r w:rsidR="0062643C">
                      <w:rPr>
                        <w:noProof/>
                        <w:lang w:val="en-US"/>
                      </w:rPr>
                      <w:t>(Cachin)</w:t>
                    </w:r>
                    <w:r w:rsidR="0062643C">
                      <w:fldChar w:fldCharType="end"/>
                    </w:r>
                  </w:sdtContent>
                </w:sdt>
              </w:p>
              <w:p w14:paraId="116BB40F" w14:textId="77777777" w:rsidR="0062643C" w:rsidRDefault="0062643C" w:rsidP="0062643C"/>
              <w:p w14:paraId="797B6C99" w14:textId="77777777" w:rsidR="0062643C" w:rsidRDefault="00EF3E28" w:rsidP="0062643C">
                <w:sdt>
                  <w:sdtPr>
                    <w:id w:val="1000929559"/>
                    <w:citation/>
                  </w:sdtPr>
                  <w:sdtEndPr/>
                  <w:sdtContent>
                    <w:r w:rsidR="0062643C">
                      <w:fldChar w:fldCharType="begin"/>
                    </w:r>
                    <w:r w:rsidR="0062643C">
                      <w:rPr>
                        <w:lang w:val="en-US"/>
                      </w:rPr>
                      <w:instrText xml:space="preserve"> CITATION Fer01 \l 1033 </w:instrText>
                    </w:r>
                    <w:r w:rsidR="0062643C">
                      <w:fldChar w:fldCharType="separate"/>
                    </w:r>
                    <w:r w:rsidR="0062643C">
                      <w:rPr>
                        <w:noProof/>
                        <w:lang w:val="en-US"/>
                      </w:rPr>
                      <w:t>(Ferretti-Bocquillon)</w:t>
                    </w:r>
                    <w:r w:rsidR="0062643C">
                      <w:fldChar w:fldCharType="end"/>
                    </w:r>
                  </w:sdtContent>
                </w:sdt>
              </w:p>
              <w:p w14:paraId="5DCB1B37" w14:textId="77777777" w:rsidR="0062643C" w:rsidRDefault="0062643C" w:rsidP="0062643C"/>
              <w:p w14:paraId="25EB1C3C" w14:textId="77777777" w:rsidR="0062643C" w:rsidRDefault="00EF3E28" w:rsidP="0062643C">
                <w:sdt>
                  <w:sdtPr>
                    <w:id w:val="-1707327287"/>
                    <w:citation/>
                  </w:sdtPr>
                  <w:sdtEndPr/>
                  <w:sdtContent>
                    <w:r w:rsidR="0062643C">
                      <w:fldChar w:fldCharType="begin"/>
                    </w:r>
                    <w:r w:rsidR="0062643C">
                      <w:rPr>
                        <w:lang w:val="en-US"/>
                      </w:rPr>
                      <w:instrText xml:space="preserve"> CITATION Gra12 \l 1033 </w:instrText>
                    </w:r>
                    <w:r w:rsidR="0062643C">
                      <w:fldChar w:fldCharType="separate"/>
                    </w:r>
                    <w:r w:rsidR="0062643C">
                      <w:rPr>
                        <w:noProof/>
                        <w:lang w:val="en-US"/>
                      </w:rPr>
                      <w:t>(Grasselli and Robinson)</w:t>
                    </w:r>
                    <w:r w:rsidR="0062643C">
                      <w:fldChar w:fldCharType="end"/>
                    </w:r>
                  </w:sdtContent>
                </w:sdt>
              </w:p>
              <w:p w14:paraId="69582305" w14:textId="77777777" w:rsidR="0062643C" w:rsidRDefault="0062643C" w:rsidP="0062643C"/>
              <w:p w14:paraId="1234A9C1" w14:textId="42D83EDD" w:rsidR="003235A7" w:rsidRDefault="00EF3E28" w:rsidP="00EF3E28">
                <w:sdt>
                  <w:sdtPr>
                    <w:id w:val="573859078"/>
                    <w:citation/>
                  </w:sdtPr>
                  <w:sdtEndPr/>
                  <w:sdtContent>
                    <w:r w:rsidR="0062643C">
                      <w:fldChar w:fldCharType="begin"/>
                    </w:r>
                    <w:r w:rsidR="0062643C">
                      <w:rPr>
                        <w:lang w:val="en-US"/>
                      </w:rPr>
                      <w:instrText xml:space="preserve">CITATION Rap \l 1033 </w:instrText>
                    </w:r>
                    <w:r w:rsidR="0062643C">
                      <w:fldChar w:fldCharType="separate"/>
                    </w:r>
                    <w:r w:rsidR="0062643C">
                      <w:rPr>
                        <w:noProof/>
                        <w:lang w:val="en-US"/>
                      </w:rPr>
                      <w:t>(Ratfliff)</w:t>
                    </w:r>
                    <w:r w:rsidR="0062643C">
                      <w:fldChar w:fldCharType="end"/>
                    </w:r>
                  </w:sdtContent>
                </w:sdt>
              </w:p>
            </w:sdtContent>
          </w:sdt>
        </w:tc>
      </w:tr>
    </w:tbl>
    <w:p w14:paraId="6C4CEBC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418AF7" w14:textId="77777777" w:rsidR="00B561AE" w:rsidRDefault="00B561AE" w:rsidP="007A0D55">
      <w:pPr>
        <w:spacing w:after="0" w:line="240" w:lineRule="auto"/>
      </w:pPr>
      <w:r>
        <w:separator/>
      </w:r>
    </w:p>
  </w:endnote>
  <w:endnote w:type="continuationSeparator" w:id="0">
    <w:p w14:paraId="448ADF8A" w14:textId="77777777" w:rsidR="00B561AE" w:rsidRDefault="00B561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FD41CC" w14:textId="77777777" w:rsidR="00B561AE" w:rsidRDefault="00B561AE" w:rsidP="007A0D55">
      <w:pPr>
        <w:spacing w:after="0" w:line="240" w:lineRule="auto"/>
      </w:pPr>
      <w:r>
        <w:separator/>
      </w:r>
    </w:p>
  </w:footnote>
  <w:footnote w:type="continuationSeparator" w:id="0">
    <w:p w14:paraId="33CFF45C" w14:textId="77777777" w:rsidR="00B561AE" w:rsidRDefault="00B561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67A0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FB4C2D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1A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2643C"/>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25CC"/>
    <w:rsid w:val="00B561AE"/>
    <w:rsid w:val="00B574C9"/>
    <w:rsid w:val="00BA281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3E2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54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1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1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561A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61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EBD12836625724AB2B14A99CDBB3E8C"/>
        <w:category>
          <w:name w:val="General"/>
          <w:gallery w:val="placeholder"/>
        </w:category>
        <w:types>
          <w:type w:val="bbPlcHdr"/>
        </w:types>
        <w:behaviors>
          <w:behavior w:val="content"/>
        </w:behaviors>
        <w:guid w:val="{0BC6FBF4-F4D6-474B-ABEE-19B410344A3B}"/>
      </w:docPartPr>
      <w:docPartBody>
        <w:p w:rsidR="0022087C" w:rsidRDefault="0022087C">
          <w:pPr>
            <w:pStyle w:val="BEBD12836625724AB2B14A99CDBB3E8C"/>
          </w:pPr>
          <w:r w:rsidRPr="00CC586D">
            <w:rPr>
              <w:rStyle w:val="PlaceholderText"/>
              <w:b/>
              <w:color w:val="FFFFFF" w:themeColor="background1"/>
            </w:rPr>
            <w:t>[Salutation]</w:t>
          </w:r>
        </w:p>
      </w:docPartBody>
    </w:docPart>
    <w:docPart>
      <w:docPartPr>
        <w:name w:val="1D2382670727FC418CDE0D8CDA5F6B24"/>
        <w:category>
          <w:name w:val="General"/>
          <w:gallery w:val="placeholder"/>
        </w:category>
        <w:types>
          <w:type w:val="bbPlcHdr"/>
        </w:types>
        <w:behaviors>
          <w:behavior w:val="content"/>
        </w:behaviors>
        <w:guid w:val="{112E93A2-2A3F-DD44-B2EB-94C9B27C1738}"/>
      </w:docPartPr>
      <w:docPartBody>
        <w:p w:rsidR="0022087C" w:rsidRDefault="0022087C">
          <w:pPr>
            <w:pStyle w:val="1D2382670727FC418CDE0D8CDA5F6B24"/>
          </w:pPr>
          <w:r>
            <w:rPr>
              <w:rStyle w:val="PlaceholderText"/>
            </w:rPr>
            <w:t>[First name]</w:t>
          </w:r>
        </w:p>
      </w:docPartBody>
    </w:docPart>
    <w:docPart>
      <w:docPartPr>
        <w:name w:val="8774B9C264DB714494C9B462DE05E868"/>
        <w:category>
          <w:name w:val="General"/>
          <w:gallery w:val="placeholder"/>
        </w:category>
        <w:types>
          <w:type w:val="bbPlcHdr"/>
        </w:types>
        <w:behaviors>
          <w:behavior w:val="content"/>
        </w:behaviors>
        <w:guid w:val="{4EF0045B-A755-1543-AE42-DEE4111C532D}"/>
      </w:docPartPr>
      <w:docPartBody>
        <w:p w:rsidR="0022087C" w:rsidRDefault="0022087C">
          <w:pPr>
            <w:pStyle w:val="8774B9C264DB714494C9B462DE05E868"/>
          </w:pPr>
          <w:r>
            <w:rPr>
              <w:rStyle w:val="PlaceholderText"/>
            </w:rPr>
            <w:t>[Middle name]</w:t>
          </w:r>
        </w:p>
      </w:docPartBody>
    </w:docPart>
    <w:docPart>
      <w:docPartPr>
        <w:name w:val="B5454653C7C14B45AA69DB6585239134"/>
        <w:category>
          <w:name w:val="General"/>
          <w:gallery w:val="placeholder"/>
        </w:category>
        <w:types>
          <w:type w:val="bbPlcHdr"/>
        </w:types>
        <w:behaviors>
          <w:behavior w:val="content"/>
        </w:behaviors>
        <w:guid w:val="{DEB260C5-08D3-5A4F-9EF2-6480FEDDB5B5}"/>
      </w:docPartPr>
      <w:docPartBody>
        <w:p w:rsidR="0022087C" w:rsidRDefault="0022087C">
          <w:pPr>
            <w:pStyle w:val="B5454653C7C14B45AA69DB6585239134"/>
          </w:pPr>
          <w:r>
            <w:rPr>
              <w:rStyle w:val="PlaceholderText"/>
            </w:rPr>
            <w:t>[Last name]</w:t>
          </w:r>
        </w:p>
      </w:docPartBody>
    </w:docPart>
    <w:docPart>
      <w:docPartPr>
        <w:name w:val="1D31A8EA9034F24290C539BF6211D83B"/>
        <w:category>
          <w:name w:val="General"/>
          <w:gallery w:val="placeholder"/>
        </w:category>
        <w:types>
          <w:type w:val="bbPlcHdr"/>
        </w:types>
        <w:behaviors>
          <w:behavior w:val="content"/>
        </w:behaviors>
        <w:guid w:val="{5C774605-E68D-7B4E-8328-D1D3D25FA50E}"/>
      </w:docPartPr>
      <w:docPartBody>
        <w:p w:rsidR="0022087C" w:rsidRDefault="0022087C">
          <w:pPr>
            <w:pStyle w:val="1D31A8EA9034F24290C539BF6211D83B"/>
          </w:pPr>
          <w:r>
            <w:rPr>
              <w:rStyle w:val="PlaceholderText"/>
            </w:rPr>
            <w:t>[Enter your biography]</w:t>
          </w:r>
        </w:p>
      </w:docPartBody>
    </w:docPart>
    <w:docPart>
      <w:docPartPr>
        <w:name w:val="DF51107829A3414F8D470498EB8C2FB0"/>
        <w:category>
          <w:name w:val="General"/>
          <w:gallery w:val="placeholder"/>
        </w:category>
        <w:types>
          <w:type w:val="bbPlcHdr"/>
        </w:types>
        <w:behaviors>
          <w:behavior w:val="content"/>
        </w:behaviors>
        <w:guid w:val="{7A480C0E-A666-B240-8528-06451BF551D1}"/>
      </w:docPartPr>
      <w:docPartBody>
        <w:p w:rsidR="0022087C" w:rsidRDefault="0022087C">
          <w:pPr>
            <w:pStyle w:val="DF51107829A3414F8D470498EB8C2FB0"/>
          </w:pPr>
          <w:r>
            <w:rPr>
              <w:rStyle w:val="PlaceholderText"/>
            </w:rPr>
            <w:t>[Enter the institution with which you are affiliated]</w:t>
          </w:r>
        </w:p>
      </w:docPartBody>
    </w:docPart>
    <w:docPart>
      <w:docPartPr>
        <w:name w:val="DD6F4CDA5759DA4F879E1126BE7DDC43"/>
        <w:category>
          <w:name w:val="General"/>
          <w:gallery w:val="placeholder"/>
        </w:category>
        <w:types>
          <w:type w:val="bbPlcHdr"/>
        </w:types>
        <w:behaviors>
          <w:behavior w:val="content"/>
        </w:behaviors>
        <w:guid w:val="{D6081B7B-6112-BA4F-9183-38B6EAFD9170}"/>
      </w:docPartPr>
      <w:docPartBody>
        <w:p w:rsidR="0022087C" w:rsidRDefault="0022087C">
          <w:pPr>
            <w:pStyle w:val="DD6F4CDA5759DA4F879E1126BE7DDC43"/>
          </w:pPr>
          <w:r w:rsidRPr="00EF74F7">
            <w:rPr>
              <w:b/>
              <w:color w:val="808080" w:themeColor="background1" w:themeShade="80"/>
            </w:rPr>
            <w:t>[Enter the headword for your article]</w:t>
          </w:r>
        </w:p>
      </w:docPartBody>
    </w:docPart>
    <w:docPart>
      <w:docPartPr>
        <w:name w:val="EAA84C761A42B24385011A88C52655B0"/>
        <w:category>
          <w:name w:val="General"/>
          <w:gallery w:val="placeholder"/>
        </w:category>
        <w:types>
          <w:type w:val="bbPlcHdr"/>
        </w:types>
        <w:behaviors>
          <w:behavior w:val="content"/>
        </w:behaviors>
        <w:guid w:val="{34A6FB78-AD34-334E-9351-1F241DB20F3C}"/>
      </w:docPartPr>
      <w:docPartBody>
        <w:p w:rsidR="0022087C" w:rsidRDefault="0022087C">
          <w:pPr>
            <w:pStyle w:val="EAA84C761A42B24385011A88C52655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6C16E8F6258F74F9122B2F2BA402FAD"/>
        <w:category>
          <w:name w:val="General"/>
          <w:gallery w:val="placeholder"/>
        </w:category>
        <w:types>
          <w:type w:val="bbPlcHdr"/>
        </w:types>
        <w:behaviors>
          <w:behavior w:val="content"/>
        </w:behaviors>
        <w:guid w:val="{078BEBC3-769D-6D4D-848C-67D6D030985D}"/>
      </w:docPartPr>
      <w:docPartBody>
        <w:p w:rsidR="0022087C" w:rsidRDefault="0022087C">
          <w:pPr>
            <w:pStyle w:val="96C16E8F6258F74F9122B2F2BA402FA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5A7C8A74D11814C9E72CB9ADFDCE5D8"/>
        <w:category>
          <w:name w:val="General"/>
          <w:gallery w:val="placeholder"/>
        </w:category>
        <w:types>
          <w:type w:val="bbPlcHdr"/>
        </w:types>
        <w:behaviors>
          <w:behavior w:val="content"/>
        </w:behaviors>
        <w:guid w:val="{556BBEE6-A072-2E48-BDFA-FF65892FF0AC}"/>
      </w:docPartPr>
      <w:docPartBody>
        <w:p w:rsidR="0022087C" w:rsidRDefault="0022087C">
          <w:pPr>
            <w:pStyle w:val="F5A7C8A74D11814C9E72CB9ADFDCE5D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A6AC5FFEFCD845AB6279B747C14962"/>
        <w:category>
          <w:name w:val="General"/>
          <w:gallery w:val="placeholder"/>
        </w:category>
        <w:types>
          <w:type w:val="bbPlcHdr"/>
        </w:types>
        <w:behaviors>
          <w:behavior w:val="content"/>
        </w:behaviors>
        <w:guid w:val="{8D45DA4F-3BC7-A544-BB80-6A2F52DA87A8}"/>
      </w:docPartPr>
      <w:docPartBody>
        <w:p w:rsidR="0022087C" w:rsidRDefault="0022087C">
          <w:pPr>
            <w:pStyle w:val="97A6AC5FFEFCD845AB6279B747C1496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87C"/>
    <w:rsid w:val="002208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87C"/>
    <w:rPr>
      <w:color w:val="808080"/>
    </w:rPr>
  </w:style>
  <w:style w:type="paragraph" w:customStyle="1" w:styleId="BEBD12836625724AB2B14A99CDBB3E8C">
    <w:name w:val="BEBD12836625724AB2B14A99CDBB3E8C"/>
  </w:style>
  <w:style w:type="paragraph" w:customStyle="1" w:styleId="1D2382670727FC418CDE0D8CDA5F6B24">
    <w:name w:val="1D2382670727FC418CDE0D8CDA5F6B24"/>
  </w:style>
  <w:style w:type="paragraph" w:customStyle="1" w:styleId="8774B9C264DB714494C9B462DE05E868">
    <w:name w:val="8774B9C264DB714494C9B462DE05E868"/>
  </w:style>
  <w:style w:type="paragraph" w:customStyle="1" w:styleId="B5454653C7C14B45AA69DB6585239134">
    <w:name w:val="B5454653C7C14B45AA69DB6585239134"/>
  </w:style>
  <w:style w:type="paragraph" w:customStyle="1" w:styleId="1D31A8EA9034F24290C539BF6211D83B">
    <w:name w:val="1D31A8EA9034F24290C539BF6211D83B"/>
  </w:style>
  <w:style w:type="paragraph" w:customStyle="1" w:styleId="DF51107829A3414F8D470498EB8C2FB0">
    <w:name w:val="DF51107829A3414F8D470498EB8C2FB0"/>
  </w:style>
  <w:style w:type="paragraph" w:customStyle="1" w:styleId="DD6F4CDA5759DA4F879E1126BE7DDC43">
    <w:name w:val="DD6F4CDA5759DA4F879E1126BE7DDC43"/>
  </w:style>
  <w:style w:type="paragraph" w:customStyle="1" w:styleId="EAA84C761A42B24385011A88C52655B0">
    <w:name w:val="EAA84C761A42B24385011A88C52655B0"/>
  </w:style>
  <w:style w:type="paragraph" w:customStyle="1" w:styleId="96C16E8F6258F74F9122B2F2BA402FAD">
    <w:name w:val="96C16E8F6258F74F9122B2F2BA402FAD"/>
  </w:style>
  <w:style w:type="paragraph" w:customStyle="1" w:styleId="F5A7C8A74D11814C9E72CB9ADFDCE5D8">
    <w:name w:val="F5A7C8A74D11814C9E72CB9ADFDCE5D8"/>
  </w:style>
  <w:style w:type="paragraph" w:customStyle="1" w:styleId="97A6AC5FFEFCD845AB6279B747C14962">
    <w:name w:val="97A6AC5FFEFCD845AB6279B747C14962"/>
  </w:style>
  <w:style w:type="paragraph" w:customStyle="1" w:styleId="BA9145B94BD2E54DBD322B30E9C905F7">
    <w:name w:val="BA9145B94BD2E54DBD322B30E9C905F7"/>
    <w:rsid w:val="0022087C"/>
    <w:rPr>
      <w:lang w:val="en-CA"/>
    </w:rPr>
  </w:style>
  <w:style w:type="paragraph" w:customStyle="1" w:styleId="EBD23FDEE5153B4BA336FD89597CCA2B">
    <w:name w:val="EBD23FDEE5153B4BA336FD89597CCA2B"/>
    <w:rsid w:val="0022087C"/>
    <w:rPr>
      <w:lang w:val="en-CA"/>
    </w:rPr>
  </w:style>
  <w:style w:type="paragraph" w:customStyle="1" w:styleId="598B1E2FD600424EAED8A02436388C24">
    <w:name w:val="598B1E2FD600424EAED8A02436388C24"/>
    <w:rsid w:val="0022087C"/>
    <w:rPr>
      <w:lang w:val="en-CA"/>
    </w:rPr>
  </w:style>
  <w:style w:type="paragraph" w:customStyle="1" w:styleId="297AB8D049D428488FD35EFC36410D2B">
    <w:name w:val="297AB8D049D428488FD35EFC36410D2B"/>
    <w:rsid w:val="0022087C"/>
    <w:rPr>
      <w:lang w:val="en-CA"/>
    </w:rPr>
  </w:style>
  <w:style w:type="paragraph" w:customStyle="1" w:styleId="6ADDAAC4A6F72B48A500283B01A357C0">
    <w:name w:val="6ADDAAC4A6F72B48A500283B01A357C0"/>
    <w:rsid w:val="0022087C"/>
    <w:rPr>
      <w:lang w:val="en-CA"/>
    </w:rPr>
  </w:style>
  <w:style w:type="paragraph" w:customStyle="1" w:styleId="553C51D44A455E42B1F2D1C9C4C8AE90">
    <w:name w:val="553C51D44A455E42B1F2D1C9C4C8AE90"/>
    <w:rsid w:val="0022087C"/>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087C"/>
    <w:rPr>
      <w:color w:val="808080"/>
    </w:rPr>
  </w:style>
  <w:style w:type="paragraph" w:customStyle="1" w:styleId="BEBD12836625724AB2B14A99CDBB3E8C">
    <w:name w:val="BEBD12836625724AB2B14A99CDBB3E8C"/>
  </w:style>
  <w:style w:type="paragraph" w:customStyle="1" w:styleId="1D2382670727FC418CDE0D8CDA5F6B24">
    <w:name w:val="1D2382670727FC418CDE0D8CDA5F6B24"/>
  </w:style>
  <w:style w:type="paragraph" w:customStyle="1" w:styleId="8774B9C264DB714494C9B462DE05E868">
    <w:name w:val="8774B9C264DB714494C9B462DE05E868"/>
  </w:style>
  <w:style w:type="paragraph" w:customStyle="1" w:styleId="B5454653C7C14B45AA69DB6585239134">
    <w:name w:val="B5454653C7C14B45AA69DB6585239134"/>
  </w:style>
  <w:style w:type="paragraph" w:customStyle="1" w:styleId="1D31A8EA9034F24290C539BF6211D83B">
    <w:name w:val="1D31A8EA9034F24290C539BF6211D83B"/>
  </w:style>
  <w:style w:type="paragraph" w:customStyle="1" w:styleId="DF51107829A3414F8D470498EB8C2FB0">
    <w:name w:val="DF51107829A3414F8D470498EB8C2FB0"/>
  </w:style>
  <w:style w:type="paragraph" w:customStyle="1" w:styleId="DD6F4CDA5759DA4F879E1126BE7DDC43">
    <w:name w:val="DD6F4CDA5759DA4F879E1126BE7DDC43"/>
  </w:style>
  <w:style w:type="paragraph" w:customStyle="1" w:styleId="EAA84C761A42B24385011A88C52655B0">
    <w:name w:val="EAA84C761A42B24385011A88C52655B0"/>
  </w:style>
  <w:style w:type="paragraph" w:customStyle="1" w:styleId="96C16E8F6258F74F9122B2F2BA402FAD">
    <w:name w:val="96C16E8F6258F74F9122B2F2BA402FAD"/>
  </w:style>
  <w:style w:type="paragraph" w:customStyle="1" w:styleId="F5A7C8A74D11814C9E72CB9ADFDCE5D8">
    <w:name w:val="F5A7C8A74D11814C9E72CB9ADFDCE5D8"/>
  </w:style>
  <w:style w:type="paragraph" w:customStyle="1" w:styleId="97A6AC5FFEFCD845AB6279B747C14962">
    <w:name w:val="97A6AC5FFEFCD845AB6279B747C14962"/>
  </w:style>
  <w:style w:type="paragraph" w:customStyle="1" w:styleId="BA9145B94BD2E54DBD322B30E9C905F7">
    <w:name w:val="BA9145B94BD2E54DBD322B30E9C905F7"/>
    <w:rsid w:val="0022087C"/>
    <w:rPr>
      <w:lang w:val="en-CA"/>
    </w:rPr>
  </w:style>
  <w:style w:type="paragraph" w:customStyle="1" w:styleId="EBD23FDEE5153B4BA336FD89597CCA2B">
    <w:name w:val="EBD23FDEE5153B4BA336FD89597CCA2B"/>
    <w:rsid w:val="0022087C"/>
    <w:rPr>
      <w:lang w:val="en-CA"/>
    </w:rPr>
  </w:style>
  <w:style w:type="paragraph" w:customStyle="1" w:styleId="598B1E2FD600424EAED8A02436388C24">
    <w:name w:val="598B1E2FD600424EAED8A02436388C24"/>
    <w:rsid w:val="0022087C"/>
    <w:rPr>
      <w:lang w:val="en-CA"/>
    </w:rPr>
  </w:style>
  <w:style w:type="paragraph" w:customStyle="1" w:styleId="297AB8D049D428488FD35EFC36410D2B">
    <w:name w:val="297AB8D049D428488FD35EFC36410D2B"/>
    <w:rsid w:val="0022087C"/>
    <w:rPr>
      <w:lang w:val="en-CA"/>
    </w:rPr>
  </w:style>
  <w:style w:type="paragraph" w:customStyle="1" w:styleId="6ADDAAC4A6F72B48A500283B01A357C0">
    <w:name w:val="6ADDAAC4A6F72B48A500283B01A357C0"/>
    <w:rsid w:val="0022087C"/>
    <w:rPr>
      <w:lang w:val="en-CA"/>
    </w:rPr>
  </w:style>
  <w:style w:type="paragraph" w:customStyle="1" w:styleId="553C51D44A455E42B1F2D1C9C4C8AE90">
    <w:name w:val="553C51D44A455E42B1F2D1C9C4C8AE90"/>
    <w:rsid w:val="0022087C"/>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Bes35</b:Tag>
    <b:SourceType>Book</b:SourceType>
    <b:Guid>{6E62D8BD-A938-FA4D-A256-7A3EC954F685}</b:Guid>
    <b:Author>
      <b:Author>
        <b:NameList>
          <b:Person>
            <b:Last>Besson</b:Last>
            <b:First>G.</b:First>
          </b:Person>
        </b:NameList>
      </b:Author>
    </b:Author>
    <b:Title>Paul Signac</b:Title>
    <b:City>Paris</b:City>
    <b:CountryRegion>France</b:CountryRegion>
    <b:Publisher>Rombaldi</b:Publisher>
    <b:Year>1935</b:Year>
    <b:RefOrder>1</b:RefOrder>
  </b:Source>
  <b:Source>
    <b:Tag>Cac71</b:Tag>
    <b:SourceType>Book</b:SourceType>
    <b:Guid>{93326826-086C-ED4D-8758-B001C67838A8}</b:Guid>
    <b:Author>
      <b:Author>
        <b:NameList>
          <b:Person>
            <b:Last>Cachin</b:Last>
            <b:First>F.</b:First>
          </b:Person>
        </b:NameList>
      </b:Author>
    </b:Author>
    <b:Title>Paul Signac</b:Title>
    <b:City>Connecticut</b:City>
    <b:StateProvince>New York</b:StateProvince>
    <b:CountryRegion>USA</b:CountryRegion>
    <b:Publisher>New York Graphic Society</b:Publisher>
    <b:Year>1971</b:Year>
    <b:RefOrder>2</b:RefOrder>
  </b:Source>
  <b:Source>
    <b:Tag>Fer01</b:Tag>
    <b:SourceType>Book</b:SourceType>
    <b:Guid>{7117305B-055E-6146-81EE-901312212F0D}</b:Guid>
    <b:Author>
      <b:Author>
        <b:NameList>
          <b:Person>
            <b:Last>Ferretti-Bocquillon</b:Last>
          </b:Person>
        </b:NameList>
      </b:Author>
    </b:Author>
    <b:Title>Signac, 1863-1935</b:Title>
    <b:City>New York</b:City>
    <b:StateProvince>New York</b:StateProvince>
    <b:CountryRegion>USA</b:CountryRegion>
    <b:Publisher>Metropolitan Museum of Art</b:Publisher>
    <b:Year>2001</b:Year>
    <b:RefOrder>3</b:RefOrder>
  </b:Source>
  <b:Source>
    <b:Tag>Gra12</b:Tag>
    <b:SourceType>Book</b:SourceType>
    <b:Guid>{47351B47-CDD3-2449-99AC-A966107707AD}</b:Guid>
    <b:Author>
      <b:Author>
        <b:NameList>
          <b:Person>
            <b:Last>Grasselli</b:Last>
            <b:First>M.</b:First>
          </b:Person>
          <b:Person>
            <b:Last>Robinson</b:Last>
            <b:First>A.</b:First>
          </b:Person>
        </b:NameList>
      </b:Author>
    </b:Author>
    <b:Title>Color, Line, Light: French Drawings, Waterolors, and Pastels from Delacroix to Signac</b:Title>
    <b:City>Washington</b:City>
    <b:CountryRegion>USA</b:CountryRegion>
    <b:Publisher>National Gallery of Art</b:Publisher>
    <b:Year>2012</b:Year>
    <b:RefOrder>4</b:RefOrder>
  </b:Source>
  <b:Source>
    <b:Tag>Rap</b:Tag>
    <b:SourceType>Book</b:SourceType>
    <b:Guid>{EF06AB21-9094-AA4D-86A4-1D5FBC5D7DF7}</b:Guid>
    <b:Title>Paul Signac and Colour in Neo-Impressionism</b:Title>
    <b:Author>
      <b:Author>
        <b:NameList>
          <b:Person>
            <b:Last>Ratfliff</b:Last>
            <b:First>F.</b:First>
          </b:Person>
        </b:NameList>
      </b:Author>
      <b:ProducerName>
        <b:NameList>
          <b:Person>
            <b:Last>Press</b:Last>
            <b:First>Oxford</b:First>
            <b:Middle>University</b:Middle>
          </b:Person>
        </b:NameList>
      </b:ProducerName>
    </b:Author>
    <b:InternetSiteTitle>Grove Art Online</b:InternetSiteTitle>
    <b:Year>1992</b:Year>
    <b:City>New York</b:City>
    <b:StateProvince>New York</b:StateProvince>
    <b:CountryRegion>USA</b:CountryRegion>
    <b:Publisher>Rockefeller University Press</b:Publisher>
    <b:RefOrder>5</b:RefOrder>
  </b:Source>
</b:Sources>
</file>

<file path=customXml/itemProps1.xml><?xml version="1.0" encoding="utf-8"?>
<ds:datastoreItem xmlns:ds="http://schemas.openxmlformats.org/officeDocument/2006/customXml" ds:itemID="{83AB52C3-FDCF-BC4A-B92D-40BC20E3B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13</TotalTime>
  <Pages>2</Pages>
  <Words>705</Words>
  <Characters>4024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2015-02-04T00:25:00Z</dcterms:created>
  <dcterms:modified xsi:type="dcterms:W3CDTF">2015-02-11T15:10:00Z</dcterms:modified>
</cp:coreProperties>
</file>