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964105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1D74E37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E5E752354064E81B1D3BFEEDFA8274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BE08C1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588818240134EA291E3036E19E3AD38"/>
            </w:placeholder>
            <w:text/>
          </w:sdtPr>
          <w:sdtEndPr/>
          <w:sdtContent>
            <w:tc>
              <w:tcPr>
                <w:tcW w:w="2073" w:type="dxa"/>
              </w:tcPr>
              <w:p w14:paraId="206B2ECA" w14:textId="77777777" w:rsidR="00B574C9" w:rsidRDefault="00CC7E58" w:rsidP="00CC7E58">
                <w:r>
                  <w:t>Eve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9BE2D7EFF674E338916E111C9E9E144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AEECC8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EC6890D34F34C31930F87B627B35FE0"/>
            </w:placeholder>
            <w:text/>
          </w:sdtPr>
          <w:sdtEndPr/>
          <w:sdtContent>
            <w:tc>
              <w:tcPr>
                <w:tcW w:w="2642" w:type="dxa"/>
              </w:tcPr>
              <w:p w14:paraId="46294C61" w14:textId="77777777" w:rsidR="00B574C9" w:rsidRDefault="00CC7E58" w:rsidP="00CC7E58">
                <w:proofErr w:type="spellStart"/>
                <w:r>
                  <w:t>Loh</w:t>
                </w:r>
                <w:proofErr w:type="spellEnd"/>
              </w:p>
            </w:tc>
          </w:sdtContent>
        </w:sdt>
      </w:tr>
      <w:tr w:rsidR="00B574C9" w14:paraId="3874E5A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ED2963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505CCECE84844779566750E5EDA8FC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FD8BA6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C6CA8A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79A190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1C312F3B09848668579EAB315FD783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DBFA6BE" w14:textId="77777777" w:rsidR="00B574C9" w:rsidRDefault="00F81A63" w:rsidP="00F81A63">
                <w:r>
                  <w:t>National University of Singapore</w:t>
                </w:r>
              </w:p>
            </w:tc>
          </w:sdtContent>
        </w:sdt>
      </w:tr>
    </w:tbl>
    <w:p w14:paraId="1F8F029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969E6C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C62E7F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ABD8371" w14:textId="77777777" w:rsidTr="003F0D73">
        <w:sdt>
          <w:sdtPr>
            <w:alias w:val="Article headword"/>
            <w:tag w:val="articleHeadword"/>
            <w:id w:val="-361440020"/>
            <w:placeholder>
              <w:docPart w:val="5DC84BD8FE71414BB1D66400A2D3B6D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EC6C698" w14:textId="77777777" w:rsidR="003F0D73" w:rsidRPr="00FB589A" w:rsidRDefault="00CC7E58" w:rsidP="00F81A63">
                <w:pPr>
                  <w:rPr>
                    <w:b/>
                  </w:rPr>
                </w:pPr>
                <w:proofErr w:type="spellStart"/>
                <w:r>
                  <w:t>Bakusen</w:t>
                </w:r>
                <w:proofErr w:type="spellEnd"/>
                <w:r>
                  <w:t xml:space="preserve">, </w:t>
                </w:r>
                <w:proofErr w:type="spellStart"/>
                <w:r>
                  <w:t>Tsuchida</w:t>
                </w:r>
                <w:proofErr w:type="spellEnd"/>
                <w:r w:rsidR="00F81A63">
                  <w:t xml:space="preserve"> (1887-</w:t>
                </w:r>
                <w:r w:rsidRPr="00CC7E58">
                  <w:t>1936)</w:t>
                </w:r>
              </w:p>
            </w:tc>
          </w:sdtContent>
        </w:sdt>
      </w:tr>
      <w:tr w:rsidR="00464699" w14:paraId="59D6D599" w14:textId="77777777" w:rsidTr="007821B0">
        <w:sdt>
          <w:sdtPr>
            <w:alias w:val="Variant headwords"/>
            <w:tag w:val="variantHeadwords"/>
            <w:id w:val="173464402"/>
            <w:placeholder>
              <w:docPart w:val="152E916839C64067A73348EBE651D1F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368782C" w14:textId="77777777" w:rsidR="00464699" w:rsidRDefault="003D1339" w:rsidP="00F81A63">
                <w:r>
                  <w:rPr>
                    <w:rFonts w:ascii="MS Gothic" w:eastAsia="MS Gothic" w:hAnsi="MS Gothic" w:cs="MS Gothic" w:hint="eastAsia"/>
                  </w:rPr>
                  <w:t>土田麦僊</w:t>
                </w:r>
              </w:p>
            </w:tc>
          </w:sdtContent>
        </w:sdt>
      </w:tr>
      <w:tr w:rsidR="00E85A05" w14:paraId="57A2BCC0" w14:textId="77777777" w:rsidTr="003F0D73">
        <w:sdt>
          <w:sdtPr>
            <w:alias w:val="Abstract"/>
            <w:tag w:val="abstract"/>
            <w:id w:val="-635871867"/>
            <w:placeholder>
              <w:docPart w:val="1961A23DC6DF47EEA4E54FE2BFD51CE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1CD2F77" w14:textId="77777777" w:rsidR="00E85A05" w:rsidRDefault="003D1339" w:rsidP="00F81A63">
                <w:proofErr w:type="spellStart"/>
                <w:r>
                  <w:t>Tsuchida</w:t>
                </w:r>
                <w:proofErr w:type="spellEnd"/>
                <w:r>
                  <w:t xml:space="preserve"> </w:t>
                </w:r>
                <w:proofErr w:type="spellStart"/>
                <w:r>
                  <w:t>Bakusen</w:t>
                </w:r>
                <w:proofErr w:type="spellEnd"/>
                <w:r>
                  <w:t xml:space="preserve"> was a </w:t>
                </w:r>
                <w:proofErr w:type="spellStart"/>
                <w:r>
                  <w:t>Nihonga</w:t>
                </w:r>
                <w:proofErr w:type="spellEnd"/>
                <w:r>
                  <w:t xml:space="preserve"> </w:t>
                </w:r>
                <w:r w:rsidRPr="00A60929">
                  <w:t>(traditional style)</w:t>
                </w:r>
                <w:r>
                  <w:t xml:space="preserve"> painter from the Kyoto Painting circle. He was also the leading founder of the Association for the Creation of National Painting </w:t>
                </w:r>
                <w:r w:rsidR="00F81A63">
                  <w:t>[</w:t>
                </w:r>
                <w:r>
                  <w:rPr>
                    <w:rFonts w:ascii="MS Gothic" w:eastAsia="MS Gothic" w:hAnsi="MS Gothic" w:cs="MS Gothic" w:hint="eastAsia"/>
                  </w:rPr>
                  <w:t>国画創作協会</w:t>
                </w:r>
                <w:r w:rsidR="00F81A63">
                  <w:t>]</w:t>
                </w:r>
                <w:r>
                  <w:t xml:space="preserve"> </w:t>
                </w:r>
                <w:r w:rsidR="00F81A63">
                  <w:t>[</w:t>
                </w:r>
                <w:proofErr w:type="spellStart"/>
                <w:r>
                  <w:t>Kokuga</w:t>
                </w:r>
                <w:proofErr w:type="spellEnd"/>
                <w:r>
                  <w:t xml:space="preserve"> </w:t>
                </w:r>
                <w:proofErr w:type="spellStart"/>
                <w:r>
                  <w:t>Sôsaku</w:t>
                </w:r>
                <w:proofErr w:type="spellEnd"/>
                <w:r>
                  <w:t xml:space="preserve"> </w:t>
                </w:r>
                <w:proofErr w:type="spellStart"/>
                <w:r>
                  <w:t>Kyôkai</w:t>
                </w:r>
                <w:proofErr w:type="spellEnd"/>
                <w:r w:rsidR="00F81A63">
                  <w:t>]</w:t>
                </w:r>
                <w:r>
                  <w:t xml:space="preserve"> (1918</w:t>
                </w:r>
                <w:r w:rsidR="00F81A63">
                  <w:t>-</w:t>
                </w:r>
                <w:r>
                  <w:t xml:space="preserve">1928). </w:t>
                </w:r>
                <w:proofErr w:type="spellStart"/>
                <w:r>
                  <w:t>Bakusen</w:t>
                </w:r>
                <w:proofErr w:type="spellEnd"/>
                <w:r>
                  <w:t xml:space="preserve"> moved to Kyoto in 1903 to study at Suzuki </w:t>
                </w:r>
                <w:proofErr w:type="spellStart"/>
                <w:r>
                  <w:t>Shônen’s</w:t>
                </w:r>
                <w:proofErr w:type="spellEnd"/>
                <w:r>
                  <w:t xml:space="preserve"> </w:t>
                </w:r>
                <w:r w:rsidR="00F81A63">
                  <w:t>[</w:t>
                </w:r>
                <w:r w:rsidRPr="00F81A63">
                  <w:rPr>
                    <w:rFonts w:ascii="Calibri" w:eastAsia="MS Gothic" w:hAnsi="Calibri" w:cs="MS Gothic"/>
                  </w:rPr>
                  <w:t>鈴木松年</w:t>
                </w:r>
                <w:r w:rsidR="00F81A63" w:rsidRPr="00F81A63">
                  <w:rPr>
                    <w:rFonts w:ascii="Calibri" w:hAnsi="Calibri"/>
                  </w:rPr>
                  <w:t>]</w:t>
                </w:r>
                <w:r w:rsidRPr="00F81A63">
                  <w:rPr>
                    <w:rFonts w:ascii="Calibri" w:eastAsia="MS Gothic" w:hAnsi="Calibri" w:cs="MS Gothic"/>
                  </w:rPr>
                  <w:t xml:space="preserve"> </w:t>
                </w:r>
                <w:r w:rsidR="00F81A63" w:rsidRPr="00F81A63">
                  <w:rPr>
                    <w:rFonts w:ascii="Calibri" w:eastAsia="MS Gothic" w:hAnsi="Calibri" w:cs="MS Gothic"/>
                  </w:rPr>
                  <w:t>(1</w:t>
                </w:r>
                <w:r w:rsidRPr="00F81A63">
                  <w:rPr>
                    <w:rFonts w:ascii="Calibri" w:hAnsi="Calibri"/>
                  </w:rPr>
                  <w:t>848</w:t>
                </w:r>
                <w:r w:rsidR="00F81A63">
                  <w:t>-</w:t>
                </w:r>
                <w:r>
                  <w:t xml:space="preserve">1918) art school. He later joined Takeuchi </w:t>
                </w:r>
                <w:proofErr w:type="spellStart"/>
                <w:r>
                  <w:t>Seihô’s</w:t>
                </w:r>
                <w:proofErr w:type="spellEnd"/>
                <w:r>
                  <w:t xml:space="preserve"> </w:t>
                </w:r>
                <w:r w:rsidR="00F81A63">
                  <w:t>[</w:t>
                </w:r>
                <w:r>
                  <w:rPr>
                    <w:rFonts w:ascii="MS Gothic" w:eastAsia="MS Gothic" w:hAnsi="MS Gothic" w:cs="MS Gothic" w:hint="eastAsia"/>
                  </w:rPr>
                  <w:t>竹内栖鳳</w:t>
                </w:r>
                <w:r w:rsidR="00F81A63">
                  <w:t>]</w:t>
                </w:r>
                <w:r>
                  <w:t xml:space="preserve"> </w:t>
                </w:r>
                <w:r w:rsidR="00F81A63">
                  <w:t>(</w:t>
                </w:r>
                <w:r>
                  <w:t>1864</w:t>
                </w:r>
                <w:r w:rsidR="00F81A63">
                  <w:t>-</w:t>
                </w:r>
                <w:r>
                  <w:t xml:space="preserve">1942) school, thriving under his tutelage in a nurturing environment. In the years following his graduation from Kyoto Municipal Painting College, where he studied from 1909-1911, </w:t>
                </w:r>
                <w:proofErr w:type="spellStart"/>
                <w:r>
                  <w:t>Bakusen</w:t>
                </w:r>
                <w:proofErr w:type="spellEnd"/>
                <w:r>
                  <w:t xml:space="preserve"> produced </w:t>
                </w:r>
                <w:proofErr w:type="spellStart"/>
                <w:r>
                  <w:t>Nihonga</w:t>
                </w:r>
                <w:proofErr w:type="spellEnd"/>
                <w:r>
                  <w:t xml:space="preserve"> works such as </w:t>
                </w:r>
                <w:r w:rsidRPr="00F33B43">
                  <w:rPr>
                    <w:i/>
                  </w:rPr>
                  <w:t>Island Women</w:t>
                </w:r>
                <w:r>
                  <w:t xml:space="preserve"> (1912) that were influenced by the French Post-Impressionists like Gauguin, Van Gough</w:t>
                </w:r>
                <w:r w:rsidR="00F81A63">
                  <w:t>,</w:t>
                </w:r>
                <w:r>
                  <w:t xml:space="preserve"> and Cezanne. </w:t>
                </w:r>
                <w:proofErr w:type="spellStart"/>
                <w:r>
                  <w:t>Bakusen</w:t>
                </w:r>
                <w:proofErr w:type="spellEnd"/>
                <w:r>
                  <w:t xml:space="preserve"> exhibited at government-sponsored </w:t>
                </w:r>
                <w:proofErr w:type="spellStart"/>
                <w:r>
                  <w:t>Bunten</w:t>
                </w:r>
                <w:proofErr w:type="spellEnd"/>
                <w:r>
                  <w:t xml:space="preserve"> and </w:t>
                </w:r>
                <w:proofErr w:type="spellStart"/>
                <w:r>
                  <w:t>Teiten</w:t>
                </w:r>
                <w:proofErr w:type="spellEnd"/>
                <w:r>
                  <w:t xml:space="preserve"> exhibitions, but his dissatisfaction with the former led to a hiatus during which he established the Association and exhibited only at its exhibitions, the </w:t>
                </w:r>
                <w:proofErr w:type="spellStart"/>
                <w:r>
                  <w:t>Kokuten</w:t>
                </w:r>
                <w:proofErr w:type="spellEnd"/>
                <w:r>
                  <w:t xml:space="preserve">. </w:t>
                </w:r>
                <w:proofErr w:type="spellStart"/>
                <w:r>
                  <w:t>Bakusen’s</w:t>
                </w:r>
                <w:proofErr w:type="spellEnd"/>
                <w:r>
                  <w:t xml:space="preserve"> work is comprised of figure paintings, mostly of women or children in rural landscapes. </w:t>
                </w:r>
                <w:r w:rsidRPr="00F33B43">
                  <w:rPr>
                    <w:i/>
                  </w:rPr>
                  <w:t>Bathhouse Maiden</w:t>
                </w:r>
                <w:r>
                  <w:t xml:space="preserve"> (1918), declared an Important Cultural Property, and </w:t>
                </w:r>
                <w:r w:rsidRPr="00F33B43">
                  <w:rPr>
                    <w:i/>
                  </w:rPr>
                  <w:t>Maiko in a Garden</w:t>
                </w:r>
                <w:r>
                  <w:t xml:space="preserve"> (1924) represent some of his masterpieces.</w:t>
                </w:r>
              </w:p>
            </w:tc>
          </w:sdtContent>
        </w:sdt>
      </w:tr>
      <w:tr w:rsidR="003F0D73" w14:paraId="5DCCD8C5" w14:textId="77777777" w:rsidTr="003F0D73">
        <w:sdt>
          <w:sdtPr>
            <w:alias w:val="Article text"/>
            <w:tag w:val="articleText"/>
            <w:id w:val="634067588"/>
            <w:placeholder>
              <w:docPart w:val="FFBC5DD3FE314DC1B0190FADA48D75DD"/>
            </w:placeholder>
          </w:sdtPr>
          <w:sdtEndPr/>
          <w:sdtContent>
            <w:sdt>
              <w:sdtPr>
                <w:alias w:val="Abstract"/>
                <w:tag w:val="abstract"/>
                <w:id w:val="-818342218"/>
                <w:placeholder>
                  <w:docPart w:val="9865A85FBC27E140B92CF98D97EDCB50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192FE765" w14:textId="77777777" w:rsidR="003F0D73" w:rsidRDefault="00F81A63" w:rsidP="003D1339">
                    <w:proofErr w:type="spellStart"/>
                    <w:r>
                      <w:t>Tsuchida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Bakusen</w:t>
                    </w:r>
                    <w:proofErr w:type="spellEnd"/>
                    <w:r>
                      <w:t xml:space="preserve"> was a </w:t>
                    </w:r>
                    <w:proofErr w:type="spellStart"/>
                    <w:r>
                      <w:t>Nihonga</w:t>
                    </w:r>
                    <w:proofErr w:type="spellEnd"/>
                    <w:r>
                      <w:t xml:space="preserve"> </w:t>
                    </w:r>
                    <w:r w:rsidRPr="00A60929">
                      <w:t>(traditional style)</w:t>
                    </w:r>
                    <w:r>
                      <w:t xml:space="preserve"> painter from the Kyoto Painting circle. He was also the leading founder of the Association for the Creation of National Painting [</w:t>
                    </w:r>
                    <w:proofErr w:type="spellStart"/>
                    <w:r>
                      <w:rPr>
                        <w:rFonts w:ascii="MS Gothic" w:eastAsia="MS Gothic" w:hAnsi="MS Gothic" w:cs="MS Gothic" w:hint="eastAsia"/>
                      </w:rPr>
                      <w:t>国画創作協会</w:t>
                    </w:r>
                    <w:proofErr w:type="spellEnd"/>
                    <w:r>
                      <w:t>] [</w:t>
                    </w:r>
                    <w:proofErr w:type="spellStart"/>
                    <w:r>
                      <w:t>Kokuga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Sôsaku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Kyôkai</w:t>
                    </w:r>
                    <w:proofErr w:type="spellEnd"/>
                    <w:r>
                      <w:t xml:space="preserve">] (1918-1928). </w:t>
                    </w:r>
                    <w:proofErr w:type="spellStart"/>
                    <w:r>
                      <w:t>Bakusen</w:t>
                    </w:r>
                    <w:proofErr w:type="spellEnd"/>
                    <w:r>
                      <w:t xml:space="preserve"> moved to Kyoto in 1903 to study at Suzuki </w:t>
                    </w:r>
                    <w:proofErr w:type="spellStart"/>
                    <w:r>
                      <w:t>Shônen’s</w:t>
                    </w:r>
                    <w:proofErr w:type="spellEnd"/>
                    <w:r>
                      <w:t xml:space="preserve"> [</w:t>
                    </w:r>
                    <w:proofErr w:type="spellStart"/>
                    <w:r w:rsidRPr="00F81A63">
                      <w:rPr>
                        <w:rFonts w:ascii="Calibri" w:eastAsia="MS Gothic" w:hAnsi="Calibri" w:cs="MS Gothic"/>
                      </w:rPr>
                      <w:t>鈴木松年</w:t>
                    </w:r>
                    <w:proofErr w:type="spellEnd"/>
                    <w:r w:rsidRPr="00F81A63">
                      <w:rPr>
                        <w:rFonts w:ascii="Calibri" w:hAnsi="Calibri"/>
                      </w:rPr>
                      <w:t>]</w:t>
                    </w:r>
                    <w:r w:rsidRPr="00F81A63">
                      <w:rPr>
                        <w:rFonts w:ascii="Calibri" w:eastAsia="MS Gothic" w:hAnsi="Calibri" w:cs="MS Gothic"/>
                      </w:rPr>
                      <w:t xml:space="preserve"> (1</w:t>
                    </w:r>
                    <w:r w:rsidRPr="00F81A63">
                      <w:rPr>
                        <w:rFonts w:ascii="Calibri" w:hAnsi="Calibri"/>
                      </w:rPr>
                      <w:t>848</w:t>
                    </w:r>
                    <w:r>
                      <w:t xml:space="preserve">-1918) art school. He later joined Takeuchi </w:t>
                    </w:r>
                    <w:proofErr w:type="spellStart"/>
                    <w:r>
                      <w:t>Seihô’s</w:t>
                    </w:r>
                    <w:proofErr w:type="spellEnd"/>
                    <w:r>
                      <w:t xml:space="preserve"> [</w:t>
                    </w:r>
                    <w:proofErr w:type="spellStart"/>
                    <w:r>
                      <w:rPr>
                        <w:rFonts w:ascii="MS Gothic" w:eastAsia="MS Gothic" w:hAnsi="MS Gothic" w:cs="MS Gothic" w:hint="eastAsia"/>
                      </w:rPr>
                      <w:t>竹内栖鳳</w:t>
                    </w:r>
                    <w:proofErr w:type="spellEnd"/>
                    <w:r>
                      <w:t xml:space="preserve">] (1864-1942) school, thriving under his tutelage in a nurturing environment. In the years following his graduation from Kyoto Municipal Painting College, where he studied from 1909-1911, </w:t>
                    </w:r>
                    <w:proofErr w:type="spellStart"/>
                    <w:r>
                      <w:t>Bakusen</w:t>
                    </w:r>
                    <w:proofErr w:type="spellEnd"/>
                    <w:r>
                      <w:t xml:space="preserve"> produced </w:t>
                    </w:r>
                    <w:proofErr w:type="spellStart"/>
                    <w:r>
                      <w:t>Nihonga</w:t>
                    </w:r>
                    <w:proofErr w:type="spellEnd"/>
                    <w:r>
                      <w:t xml:space="preserve"> works such as </w:t>
                    </w:r>
                    <w:r w:rsidRPr="00F33B43">
                      <w:rPr>
                        <w:i/>
                      </w:rPr>
                      <w:t>Island Women</w:t>
                    </w:r>
                    <w:r>
                      <w:t xml:space="preserve"> (1912) that were influenced by the French Post-Impressionists like Gauguin, Van Gough, and Cezanne. </w:t>
                    </w:r>
                    <w:proofErr w:type="spellStart"/>
                    <w:r>
                      <w:t>Bakusen</w:t>
                    </w:r>
                    <w:proofErr w:type="spellEnd"/>
                    <w:r>
                      <w:t xml:space="preserve"> exhibited at government-sponsored </w:t>
                    </w:r>
                    <w:proofErr w:type="spellStart"/>
                    <w:r>
                      <w:t>Bunten</w:t>
                    </w:r>
                    <w:proofErr w:type="spellEnd"/>
                    <w:r>
                      <w:t xml:space="preserve"> and </w:t>
                    </w:r>
                    <w:proofErr w:type="spellStart"/>
                    <w:r>
                      <w:t>Teiten</w:t>
                    </w:r>
                    <w:proofErr w:type="spellEnd"/>
                    <w:r>
                      <w:t xml:space="preserve"> exhibitions, but his dissatisfaction with the former led to a hiatus during which he established the Association and exhibited only at its exhibitions, the </w:t>
                    </w:r>
                    <w:proofErr w:type="spellStart"/>
                    <w:r>
                      <w:t>Kokuten</w:t>
                    </w:r>
                    <w:proofErr w:type="spellEnd"/>
                    <w:r>
                      <w:t xml:space="preserve">. </w:t>
                    </w:r>
                    <w:proofErr w:type="spellStart"/>
                    <w:r>
                      <w:t>Bakusen’s</w:t>
                    </w:r>
                    <w:proofErr w:type="spellEnd"/>
                    <w:r>
                      <w:t xml:space="preserve"> work is comprised of figure paintings, mostly of women or children in rural landscapes. </w:t>
                    </w:r>
                    <w:r w:rsidRPr="00F33B43">
                      <w:rPr>
                        <w:i/>
                      </w:rPr>
                      <w:t>Bathhouse Maiden</w:t>
                    </w:r>
                    <w:r>
                      <w:t xml:space="preserve"> (1918), declared an Important Cultural Property, and </w:t>
                    </w:r>
                    <w:r w:rsidRPr="00F33B43">
                      <w:rPr>
                        <w:i/>
                      </w:rPr>
                      <w:t>Maiko in a Garden</w:t>
                    </w:r>
                    <w:r>
                      <w:t xml:space="preserve"> (1924) represent some of his masterpieces.</w:t>
                    </w:r>
                  </w:p>
                </w:tc>
              </w:sdtContent>
            </w:sdt>
          </w:sdtContent>
        </w:sdt>
      </w:tr>
      <w:tr w:rsidR="003235A7" w14:paraId="6CAEF0F4" w14:textId="77777777" w:rsidTr="003235A7">
        <w:tc>
          <w:tcPr>
            <w:tcW w:w="9016" w:type="dxa"/>
          </w:tcPr>
          <w:p w14:paraId="16A4D78F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4CEE4232" w14:textId="77777777" w:rsidR="00F81A63" w:rsidRDefault="00F81A63" w:rsidP="00F81A63">
            <w:sdt>
              <w:sdtPr>
                <w:id w:val="-285121300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Cla13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>(Clark)</w:t>
                </w:r>
                <w:r>
                  <w:fldChar w:fldCharType="end"/>
                </w:r>
              </w:sdtContent>
            </w:sdt>
          </w:p>
          <w:p w14:paraId="6B6E494F" w14:textId="77777777" w:rsidR="00F81A63" w:rsidRDefault="00F81A63" w:rsidP="008A5B87"/>
          <w:sdt>
            <w:sdtPr>
              <w:alias w:val="Further reading"/>
              <w:tag w:val="furtherReading"/>
              <w:id w:val="-1516217107"/>
              <w:placeholder>
                <w:docPart w:val="79E1E4F2C8E84B23881BC1549EDBA429"/>
              </w:placeholder>
            </w:sdtPr>
            <w:sdtEndPr/>
            <w:sdtContent>
              <w:p w14:paraId="00FF510B" w14:textId="77777777" w:rsidR="00F73461" w:rsidRDefault="00F81A63" w:rsidP="00F73461">
                <w:sdt>
                  <w:sdtPr>
                    <w:id w:val="-1782411693"/>
                    <w:citation/>
                  </w:sdtPr>
                  <w:sdtEndPr/>
                  <w:sdtContent>
                    <w:r w:rsidR="00F73461">
                      <w:fldChar w:fldCharType="begin"/>
                    </w:r>
                    <w:r w:rsidR="00F73461">
                      <w:rPr>
                        <w:lang w:val="en-US"/>
                      </w:rPr>
                      <w:instrText xml:space="preserve"> CITATION Con95 \l 1033 </w:instrText>
                    </w:r>
                    <w:r w:rsidR="00F73461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(Conant)</w:t>
                    </w:r>
                    <w:r w:rsidR="00F73461">
                      <w:fldChar w:fldCharType="end"/>
                    </w:r>
                  </w:sdtContent>
                </w:sdt>
              </w:p>
              <w:p w14:paraId="5DD4B17E" w14:textId="77777777" w:rsidR="00F73461" w:rsidRDefault="00F73461" w:rsidP="00F73461"/>
              <w:p w14:paraId="43AA05D7" w14:textId="77777777" w:rsidR="003235A7" w:rsidRDefault="00F81A63" w:rsidP="00F81A63">
                <w:sdt>
                  <w:sdtPr>
                    <w:id w:val="910273853"/>
                    <w:citation/>
                  </w:sdtPr>
                  <w:sdtEndPr/>
                  <w:sdtContent>
                    <w:r w:rsidR="00F73461">
                      <w:fldChar w:fldCharType="begin"/>
                    </w:r>
                    <w:r w:rsidR="00F73461">
                      <w:rPr>
                        <w:lang w:val="en-US"/>
                      </w:rPr>
                      <w:instrText xml:space="preserve"> CITATION Szo13 \l 1033 </w:instrText>
                    </w:r>
                    <w:r w:rsidR="00F73461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(Szostak)</w:t>
                    </w:r>
                    <w:r w:rsidR="00F73461"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0E5EB768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CF0622" w14:textId="77777777" w:rsidR="005D2FFE" w:rsidRDefault="005D2FFE" w:rsidP="007A0D55">
      <w:pPr>
        <w:spacing w:after="0" w:line="240" w:lineRule="auto"/>
      </w:pPr>
      <w:r>
        <w:separator/>
      </w:r>
    </w:p>
  </w:endnote>
  <w:endnote w:type="continuationSeparator" w:id="0">
    <w:p w14:paraId="529661F8" w14:textId="77777777" w:rsidR="005D2FFE" w:rsidRDefault="005D2FF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AEC082" w14:textId="77777777" w:rsidR="005D2FFE" w:rsidRDefault="005D2FFE" w:rsidP="007A0D55">
      <w:pPr>
        <w:spacing w:after="0" w:line="240" w:lineRule="auto"/>
      </w:pPr>
      <w:r>
        <w:separator/>
      </w:r>
    </w:p>
  </w:footnote>
  <w:footnote w:type="continuationSeparator" w:id="0">
    <w:p w14:paraId="056EB02A" w14:textId="77777777" w:rsidR="005D2FFE" w:rsidRDefault="005D2FF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C9FC7A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7E79761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E5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1339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D2FFE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C7E58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73461"/>
    <w:rsid w:val="00F81A6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2C3C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C7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E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C7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E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Template%20backu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E5E752354064E81B1D3BFEEDFA82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8C489-7149-48C4-825C-CFBAA866061A}"/>
      </w:docPartPr>
      <w:docPartBody>
        <w:p w:rsidR="00E13C14" w:rsidRDefault="00F47935">
          <w:pPr>
            <w:pStyle w:val="1E5E752354064E81B1D3BFEEDFA8274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588818240134EA291E3036E19E3AD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363C9-C671-460E-A23B-ED422833A6D4}"/>
      </w:docPartPr>
      <w:docPartBody>
        <w:p w:rsidR="00E13C14" w:rsidRDefault="00F47935">
          <w:pPr>
            <w:pStyle w:val="C588818240134EA291E3036E19E3AD3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9BE2D7EFF674E338916E111C9E9E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5D0C6-6C88-401E-8F00-A33EB70C5586}"/>
      </w:docPartPr>
      <w:docPartBody>
        <w:p w:rsidR="00E13C14" w:rsidRDefault="00F47935">
          <w:pPr>
            <w:pStyle w:val="A9BE2D7EFF674E338916E111C9E9E14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EC6890D34F34C31930F87B627B35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614A3-2091-49A9-8236-9117FC202D0C}"/>
      </w:docPartPr>
      <w:docPartBody>
        <w:p w:rsidR="00E13C14" w:rsidRDefault="00F47935">
          <w:pPr>
            <w:pStyle w:val="4EC6890D34F34C31930F87B627B35FE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505CCECE84844779566750E5EDA8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42EF5-43F0-4FEB-A5C9-2D72F135AC5D}"/>
      </w:docPartPr>
      <w:docPartBody>
        <w:p w:rsidR="00E13C14" w:rsidRDefault="00F47935">
          <w:pPr>
            <w:pStyle w:val="6505CCECE84844779566750E5EDA8FC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1C312F3B09848668579EAB315FD7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EE1EB-F481-421C-A2C1-5D684487900D}"/>
      </w:docPartPr>
      <w:docPartBody>
        <w:p w:rsidR="00E13C14" w:rsidRDefault="00F47935">
          <w:pPr>
            <w:pStyle w:val="61C312F3B09848668579EAB315FD783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DC84BD8FE71414BB1D66400A2D3B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C3622-0EE0-4BC7-971C-5515A4B36E65}"/>
      </w:docPartPr>
      <w:docPartBody>
        <w:p w:rsidR="00E13C14" w:rsidRDefault="00F47935">
          <w:pPr>
            <w:pStyle w:val="5DC84BD8FE71414BB1D66400A2D3B6D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52E916839C64067A73348EBE651D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A7A0F-9F67-431A-99E5-AE27B0D24F7E}"/>
      </w:docPartPr>
      <w:docPartBody>
        <w:p w:rsidR="00E13C14" w:rsidRDefault="00F47935">
          <w:pPr>
            <w:pStyle w:val="152E916839C64067A73348EBE651D1F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961A23DC6DF47EEA4E54FE2BFD51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CD6D72-4C54-4506-BFC8-3CFFEDC2E41C}"/>
      </w:docPartPr>
      <w:docPartBody>
        <w:p w:rsidR="00E13C14" w:rsidRDefault="00F47935">
          <w:pPr>
            <w:pStyle w:val="1961A23DC6DF47EEA4E54FE2BFD51CE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FBC5DD3FE314DC1B0190FADA48D7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D099D-0619-4B48-9B24-24B68062AE55}"/>
      </w:docPartPr>
      <w:docPartBody>
        <w:p w:rsidR="00E13C14" w:rsidRDefault="00F47935">
          <w:pPr>
            <w:pStyle w:val="FFBC5DD3FE314DC1B0190FADA48D75D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865A85FBC27E140B92CF98D97EDC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15E5A-9727-BA4C-B971-FC4ADBB494D7}"/>
      </w:docPartPr>
      <w:docPartBody>
        <w:p w:rsidR="00000000" w:rsidRDefault="00E13C14" w:rsidP="00E13C14">
          <w:pPr>
            <w:pStyle w:val="9865A85FBC27E140B92CF98D97EDCB5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935"/>
    <w:rsid w:val="00E13C14"/>
    <w:rsid w:val="00F4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3C14"/>
    <w:rPr>
      <w:color w:val="808080"/>
    </w:rPr>
  </w:style>
  <w:style w:type="paragraph" w:customStyle="1" w:styleId="1E5E752354064E81B1D3BFEEDFA8274F">
    <w:name w:val="1E5E752354064E81B1D3BFEEDFA8274F"/>
  </w:style>
  <w:style w:type="paragraph" w:customStyle="1" w:styleId="C588818240134EA291E3036E19E3AD38">
    <w:name w:val="C588818240134EA291E3036E19E3AD38"/>
  </w:style>
  <w:style w:type="paragraph" w:customStyle="1" w:styleId="A9BE2D7EFF674E338916E111C9E9E144">
    <w:name w:val="A9BE2D7EFF674E338916E111C9E9E144"/>
  </w:style>
  <w:style w:type="paragraph" w:customStyle="1" w:styleId="4EC6890D34F34C31930F87B627B35FE0">
    <w:name w:val="4EC6890D34F34C31930F87B627B35FE0"/>
  </w:style>
  <w:style w:type="paragraph" w:customStyle="1" w:styleId="6505CCECE84844779566750E5EDA8FC6">
    <w:name w:val="6505CCECE84844779566750E5EDA8FC6"/>
  </w:style>
  <w:style w:type="paragraph" w:customStyle="1" w:styleId="61C312F3B09848668579EAB315FD783E">
    <w:name w:val="61C312F3B09848668579EAB315FD783E"/>
  </w:style>
  <w:style w:type="paragraph" w:customStyle="1" w:styleId="5DC84BD8FE71414BB1D66400A2D3B6D8">
    <w:name w:val="5DC84BD8FE71414BB1D66400A2D3B6D8"/>
  </w:style>
  <w:style w:type="paragraph" w:customStyle="1" w:styleId="152E916839C64067A73348EBE651D1FE">
    <w:name w:val="152E916839C64067A73348EBE651D1FE"/>
  </w:style>
  <w:style w:type="paragraph" w:customStyle="1" w:styleId="1961A23DC6DF47EEA4E54FE2BFD51CEE">
    <w:name w:val="1961A23DC6DF47EEA4E54FE2BFD51CEE"/>
  </w:style>
  <w:style w:type="paragraph" w:customStyle="1" w:styleId="FFBC5DD3FE314DC1B0190FADA48D75DD">
    <w:name w:val="FFBC5DD3FE314DC1B0190FADA48D75DD"/>
  </w:style>
  <w:style w:type="paragraph" w:customStyle="1" w:styleId="79E1E4F2C8E84B23881BC1549EDBA429">
    <w:name w:val="79E1E4F2C8E84B23881BC1549EDBA429"/>
  </w:style>
  <w:style w:type="paragraph" w:customStyle="1" w:styleId="9865A85FBC27E140B92CF98D97EDCB50">
    <w:name w:val="9865A85FBC27E140B92CF98D97EDCB50"/>
    <w:rsid w:val="00E13C14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3C14"/>
    <w:rPr>
      <w:color w:val="808080"/>
    </w:rPr>
  </w:style>
  <w:style w:type="paragraph" w:customStyle="1" w:styleId="1E5E752354064E81B1D3BFEEDFA8274F">
    <w:name w:val="1E5E752354064E81B1D3BFEEDFA8274F"/>
  </w:style>
  <w:style w:type="paragraph" w:customStyle="1" w:styleId="C588818240134EA291E3036E19E3AD38">
    <w:name w:val="C588818240134EA291E3036E19E3AD38"/>
  </w:style>
  <w:style w:type="paragraph" w:customStyle="1" w:styleId="A9BE2D7EFF674E338916E111C9E9E144">
    <w:name w:val="A9BE2D7EFF674E338916E111C9E9E144"/>
  </w:style>
  <w:style w:type="paragraph" w:customStyle="1" w:styleId="4EC6890D34F34C31930F87B627B35FE0">
    <w:name w:val="4EC6890D34F34C31930F87B627B35FE0"/>
  </w:style>
  <w:style w:type="paragraph" w:customStyle="1" w:styleId="6505CCECE84844779566750E5EDA8FC6">
    <w:name w:val="6505CCECE84844779566750E5EDA8FC6"/>
  </w:style>
  <w:style w:type="paragraph" w:customStyle="1" w:styleId="61C312F3B09848668579EAB315FD783E">
    <w:name w:val="61C312F3B09848668579EAB315FD783E"/>
  </w:style>
  <w:style w:type="paragraph" w:customStyle="1" w:styleId="5DC84BD8FE71414BB1D66400A2D3B6D8">
    <w:name w:val="5DC84BD8FE71414BB1D66400A2D3B6D8"/>
  </w:style>
  <w:style w:type="paragraph" w:customStyle="1" w:styleId="152E916839C64067A73348EBE651D1FE">
    <w:name w:val="152E916839C64067A73348EBE651D1FE"/>
  </w:style>
  <w:style w:type="paragraph" w:customStyle="1" w:styleId="1961A23DC6DF47EEA4E54FE2BFD51CEE">
    <w:name w:val="1961A23DC6DF47EEA4E54FE2BFD51CEE"/>
  </w:style>
  <w:style w:type="paragraph" w:customStyle="1" w:styleId="FFBC5DD3FE314DC1B0190FADA48D75DD">
    <w:name w:val="FFBC5DD3FE314DC1B0190FADA48D75DD"/>
  </w:style>
  <w:style w:type="paragraph" w:customStyle="1" w:styleId="79E1E4F2C8E84B23881BC1549EDBA429">
    <w:name w:val="79E1E4F2C8E84B23881BC1549EDBA429"/>
  </w:style>
  <w:style w:type="paragraph" w:customStyle="1" w:styleId="9865A85FBC27E140B92CF98D97EDCB50">
    <w:name w:val="9865A85FBC27E140B92CF98D97EDCB50"/>
    <w:rsid w:val="00E13C14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Con95</b:Tag>
    <b:SourceType>Book</b:SourceType>
    <b:Guid>{884A9870-26E3-48B9-B004-8E337EEC3CBA}</b:Guid>
    <b:Author>
      <b:Author>
        <b:NameList>
          <b:Person>
            <b:Last>Conant</b:Last>
            <b:First>Ellen</b:First>
          </b:Person>
        </b:NameList>
      </b:Author>
    </b:Author>
    <b:Title>Nihonga, Transcending the Past: Japanese-style Painting 1868 -1968</b:Title>
    <b:Year>1995</b:Year>
    <b:City>St. Louis</b:City>
    <b:Publisher>St. Louis Art Museum</b:Publisher>
    <b:RefOrder>2</b:RefOrder>
  </b:Source>
  <b:Source>
    <b:Tag>Szo13</b:Tag>
    <b:SourceType>Book</b:SourceType>
    <b:Guid>{B04737DF-BBB1-440B-938E-846E9A1E1FB6}</b:Guid>
    <b:Author>
      <b:Author>
        <b:NameList>
          <b:Person>
            <b:Last>Szostak</b:Last>
            <b:First>John</b:First>
          </b:Person>
        </b:NameList>
      </b:Author>
    </b:Author>
    <b:Title>Painting Circles: Tsuchida Bakusen and the Nihonga Collective in Early Twentieth Century Japan</b:Title>
    <b:Year>2013</b:Year>
    <b:City>Leiden</b:City>
    <b:Publisher>Brill</b:Publisher>
    <b:RefOrder>3</b:RefOrder>
  </b:Source>
  <b:Source>
    <b:Tag>Cla13</b:Tag>
    <b:SourceType>Book</b:SourceType>
    <b:Guid>{BCBAE86F-F50A-4107-B714-E97D59E5DA75}</b:Guid>
    <b:Author>
      <b:Author>
        <b:NameList>
          <b:Person>
            <b:Last>Clark</b:Last>
            <b:First>John</b:First>
          </b:Person>
        </b:NameList>
      </b:Author>
    </b:Author>
    <b:Title>Modernities of Japanese Art</b:Title>
    <b:Year>2013</b:Year>
    <b:City>Leiden</b:City>
    <b:Publisher>Brill</b:Publisher>
    <b:RefOrder>1</b:RefOrder>
  </b:Source>
</b:Sources>
</file>

<file path=customXml/itemProps1.xml><?xml version="1.0" encoding="utf-8"?>
<ds:datastoreItem xmlns:ds="http://schemas.openxmlformats.org/officeDocument/2006/customXml" ds:itemID="{8AB8D18C-07AD-324B-9870-4C04EA6BC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\Users\ADMIN\Desktop\Template backup.dotx</Template>
  <TotalTime>10</TotalTime>
  <Pages>1</Pages>
  <Words>390</Words>
  <Characters>2224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Laura Dosky</cp:lastModifiedBy>
  <cp:revision>4</cp:revision>
  <dcterms:created xsi:type="dcterms:W3CDTF">2015-02-09T02:08:00Z</dcterms:created>
  <dcterms:modified xsi:type="dcterms:W3CDTF">2015-02-17T14:25:00Z</dcterms:modified>
</cp:coreProperties>
</file>