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DEAB96" w14:textId="77777777" w:rsidTr="00922950">
        <w:tc>
          <w:tcPr>
            <w:tcW w:w="491" w:type="dxa"/>
            <w:vMerge w:val="restart"/>
            <w:shd w:val="clear" w:color="auto" w:fill="A6A6A6" w:themeFill="background1" w:themeFillShade="A6"/>
            <w:textDirection w:val="btLr"/>
          </w:tcPr>
          <w:p w14:paraId="22F521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EE36CDEDF2774C92377A0D495F17DD"/>
            </w:placeholder>
            <w:showingPlcHdr/>
            <w:dropDownList>
              <w:listItem w:displayText="Dr." w:value="Dr."/>
              <w:listItem w:displayText="Prof." w:value="Prof."/>
            </w:dropDownList>
          </w:sdtPr>
          <w:sdtEndPr/>
          <w:sdtContent>
            <w:tc>
              <w:tcPr>
                <w:tcW w:w="1259" w:type="dxa"/>
              </w:tcPr>
              <w:p w14:paraId="312452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2F485EBAC60C40B39FE920B297681A"/>
            </w:placeholder>
            <w:text/>
          </w:sdtPr>
          <w:sdtEndPr/>
          <w:sdtContent>
            <w:tc>
              <w:tcPr>
                <w:tcW w:w="2073" w:type="dxa"/>
              </w:tcPr>
              <w:p w14:paraId="596C9057" w14:textId="46777699" w:rsidR="00B574C9" w:rsidRDefault="00607ECF" w:rsidP="00C101BB">
                <w:r>
                  <w:t>Andrew</w:t>
                </w:r>
              </w:p>
            </w:tc>
          </w:sdtContent>
        </w:sdt>
        <w:sdt>
          <w:sdtPr>
            <w:alias w:val="Middle name"/>
            <w:tag w:val="authorMiddleName"/>
            <w:id w:val="-2076034781"/>
            <w:placeholder>
              <w:docPart w:val="26B82AE357208E4CA59E8A312019EB78"/>
            </w:placeholder>
            <w:showingPlcHdr/>
            <w:text/>
          </w:sdtPr>
          <w:sdtEndPr/>
          <w:sdtContent>
            <w:tc>
              <w:tcPr>
                <w:tcW w:w="2551" w:type="dxa"/>
              </w:tcPr>
              <w:p w14:paraId="34EA4EB8" w14:textId="77777777" w:rsidR="00B574C9" w:rsidRDefault="00B574C9" w:rsidP="00922950">
                <w:r>
                  <w:rPr>
                    <w:rStyle w:val="PlaceholderText"/>
                  </w:rPr>
                  <w:t>[Middle name]</w:t>
                </w:r>
              </w:p>
            </w:tc>
          </w:sdtContent>
        </w:sdt>
        <w:sdt>
          <w:sdtPr>
            <w:alias w:val="Last name"/>
            <w:tag w:val="authorLastName"/>
            <w:id w:val="-1088529830"/>
            <w:placeholder>
              <w:docPart w:val="DAF5F4DD105CD740946E3E163FF820CE"/>
            </w:placeholder>
            <w:text/>
          </w:sdtPr>
          <w:sdtEndPr/>
          <w:sdtContent>
            <w:tc>
              <w:tcPr>
                <w:tcW w:w="2642" w:type="dxa"/>
              </w:tcPr>
              <w:p w14:paraId="1BDABF04" w14:textId="77777777" w:rsidR="00B574C9" w:rsidRDefault="00C101BB" w:rsidP="00C101BB">
                <w:r>
                  <w:t>McGraw</w:t>
                </w:r>
              </w:p>
            </w:tc>
          </w:sdtContent>
        </w:sdt>
      </w:tr>
      <w:tr w:rsidR="00B574C9" w14:paraId="32D86F7D" w14:textId="77777777" w:rsidTr="001A6A06">
        <w:trPr>
          <w:trHeight w:val="986"/>
        </w:trPr>
        <w:tc>
          <w:tcPr>
            <w:tcW w:w="491" w:type="dxa"/>
            <w:vMerge/>
            <w:shd w:val="clear" w:color="auto" w:fill="A6A6A6" w:themeFill="background1" w:themeFillShade="A6"/>
          </w:tcPr>
          <w:p w14:paraId="466956A2" w14:textId="77777777" w:rsidR="00B574C9" w:rsidRPr="001A6A06" w:rsidRDefault="00B574C9" w:rsidP="00CF1542">
            <w:pPr>
              <w:jc w:val="center"/>
              <w:rPr>
                <w:b/>
                <w:color w:val="FFFFFF" w:themeColor="background1"/>
              </w:rPr>
            </w:pPr>
          </w:p>
        </w:tc>
        <w:sdt>
          <w:sdtPr>
            <w:alias w:val="Biography"/>
            <w:tag w:val="authorBiography"/>
            <w:id w:val="938807824"/>
            <w:placeholder>
              <w:docPart w:val="F1F113F06A49184EBF25157E79F22EF1"/>
            </w:placeholder>
            <w:showingPlcHdr/>
          </w:sdtPr>
          <w:sdtEndPr/>
          <w:sdtContent>
            <w:tc>
              <w:tcPr>
                <w:tcW w:w="8525" w:type="dxa"/>
                <w:gridSpan w:val="4"/>
              </w:tcPr>
              <w:p w14:paraId="522D6715" w14:textId="77777777" w:rsidR="00B574C9" w:rsidRDefault="00B574C9" w:rsidP="00922950">
                <w:r>
                  <w:rPr>
                    <w:rStyle w:val="PlaceholderText"/>
                  </w:rPr>
                  <w:t>[Enter your biography]</w:t>
                </w:r>
              </w:p>
            </w:tc>
          </w:sdtContent>
        </w:sdt>
      </w:tr>
      <w:tr w:rsidR="00B574C9" w14:paraId="25760D88" w14:textId="77777777" w:rsidTr="001A6A06">
        <w:trPr>
          <w:trHeight w:val="986"/>
        </w:trPr>
        <w:tc>
          <w:tcPr>
            <w:tcW w:w="491" w:type="dxa"/>
            <w:vMerge/>
            <w:shd w:val="clear" w:color="auto" w:fill="A6A6A6" w:themeFill="background1" w:themeFillShade="A6"/>
          </w:tcPr>
          <w:p w14:paraId="3439E69A" w14:textId="77777777" w:rsidR="00B574C9" w:rsidRPr="001A6A06" w:rsidRDefault="00B574C9" w:rsidP="00CF1542">
            <w:pPr>
              <w:jc w:val="center"/>
              <w:rPr>
                <w:b/>
                <w:color w:val="FFFFFF" w:themeColor="background1"/>
              </w:rPr>
            </w:pPr>
          </w:p>
        </w:tc>
        <w:sdt>
          <w:sdtPr>
            <w:alias w:val="Affiliation"/>
            <w:tag w:val="affiliation"/>
            <w:id w:val="2012937915"/>
            <w:placeholder>
              <w:docPart w:val="21B9357F052DAF4B96D008349D8FDD3C"/>
            </w:placeholder>
            <w:text/>
          </w:sdtPr>
          <w:sdtEndPr/>
          <w:sdtContent>
            <w:tc>
              <w:tcPr>
                <w:tcW w:w="8525" w:type="dxa"/>
                <w:gridSpan w:val="4"/>
              </w:tcPr>
              <w:p w14:paraId="2C5073C5" w14:textId="54F4E466" w:rsidR="00B574C9" w:rsidRDefault="00607ECF" w:rsidP="00607ECF">
                <w:r>
                  <w:t>University of Richmond</w:t>
                </w:r>
              </w:p>
            </w:tc>
          </w:sdtContent>
        </w:sdt>
      </w:tr>
    </w:tbl>
    <w:p w14:paraId="3CF1E0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3D3851" w14:textId="77777777" w:rsidTr="00244BB0">
        <w:tc>
          <w:tcPr>
            <w:tcW w:w="9016" w:type="dxa"/>
            <w:shd w:val="clear" w:color="auto" w:fill="A6A6A6" w:themeFill="background1" w:themeFillShade="A6"/>
            <w:tcMar>
              <w:top w:w="113" w:type="dxa"/>
              <w:bottom w:w="113" w:type="dxa"/>
            </w:tcMar>
          </w:tcPr>
          <w:p w14:paraId="263A28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031E58" w14:textId="77777777" w:rsidTr="003F0D73">
        <w:sdt>
          <w:sdtPr>
            <w:alias w:val="Article headword"/>
            <w:tag w:val="articleHeadword"/>
            <w:id w:val="-361440020"/>
            <w:placeholder>
              <w:docPart w:val="7E7D23D609FBC74F9283CE667EE70243"/>
            </w:placeholder>
            <w:text/>
          </w:sdtPr>
          <w:sdtEndPr/>
          <w:sdtContent>
            <w:tc>
              <w:tcPr>
                <w:tcW w:w="9016" w:type="dxa"/>
                <w:tcMar>
                  <w:top w:w="113" w:type="dxa"/>
                  <w:bottom w:w="113" w:type="dxa"/>
                </w:tcMar>
              </w:tcPr>
              <w:p w14:paraId="67A63318" w14:textId="77777777" w:rsidR="003F0D73" w:rsidRPr="00FB589A" w:rsidRDefault="00C101BB" w:rsidP="003F0D73">
                <w:pPr>
                  <w:rPr>
                    <w:b/>
                  </w:rPr>
                </w:pPr>
                <w:r w:rsidRPr="0011253C">
                  <w:t>Musical Modernism in Bali and Java</w:t>
                </w:r>
              </w:p>
            </w:tc>
          </w:sdtContent>
        </w:sdt>
      </w:tr>
      <w:tr w:rsidR="00464699" w14:paraId="6627298A" w14:textId="77777777" w:rsidTr="00653FEE">
        <w:sdt>
          <w:sdtPr>
            <w:alias w:val="Variant headwords"/>
            <w:tag w:val="variantHeadwords"/>
            <w:id w:val="173464402"/>
            <w:placeholder>
              <w:docPart w:val="7BAE31BBEA113343A392AA2421DE5221"/>
            </w:placeholder>
            <w:showingPlcHdr/>
          </w:sdtPr>
          <w:sdtEndPr/>
          <w:sdtContent>
            <w:tc>
              <w:tcPr>
                <w:tcW w:w="9016" w:type="dxa"/>
                <w:tcMar>
                  <w:top w:w="113" w:type="dxa"/>
                  <w:bottom w:w="113" w:type="dxa"/>
                </w:tcMar>
              </w:tcPr>
              <w:p w14:paraId="08B01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4E1183" w14:textId="77777777" w:rsidTr="003F0D73">
        <w:sdt>
          <w:sdtPr>
            <w:alias w:val="Abstract"/>
            <w:tag w:val="abstract"/>
            <w:id w:val="-635871867"/>
            <w:placeholder>
              <w:docPart w:val="B88ABF6E9A67D54FB61194FEDB1ABA4E"/>
            </w:placeholder>
          </w:sdtPr>
          <w:sdtEndPr/>
          <w:sdtContent>
            <w:tc>
              <w:tcPr>
                <w:tcW w:w="9016" w:type="dxa"/>
                <w:tcMar>
                  <w:top w:w="113" w:type="dxa"/>
                  <w:bottom w:w="113" w:type="dxa"/>
                </w:tcMar>
              </w:tcPr>
              <w:p w14:paraId="077186D3" w14:textId="5A2D0F86" w:rsidR="00E85A05" w:rsidRDefault="00656101" w:rsidP="00E85A05">
                <w:r>
                  <w:t xml:space="preserve">Musical modernism was not domesticated within Balinese or Javanese culture to the extent that it was in other parts of Asia. Although a handful of composers have engaged the specific languages of Western musical modernism, more common is a distinctly Indonesian approach, combining modernist philosophies regarding innovation and art’s role in society with developments in local musical styles.  </w:t>
                </w:r>
                <w:r w:rsidRPr="00AE449A">
                  <w:rPr>
                    <w:color w:val="000000"/>
                  </w:rPr>
                  <w:t>Although Western musical genres—primarily Christian liturgical and colonial military music</w:t>
                </w:r>
                <w:r>
                  <w:rPr>
                    <w:color w:val="000000"/>
                  </w:rPr>
                  <w:t xml:space="preserve"> </w:t>
                </w:r>
                <w:r w:rsidRPr="00AE449A">
                  <w:rPr>
                    <w:color w:val="000000"/>
                  </w:rPr>
                  <w:t>—</w:t>
                </w:r>
                <w:r>
                  <w:rPr>
                    <w:color w:val="000000"/>
                  </w:rPr>
                  <w:t xml:space="preserve"> </w:t>
                </w:r>
                <w:r w:rsidRPr="00AE449A">
                  <w:rPr>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Pr>
                    <w:color w:val="000000"/>
                  </w:rPr>
                  <w:t>a), Central Java, and Surabaya (</w:t>
                </w:r>
                <w:r w:rsidRPr="00AE449A">
                  <w:rPr>
                    <w:color w:val="000000"/>
                  </w:rPr>
                  <w:t>East Java</w:t>
                </w:r>
                <w:r>
                  <w:rPr>
                    <w:color w:val="000000"/>
                  </w:rPr>
                  <w:t>)</w:t>
                </w:r>
                <w:r w:rsidRPr="00AE449A">
                  <w:rPr>
                    <w:color w:val="000000"/>
                  </w:rPr>
                  <w:t>. In the early twentieth century these communities overwhelmingly preferred light classical song (</w:t>
                </w:r>
                <w:proofErr w:type="spellStart"/>
                <w:r w:rsidRPr="00AE449A">
                  <w:rPr>
                    <w:i/>
                    <w:color w:val="000000"/>
                  </w:rPr>
                  <w:t>seriosa</w:t>
                </w:r>
                <w:proofErr w:type="spellEnd"/>
                <w:r w:rsidRPr="00AE449A">
                  <w:rPr>
                    <w:color w:val="000000"/>
                  </w:rPr>
                  <w:t xml:space="preserve">) to </w:t>
                </w:r>
                <w:r>
                  <w:rPr>
                    <w:color w:val="000000"/>
                  </w:rPr>
                  <w:t xml:space="preserve">classical or </w:t>
                </w:r>
                <w:r w:rsidRPr="00AE449A">
                  <w:rPr>
                    <w:color w:val="000000"/>
                  </w:rPr>
                  <w:t xml:space="preserve">modernist styles. </w:t>
                </w:r>
              </w:p>
            </w:tc>
          </w:sdtContent>
        </w:sdt>
      </w:tr>
      <w:tr w:rsidR="003F0D73" w14:paraId="267E3848" w14:textId="77777777" w:rsidTr="003F0D73">
        <w:sdt>
          <w:sdtPr>
            <w:alias w:val="Article text"/>
            <w:tag w:val="articleText"/>
            <w:id w:val="634067588"/>
            <w:placeholder>
              <w:docPart w:val="208099FE61800E42AA491F24C08A5F70"/>
            </w:placeholder>
          </w:sdtPr>
          <w:sdtEndPr/>
          <w:sdtContent>
            <w:tc>
              <w:tcPr>
                <w:tcW w:w="9016" w:type="dxa"/>
                <w:tcMar>
                  <w:top w:w="113" w:type="dxa"/>
                  <w:bottom w:w="113" w:type="dxa"/>
                </w:tcMar>
              </w:tcPr>
              <w:p w14:paraId="6972DE3E" w14:textId="2918AA7E" w:rsidR="00C101BB" w:rsidRPr="00656101" w:rsidRDefault="00C101BB" w:rsidP="00653FEE">
                <w:r>
                  <w:t>Musical modernism was not domesticated within Balinese or Javanese culture to the extent that it was in other parts of Asia. Although a handful of composers have engaged the specific languages of Western musical modernism, more common is a distinctly Indonesian approach</w:t>
                </w:r>
                <w:r w:rsidR="00DF737C">
                  <w:t>,</w:t>
                </w:r>
                <w:r>
                  <w:t xml:space="preserve"> combining modernist philosophies regarding innovation and art’s role in society with developments in local musical styles.  </w:t>
                </w:r>
                <w:r w:rsidRPr="00AE449A">
                  <w:rPr>
                    <w:color w:val="000000"/>
                  </w:rPr>
                  <w:t xml:space="preserve">Although Western musical genres—primarily Christian liturgical and colonial military </w:t>
                </w:r>
                <w:r w:rsidR="00DF737C" w:rsidRPr="00AE449A">
                  <w:rPr>
                    <w:color w:val="000000"/>
                  </w:rPr>
                  <w:t>music</w:t>
                </w:r>
                <w:r w:rsidR="00DF737C">
                  <w:rPr>
                    <w:color w:val="000000"/>
                  </w:rPr>
                  <w:t xml:space="preserve"> </w:t>
                </w:r>
                <w:r w:rsidRPr="00AE449A">
                  <w:rPr>
                    <w:color w:val="000000"/>
                  </w:rPr>
                  <w:t>—</w:t>
                </w:r>
                <w:r w:rsidR="00DF737C">
                  <w:rPr>
                    <w:color w:val="000000"/>
                  </w:rPr>
                  <w:t xml:space="preserve"> </w:t>
                </w:r>
                <w:r w:rsidRPr="00AE449A">
                  <w:rPr>
                    <w:color w:val="000000"/>
                  </w:rPr>
                  <w:t>had slowly diffused throughout the Indonesian archipelago since the late fifteenth century, Western classical music was not widely domesticated in the Dutch East Indies colony, being primarily limited to upper class Dutch and mestizo communities in Batavia (Jakart</w:t>
                </w:r>
                <w:r w:rsidR="00DF737C">
                  <w:rPr>
                    <w:color w:val="000000"/>
                  </w:rPr>
                  <w:t>a), Central Java, and Surabaya (</w:t>
                </w:r>
                <w:r w:rsidRPr="00AE449A">
                  <w:rPr>
                    <w:color w:val="000000"/>
                  </w:rPr>
                  <w:t>East Java</w:t>
                </w:r>
                <w:r w:rsidR="00DF737C">
                  <w:rPr>
                    <w:color w:val="000000"/>
                  </w:rPr>
                  <w:t>)</w:t>
                </w:r>
                <w:r w:rsidRPr="00AE449A">
                  <w:rPr>
                    <w:color w:val="000000"/>
                  </w:rPr>
                  <w:t>. In the early twentieth century these communities overwhelmingly preferred light classical song (</w:t>
                </w:r>
                <w:proofErr w:type="spellStart"/>
                <w:r w:rsidRPr="00AE449A">
                  <w:rPr>
                    <w:i/>
                    <w:color w:val="000000"/>
                  </w:rPr>
                  <w:t>seriosa</w:t>
                </w:r>
                <w:proofErr w:type="spellEnd"/>
                <w:r w:rsidRPr="00AE449A">
                  <w:rPr>
                    <w:color w:val="000000"/>
                  </w:rPr>
                  <w:t xml:space="preserve">) </w:t>
                </w:r>
                <w:r w:rsidR="00DF737C" w:rsidRPr="00AE449A">
                  <w:rPr>
                    <w:color w:val="000000"/>
                  </w:rPr>
                  <w:t>to</w:t>
                </w:r>
                <w:r w:rsidRPr="00AE449A">
                  <w:rPr>
                    <w:color w:val="000000"/>
                  </w:rPr>
                  <w:t xml:space="preserve"> </w:t>
                </w:r>
                <w:r>
                  <w:rPr>
                    <w:color w:val="000000"/>
                  </w:rPr>
                  <w:t xml:space="preserve">classical or </w:t>
                </w:r>
                <w:r w:rsidRPr="00AE449A">
                  <w:rPr>
                    <w:color w:val="000000"/>
                  </w:rPr>
                  <w:t xml:space="preserve">modernist styles. </w:t>
                </w:r>
              </w:p>
              <w:p w14:paraId="76C4F1D9" w14:textId="77777777" w:rsidR="0011253C" w:rsidRDefault="0011253C" w:rsidP="00653FEE">
                <w:pPr>
                  <w:rPr>
                    <w:color w:val="000000"/>
                  </w:rPr>
                </w:pPr>
              </w:p>
              <w:p w14:paraId="7C7EFF4D" w14:textId="77777777" w:rsidR="00C101BB" w:rsidRPr="00AE449A" w:rsidRDefault="00DF737C" w:rsidP="00653FEE">
                <w:pPr>
                  <w:rPr>
                    <w:color w:val="000000"/>
                  </w:rPr>
                </w:pPr>
                <w:r>
                  <w:rPr>
                    <w:color w:val="000000"/>
                  </w:rPr>
                  <w:t xml:space="preserve">Between the 1930s and </w:t>
                </w:r>
                <w:r w:rsidR="00C101BB" w:rsidRPr="00AE449A">
                  <w:rPr>
                    <w:color w:val="000000"/>
                  </w:rPr>
                  <w:t xml:space="preserve">1950s a </w:t>
                </w:r>
                <w:r w:rsidR="00C101BB">
                  <w:rPr>
                    <w:color w:val="000000"/>
                  </w:rPr>
                  <w:t>polemic</w:t>
                </w:r>
                <w:r w:rsidR="00C101BB" w:rsidRPr="00AE449A">
                  <w:rPr>
                    <w:color w:val="000000"/>
                  </w:rPr>
                  <w:t xml:space="preserve"> concerning </w:t>
                </w:r>
                <w:r w:rsidR="00C101BB">
                  <w:rPr>
                    <w:color w:val="000000"/>
                  </w:rPr>
                  <w:t xml:space="preserve">national culture known </w:t>
                </w:r>
                <w:r w:rsidR="00C101BB" w:rsidRPr="00AE449A">
                  <w:rPr>
                    <w:color w:val="000000"/>
                  </w:rPr>
                  <w:t xml:space="preserve">as the </w:t>
                </w:r>
                <w:proofErr w:type="spellStart"/>
                <w:r w:rsidR="00C101BB">
                  <w:rPr>
                    <w:i/>
                    <w:color w:val="000000"/>
                  </w:rPr>
                  <w:t>polemik</w:t>
                </w:r>
                <w:proofErr w:type="spellEnd"/>
                <w:r w:rsidR="00C101BB">
                  <w:rPr>
                    <w:i/>
                    <w:color w:val="000000"/>
                  </w:rPr>
                  <w:t xml:space="preserve"> </w:t>
                </w:r>
                <w:proofErr w:type="spellStart"/>
                <w:r w:rsidR="00C101BB">
                  <w:rPr>
                    <w:i/>
                    <w:color w:val="000000"/>
                  </w:rPr>
                  <w:t>kebudayaan</w:t>
                </w:r>
                <w:proofErr w:type="spellEnd"/>
                <w:r w:rsidR="00C101BB" w:rsidRPr="00AE449A">
                  <w:rPr>
                    <w:i/>
                    <w:color w:val="000000"/>
                  </w:rPr>
                  <w:t xml:space="preserve"> </w:t>
                </w:r>
                <w:r w:rsidR="00C101BB" w:rsidRPr="00AE449A">
                  <w:rPr>
                    <w:color w:val="000000"/>
                  </w:rPr>
                  <w:t xml:space="preserve">largely </w:t>
                </w:r>
                <w:r>
                  <w:rPr>
                    <w:color w:val="000000"/>
                  </w:rPr>
                  <w:t>positioned</w:t>
                </w:r>
                <w:r w:rsidR="00C101BB" w:rsidRPr="00AE449A">
                  <w:rPr>
                    <w:color w:val="000000"/>
                  </w:rPr>
                  <w:t xml:space="preserve"> nativist</w:t>
                </w:r>
                <w:r w:rsidR="00C101BB">
                  <w:rPr>
                    <w:color w:val="000000"/>
                  </w:rPr>
                  <w:t>s</w:t>
                </w:r>
                <w:r>
                  <w:rPr>
                    <w:color w:val="000000"/>
                  </w:rPr>
                  <w:t xml:space="preserve"> </w:t>
                </w:r>
                <w:r w:rsidR="00C101BB" w:rsidRPr="00AE449A">
                  <w:rPr>
                    <w:color w:val="000000"/>
                  </w:rPr>
                  <w:t>—</w:t>
                </w:r>
                <w:r>
                  <w:rPr>
                    <w:color w:val="000000"/>
                  </w:rPr>
                  <w:t xml:space="preserve"> </w:t>
                </w:r>
                <w:r w:rsidR="00C101BB" w:rsidRPr="00AE449A">
                  <w:rPr>
                    <w:color w:val="000000"/>
                  </w:rPr>
                  <w:t xml:space="preserve">those that argued that local </w:t>
                </w:r>
                <w:r w:rsidR="00C101BB">
                  <w:rPr>
                    <w:color w:val="000000"/>
                  </w:rPr>
                  <w:t>expressions</w:t>
                </w:r>
                <w:r w:rsidR="00C101BB" w:rsidRPr="00AE449A">
                  <w:rPr>
                    <w:color w:val="000000"/>
                  </w:rPr>
                  <w:t xml:space="preserve"> should form</w:t>
                </w:r>
                <w:r w:rsidR="00C101BB">
                  <w:rPr>
                    <w:color w:val="000000"/>
                  </w:rPr>
                  <w:t xml:space="preserve"> the basis of Indonesian culture</w:t>
                </w:r>
                <w:r>
                  <w:rPr>
                    <w:color w:val="000000"/>
                  </w:rPr>
                  <w:t xml:space="preserve"> </w:t>
                </w:r>
                <w:r w:rsidR="00C101BB" w:rsidRPr="00AE449A">
                  <w:rPr>
                    <w:color w:val="000000"/>
                  </w:rPr>
                  <w:t>—</w:t>
                </w:r>
                <w:r>
                  <w:rPr>
                    <w:color w:val="000000"/>
                  </w:rPr>
                  <w:t xml:space="preserve"> </w:t>
                </w:r>
                <w:r w:rsidR="00C101BB" w:rsidRPr="00AE449A">
                  <w:rPr>
                    <w:color w:val="000000"/>
                  </w:rPr>
                  <w:t>against cosmopolitan thinkers who advoc</w:t>
                </w:r>
                <w:r>
                  <w:rPr>
                    <w:color w:val="000000"/>
                  </w:rPr>
                  <w:t>ated the adoption of ‘universal’</w:t>
                </w:r>
                <w:r w:rsidR="00C101BB" w:rsidRPr="00AE449A">
                  <w:rPr>
                    <w:color w:val="000000"/>
                  </w:rPr>
                  <w:t xml:space="preserve"> expressive forms primarily associated with Western culture. The nativist group included intellectuals such as Ki </w:t>
                </w:r>
                <w:proofErr w:type="spellStart"/>
                <w:r w:rsidR="00C101BB" w:rsidRPr="00AE449A">
                  <w:rPr>
                    <w:color w:val="000000"/>
                  </w:rPr>
                  <w:t>Hadjar</w:t>
                </w:r>
                <w:proofErr w:type="spellEnd"/>
                <w:r w:rsidR="00C101BB" w:rsidRPr="00AE449A">
                  <w:rPr>
                    <w:color w:val="000000"/>
                  </w:rPr>
                  <w:t xml:space="preserve"> </w:t>
                </w:r>
                <w:proofErr w:type="spellStart"/>
                <w:r w:rsidR="00C101BB" w:rsidRPr="00AE449A">
                  <w:rPr>
                    <w:color w:val="000000"/>
                  </w:rPr>
                  <w:t>Dewanatara</w:t>
                </w:r>
                <w:proofErr w:type="spellEnd"/>
                <w:r w:rsidR="00C101BB" w:rsidRPr="00AE449A">
                  <w:rPr>
                    <w:color w:val="000000"/>
                  </w:rPr>
                  <w:t xml:space="preserve">, </w:t>
                </w:r>
                <w:proofErr w:type="spellStart"/>
                <w:r w:rsidR="00C101BB" w:rsidRPr="00AE449A">
                  <w:rPr>
                    <w:color w:val="000000"/>
                  </w:rPr>
                  <w:t>Soetomo</w:t>
                </w:r>
                <w:proofErr w:type="spellEnd"/>
                <w:r>
                  <w:rPr>
                    <w:color w:val="000000"/>
                  </w:rPr>
                  <w:t>,</w:t>
                </w:r>
                <w:r w:rsidR="00C101BB" w:rsidRPr="00AE449A">
                  <w:rPr>
                    <w:color w:val="000000"/>
                  </w:rPr>
                  <w:t xml:space="preserve"> and others associated with the Taman </w:t>
                </w:r>
                <w:proofErr w:type="spellStart"/>
                <w:r w:rsidR="00C101BB" w:rsidRPr="00AE449A">
                  <w:rPr>
                    <w:color w:val="000000"/>
                  </w:rPr>
                  <w:t>Siswa</w:t>
                </w:r>
                <w:proofErr w:type="spellEnd"/>
                <w:r w:rsidR="00C101BB" w:rsidRPr="00AE449A">
                  <w:rPr>
                    <w:color w:val="000000"/>
                  </w:rPr>
                  <w:t xml:space="preserve"> nationalist school system and the Theosophical movement. Cosmopolitan thinkers included </w:t>
                </w:r>
                <w:proofErr w:type="spellStart"/>
                <w:r w:rsidR="00C101BB" w:rsidRPr="00AE449A">
                  <w:rPr>
                    <w:color w:val="000000"/>
                  </w:rPr>
                  <w:t>Alisjahbhana</w:t>
                </w:r>
                <w:proofErr w:type="spellEnd"/>
                <w:r w:rsidR="00C101BB" w:rsidRPr="00AE449A">
                  <w:rPr>
                    <w:color w:val="000000"/>
                  </w:rPr>
                  <w:t xml:space="preserve">, </w:t>
                </w:r>
                <w:proofErr w:type="spellStart"/>
                <w:r w:rsidR="00C101BB" w:rsidRPr="00AE449A">
                  <w:rPr>
                    <w:color w:val="000000"/>
                  </w:rPr>
                  <w:t>Dungga</w:t>
                </w:r>
                <w:proofErr w:type="spellEnd"/>
                <w:r w:rsidR="00C101BB" w:rsidRPr="00AE449A">
                  <w:rPr>
                    <w:color w:val="000000"/>
                  </w:rPr>
                  <w:t xml:space="preserve">, </w:t>
                </w:r>
                <w:proofErr w:type="spellStart"/>
                <w:r w:rsidR="00C101BB" w:rsidRPr="00AE449A">
                  <w:rPr>
                    <w:color w:val="000000"/>
                  </w:rPr>
                  <w:t>Manik</w:t>
                </w:r>
                <w:proofErr w:type="spellEnd"/>
                <w:r w:rsidR="00C101BB" w:rsidRPr="00AE449A">
                  <w:rPr>
                    <w:color w:val="000000"/>
                  </w:rPr>
                  <w:t xml:space="preserve">, </w:t>
                </w:r>
                <w:proofErr w:type="spellStart"/>
                <w:r w:rsidR="00C101BB" w:rsidRPr="00AE449A">
                  <w:rPr>
                    <w:color w:val="000000"/>
                  </w:rPr>
                  <w:t>Pasaribu</w:t>
                </w:r>
                <w:proofErr w:type="spellEnd"/>
                <w:r>
                  <w:rPr>
                    <w:color w:val="000000"/>
                  </w:rPr>
                  <w:t>,</w:t>
                </w:r>
                <w:r w:rsidR="00C101BB" w:rsidRPr="00AE449A">
                  <w:rPr>
                    <w:color w:val="000000"/>
                  </w:rPr>
                  <w:t xml:space="preserve"> and </w:t>
                </w:r>
                <w:proofErr w:type="spellStart"/>
                <w:r w:rsidR="00C101BB" w:rsidRPr="00AE449A">
                  <w:rPr>
                    <w:color w:val="000000"/>
                  </w:rPr>
                  <w:t>Wirjasutha</w:t>
                </w:r>
                <w:proofErr w:type="spellEnd"/>
                <w:r w:rsidR="00C101BB" w:rsidRPr="00AE449A">
                  <w:rPr>
                    <w:color w:val="000000"/>
                  </w:rPr>
                  <w:t xml:space="preserve">. The latter conceived Indonesian culture as comparatively static and feudal and in need of the catalyst that Western culture was perceived to provide. </w:t>
                </w:r>
              </w:p>
              <w:p w14:paraId="2F151559" w14:textId="77777777" w:rsidR="0011253C" w:rsidRDefault="0011253C" w:rsidP="00653FEE">
                <w:pPr>
                  <w:rPr>
                    <w:color w:val="000000"/>
                  </w:rPr>
                </w:pPr>
              </w:p>
              <w:p w14:paraId="56E0D238" w14:textId="77777777" w:rsidR="00C101BB" w:rsidRPr="00AE449A" w:rsidRDefault="00C101BB" w:rsidP="00653FEE">
                <w:pPr>
                  <w:rPr>
                    <w:color w:val="000000"/>
                  </w:rPr>
                </w:pPr>
                <w:r w:rsidRPr="00AE449A">
                  <w:rPr>
                    <w:color w:val="000000"/>
                  </w:rPr>
                  <w:t xml:space="preserve">The composers and critics J.A. </w:t>
                </w:r>
                <w:proofErr w:type="spellStart"/>
                <w:r w:rsidRPr="00AE449A">
                  <w:rPr>
                    <w:color w:val="000000"/>
                  </w:rPr>
                  <w:t>Dungga</w:t>
                </w:r>
                <w:proofErr w:type="spellEnd"/>
                <w:r w:rsidRPr="00AE449A">
                  <w:rPr>
                    <w:color w:val="000000"/>
                  </w:rPr>
                  <w:t xml:space="preserve">, Liberty </w:t>
                </w:r>
                <w:proofErr w:type="spellStart"/>
                <w:r w:rsidRPr="00AE449A">
                  <w:rPr>
                    <w:color w:val="000000"/>
                  </w:rPr>
                  <w:t>Manik</w:t>
                </w:r>
                <w:proofErr w:type="spellEnd"/>
                <w:r w:rsidR="00DF737C">
                  <w:rPr>
                    <w:color w:val="000000"/>
                  </w:rPr>
                  <w:t>,</w:t>
                </w:r>
                <w:r w:rsidRPr="00AE449A">
                  <w:rPr>
                    <w:color w:val="000000"/>
                  </w:rPr>
                  <w:t xml:space="preserve"> and Amir </w:t>
                </w:r>
                <w:proofErr w:type="spellStart"/>
                <w:r w:rsidRPr="00AE449A">
                  <w:rPr>
                    <w:color w:val="000000"/>
                  </w:rPr>
                  <w:t>Pasaribu</w:t>
                </w:r>
                <w:proofErr w:type="spellEnd"/>
                <w:r w:rsidRPr="00AE449A">
                  <w:rPr>
                    <w:color w:val="000000"/>
                  </w:rPr>
                  <w:t xml:space="preserve"> argued that Indonesian music was woefully underdeveloped and n</w:t>
                </w:r>
                <w:r w:rsidR="00DF737C">
                  <w:rPr>
                    <w:color w:val="000000"/>
                  </w:rPr>
                  <w:t>eeded to look to the West as a</w:t>
                </w:r>
                <w:r w:rsidRPr="00AE449A">
                  <w:rPr>
                    <w:color w:val="000000"/>
                  </w:rPr>
                  <w:t xml:space="preserve"> guide. While </w:t>
                </w:r>
                <w:proofErr w:type="spellStart"/>
                <w:r w:rsidRPr="00AE449A">
                  <w:rPr>
                    <w:color w:val="000000"/>
                  </w:rPr>
                  <w:t>Dungga</w:t>
                </w:r>
                <w:proofErr w:type="spellEnd"/>
                <w:r w:rsidRPr="00AE449A">
                  <w:rPr>
                    <w:color w:val="000000"/>
                  </w:rPr>
                  <w:t xml:space="preserve"> and </w:t>
                </w:r>
                <w:proofErr w:type="spellStart"/>
                <w:r w:rsidRPr="00AE449A">
                  <w:rPr>
                    <w:color w:val="000000"/>
                  </w:rPr>
                  <w:t>Manik</w:t>
                </w:r>
                <w:proofErr w:type="spellEnd"/>
                <w:r w:rsidRPr="00AE449A">
                  <w:rPr>
                    <w:color w:val="000000"/>
                  </w:rPr>
                  <w:t xml:space="preserve"> preferred the composers of the Classical Era as the potential basis for local </w:t>
                </w:r>
                <w:r w:rsidRPr="00AE449A">
                  <w:rPr>
                    <w:color w:val="000000"/>
                  </w:rPr>
                  <w:lastRenderedPageBreak/>
                  <w:t xml:space="preserve">developments, </w:t>
                </w:r>
                <w:proofErr w:type="spellStart"/>
                <w:r w:rsidRPr="00AE449A">
                  <w:rPr>
                    <w:color w:val="000000"/>
                  </w:rPr>
                  <w:t>Pasaribu</w:t>
                </w:r>
                <w:proofErr w:type="spellEnd"/>
                <w:r w:rsidRPr="00AE449A">
                  <w:rPr>
                    <w:color w:val="000000"/>
                  </w:rPr>
                  <w:t xml:space="preserve"> was the first to publically argue for a modernist approach. </w:t>
                </w:r>
                <w:proofErr w:type="spellStart"/>
                <w:r w:rsidRPr="00AE449A">
                  <w:rPr>
                    <w:color w:val="000000"/>
                  </w:rPr>
                  <w:t>Pasaribu</w:t>
                </w:r>
                <w:proofErr w:type="spellEnd"/>
                <w:r w:rsidRPr="00AE449A">
                  <w:rPr>
                    <w:color w:val="000000"/>
                  </w:rPr>
                  <w:t xml:space="preserve"> (1915-2010) studied cello in Batavia </w:t>
                </w:r>
                <w:r>
                  <w:rPr>
                    <w:color w:val="000000"/>
                  </w:rPr>
                  <w:t>and later at the</w:t>
                </w:r>
                <w:r w:rsidRPr="00AE449A">
                  <w:rPr>
                    <w:color w:val="000000"/>
                  </w:rPr>
                  <w:t xml:space="preserve"> </w:t>
                </w:r>
                <w:proofErr w:type="spellStart"/>
                <w:r w:rsidRPr="00AE449A">
                  <w:rPr>
                    <w:color w:val="000000"/>
                  </w:rPr>
                  <w:t>Musashino</w:t>
                </w:r>
                <w:proofErr w:type="spellEnd"/>
                <w:r w:rsidRPr="00AE449A">
                  <w:rPr>
                    <w:color w:val="000000"/>
                  </w:rPr>
                  <w:t xml:space="preserve"> School of Music in Tokyo, returning to join the Dutch Radio Orchestra and direct the music department of the national radio system (RRI, </w:t>
                </w:r>
                <w:r w:rsidRPr="00DF737C">
                  <w:rPr>
                    <w:color w:val="000000"/>
                  </w:rPr>
                  <w:t xml:space="preserve">Radio </w:t>
                </w:r>
                <w:proofErr w:type="spellStart"/>
                <w:r w:rsidRPr="00DF737C">
                  <w:rPr>
                    <w:color w:val="000000"/>
                  </w:rPr>
                  <w:t>Republik</w:t>
                </w:r>
                <w:proofErr w:type="spellEnd"/>
                <w:r w:rsidRPr="00DF737C">
                  <w:rPr>
                    <w:color w:val="000000"/>
                  </w:rPr>
                  <w:t xml:space="preserve"> Indonesia</w:t>
                </w:r>
                <w:r w:rsidRPr="00AE449A">
                  <w:rPr>
                    <w:color w:val="000000"/>
                  </w:rPr>
                  <w:t xml:space="preserve">). </w:t>
                </w:r>
                <w:r>
                  <w:rPr>
                    <w:color w:val="000000"/>
                  </w:rPr>
                  <w:t>In a series of articles and lectures</w:t>
                </w:r>
                <w:r w:rsidR="00DF737C">
                  <w:rPr>
                    <w:color w:val="000000"/>
                  </w:rPr>
                  <w:t>,</w:t>
                </w:r>
                <w:r>
                  <w:rPr>
                    <w:color w:val="000000"/>
                  </w:rPr>
                  <w:t xml:space="preserve"> </w:t>
                </w:r>
                <w:proofErr w:type="spellStart"/>
                <w:r>
                  <w:rPr>
                    <w:color w:val="000000"/>
                  </w:rPr>
                  <w:t>Pasaribu</w:t>
                </w:r>
                <w:proofErr w:type="spellEnd"/>
                <w:r>
                  <w:rPr>
                    <w:color w:val="000000"/>
                  </w:rPr>
                  <w:t xml:space="preserve"> advocated the adoption of modernist music as the basis of Indonesian high culture while railing against the widespread adoption of Western style popular </w:t>
                </w:r>
                <w:r w:rsidR="00DF737C">
                  <w:rPr>
                    <w:color w:val="000000"/>
                  </w:rPr>
                  <w:t>music</w:t>
                </w:r>
                <w:r>
                  <w:rPr>
                    <w:color w:val="000000"/>
                  </w:rPr>
                  <w:t xml:space="preserve">. </w:t>
                </w:r>
              </w:p>
              <w:p w14:paraId="09ED94D9" w14:textId="77777777" w:rsidR="0011253C" w:rsidRDefault="0011253C" w:rsidP="00653FEE">
                <w:pPr>
                  <w:rPr>
                    <w:color w:val="000000"/>
                  </w:rPr>
                </w:pPr>
              </w:p>
              <w:p w14:paraId="7A740EE3" w14:textId="77777777" w:rsidR="00C101BB" w:rsidRPr="006A47E4" w:rsidRDefault="00C101BB" w:rsidP="00653FEE">
                <w:pPr>
                  <w:rPr>
                    <w:color w:val="000000"/>
                  </w:rPr>
                </w:pPr>
                <w:r>
                  <w:rPr>
                    <w:color w:val="000000"/>
                  </w:rPr>
                  <w:t>During president Sukar</w:t>
                </w:r>
                <w:r w:rsidR="00DF737C">
                  <w:rPr>
                    <w:color w:val="000000"/>
                  </w:rPr>
                  <w:t>no’s reign from 1949-1966 (known as the ‘Old Order’</w:t>
                </w:r>
                <w:r>
                  <w:rPr>
                    <w:color w:val="000000"/>
                  </w:rPr>
                  <w:t xml:space="preserve">), </w:t>
                </w:r>
                <w:r w:rsidRPr="00AE449A">
                  <w:rPr>
                    <w:color w:val="000000"/>
                  </w:rPr>
                  <w:t>the inclusion of modernist forms within national aesthetic movements</w:t>
                </w:r>
                <w:r>
                  <w:rPr>
                    <w:color w:val="000000"/>
                  </w:rPr>
                  <w:t xml:space="preserve"> was complicated by Sukarno’s antipathy towards Western culture generally. B</w:t>
                </w:r>
                <w:r w:rsidRPr="00AE449A">
                  <w:rPr>
                    <w:color w:val="000000"/>
                  </w:rPr>
                  <w:t>y 1963, a group of artists uneasy with Sukarno and the communist party’s subordination of art to politics voiced their opposition through a cultural manifesto (</w:t>
                </w:r>
                <w:proofErr w:type="spellStart"/>
                <w:r w:rsidRPr="00AE449A">
                  <w:rPr>
                    <w:i/>
                    <w:color w:val="000000"/>
                  </w:rPr>
                  <w:t>Manifes</w:t>
                </w:r>
                <w:proofErr w:type="spellEnd"/>
                <w:r w:rsidRPr="00AE449A">
                  <w:rPr>
                    <w:i/>
                    <w:color w:val="000000"/>
                  </w:rPr>
                  <w:t xml:space="preserve"> </w:t>
                </w:r>
                <w:proofErr w:type="spellStart"/>
                <w:r w:rsidRPr="00AE449A">
                  <w:rPr>
                    <w:i/>
                    <w:color w:val="000000"/>
                  </w:rPr>
                  <w:t>Kebudayaan</w:t>
                </w:r>
                <w:proofErr w:type="spellEnd"/>
                <w:r w:rsidRPr="00AE449A">
                  <w:rPr>
                    <w:color w:val="000000"/>
                  </w:rPr>
                  <w:t>)</w:t>
                </w:r>
                <w:r w:rsidR="00DF737C">
                  <w:rPr>
                    <w:color w:val="000000"/>
                  </w:rPr>
                  <w:t>,</w:t>
                </w:r>
                <w:r w:rsidRPr="00AE449A">
                  <w:rPr>
                    <w:color w:val="000000"/>
                  </w:rPr>
                  <w:t xml:space="preserve"> espousing a Western oriented universal humanist approach. Following the </w:t>
                </w:r>
                <w:r>
                  <w:rPr>
                    <w:color w:val="000000"/>
                  </w:rPr>
                  <w:t xml:space="preserve">1965-1966 </w:t>
                </w:r>
                <w:r w:rsidRPr="00AE449A">
                  <w:rPr>
                    <w:color w:val="000000"/>
                  </w:rPr>
                  <w:t>fall of Sukarno’s regime, the mass execution of communist party members, and the installation of the pro-West</w:t>
                </w:r>
                <w:r w:rsidR="00DF737C">
                  <w:rPr>
                    <w:color w:val="000000"/>
                  </w:rPr>
                  <w:t>ern regime led by Suharto (the ‘New Order’</w:t>
                </w:r>
                <w:r w:rsidRPr="00AE449A">
                  <w:rPr>
                    <w:color w:val="000000"/>
                  </w:rPr>
                  <w:t xml:space="preserve">), Western modernism </w:t>
                </w:r>
                <w:r>
                  <w:rPr>
                    <w:color w:val="000000"/>
                  </w:rPr>
                  <w:t xml:space="preserve">slowly </w:t>
                </w:r>
                <w:r w:rsidRPr="00AE449A">
                  <w:rPr>
                    <w:color w:val="000000"/>
                  </w:rPr>
                  <w:t xml:space="preserve">gained </w:t>
                </w:r>
                <w:r w:rsidR="00DF737C">
                  <w:rPr>
                    <w:color w:val="000000"/>
                  </w:rPr>
                  <w:t>traction</w:t>
                </w:r>
                <w:r w:rsidRPr="00AE449A">
                  <w:rPr>
                    <w:color w:val="000000"/>
                  </w:rPr>
                  <w:t xml:space="preserve"> in Indonesia. </w:t>
                </w:r>
                <w:proofErr w:type="spellStart"/>
                <w:r w:rsidRPr="00AE449A">
                  <w:t>Pasaribu’s</w:t>
                </w:r>
                <w:proofErr w:type="spellEnd"/>
                <w:r w:rsidRPr="00AE449A">
                  <w:t xml:space="preserve"> lasting influence </w:t>
                </w:r>
                <w:r>
                  <w:t>was</w:t>
                </w:r>
                <w:r w:rsidRPr="00AE449A">
                  <w:t xml:space="preserve"> dampened, however, by his nee</w:t>
                </w:r>
                <w:r w:rsidR="00DF737C">
                  <w:t>d to flee the nation in 1968 due to</w:t>
                </w:r>
                <w:r w:rsidRPr="00AE449A">
                  <w:t xml:space="preserve"> his long association with the Indonesia</w:t>
                </w:r>
                <w:r w:rsidR="00DF737C">
                  <w:t>n</w:t>
                </w:r>
                <w:r w:rsidRPr="00AE449A">
                  <w:t xml:space="preserve"> communist party, after which his music was banned from performance. Nevertheless, </w:t>
                </w:r>
                <w:proofErr w:type="spellStart"/>
                <w:r w:rsidRPr="00AE449A">
                  <w:t>Pasaribu’s</w:t>
                </w:r>
                <w:proofErr w:type="spellEnd"/>
                <w:r w:rsidRPr="00AE449A">
                  <w:t xml:space="preserve"> example </w:t>
                </w:r>
                <w:r w:rsidR="00DF737C">
                  <w:t>demonstrates that</w:t>
                </w:r>
                <w:r w:rsidRPr="00AE449A">
                  <w:t xml:space="preserve"> musical modernism was not an aesthetic regime imposed upon the colony and </w:t>
                </w:r>
                <w:proofErr w:type="spellStart"/>
                <w:r w:rsidRPr="00AE449A">
                  <w:t>postcolony</w:t>
                </w:r>
                <w:proofErr w:type="spellEnd"/>
                <w:r w:rsidRPr="00AE449A">
                  <w:t xml:space="preserve"> by a top-down</w:t>
                </w:r>
                <w:r w:rsidR="00DF737C">
                  <w:t>,</w:t>
                </w:r>
                <w:r w:rsidRPr="00AE449A">
                  <w:t xml:space="preserve"> Western imperialism, but was actively adopted by an, albeit miniscule, section of the population genuinely enraptured by the style.</w:t>
                </w:r>
              </w:p>
              <w:p w14:paraId="516C144C" w14:textId="77777777" w:rsidR="0011253C" w:rsidRDefault="0011253C" w:rsidP="00653FEE"/>
              <w:p w14:paraId="3A538EF0" w14:textId="77777777" w:rsidR="00C101BB" w:rsidRDefault="00C101BB" w:rsidP="00653FEE">
                <w:r w:rsidRPr="00AE449A">
                  <w:t xml:space="preserve">Musical </w:t>
                </w:r>
                <w:r>
                  <w:t xml:space="preserve">modernism </w:t>
                </w:r>
                <w:r w:rsidRPr="00AE449A">
                  <w:t xml:space="preserve">gradually expanded following the tumultuous years between the Old and New Eras. The Javanese </w:t>
                </w:r>
                <w:r w:rsidR="00DF737C" w:rsidRPr="00AE449A">
                  <w:t>clarinettist</w:t>
                </w:r>
                <w:r w:rsidRPr="00AE449A">
                  <w:t xml:space="preserve">, composer, and conductor </w:t>
                </w:r>
                <w:proofErr w:type="spellStart"/>
                <w:r>
                  <w:t>Suka</w:t>
                </w:r>
                <w:proofErr w:type="spellEnd"/>
                <w:r>
                  <w:t xml:space="preserve"> </w:t>
                </w:r>
                <w:proofErr w:type="spellStart"/>
                <w:r>
                  <w:t>Hardjana</w:t>
                </w:r>
                <w:proofErr w:type="spellEnd"/>
                <w:r>
                  <w:t xml:space="preserve"> </w:t>
                </w:r>
                <w:r w:rsidRPr="00AE449A">
                  <w:t xml:space="preserve">returned from study in </w:t>
                </w:r>
                <w:r>
                  <w:t xml:space="preserve">the West </w:t>
                </w:r>
                <w:r w:rsidRPr="00AE449A">
                  <w:t xml:space="preserve">to found chamber ensembles in Jakarta in 1971. In 1976 the Javanese composer </w:t>
                </w:r>
                <w:proofErr w:type="spellStart"/>
                <w:r w:rsidRPr="00AE449A">
                  <w:t>Slamet</w:t>
                </w:r>
                <w:proofErr w:type="spellEnd"/>
                <w:r w:rsidRPr="00AE449A">
                  <w:t xml:space="preserve"> Abdul </w:t>
                </w:r>
                <w:proofErr w:type="spellStart"/>
                <w:r w:rsidRPr="00AE449A">
                  <w:t>Sjukur</w:t>
                </w:r>
                <w:proofErr w:type="spellEnd"/>
                <w:r w:rsidRPr="00AE449A">
                  <w:t xml:space="preserve"> returned to Indonesi</w:t>
                </w:r>
                <w:r>
                  <w:t>a after fourteen years in Paris</w:t>
                </w:r>
                <w:r w:rsidR="00DF737C">
                  <w:t>,</w:t>
                </w:r>
                <w:r w:rsidRPr="00AE449A">
                  <w:t xml:space="preserve"> where he had studied </w:t>
                </w:r>
                <w:r>
                  <w:t xml:space="preserve">under </w:t>
                </w:r>
                <w:r w:rsidRPr="00AE449A">
                  <w:t xml:space="preserve">Olivier </w:t>
                </w:r>
                <w:proofErr w:type="spellStart"/>
                <w:r w:rsidRPr="00AE449A">
                  <w:t>Messiaen</w:t>
                </w:r>
                <w:proofErr w:type="spellEnd"/>
                <w:r w:rsidRPr="00AE449A">
                  <w:t xml:space="preserve"> </w:t>
                </w:r>
                <w:r>
                  <w:t xml:space="preserve">and Henri </w:t>
                </w:r>
                <w:proofErr w:type="spellStart"/>
                <w:r>
                  <w:t>Dutilleux</w:t>
                </w:r>
                <w:proofErr w:type="spellEnd"/>
                <w:r>
                  <w:t xml:space="preserve">. </w:t>
                </w:r>
                <w:r w:rsidRPr="00AE449A">
                  <w:t>Upon his return</w:t>
                </w:r>
                <w:r w:rsidR="00DF737C">
                  <w:t>,</w:t>
                </w:r>
                <w:r w:rsidRPr="00AE449A">
                  <w:t xml:space="preserve"> </w:t>
                </w:r>
                <w:proofErr w:type="spellStart"/>
                <w:r w:rsidRPr="00AE449A">
                  <w:t>Sjukur</w:t>
                </w:r>
                <w:proofErr w:type="spellEnd"/>
                <w:r w:rsidRPr="00AE449A">
                  <w:t xml:space="preserve"> began teaching modernist composition at the </w:t>
                </w:r>
                <w:r>
                  <w:t xml:space="preserve">newly founded </w:t>
                </w:r>
                <w:r w:rsidRPr="00AE449A">
                  <w:t>Jakarta Arts Institute (</w:t>
                </w:r>
                <w:proofErr w:type="spellStart"/>
                <w:r w:rsidRPr="00AE449A">
                  <w:rPr>
                    <w:i/>
                  </w:rPr>
                  <w:t>Institut</w:t>
                </w:r>
                <w:proofErr w:type="spellEnd"/>
                <w:r w:rsidRPr="00AE449A">
                  <w:rPr>
                    <w:i/>
                  </w:rPr>
                  <w:t xml:space="preserve"> </w:t>
                </w:r>
                <w:proofErr w:type="spellStart"/>
                <w:r w:rsidRPr="00AE449A">
                  <w:rPr>
                    <w:i/>
                  </w:rPr>
                  <w:t>Seni</w:t>
                </w:r>
                <w:proofErr w:type="spellEnd"/>
                <w:r w:rsidRPr="00AE449A">
                  <w:rPr>
                    <w:i/>
                  </w:rPr>
                  <w:t xml:space="preserve"> Jakarta</w:t>
                </w:r>
                <w:r w:rsidRPr="00AE449A">
                  <w:t xml:space="preserve">) alongside the Javanese modernist pianist and composer </w:t>
                </w:r>
                <w:proofErr w:type="spellStart"/>
                <w:r w:rsidRPr="00AE449A">
                  <w:t>Frans</w:t>
                </w:r>
                <w:proofErr w:type="spellEnd"/>
                <w:r w:rsidRPr="00AE449A">
                  <w:t xml:space="preserve"> </w:t>
                </w:r>
                <w:proofErr w:type="spellStart"/>
                <w:r w:rsidRPr="00AE449A">
                  <w:t>Haryadi</w:t>
                </w:r>
                <w:proofErr w:type="spellEnd"/>
                <w:r w:rsidRPr="00AE449A">
                  <w:t xml:space="preserve">. That </w:t>
                </w:r>
                <w:r w:rsidR="00DF737C">
                  <w:t xml:space="preserve">same </w:t>
                </w:r>
                <w:r w:rsidRPr="00AE449A">
                  <w:t>year the New Zealand composer Jack Body began teaching composition at the Indonesian Academy of Music (</w:t>
                </w:r>
                <w:proofErr w:type="spellStart"/>
                <w:r w:rsidRPr="00AE449A">
                  <w:rPr>
                    <w:i/>
                  </w:rPr>
                  <w:t>Akademi</w:t>
                </w:r>
                <w:proofErr w:type="spellEnd"/>
                <w:r w:rsidRPr="00AE449A">
                  <w:rPr>
                    <w:i/>
                  </w:rPr>
                  <w:t xml:space="preserve"> </w:t>
                </w:r>
                <w:proofErr w:type="spellStart"/>
                <w:r w:rsidRPr="00AE449A">
                  <w:rPr>
                    <w:i/>
                  </w:rPr>
                  <w:t>Seni</w:t>
                </w:r>
                <w:proofErr w:type="spellEnd"/>
                <w:r w:rsidRPr="00AE449A">
                  <w:rPr>
                    <w:i/>
                  </w:rPr>
                  <w:t xml:space="preserve"> Indonesia</w:t>
                </w:r>
                <w:r w:rsidRPr="00AE449A">
                  <w:t>)</w:t>
                </w:r>
                <w:r>
                  <w:t xml:space="preserve"> in Yogyakarta (Central Java)</w:t>
                </w:r>
                <w:r w:rsidRPr="00AE449A">
                  <w:t xml:space="preserve">, where he would stay for two years. </w:t>
                </w:r>
                <w:r w:rsidRPr="00AE449A">
                  <w:tab/>
                </w:r>
              </w:p>
              <w:p w14:paraId="329F532C" w14:textId="77777777" w:rsidR="0011253C" w:rsidRPr="00AE449A" w:rsidRDefault="0011253C" w:rsidP="00653FEE"/>
              <w:p w14:paraId="25468B7D" w14:textId="7FC71A1A" w:rsidR="00C101BB" w:rsidRDefault="00C101BB" w:rsidP="00653FEE">
                <w:r>
                  <w:t xml:space="preserve">In the mid 1970s traditional composers working in </w:t>
                </w:r>
                <w:r w:rsidR="003205D9">
                  <w:t>the c</w:t>
                </w:r>
                <w:r w:rsidRPr="00AE449A">
                  <w:t xml:space="preserve">entral Javanese town of Solo (Surakarta) </w:t>
                </w:r>
                <w:r>
                  <w:t>were deeply influenced by cosmopolitan dancers</w:t>
                </w:r>
                <w:r w:rsidR="003205D9">
                  <w:t>,</w:t>
                </w:r>
                <w:r>
                  <w:t xml:space="preserve"> including </w:t>
                </w:r>
                <w:proofErr w:type="spellStart"/>
                <w:r>
                  <w:t>Sardon</w:t>
                </w:r>
                <w:r w:rsidR="003205D9">
                  <w:t>o</w:t>
                </w:r>
                <w:proofErr w:type="spellEnd"/>
                <w:r w:rsidR="003205D9">
                  <w:t xml:space="preserve"> </w:t>
                </w:r>
                <w:proofErr w:type="spellStart"/>
                <w:r w:rsidR="003205D9">
                  <w:t>Kusumo</w:t>
                </w:r>
                <w:proofErr w:type="spellEnd"/>
                <w:r w:rsidR="003205D9">
                  <w:t xml:space="preserve"> and </w:t>
                </w:r>
                <w:proofErr w:type="spellStart"/>
                <w:r w:rsidR="003205D9">
                  <w:t>Gendhon</w:t>
                </w:r>
                <w:proofErr w:type="spellEnd"/>
                <w:r w:rsidR="003205D9">
                  <w:t xml:space="preserve"> </w:t>
                </w:r>
                <w:proofErr w:type="spellStart"/>
                <w:r w:rsidR="003205D9">
                  <w:t>Humardani</w:t>
                </w:r>
                <w:proofErr w:type="spellEnd"/>
                <w:r w:rsidR="003205D9">
                  <w:t xml:space="preserve">. </w:t>
                </w:r>
                <w:proofErr w:type="spellStart"/>
                <w:r w:rsidRPr="00AE449A">
                  <w:t>Humardani</w:t>
                </w:r>
                <w:proofErr w:type="spellEnd"/>
                <w:r w:rsidRPr="00AE449A">
                  <w:t xml:space="preserve"> (1923-1983), an aristocratic Javanese intellectual, doctor</w:t>
                </w:r>
                <w:r w:rsidR="003205D9">
                  <w:t>,</w:t>
                </w:r>
                <w:r w:rsidRPr="00AE449A">
                  <w:t xml:space="preserve"> and dancer, studied modern dance in Martha Graham’s company in New York in 1963</w:t>
                </w:r>
                <w:r>
                  <w:t xml:space="preserve">, later becoming an influential director of the </w:t>
                </w:r>
                <w:r w:rsidRPr="00AE449A">
                  <w:t>Indonesian Arts Institute in Solo (STSI Solo)</w:t>
                </w:r>
                <w:r>
                  <w:t xml:space="preserve">. </w:t>
                </w:r>
                <w:r w:rsidRPr="00AE449A">
                  <w:t xml:space="preserve">Rather than the specific languages of </w:t>
                </w:r>
                <w:r>
                  <w:t xml:space="preserve">Western </w:t>
                </w:r>
                <w:r w:rsidRPr="00AE449A">
                  <w:t xml:space="preserve">modernism, </w:t>
                </w:r>
                <w:proofErr w:type="spellStart"/>
                <w:r w:rsidRPr="00AE449A">
                  <w:t>Huma</w:t>
                </w:r>
                <w:r w:rsidR="003205D9">
                  <w:t>rdani</w:t>
                </w:r>
                <w:proofErr w:type="spellEnd"/>
                <w:r w:rsidR="003205D9">
                  <w:t xml:space="preserve"> absorbed and inculcated</w:t>
                </w:r>
                <w:r w:rsidRPr="00AE449A">
                  <w:t xml:space="preserve"> his students </w:t>
                </w:r>
                <w:r w:rsidR="003205D9">
                  <w:t xml:space="preserve">with </w:t>
                </w:r>
                <w:r w:rsidRPr="00AE449A">
                  <w:t>an abstracted set of ideas about art and its relationship to society</w:t>
                </w:r>
                <w:r w:rsidR="003205D9">
                  <w:t>,</w:t>
                </w:r>
                <w:r>
                  <w:t xml:space="preserve"> clearly indebted to modernist aesthetics</w:t>
                </w:r>
                <w:r w:rsidRPr="00AE449A">
                  <w:t>. This entail</w:t>
                </w:r>
                <w:r w:rsidR="003205D9">
                  <w:t>ed an interest in abstract over-representational expression;</w:t>
                </w:r>
                <w:r w:rsidRPr="00AE449A">
                  <w:t xml:space="preserve"> </w:t>
                </w:r>
                <w:r w:rsidR="003205D9">
                  <w:t>an</w:t>
                </w:r>
                <w:r w:rsidRPr="00AE449A">
                  <w:t xml:space="preserve"> interest </w:t>
                </w:r>
                <w:r w:rsidR="003205D9">
                  <w:t>in rapid change and development;</w:t>
                </w:r>
                <w:r w:rsidRPr="00AE449A">
                  <w:t xml:space="preserve"> experimentation with new timbres, forms</w:t>
                </w:r>
                <w:r w:rsidR="003205D9">
                  <w:t>,</w:t>
                </w:r>
                <w:r w:rsidRPr="00AE449A">
                  <w:t xml:space="preserve"> and techniques</w:t>
                </w:r>
                <w:r w:rsidR="003205D9">
                  <w:t>;</w:t>
                </w:r>
                <w:r w:rsidRPr="00AE449A">
                  <w:t xml:space="preserve"> and the further reification of the autonomy of the artistic field, already underway during colonialism. </w:t>
                </w:r>
                <w:proofErr w:type="spellStart"/>
                <w:r w:rsidRPr="00AE449A">
                  <w:t>Humardani’s</w:t>
                </w:r>
                <w:proofErr w:type="spellEnd"/>
                <w:r w:rsidRPr="00AE449A">
                  <w:t xml:space="preserve"> most significant students included the Balinese composers </w:t>
                </w:r>
                <w:proofErr w:type="spellStart"/>
                <w:r w:rsidRPr="00AE449A">
                  <w:t>Pande</w:t>
                </w:r>
                <w:proofErr w:type="spellEnd"/>
                <w:r w:rsidRPr="00AE449A">
                  <w:t xml:space="preserve"> </w:t>
                </w:r>
                <w:proofErr w:type="spellStart"/>
                <w:r w:rsidRPr="00AE449A">
                  <w:t>Madé</w:t>
                </w:r>
                <w:proofErr w:type="spellEnd"/>
                <w:r w:rsidRPr="00AE449A">
                  <w:t xml:space="preserve"> </w:t>
                </w:r>
                <w:proofErr w:type="spellStart"/>
                <w:r w:rsidRPr="00AE449A">
                  <w:t>Sukerta</w:t>
                </w:r>
                <w:proofErr w:type="spellEnd"/>
                <w:r w:rsidRPr="00AE449A">
                  <w:t xml:space="preserve"> (1953-</w:t>
                </w:r>
                <w:r w:rsidR="003205D9">
                  <w:t>-</w:t>
                </w:r>
                <w:r w:rsidRPr="00AE449A">
                  <w:t xml:space="preserve">) and </w:t>
                </w:r>
                <w:proofErr w:type="spellStart"/>
                <w:r w:rsidRPr="00AE449A">
                  <w:t>Wayan</w:t>
                </w:r>
                <w:proofErr w:type="spellEnd"/>
                <w:r w:rsidRPr="00AE449A">
                  <w:t xml:space="preserve"> </w:t>
                </w:r>
                <w:proofErr w:type="spellStart"/>
                <w:r w:rsidRPr="00AE449A">
                  <w:t>Sadra</w:t>
                </w:r>
                <w:proofErr w:type="spellEnd"/>
                <w:r w:rsidRPr="00AE449A">
                  <w:t xml:space="preserve"> (1953-2011)</w:t>
                </w:r>
                <w:r w:rsidR="003205D9">
                  <w:t>,</w:t>
                </w:r>
                <w:r w:rsidRPr="00AE449A">
                  <w:t xml:space="preserve"> and the Javanese composers A.L. </w:t>
                </w:r>
                <w:proofErr w:type="spellStart"/>
                <w:r w:rsidRPr="00AE449A">
                  <w:t>Suwardi</w:t>
                </w:r>
                <w:proofErr w:type="spellEnd"/>
                <w:r w:rsidRPr="00AE449A">
                  <w:t xml:space="preserve"> (1951-</w:t>
                </w:r>
                <w:r w:rsidR="003205D9">
                  <w:t>-</w:t>
                </w:r>
                <w:r w:rsidRPr="00AE449A">
                  <w:t xml:space="preserve">) and </w:t>
                </w:r>
                <w:proofErr w:type="spellStart"/>
                <w:r w:rsidRPr="00AE449A">
                  <w:t>Rahayu</w:t>
                </w:r>
                <w:proofErr w:type="spellEnd"/>
                <w:r w:rsidRPr="00AE449A">
                  <w:t xml:space="preserve"> </w:t>
                </w:r>
                <w:proofErr w:type="spellStart"/>
                <w:r w:rsidRPr="00AE449A">
                  <w:t>Supanggah</w:t>
                </w:r>
                <w:proofErr w:type="spellEnd"/>
                <w:r w:rsidRPr="00AE449A">
                  <w:t xml:space="preserve"> (1949-</w:t>
                </w:r>
                <w:r w:rsidR="003205D9">
                  <w:t>-</w:t>
                </w:r>
                <w:r w:rsidRPr="00AE449A">
                  <w:t xml:space="preserve">). </w:t>
                </w:r>
              </w:p>
              <w:p w14:paraId="1E61FF59" w14:textId="77777777" w:rsidR="0011253C" w:rsidRPr="00AE449A" w:rsidRDefault="0011253C" w:rsidP="00653FEE"/>
              <w:p w14:paraId="308DB101" w14:textId="16406943" w:rsidR="00C101BB" w:rsidRDefault="00C101BB" w:rsidP="00653FEE">
                <w:r w:rsidRPr="00AE449A">
                  <w:t xml:space="preserve">In 1979 </w:t>
                </w:r>
                <w:proofErr w:type="spellStart"/>
                <w:r w:rsidRPr="00AE449A">
                  <w:t>Hardjana</w:t>
                </w:r>
                <w:proofErr w:type="spellEnd"/>
                <w:r w:rsidRPr="00AE449A">
                  <w:t xml:space="preserve"> founded the annual Young Composers Week (</w:t>
                </w:r>
                <w:proofErr w:type="spellStart"/>
                <w:r w:rsidRPr="00AE449A">
                  <w:rPr>
                    <w:i/>
                  </w:rPr>
                  <w:t>Pekan</w:t>
                </w:r>
                <w:proofErr w:type="spellEnd"/>
                <w:r w:rsidRPr="00AE449A">
                  <w:rPr>
                    <w:i/>
                  </w:rPr>
                  <w:t xml:space="preserve"> </w:t>
                </w:r>
                <w:proofErr w:type="spellStart"/>
                <w:r w:rsidRPr="00AE449A">
                  <w:rPr>
                    <w:i/>
                  </w:rPr>
                  <w:t>Komponis</w:t>
                </w:r>
                <w:proofErr w:type="spellEnd"/>
                <w:r w:rsidRPr="00AE449A">
                  <w:rPr>
                    <w:i/>
                  </w:rPr>
                  <w:t xml:space="preserve"> </w:t>
                </w:r>
                <w:proofErr w:type="spellStart"/>
                <w:r w:rsidRPr="00AE449A">
                  <w:rPr>
                    <w:i/>
                  </w:rPr>
                  <w:t>Muda</w:t>
                </w:r>
                <w:proofErr w:type="spellEnd"/>
                <w:r w:rsidRPr="00AE449A">
                  <w:t xml:space="preserve">), an influential new music festival that brought together young composers working in both traditional </w:t>
                </w:r>
                <w:r w:rsidRPr="00AE449A">
                  <w:rPr>
                    <w:i/>
                  </w:rPr>
                  <w:t xml:space="preserve">gamelan </w:t>
                </w:r>
                <w:r w:rsidRPr="00AE449A">
                  <w:t xml:space="preserve">idioms as well as those working in modernist and experimental forms. </w:t>
                </w:r>
                <w:proofErr w:type="spellStart"/>
                <w:r w:rsidRPr="00AE449A">
                  <w:t>Sjukur’s</w:t>
                </w:r>
                <w:proofErr w:type="spellEnd"/>
                <w:r w:rsidRPr="00AE449A">
                  <w:t xml:space="preserve">, </w:t>
                </w:r>
                <w:proofErr w:type="spellStart"/>
                <w:r w:rsidRPr="00AE449A">
                  <w:t>Humardani’s</w:t>
                </w:r>
                <w:proofErr w:type="spellEnd"/>
                <w:r w:rsidR="007B5FD8">
                  <w:t>,</w:t>
                </w:r>
                <w:r w:rsidRPr="00AE449A">
                  <w:t xml:space="preserve"> and Body’s students figured </w:t>
                </w:r>
                <w:r>
                  <w:t xml:space="preserve">most </w:t>
                </w:r>
                <w:r w:rsidRPr="00AE449A">
                  <w:t>prominently in these festivals, which mark the most significant events in the development of New Order Indonesian contemporary music</w:t>
                </w:r>
                <w:r w:rsidR="007B5FD8">
                  <w:t xml:space="preserve"> and were</w:t>
                </w:r>
                <w:r w:rsidR="007B5FD8" w:rsidRPr="00AE449A">
                  <w:t xml:space="preserve"> hel</w:t>
                </w:r>
                <w:r w:rsidR="007B5FD8">
                  <w:t>d annually between 1979 and 1988</w:t>
                </w:r>
                <w:r w:rsidRPr="00AE449A">
                  <w:t xml:space="preserve">. </w:t>
                </w:r>
                <w:r>
                  <w:t xml:space="preserve">Importantly, these events brought together </w:t>
                </w:r>
                <w:r>
                  <w:lastRenderedPageBreak/>
                  <w:t>composers of various ethnicities working within w</w:t>
                </w:r>
                <w:r w:rsidR="007B5FD8">
                  <w:t>idely divergent styles and mediums</w:t>
                </w:r>
                <w:r>
                  <w:t xml:space="preserve">, serving as a venue for the forging of a distinctively Indonesian modernism.  </w:t>
                </w:r>
              </w:p>
              <w:p w14:paraId="268705BB" w14:textId="77777777" w:rsidR="007B5FD8" w:rsidRPr="00AE449A" w:rsidRDefault="007B5FD8" w:rsidP="00653FEE"/>
              <w:p w14:paraId="46CC4BA1" w14:textId="23AEDD0F" w:rsidR="003F0D73" w:rsidRPr="00C101BB" w:rsidRDefault="00C101BB" w:rsidP="007B5FD8">
                <w:pPr>
                  <w:rPr>
                    <w:color w:val="000000"/>
                  </w:rPr>
                </w:pPr>
                <w:r>
                  <w:t xml:space="preserve">Since the end of the Suharto regime in 1998 and throughout the subsequent era of reform, the </w:t>
                </w:r>
                <w:r w:rsidRPr="00AE449A">
                  <w:rPr>
                    <w:color w:val="000000"/>
                  </w:rPr>
                  <w:t xml:space="preserve">handful of contemporary Indonesian composers directly engaged with modernist approaches appear to </w:t>
                </w:r>
                <w:r w:rsidR="007B5FD8">
                  <w:rPr>
                    <w:color w:val="000000"/>
                  </w:rPr>
                  <w:t>share</w:t>
                </w:r>
                <w:r w:rsidRPr="00AE449A">
                  <w:rPr>
                    <w:color w:val="000000"/>
                  </w:rPr>
                  <w:t xml:space="preserve"> the Philippine composer Jose </w:t>
                </w:r>
                <w:proofErr w:type="spellStart"/>
                <w:r w:rsidRPr="00AE449A">
                  <w:rPr>
                    <w:color w:val="000000"/>
                  </w:rPr>
                  <w:t>Maceda’s</w:t>
                </w:r>
                <w:proofErr w:type="spellEnd"/>
                <w:r w:rsidRPr="00AE449A">
                  <w:rPr>
                    <w:color w:val="000000"/>
                  </w:rPr>
                  <w:t xml:space="preserve"> interest in provincializing the ostensibly universal aesthetics of musical modernism, an approach that seems to have placed them in an ambivalent relationship to the Asian Composers League</w:t>
                </w:r>
                <w:r>
                  <w:rPr>
                    <w:color w:val="000000"/>
                  </w:rPr>
                  <w:t>, dominated by East Asian composers working primarily in a Western modernist style</w:t>
                </w:r>
                <w:r w:rsidRPr="00AE449A">
                  <w:rPr>
                    <w:color w:val="000000"/>
                  </w:rPr>
                  <w:t xml:space="preserve">. </w:t>
                </w:r>
                <w:r>
                  <w:rPr>
                    <w:color w:val="000000"/>
                  </w:rPr>
                  <w:t xml:space="preserve">The most </w:t>
                </w:r>
                <w:r w:rsidR="007B5FD8">
                  <w:rPr>
                    <w:color w:val="000000"/>
                  </w:rPr>
                  <w:t>notable of these composers include</w:t>
                </w:r>
                <w:r>
                  <w:rPr>
                    <w:color w:val="000000"/>
                  </w:rPr>
                  <w:t xml:space="preserve"> </w:t>
                </w:r>
                <w:proofErr w:type="spellStart"/>
                <w:r w:rsidRPr="00AE449A">
                  <w:t>Franki</w:t>
                </w:r>
                <w:proofErr w:type="spellEnd"/>
                <w:r w:rsidRPr="00AE449A">
                  <w:t xml:space="preserve"> </w:t>
                </w:r>
                <w:proofErr w:type="spellStart"/>
                <w:r w:rsidRPr="00AE449A">
                  <w:t>Raden</w:t>
                </w:r>
                <w:proofErr w:type="spellEnd"/>
                <w:r w:rsidRPr="00AE449A">
                  <w:t xml:space="preserve"> (1953</w:t>
                </w:r>
                <w:r w:rsidR="007B5FD8">
                  <w:t>-</w:t>
                </w:r>
                <w:r w:rsidRPr="00AE449A">
                  <w:t xml:space="preserve">-), </w:t>
                </w:r>
                <w:proofErr w:type="spellStart"/>
                <w:r w:rsidRPr="00AE449A">
                  <w:t>Yazeed</w:t>
                </w:r>
                <w:proofErr w:type="spellEnd"/>
                <w:r w:rsidRPr="00AE449A">
                  <w:t xml:space="preserve"> </w:t>
                </w:r>
                <w:proofErr w:type="spellStart"/>
                <w:r w:rsidRPr="00AE449A">
                  <w:t>Djamin</w:t>
                </w:r>
                <w:proofErr w:type="spellEnd"/>
                <w:r w:rsidRPr="00AE449A">
                  <w:t xml:space="preserve"> (1952</w:t>
                </w:r>
                <w:r w:rsidR="007B5FD8">
                  <w:t>-</w:t>
                </w:r>
                <w:r w:rsidRPr="00AE449A">
                  <w:t xml:space="preserve">-), Tony </w:t>
                </w:r>
                <w:proofErr w:type="spellStart"/>
                <w:r w:rsidRPr="00AE449A">
                  <w:t>Prabowo</w:t>
                </w:r>
                <w:proofErr w:type="spellEnd"/>
                <w:r w:rsidRPr="00AE449A">
                  <w:t xml:space="preserve"> (1956-</w:t>
                </w:r>
                <w:r w:rsidR="007B5FD8">
                  <w:t>-</w:t>
                </w:r>
                <w:r w:rsidRPr="00AE449A">
                  <w:t xml:space="preserve">), Ben </w:t>
                </w:r>
                <w:proofErr w:type="spellStart"/>
                <w:r w:rsidRPr="00AE449A">
                  <w:t>Pasaribu</w:t>
                </w:r>
                <w:proofErr w:type="spellEnd"/>
                <w:r w:rsidRPr="00AE449A">
                  <w:t xml:space="preserve"> (1956-2010), Michael Asmara (1956-</w:t>
                </w:r>
                <w:r w:rsidR="00656101">
                  <w:t>-</w:t>
                </w:r>
                <w:r w:rsidRPr="00AE449A">
                  <w:t>)</w:t>
                </w:r>
                <w:r w:rsidR="00656101">
                  <w:t>,</w:t>
                </w:r>
                <w:r w:rsidRPr="00AE449A">
                  <w:t xml:space="preserve"> and </w:t>
                </w:r>
                <w:proofErr w:type="spellStart"/>
                <w:r w:rsidRPr="00AE449A">
                  <w:t>Wayan</w:t>
                </w:r>
                <w:proofErr w:type="spellEnd"/>
                <w:r w:rsidRPr="00AE449A">
                  <w:t xml:space="preserve"> </w:t>
                </w:r>
                <w:proofErr w:type="spellStart"/>
                <w:r w:rsidRPr="00AE449A">
                  <w:t>Yudane</w:t>
                </w:r>
                <w:proofErr w:type="spellEnd"/>
                <w:r w:rsidRPr="00AE449A">
                  <w:t xml:space="preserve"> (1964-</w:t>
                </w:r>
                <w:r w:rsidR="00656101">
                  <w:t>-</w:t>
                </w:r>
                <w:r w:rsidRPr="00AE449A">
                  <w:t xml:space="preserve">). </w:t>
                </w:r>
              </w:p>
            </w:tc>
          </w:sdtContent>
        </w:sdt>
      </w:tr>
      <w:tr w:rsidR="003235A7" w14:paraId="68EB213B" w14:textId="77777777" w:rsidTr="003235A7">
        <w:tc>
          <w:tcPr>
            <w:tcW w:w="9016" w:type="dxa"/>
          </w:tcPr>
          <w:p w14:paraId="5341DEFF" w14:textId="77777777" w:rsidR="003235A7" w:rsidRDefault="003235A7" w:rsidP="00653FEE">
            <w:r w:rsidRPr="0015114C">
              <w:rPr>
                <w:u w:val="single"/>
              </w:rPr>
              <w:lastRenderedPageBreak/>
              <w:t>Further reading</w:t>
            </w:r>
            <w:r>
              <w:t>:</w:t>
            </w:r>
          </w:p>
          <w:sdt>
            <w:sdtPr>
              <w:alias w:val="Further reading"/>
              <w:tag w:val="furtherReading"/>
              <w:id w:val="-1516217107"/>
              <w:placeholder>
                <w:docPart w:val="1F1799B34FC7AC4F934192F874165596"/>
              </w:placeholder>
            </w:sdtPr>
            <w:sdtEndPr/>
            <w:sdtContent>
              <w:p w14:paraId="2114C95C" w14:textId="77777777" w:rsidR="0011253C" w:rsidRDefault="00C101BB" w:rsidP="00656101">
                <w:pPr>
                  <w:rPr>
                    <w:rStyle w:val="init"/>
                    <w:rFonts w:ascii="Times New Roman" w:eastAsia="Times New Roman" w:hAnsi="Times New Roman" w:cs="Times New Roman"/>
                  </w:rPr>
                </w:pPr>
                <w:r w:rsidRPr="00AE449A">
                  <w:rPr>
                    <w:rStyle w:val="init"/>
                    <w:rFonts w:ascii="Times New Roman" w:eastAsia="Times New Roman" w:hAnsi="Times New Roman" w:cs="Times New Roman"/>
                  </w:rPr>
                  <w:t xml:space="preserve"> </w:t>
                </w:r>
                <w:sdt>
                  <w:sdtPr>
                    <w:rPr>
                      <w:rStyle w:val="init"/>
                      <w:rFonts w:ascii="Times New Roman" w:eastAsia="Times New Roman" w:hAnsi="Times New Roman" w:cs="Times New Roman"/>
                    </w:rPr>
                    <w:id w:val="-1372145342"/>
                    <w:citation/>
                  </w:sdtPr>
                  <w:sdtEndPr>
                    <w:rPr>
                      <w:rStyle w:val="init"/>
                    </w:rPr>
                  </w:sdtEndPr>
                  <w:sdtContent>
                    <w:r w:rsidR="0011253C">
                      <w:rPr>
                        <w:rStyle w:val="init"/>
                        <w:rFonts w:ascii="Times New Roman" w:eastAsia="Times New Roman" w:hAnsi="Times New Roman" w:cs="Times New Roman"/>
                      </w:rPr>
                      <w:fldChar w:fldCharType="begin"/>
                    </w:r>
                    <w:r w:rsidR="0011253C">
                      <w:rPr>
                        <w:rStyle w:val="init"/>
                        <w:rFonts w:ascii="Times New Roman" w:eastAsia="Times New Roman" w:hAnsi="Times New Roman" w:cs="Times New Roman"/>
                        <w:lang w:val="en-US"/>
                      </w:rPr>
                      <w:instrText xml:space="preserve"> CITATION Dun52 \l 1033 </w:instrText>
                    </w:r>
                    <w:r w:rsidR="0011253C">
                      <w:rPr>
                        <w:rStyle w:val="init"/>
                        <w:rFonts w:ascii="Times New Roman" w:eastAsia="Times New Roman" w:hAnsi="Times New Roman" w:cs="Times New Roman"/>
                      </w:rPr>
                      <w:fldChar w:fldCharType="separate"/>
                    </w:r>
                    <w:r w:rsidR="0011253C" w:rsidRPr="0011253C">
                      <w:rPr>
                        <w:noProof/>
                        <w:lang w:val="en-US"/>
                      </w:rPr>
                      <w:t>(Dungga)</w:t>
                    </w:r>
                    <w:r w:rsidR="0011253C">
                      <w:rPr>
                        <w:rStyle w:val="init"/>
                        <w:rFonts w:ascii="Times New Roman" w:eastAsia="Times New Roman" w:hAnsi="Times New Roman" w:cs="Times New Roman"/>
                      </w:rPr>
                      <w:fldChar w:fldCharType="end"/>
                    </w:r>
                  </w:sdtContent>
                </w:sdt>
              </w:p>
              <w:p w14:paraId="51EB0461" w14:textId="77777777" w:rsidR="00607ECF" w:rsidRDefault="00607ECF" w:rsidP="00656101">
                <w:pPr>
                  <w:rPr>
                    <w:rStyle w:val="init"/>
                    <w:rFonts w:ascii="Times New Roman" w:eastAsia="Times New Roman" w:hAnsi="Times New Roman" w:cs="Times New Roman"/>
                  </w:rPr>
                </w:pPr>
              </w:p>
              <w:p w14:paraId="357D9767" w14:textId="77777777" w:rsidR="0011253C" w:rsidRDefault="00607ECF" w:rsidP="00656101">
                <w:sdt>
                  <w:sdtPr>
                    <w:id w:val="-1389961109"/>
                    <w:citation/>
                  </w:sdtPr>
                  <w:sdtEndPr/>
                  <w:sdtContent>
                    <w:r w:rsidR="0011253C">
                      <w:fldChar w:fldCharType="begin"/>
                    </w:r>
                    <w:r w:rsidR="0011253C">
                      <w:rPr>
                        <w:rStyle w:val="init"/>
                        <w:rFonts w:ascii="Times New Roman" w:eastAsia="Times New Roman" w:hAnsi="Times New Roman" w:cs="Times New Roman"/>
                        <w:lang w:val="en-US"/>
                      </w:rPr>
                      <w:instrText xml:space="preserve"> CITATION Har76 \l 1033 </w:instrText>
                    </w:r>
                    <w:r w:rsidR="0011253C">
                      <w:fldChar w:fldCharType="separate"/>
                    </w:r>
                    <w:r w:rsidR="0011253C" w:rsidRPr="0011253C">
                      <w:rPr>
                        <w:noProof/>
                        <w:lang w:val="en-US"/>
                      </w:rPr>
                      <w:t>(Hardjana)</w:t>
                    </w:r>
                    <w:r w:rsidR="0011253C">
                      <w:fldChar w:fldCharType="end"/>
                    </w:r>
                  </w:sdtContent>
                </w:sdt>
              </w:p>
              <w:p w14:paraId="7AB57112" w14:textId="77777777" w:rsidR="00607ECF" w:rsidRDefault="00607ECF" w:rsidP="00656101"/>
              <w:p w14:paraId="2E26211D" w14:textId="77777777" w:rsidR="0011253C" w:rsidRDefault="00607ECF" w:rsidP="00656101">
                <w:sdt>
                  <w:sdtPr>
                    <w:id w:val="705301855"/>
                    <w:citation/>
                  </w:sdtPr>
                  <w:sdtEndPr/>
                  <w:sdtContent>
                    <w:r w:rsidR="0011253C">
                      <w:fldChar w:fldCharType="begin"/>
                    </w:r>
                    <w:r w:rsidR="0011253C">
                      <w:rPr>
                        <w:lang w:val="en-US"/>
                      </w:rPr>
                      <w:instrText xml:space="preserve"> CITATION Not01 \l 1033 </w:instrText>
                    </w:r>
                    <w:r w:rsidR="0011253C">
                      <w:fldChar w:fldCharType="separate"/>
                    </w:r>
                    <w:r w:rsidR="0011253C" w:rsidRPr="0011253C">
                      <w:rPr>
                        <w:noProof/>
                        <w:lang w:val="en-US"/>
                      </w:rPr>
                      <w:t>(Notosudirdjo)</w:t>
                    </w:r>
                    <w:r w:rsidR="0011253C">
                      <w:fldChar w:fldCharType="end"/>
                    </w:r>
                  </w:sdtContent>
                </w:sdt>
              </w:p>
              <w:p w14:paraId="2C43AFA0" w14:textId="77777777" w:rsidR="00607ECF" w:rsidRDefault="00607ECF" w:rsidP="00656101"/>
              <w:p w14:paraId="07D10F15" w14:textId="77777777" w:rsidR="0011253C" w:rsidRDefault="00607ECF" w:rsidP="00656101">
                <w:sdt>
                  <w:sdtPr>
                    <w:id w:val="627443147"/>
                    <w:citation/>
                  </w:sdtPr>
                  <w:sdtEndPr/>
                  <w:sdtContent>
                    <w:r w:rsidR="0011253C">
                      <w:fldChar w:fldCharType="begin"/>
                    </w:r>
                    <w:r w:rsidR="0011253C">
                      <w:rPr>
                        <w:lang w:val="en-US"/>
                      </w:rPr>
                      <w:instrText xml:space="preserve"> CITATION Pas86 \l 1033 </w:instrText>
                    </w:r>
                    <w:r w:rsidR="0011253C">
                      <w:fldChar w:fldCharType="separate"/>
                    </w:r>
                    <w:r w:rsidR="0011253C" w:rsidRPr="0011253C">
                      <w:rPr>
                        <w:noProof/>
                        <w:lang w:val="en-US"/>
                      </w:rPr>
                      <w:t>(Pasaribu)</w:t>
                    </w:r>
                    <w:r w:rsidR="0011253C">
                      <w:fldChar w:fldCharType="end"/>
                    </w:r>
                  </w:sdtContent>
                </w:sdt>
              </w:p>
              <w:p w14:paraId="4FC3E8BB" w14:textId="77777777" w:rsidR="00607ECF" w:rsidRDefault="00607ECF" w:rsidP="00656101"/>
              <w:p w14:paraId="7A3C5F48" w14:textId="77777777" w:rsidR="0011253C" w:rsidRDefault="00607ECF" w:rsidP="00656101">
                <w:sdt>
                  <w:sdtPr>
                    <w:id w:val="626359254"/>
                    <w:citation/>
                  </w:sdtPr>
                  <w:sdtEndPr/>
                  <w:sdtContent>
                    <w:r w:rsidR="0011253C">
                      <w:fldChar w:fldCharType="begin"/>
                    </w:r>
                    <w:r w:rsidR="0011253C">
                      <w:rPr>
                        <w:lang w:val="en-US"/>
                      </w:rPr>
                      <w:instrText xml:space="preserve"> CITATION Rus90 \l 1033 </w:instrText>
                    </w:r>
                    <w:r w:rsidR="0011253C">
                      <w:fldChar w:fldCharType="separate"/>
                    </w:r>
                    <w:r w:rsidR="0011253C" w:rsidRPr="0011253C">
                      <w:rPr>
                        <w:noProof/>
                        <w:lang w:val="en-US"/>
                      </w:rPr>
                      <w:t>(Rustopo)</w:t>
                    </w:r>
                    <w:r w:rsidR="0011253C">
                      <w:fldChar w:fldCharType="end"/>
                    </w:r>
                  </w:sdtContent>
                </w:sdt>
              </w:p>
              <w:p w14:paraId="34CA8DE0" w14:textId="77777777" w:rsidR="00607ECF" w:rsidRDefault="00607ECF" w:rsidP="00656101">
                <w:bookmarkStart w:id="0" w:name="_GoBack"/>
                <w:bookmarkEnd w:id="0"/>
              </w:p>
              <w:p w14:paraId="7920585F" w14:textId="77777777" w:rsidR="003235A7" w:rsidRPr="0011253C" w:rsidRDefault="00607ECF" w:rsidP="00656101">
                <w:sdt>
                  <w:sdtPr>
                    <w:id w:val="1151247044"/>
                    <w:citation/>
                  </w:sdtPr>
                  <w:sdtEndPr/>
                  <w:sdtContent>
                    <w:r w:rsidR="0011253C">
                      <w:fldChar w:fldCharType="begin"/>
                    </w:r>
                    <w:r w:rsidR="0011253C">
                      <w:rPr>
                        <w:lang w:val="en-US"/>
                      </w:rPr>
                      <w:instrText xml:space="preserve"> CITATION Sad92 \l 1033 </w:instrText>
                    </w:r>
                    <w:r w:rsidR="0011253C">
                      <w:fldChar w:fldCharType="separate"/>
                    </w:r>
                    <w:r w:rsidR="0011253C" w:rsidRPr="0011253C">
                      <w:rPr>
                        <w:noProof/>
                        <w:lang w:val="en-US"/>
                      </w:rPr>
                      <w:t>(Sadra)</w:t>
                    </w:r>
                    <w:r w:rsidR="0011253C">
                      <w:fldChar w:fldCharType="end"/>
                    </w:r>
                  </w:sdtContent>
                </w:sdt>
              </w:p>
            </w:sdtContent>
          </w:sdt>
        </w:tc>
      </w:tr>
    </w:tbl>
    <w:p w14:paraId="1F66C3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5F8DE" w14:textId="77777777" w:rsidR="007B5FD8" w:rsidRDefault="007B5FD8" w:rsidP="007A0D55">
      <w:pPr>
        <w:spacing w:after="0" w:line="240" w:lineRule="auto"/>
      </w:pPr>
      <w:r>
        <w:separator/>
      </w:r>
    </w:p>
  </w:endnote>
  <w:endnote w:type="continuationSeparator" w:id="0">
    <w:p w14:paraId="67C69D00" w14:textId="77777777" w:rsidR="007B5FD8" w:rsidRDefault="007B5F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45FDB" w14:textId="77777777" w:rsidR="007B5FD8" w:rsidRDefault="007B5FD8" w:rsidP="007A0D55">
      <w:pPr>
        <w:spacing w:after="0" w:line="240" w:lineRule="auto"/>
      </w:pPr>
      <w:r>
        <w:separator/>
      </w:r>
    </w:p>
  </w:footnote>
  <w:footnote w:type="continuationSeparator" w:id="0">
    <w:p w14:paraId="4CE18D5D" w14:textId="77777777" w:rsidR="007B5FD8" w:rsidRDefault="007B5F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305C7" w14:textId="77777777" w:rsidR="007B5FD8" w:rsidRDefault="007B5F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15951" w14:textId="77777777" w:rsidR="007B5FD8" w:rsidRDefault="007B5F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BB"/>
    <w:rsid w:val="00032559"/>
    <w:rsid w:val="00052040"/>
    <w:rsid w:val="000B25AE"/>
    <w:rsid w:val="000B55AB"/>
    <w:rsid w:val="000D24DC"/>
    <w:rsid w:val="00101B2E"/>
    <w:rsid w:val="0011253C"/>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05D9"/>
    <w:rsid w:val="003235A7"/>
    <w:rsid w:val="003677B6"/>
    <w:rsid w:val="003D3579"/>
    <w:rsid w:val="003E2795"/>
    <w:rsid w:val="003F0D73"/>
    <w:rsid w:val="00462DBE"/>
    <w:rsid w:val="00464699"/>
    <w:rsid w:val="00483379"/>
    <w:rsid w:val="00487BC5"/>
    <w:rsid w:val="00496888"/>
    <w:rsid w:val="004A7476"/>
    <w:rsid w:val="004E5896"/>
    <w:rsid w:val="00513EE6"/>
    <w:rsid w:val="005275DC"/>
    <w:rsid w:val="00534F8F"/>
    <w:rsid w:val="00590035"/>
    <w:rsid w:val="005B177E"/>
    <w:rsid w:val="005B3921"/>
    <w:rsid w:val="005F26D7"/>
    <w:rsid w:val="005F5450"/>
    <w:rsid w:val="00607ECF"/>
    <w:rsid w:val="00653FEE"/>
    <w:rsid w:val="00656101"/>
    <w:rsid w:val="006D0412"/>
    <w:rsid w:val="007411B9"/>
    <w:rsid w:val="00780D95"/>
    <w:rsid w:val="00780DC7"/>
    <w:rsid w:val="007A0D55"/>
    <w:rsid w:val="007B3377"/>
    <w:rsid w:val="007B5FD8"/>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01BB"/>
    <w:rsid w:val="00C27FAB"/>
    <w:rsid w:val="00C358D4"/>
    <w:rsid w:val="00C6296B"/>
    <w:rsid w:val="00CC586D"/>
    <w:rsid w:val="00CF1542"/>
    <w:rsid w:val="00CF3EC5"/>
    <w:rsid w:val="00D656DA"/>
    <w:rsid w:val="00D83300"/>
    <w:rsid w:val="00DC6B48"/>
    <w:rsid w:val="00DF01B0"/>
    <w:rsid w:val="00DF73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52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01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1BB"/>
    <w:rPr>
      <w:rFonts w:ascii="Lucida Grande" w:hAnsi="Lucida Grande" w:cs="Lucida Grande"/>
      <w:sz w:val="18"/>
      <w:szCs w:val="18"/>
    </w:rPr>
  </w:style>
  <w:style w:type="character" w:customStyle="1" w:styleId="ag">
    <w:name w:val="ag"/>
    <w:basedOn w:val="DefaultParagraphFont"/>
    <w:rsid w:val="00C101BB"/>
  </w:style>
  <w:style w:type="character" w:customStyle="1" w:styleId="auth">
    <w:name w:val="auth"/>
    <w:basedOn w:val="DefaultParagraphFont"/>
    <w:rsid w:val="00C101BB"/>
  </w:style>
  <w:style w:type="character" w:customStyle="1" w:styleId="init">
    <w:name w:val="init"/>
    <w:basedOn w:val="DefaultParagraphFont"/>
    <w:rsid w:val="00C101BB"/>
  </w:style>
  <w:style w:type="character" w:customStyle="1" w:styleId="sname">
    <w:name w:val="sname"/>
    <w:basedOn w:val="DefaultParagraphFont"/>
    <w:rsid w:val="00C101BB"/>
  </w:style>
  <w:style w:type="character" w:styleId="Emphasis">
    <w:name w:val="Emphasis"/>
    <w:basedOn w:val="DefaultParagraphFont"/>
    <w:uiPriority w:val="20"/>
    <w:qFormat/>
    <w:rsid w:val="00C101BB"/>
    <w:rPr>
      <w:i/>
      <w:iCs/>
    </w:rPr>
  </w:style>
  <w:style w:type="character" w:customStyle="1" w:styleId="year">
    <w:name w:val="year"/>
    <w:basedOn w:val="DefaultParagraphFont"/>
    <w:rsid w:val="00C101BB"/>
  </w:style>
  <w:style w:type="character" w:customStyle="1" w:styleId="eg">
    <w:name w:val="eg"/>
    <w:basedOn w:val="DefaultParagraphFont"/>
    <w:rsid w:val="00C1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EE36CDEDF2774C92377A0D495F17DD"/>
        <w:category>
          <w:name w:val="General"/>
          <w:gallery w:val="placeholder"/>
        </w:category>
        <w:types>
          <w:type w:val="bbPlcHdr"/>
        </w:types>
        <w:behaviors>
          <w:behavior w:val="content"/>
        </w:behaviors>
        <w:guid w:val="{DA70972E-C1A9-874A-B996-64C9435183CB}"/>
      </w:docPartPr>
      <w:docPartBody>
        <w:p w:rsidR="004D4D39" w:rsidRDefault="004D4D39">
          <w:pPr>
            <w:pStyle w:val="29EE36CDEDF2774C92377A0D495F17DD"/>
          </w:pPr>
          <w:r w:rsidRPr="00CC586D">
            <w:rPr>
              <w:rStyle w:val="PlaceholderText"/>
              <w:b/>
              <w:color w:val="FFFFFF" w:themeColor="background1"/>
            </w:rPr>
            <w:t>[Salutation]</w:t>
          </w:r>
        </w:p>
      </w:docPartBody>
    </w:docPart>
    <w:docPart>
      <w:docPartPr>
        <w:name w:val="122F485EBAC60C40B39FE920B297681A"/>
        <w:category>
          <w:name w:val="General"/>
          <w:gallery w:val="placeholder"/>
        </w:category>
        <w:types>
          <w:type w:val="bbPlcHdr"/>
        </w:types>
        <w:behaviors>
          <w:behavior w:val="content"/>
        </w:behaviors>
        <w:guid w:val="{FF6A9248-3F30-4246-9618-66B7158E4C3E}"/>
      </w:docPartPr>
      <w:docPartBody>
        <w:p w:rsidR="004D4D39" w:rsidRDefault="004D4D39">
          <w:pPr>
            <w:pStyle w:val="122F485EBAC60C40B39FE920B297681A"/>
          </w:pPr>
          <w:r>
            <w:rPr>
              <w:rStyle w:val="PlaceholderText"/>
            </w:rPr>
            <w:t>[First name]</w:t>
          </w:r>
        </w:p>
      </w:docPartBody>
    </w:docPart>
    <w:docPart>
      <w:docPartPr>
        <w:name w:val="26B82AE357208E4CA59E8A312019EB78"/>
        <w:category>
          <w:name w:val="General"/>
          <w:gallery w:val="placeholder"/>
        </w:category>
        <w:types>
          <w:type w:val="bbPlcHdr"/>
        </w:types>
        <w:behaviors>
          <w:behavior w:val="content"/>
        </w:behaviors>
        <w:guid w:val="{8A11BBC1-F9F1-3F47-BA73-B7FDDAFB9A19}"/>
      </w:docPartPr>
      <w:docPartBody>
        <w:p w:rsidR="004D4D39" w:rsidRDefault="004D4D39">
          <w:pPr>
            <w:pStyle w:val="26B82AE357208E4CA59E8A312019EB78"/>
          </w:pPr>
          <w:r>
            <w:rPr>
              <w:rStyle w:val="PlaceholderText"/>
            </w:rPr>
            <w:t>[Middle name]</w:t>
          </w:r>
        </w:p>
      </w:docPartBody>
    </w:docPart>
    <w:docPart>
      <w:docPartPr>
        <w:name w:val="DAF5F4DD105CD740946E3E163FF820CE"/>
        <w:category>
          <w:name w:val="General"/>
          <w:gallery w:val="placeholder"/>
        </w:category>
        <w:types>
          <w:type w:val="bbPlcHdr"/>
        </w:types>
        <w:behaviors>
          <w:behavior w:val="content"/>
        </w:behaviors>
        <w:guid w:val="{1D92CF27-B4D7-3A4D-B62E-EFF734E681D0}"/>
      </w:docPartPr>
      <w:docPartBody>
        <w:p w:rsidR="004D4D39" w:rsidRDefault="004D4D39">
          <w:pPr>
            <w:pStyle w:val="DAF5F4DD105CD740946E3E163FF820CE"/>
          </w:pPr>
          <w:r>
            <w:rPr>
              <w:rStyle w:val="PlaceholderText"/>
            </w:rPr>
            <w:t>[Last name]</w:t>
          </w:r>
        </w:p>
      </w:docPartBody>
    </w:docPart>
    <w:docPart>
      <w:docPartPr>
        <w:name w:val="F1F113F06A49184EBF25157E79F22EF1"/>
        <w:category>
          <w:name w:val="General"/>
          <w:gallery w:val="placeholder"/>
        </w:category>
        <w:types>
          <w:type w:val="bbPlcHdr"/>
        </w:types>
        <w:behaviors>
          <w:behavior w:val="content"/>
        </w:behaviors>
        <w:guid w:val="{F04A7E62-A510-4A4A-BF39-4E7D67413FB3}"/>
      </w:docPartPr>
      <w:docPartBody>
        <w:p w:rsidR="004D4D39" w:rsidRDefault="004D4D39">
          <w:pPr>
            <w:pStyle w:val="F1F113F06A49184EBF25157E79F22EF1"/>
          </w:pPr>
          <w:r>
            <w:rPr>
              <w:rStyle w:val="PlaceholderText"/>
            </w:rPr>
            <w:t>[Enter your biography]</w:t>
          </w:r>
        </w:p>
      </w:docPartBody>
    </w:docPart>
    <w:docPart>
      <w:docPartPr>
        <w:name w:val="21B9357F052DAF4B96D008349D8FDD3C"/>
        <w:category>
          <w:name w:val="General"/>
          <w:gallery w:val="placeholder"/>
        </w:category>
        <w:types>
          <w:type w:val="bbPlcHdr"/>
        </w:types>
        <w:behaviors>
          <w:behavior w:val="content"/>
        </w:behaviors>
        <w:guid w:val="{29B4BC5C-91EF-694D-8F4F-019C106E751F}"/>
      </w:docPartPr>
      <w:docPartBody>
        <w:p w:rsidR="004D4D39" w:rsidRDefault="004D4D39">
          <w:pPr>
            <w:pStyle w:val="21B9357F052DAF4B96D008349D8FDD3C"/>
          </w:pPr>
          <w:r>
            <w:rPr>
              <w:rStyle w:val="PlaceholderText"/>
            </w:rPr>
            <w:t>[Enter the institution with which you are affiliated]</w:t>
          </w:r>
        </w:p>
      </w:docPartBody>
    </w:docPart>
    <w:docPart>
      <w:docPartPr>
        <w:name w:val="7E7D23D609FBC74F9283CE667EE70243"/>
        <w:category>
          <w:name w:val="General"/>
          <w:gallery w:val="placeholder"/>
        </w:category>
        <w:types>
          <w:type w:val="bbPlcHdr"/>
        </w:types>
        <w:behaviors>
          <w:behavior w:val="content"/>
        </w:behaviors>
        <w:guid w:val="{AA6D7414-8ACF-2E46-A8B5-F461C08F3C36}"/>
      </w:docPartPr>
      <w:docPartBody>
        <w:p w:rsidR="004D4D39" w:rsidRDefault="004D4D39">
          <w:pPr>
            <w:pStyle w:val="7E7D23D609FBC74F9283CE667EE70243"/>
          </w:pPr>
          <w:r w:rsidRPr="00EF74F7">
            <w:rPr>
              <w:b/>
              <w:color w:val="808080" w:themeColor="background1" w:themeShade="80"/>
            </w:rPr>
            <w:t>[Enter the headword for your article]</w:t>
          </w:r>
        </w:p>
      </w:docPartBody>
    </w:docPart>
    <w:docPart>
      <w:docPartPr>
        <w:name w:val="7BAE31BBEA113343A392AA2421DE5221"/>
        <w:category>
          <w:name w:val="General"/>
          <w:gallery w:val="placeholder"/>
        </w:category>
        <w:types>
          <w:type w:val="bbPlcHdr"/>
        </w:types>
        <w:behaviors>
          <w:behavior w:val="content"/>
        </w:behaviors>
        <w:guid w:val="{7AC9740D-C4B9-E040-B3FA-E06D46E15216}"/>
      </w:docPartPr>
      <w:docPartBody>
        <w:p w:rsidR="004D4D39" w:rsidRDefault="004D4D39">
          <w:pPr>
            <w:pStyle w:val="7BAE31BBEA113343A392AA2421DE5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ABF6E9A67D54FB61194FEDB1ABA4E"/>
        <w:category>
          <w:name w:val="General"/>
          <w:gallery w:val="placeholder"/>
        </w:category>
        <w:types>
          <w:type w:val="bbPlcHdr"/>
        </w:types>
        <w:behaviors>
          <w:behavior w:val="content"/>
        </w:behaviors>
        <w:guid w:val="{9318C925-7F74-8D46-B524-C4037DA5A05F}"/>
      </w:docPartPr>
      <w:docPartBody>
        <w:p w:rsidR="004D4D39" w:rsidRDefault="004D4D39">
          <w:pPr>
            <w:pStyle w:val="B88ABF6E9A67D54FB61194FEDB1ABA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8099FE61800E42AA491F24C08A5F70"/>
        <w:category>
          <w:name w:val="General"/>
          <w:gallery w:val="placeholder"/>
        </w:category>
        <w:types>
          <w:type w:val="bbPlcHdr"/>
        </w:types>
        <w:behaviors>
          <w:behavior w:val="content"/>
        </w:behaviors>
        <w:guid w:val="{88E096BB-98B9-9143-801A-BC375A4B5D27}"/>
      </w:docPartPr>
      <w:docPartBody>
        <w:p w:rsidR="004D4D39" w:rsidRDefault="004D4D39">
          <w:pPr>
            <w:pStyle w:val="208099FE61800E42AA491F24C08A5F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1799B34FC7AC4F934192F874165596"/>
        <w:category>
          <w:name w:val="General"/>
          <w:gallery w:val="placeholder"/>
        </w:category>
        <w:types>
          <w:type w:val="bbPlcHdr"/>
        </w:types>
        <w:behaviors>
          <w:behavior w:val="content"/>
        </w:behaviors>
        <w:guid w:val="{58816458-DEEF-DC4B-9866-2AA0A606D516}"/>
      </w:docPartPr>
      <w:docPartBody>
        <w:p w:rsidR="004D4D39" w:rsidRDefault="004D4D39">
          <w:pPr>
            <w:pStyle w:val="1F1799B34FC7AC4F934192F8741655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D39"/>
    <w:rsid w:val="004D4D39"/>
    <w:rsid w:val="0099141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EE36CDEDF2774C92377A0D495F17DD">
    <w:name w:val="29EE36CDEDF2774C92377A0D495F17DD"/>
  </w:style>
  <w:style w:type="paragraph" w:customStyle="1" w:styleId="122F485EBAC60C40B39FE920B297681A">
    <w:name w:val="122F485EBAC60C40B39FE920B297681A"/>
  </w:style>
  <w:style w:type="paragraph" w:customStyle="1" w:styleId="26B82AE357208E4CA59E8A312019EB78">
    <w:name w:val="26B82AE357208E4CA59E8A312019EB78"/>
  </w:style>
  <w:style w:type="paragraph" w:customStyle="1" w:styleId="DAF5F4DD105CD740946E3E163FF820CE">
    <w:name w:val="DAF5F4DD105CD740946E3E163FF820CE"/>
  </w:style>
  <w:style w:type="paragraph" w:customStyle="1" w:styleId="F1F113F06A49184EBF25157E79F22EF1">
    <w:name w:val="F1F113F06A49184EBF25157E79F22EF1"/>
  </w:style>
  <w:style w:type="paragraph" w:customStyle="1" w:styleId="21B9357F052DAF4B96D008349D8FDD3C">
    <w:name w:val="21B9357F052DAF4B96D008349D8FDD3C"/>
  </w:style>
  <w:style w:type="paragraph" w:customStyle="1" w:styleId="7E7D23D609FBC74F9283CE667EE70243">
    <w:name w:val="7E7D23D609FBC74F9283CE667EE70243"/>
  </w:style>
  <w:style w:type="paragraph" w:customStyle="1" w:styleId="7BAE31BBEA113343A392AA2421DE5221">
    <w:name w:val="7BAE31BBEA113343A392AA2421DE5221"/>
  </w:style>
  <w:style w:type="paragraph" w:customStyle="1" w:styleId="B88ABF6E9A67D54FB61194FEDB1ABA4E">
    <w:name w:val="B88ABF6E9A67D54FB61194FEDB1ABA4E"/>
  </w:style>
  <w:style w:type="paragraph" w:customStyle="1" w:styleId="208099FE61800E42AA491F24C08A5F70">
    <w:name w:val="208099FE61800E42AA491F24C08A5F70"/>
  </w:style>
  <w:style w:type="paragraph" w:customStyle="1" w:styleId="1F1799B34FC7AC4F934192F874165596">
    <w:name w:val="1F1799B34FC7AC4F934192F874165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Dun52</b:Tag>
    <b:SourceType>Book</b:SourceType>
    <b:Guid>{C11F3D66-97DF-DF48-B52D-52FDC20AF2DC}</b:Guid>
    <b:Title>Musik Di Indonesia Dan Beberrapa Persoalannja</b:Title>
    <b:Year>1952</b:Year>
    <b:City>Djakarta</b:City>
    <b:Publisher>Balai Pustaka</b:Publisher>
    <b:Author>
      <b:Author>
        <b:NameList>
          <b:Person>
            <b:Last>Dungga</b:Last>
            <b:Middle>A</b:Middle>
            <b:First>Junus</b:First>
          </b:Person>
        </b:NameList>
      </b:Author>
    </b:Author>
    <b:RefOrder>1</b:RefOrder>
  </b:Source>
  <b:Source>
    <b:Tag>Har76</b:Tag>
    <b:SourceType>Book</b:SourceType>
    <b:Guid>{BEE7B3EA-D5AB-B84A-9D1E-42BCB70C1B8C}</b:Guid>
    <b:Title>Enam Tahun Pekan Komponis Muda, Dewan Kesenian Jakarta, 1979-1985: Sebuah Alternatif</b:Title>
    <b:City>Jakarta</b:City>
    <b:Publisher>Dewan Kesenian Jakarta</b:Publisher>
    <b:Year>1976</b:Year>
    <b:Author>
      <b:Author>
        <b:NameList>
          <b:Person>
            <b:Last>Hardjana</b:Last>
            <b:First>Suka</b:First>
          </b:Person>
        </b:NameList>
      </b:Author>
    </b:Author>
    <b:RefOrder>2</b:RefOrder>
  </b:Source>
  <b:Source>
    <b:Tag>Not01</b:Tag>
    <b:SourceType>Book</b:SourceType>
    <b:Guid>{3EC33957-E02F-8F4B-91E0-02A5E103D54B}</b:Guid>
    <b:Title>Music, Politics, and the Problems of National Identity in Indonesia</b:Title>
    <b:City>Madison</b:City>
    <b:Publisher>Wisconsin UP</b:Publisher>
    <b:Year>2001</b:Year>
    <b:Author>
      <b:Author>
        <b:NameList>
          <b:Person>
            <b:Last>Notosudirdjo</b:Last>
            <b:Middle>S</b:Middle>
            <b:First>Franki</b:First>
          </b:Person>
        </b:NameList>
      </b:Author>
    </b:Author>
    <b:RefOrder>3</b:RefOrder>
  </b:Source>
  <b:Source>
    <b:Tag>Pas86</b:Tag>
    <b:SourceType>Book</b:SourceType>
    <b:Guid>{2535EB4A-52AC-E049-985B-203CA0FD599D}</b:Guid>
    <b:Title>Analisis Musik Indonesia</b:Title>
    <b:City>Jakarta</b:City>
    <b:Publisher>Pantja Simpati</b:Publisher>
    <b:Year>1986</b:Year>
    <b:Author>
      <b:Author>
        <b:NameList>
          <b:Person>
            <b:Last>Pasaribu</b:Last>
            <b:First>Amir</b:First>
          </b:Person>
        </b:NameList>
      </b:Author>
    </b:Author>
    <b:RefOrder>4</b:RefOrder>
  </b:Source>
  <b:Source>
    <b:Tag>Rus90</b:Tag>
    <b:SourceType>Book</b:SourceType>
    <b:Guid>{AB3D6A94-983B-6B48-8AF7-2CD506F9986B}</b:Guid>
    <b:Title>Gendhon Humardani (1923-1983) arsitek dan pelaksana pembangunan kehidupan seni tradisi Jawa yang modern mengindonesia, suatu biografi</b:Title>
    <b:City>Yogyakarta</b:City>
    <b:Publisher>Fakultas Pasca Sarjana Universitas Gadjah Mada</b:Publisher>
    <b:Year>1990</b:Year>
    <b:Comments>Phd Thesis</b:Comments>
    <b:Author>
      <b:Author>
        <b:NameList>
          <b:Person>
            <b:Last>Rustopo</b:Last>
          </b:Person>
        </b:NameList>
      </b:Author>
    </b:Author>
    <b:RefOrder>5</b:RefOrder>
  </b:Source>
  <b:Source>
    <b:Tag>Sad92</b:Tag>
    <b:SourceType>Book</b:SourceType>
    <b:Guid>{15923746-D25E-5D4C-9D48-7013E8D9EF4B}</b:Guid>
    <b:Title>Tinjauan karya karya baru</b:Title>
    <b:City>Surakarta</b:City>
    <b:Publisher>Akademi Seni Karawitan Indonesia; Risel Institusional</b:Publisher>
    <b:Year>1992</b:Year>
    <b:Author>
      <b:Author>
        <b:NameList>
          <b:Person>
            <b:Last>Sadra</b:Last>
            <b:First>I. W. </b:First>
          </b:Person>
        </b:NameList>
      </b:Author>
    </b:Author>
    <b:RefOrder>6</b:RefOrder>
  </b:Source>
</b:Sources>
</file>

<file path=customXml/itemProps1.xml><?xml version="1.0" encoding="utf-8"?>
<ds:datastoreItem xmlns:ds="http://schemas.openxmlformats.org/officeDocument/2006/customXml" ds:itemID="{B6AD1851-EF52-DD4A-A616-C37A8FD0F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1292</Words>
  <Characters>7186</Characters>
  <Application>Microsoft Macintosh Word</Application>
  <DocSecurity>0</DocSecurity>
  <Lines>146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2015-01-28T20:14:00Z</dcterms:created>
  <dcterms:modified xsi:type="dcterms:W3CDTF">2015-03-07T22:53:00Z</dcterms:modified>
</cp:coreProperties>
</file>