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0C69D9E" w14:textId="77777777" w:rsidTr="006B6E4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FD0EBC0" w14:textId="77777777" w:rsidR="00B574C9" w:rsidRPr="00CC586D" w:rsidRDefault="00BE439A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D472C7E8CA7BF41915698A2CEA7779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6CF11178" w14:textId="77777777" w:rsidR="00B574C9" w:rsidRPr="00CC586D" w:rsidRDefault="00BE439A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EB14CBE9494AC4C8C01D3D548D08FD5"/>
            </w:placeholder>
            <w:text/>
          </w:sdtPr>
          <w:sdtEndPr/>
          <w:sdtContent>
            <w:tc>
              <w:tcPr>
                <w:tcW w:w="2073" w:type="dxa"/>
              </w:tcPr>
              <w:p w14:paraId="773817EF" w14:textId="77777777" w:rsidR="00B574C9" w:rsidRDefault="00BE439A" w:rsidP="00BE439A">
                <w:r>
                  <w:t>Tom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C9D7CFA222F6E40AE3FC3CC83C3ABC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DFB2908" w14:textId="77777777" w:rsidR="00B574C9" w:rsidRDefault="00BE439A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FE26E419C98404BAD31C61119AF10F9"/>
            </w:placeholder>
            <w:text/>
          </w:sdtPr>
          <w:sdtEndPr/>
          <w:sdtContent>
            <w:tc>
              <w:tcPr>
                <w:tcW w:w="2642" w:type="dxa"/>
              </w:tcPr>
              <w:p w14:paraId="6761DF76" w14:textId="77777777" w:rsidR="00B574C9" w:rsidRDefault="00BE439A" w:rsidP="00BE439A">
                <w:proofErr w:type="spellStart"/>
                <w:r>
                  <w:t>BeeBee</w:t>
                </w:r>
                <w:proofErr w:type="spellEnd"/>
              </w:p>
            </w:tc>
          </w:sdtContent>
        </w:sdt>
      </w:tr>
      <w:tr w:rsidR="00B574C9" w14:paraId="1DA13E99" w14:textId="77777777" w:rsidTr="006B6E4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E997184" w14:textId="77777777" w:rsidR="00B574C9" w:rsidRPr="001A6A06" w:rsidRDefault="006B6E47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17DB749694A8C428D8306720147FA10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6FA4BADA" w14:textId="77777777" w:rsidR="00B574C9" w:rsidRDefault="00BE439A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8688BBA" w14:textId="77777777" w:rsidTr="006B6E4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DEB41BB" w14:textId="77777777" w:rsidR="00B574C9" w:rsidRPr="001A6A06" w:rsidRDefault="006B6E47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4829613D8D2824BA2822A744766EFA3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55458E14" w14:textId="3DF5304F" w:rsidR="00B574C9" w:rsidRDefault="006B6E47" w:rsidP="00170A61">
                <w:r w:rsidRPr="006B6E47">
                  <w:rPr>
                    <w:rFonts w:ascii="Calibri" w:eastAsia="Times New Roman" w:hAnsi="Calibri" w:cs="Times New Roman"/>
                    <w:lang w:val="en-CA"/>
                  </w:rPr>
                  <w:t>Pennsylvania State University</w:t>
                </w:r>
              </w:p>
            </w:tc>
          </w:sdtContent>
        </w:sdt>
      </w:tr>
    </w:tbl>
    <w:p w14:paraId="0DC53F15" w14:textId="77777777" w:rsidR="003D3579" w:rsidRDefault="006B6E47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A252C96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311BA4E" w14:textId="77777777" w:rsidR="00244BB0" w:rsidRPr="00244BB0" w:rsidRDefault="00BE439A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F947B43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3F2C3FB3" w14:textId="77777777" w:rsidR="003F0D73" w:rsidRPr="00FB589A" w:rsidRDefault="00170A61" w:rsidP="00170A61">
            <w:r>
              <w:t>Kerr, Alfred (1867-1948)</w:t>
            </w:r>
          </w:p>
        </w:tc>
      </w:tr>
      <w:tr w:rsidR="00464699" w14:paraId="06AEA840" w14:textId="77777777">
        <w:sdt>
          <w:sdtPr>
            <w:alias w:val="Variant headwords"/>
            <w:tag w:val="variantHeadwords"/>
            <w:id w:val="173464402"/>
            <w:placeholder>
              <w:docPart w:val="95B01FEACC3CC9458CA68B0A7FC9A80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498CE3" w14:textId="77777777" w:rsidR="00464699" w:rsidRDefault="00BE439A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A78BA77" w14:textId="77777777">
        <w:sdt>
          <w:sdtPr>
            <w:alias w:val="Article text"/>
            <w:tag w:val="articleText"/>
            <w:id w:val="335814948"/>
            <w:placeholder>
              <w:docPart w:val="5AE7B0E57E1CC74680C84B4206876C0B"/>
            </w:placeholder>
          </w:sdtPr>
          <w:sdtEndPr/>
          <w:sdtContent>
            <w:sdt>
              <w:sdtPr>
                <w:alias w:val="Article text"/>
                <w:tag w:val="articleText"/>
                <w:id w:val="-1859883947"/>
                <w:placeholder>
                  <w:docPart w:val="76832C620184FF4A9F1F23029BCFBF5C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579532C" w14:textId="2BBF388B" w:rsidR="00E85A05" w:rsidRDefault="006B6E47" w:rsidP="00B26AB1">
                    <w:r>
                      <w:t>B</w:t>
                    </w:r>
                    <w:r w:rsidRPr="00D777E5">
                      <w:t>orn Alfred Kempner</w:t>
                    </w:r>
                    <w:r>
                      <w:t>, Alfred Kerr</w:t>
                    </w:r>
                    <w:r w:rsidRPr="00D777E5">
                      <w:t xml:space="preserve"> is remembered as one of Germany’s most important theatr</w:t>
                    </w:r>
                    <w:r>
                      <w:t>e</w:t>
                    </w:r>
                    <w:r w:rsidRPr="00D777E5">
                      <w:t xml:space="preserve"> and film critics and as a writer with literary ambitions who worked tirelessly to establish criticism as its own genre; in particular, his </w:t>
                    </w:r>
                    <w:r>
                      <w:t>voluminous writing on</w:t>
                    </w:r>
                    <w:r w:rsidRPr="00D777E5">
                      <w:t xml:space="preserve"> playwriting, stagecraft</w:t>
                    </w:r>
                    <w:r>
                      <w:t>,</w:t>
                    </w:r>
                    <w:r w:rsidRPr="00D777E5">
                      <w:t xml:space="preserve"> and performance demonstrate</w:t>
                    </w:r>
                    <w:r>
                      <w:t>s</w:t>
                    </w:r>
                    <w:r w:rsidRPr="00D777E5">
                      <w:t xml:space="preserve"> the c</w:t>
                    </w:r>
                    <w:r>
                      <w:t>rucial role of the critic in co-</w:t>
                    </w:r>
                    <w:r w:rsidRPr="00D777E5">
                      <w:t>constructing theatr</w:t>
                    </w:r>
                    <w:r>
                      <w:t>e</w:t>
                    </w:r>
                    <w:r w:rsidRPr="00D777E5">
                      <w:t xml:space="preserve"> as a social medium. His importance lies in his support for progressive tendencies in literature, in his championing of innovative dramatists whose work</w:t>
                    </w:r>
                    <w:r>
                      <w:t>s were</w:t>
                    </w:r>
                    <w:r w:rsidRPr="00D777E5">
                      <w:t xml:space="preserve"> remembered by posterity (</w:t>
                    </w:r>
                    <w:r>
                      <w:t>for example,</w:t>
                    </w:r>
                    <w:r w:rsidRPr="00D777E5">
                      <w:t xml:space="preserve"> </w:t>
                    </w:r>
                    <w:proofErr w:type="spellStart"/>
                    <w:r w:rsidRPr="00D777E5">
                      <w:t>Henrik</w:t>
                    </w:r>
                    <w:proofErr w:type="spellEnd"/>
                    <w:r w:rsidRPr="00D777E5">
                      <w:t xml:space="preserve"> Ibsen, </w:t>
                    </w:r>
                    <w:proofErr w:type="spellStart"/>
                    <w:r w:rsidRPr="00D777E5">
                      <w:t>Gerhart</w:t>
                    </w:r>
                    <w:proofErr w:type="spellEnd"/>
                    <w:r w:rsidRPr="00D777E5">
                      <w:t xml:space="preserve"> Hauptmann, Arthur Schnitzler,</w:t>
                    </w:r>
                    <w:r>
                      <w:t xml:space="preserve"> and Frank </w:t>
                    </w:r>
                    <w:proofErr w:type="spellStart"/>
                    <w:r>
                      <w:t>Wedekind</w:t>
                    </w:r>
                    <w:proofErr w:type="spellEnd"/>
                    <w:r>
                      <w:t>). It is</w:t>
                    </w:r>
                    <w:r w:rsidRPr="00D777E5">
                      <w:t xml:space="preserve"> the highly polished and witty style of his writing that makes </w:t>
                    </w:r>
                    <w:r w:rsidRPr="00B550FA">
                      <w:t>his critiques more memorable than many of the plays he wrote about.</w:t>
                    </w:r>
                    <w:r w:rsidRPr="00D777E5">
                      <w:t xml:space="preserve"> </w:t>
                    </w:r>
                    <w:r w:rsidRPr="00B550FA">
                      <w:t>Kerr’s influenc</w:t>
                    </w:r>
                    <w:r>
                      <w:t>e was strongest in the period from</w:t>
                    </w:r>
                    <w:r w:rsidRPr="00B550FA">
                      <w:t xml:space="preserve"> 1895 to the end of World War I, though he continued to write into the Weimar and Nazi periods.</w:t>
                    </w:r>
                    <w:r w:rsidRPr="00D777E5">
                      <w:t xml:space="preserve"> His </w:t>
                    </w:r>
                    <w:proofErr w:type="spellStart"/>
                    <w:r w:rsidRPr="00D777E5">
                      <w:rPr>
                        <w:i/>
                      </w:rPr>
                      <w:t>Gesammelte</w:t>
                    </w:r>
                    <w:proofErr w:type="spellEnd"/>
                    <w:r w:rsidRPr="00D777E5">
                      <w:rPr>
                        <w:i/>
                      </w:rPr>
                      <w:t xml:space="preserve"> </w:t>
                    </w:r>
                    <w:proofErr w:type="spellStart"/>
                    <w:r w:rsidRPr="00D777E5">
                      <w:rPr>
                        <w:i/>
                      </w:rPr>
                      <w:t>Schriften</w:t>
                    </w:r>
                    <w:proofErr w:type="spellEnd"/>
                    <w:r>
                      <w:t xml:space="preserve"> [</w:t>
                    </w:r>
                    <w:r>
                      <w:rPr>
                        <w:i/>
                      </w:rPr>
                      <w:t>c</w:t>
                    </w:r>
                    <w:r w:rsidRPr="000604E6">
                      <w:rPr>
                        <w:i/>
                      </w:rPr>
                      <w:t xml:space="preserve">ollected </w:t>
                    </w:r>
                    <w:r>
                      <w:rPr>
                        <w:i/>
                      </w:rPr>
                      <w:t>w</w:t>
                    </w:r>
                    <w:r w:rsidRPr="000604E6">
                      <w:rPr>
                        <w:i/>
                      </w:rPr>
                      <w:t>orks</w:t>
                    </w:r>
                    <w:r>
                      <w:t>]</w:t>
                    </w:r>
                    <w:r w:rsidRPr="00D777E5">
                      <w:t xml:space="preserve"> </w:t>
                    </w:r>
                    <w:proofErr w:type="gramStart"/>
                    <w:r w:rsidRPr="00D777E5">
                      <w:t>were</w:t>
                    </w:r>
                    <w:proofErr w:type="gramEnd"/>
                    <w:r w:rsidRPr="00D777E5">
                      <w:t xml:space="preserve"> published between 1917 and 1920. The first five volumes, </w:t>
                    </w:r>
                    <w:r w:rsidRPr="00D777E5">
                      <w:rPr>
                        <w:i/>
                      </w:rPr>
                      <w:t xml:space="preserve">Die Welt </w:t>
                    </w:r>
                    <w:proofErr w:type="spellStart"/>
                    <w:r w:rsidRPr="00D777E5">
                      <w:rPr>
                        <w:i/>
                      </w:rPr>
                      <w:t>im</w:t>
                    </w:r>
                    <w:proofErr w:type="spellEnd"/>
                    <w:r w:rsidRPr="00D777E5">
                      <w:rPr>
                        <w:i/>
                      </w:rPr>
                      <w:t xml:space="preserve"> Drama</w:t>
                    </w:r>
                    <w:r>
                      <w:t xml:space="preserve"> [</w:t>
                    </w:r>
                    <w:r w:rsidRPr="000604E6">
                      <w:rPr>
                        <w:i/>
                      </w:rPr>
                      <w:t>The World in Drama</w:t>
                    </w:r>
                    <w:r>
                      <w:t>]</w:t>
                    </w:r>
                    <w:r w:rsidRPr="00D777E5">
                      <w:t xml:space="preserve"> bring together in book format Kerr’s numerous theat</w:t>
                    </w:r>
                    <w:r>
                      <w:t>re</w:t>
                    </w:r>
                    <w:r w:rsidRPr="00D777E5">
                      <w:t xml:space="preserve"> reviews of the previous twenty-five years. </w:t>
                    </w:r>
                    <w:proofErr w:type="gramStart"/>
                    <w:r w:rsidRPr="00D777E5">
                      <w:t>Kerr’s</w:t>
                    </w:r>
                    <w:r>
                      <w:t xml:space="preserve"> books were burned by the Nazis</w:t>
                    </w:r>
                    <w:proofErr w:type="gramEnd"/>
                    <w:r>
                      <w:t>. H</w:t>
                    </w:r>
                    <w:r w:rsidRPr="00D777E5">
                      <w:t xml:space="preserve">e was forced to spend most of the </w:t>
                    </w:r>
                    <w:r>
                      <w:t>19</w:t>
                    </w:r>
                    <w:r w:rsidRPr="00D777E5">
                      <w:t xml:space="preserve">30s and </w:t>
                    </w:r>
                    <w:r>
                      <w:t>19</w:t>
                    </w:r>
                    <w:r w:rsidRPr="00D777E5">
                      <w:t xml:space="preserve">40s abroad, </w:t>
                    </w:r>
                    <w:r>
                      <w:t xml:space="preserve">taking British citizenship and </w:t>
                    </w:r>
                    <w:r w:rsidRPr="00D777E5">
                      <w:t>returning to Germany only shortly before his death. In addition to criticism, Kerr also wrote poetry, memoirs, and travel narratives.</w:t>
                    </w:r>
                  </w:p>
                </w:tc>
              </w:sdtContent>
            </w:sdt>
          </w:sdtContent>
        </w:sdt>
      </w:tr>
      <w:tr w:rsidR="003F0D73" w14:paraId="65450A73" w14:textId="77777777">
        <w:sdt>
          <w:sdtPr>
            <w:alias w:val="Article text"/>
            <w:tag w:val="articleText"/>
            <w:id w:val="634067588"/>
            <w:placeholder>
              <w:docPart w:val="056E8135A8D1FD4CAB334968BB701C2E"/>
            </w:placeholder>
          </w:sdtPr>
          <w:sdtEndPr/>
          <w:sdtContent>
            <w:sdt>
              <w:sdtPr>
                <w:alias w:val="Article text"/>
                <w:tag w:val="articleText"/>
                <w:id w:val="1402954031"/>
                <w:placeholder>
                  <w:docPart w:val="E87781A4C0082C43B6933B9D99138C72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14964E43" w14:textId="248F5B4C" w:rsidR="003F0D73" w:rsidRDefault="006B6E47" w:rsidP="00B26AB1">
                    <w:r>
                      <w:t>B</w:t>
                    </w:r>
                    <w:r w:rsidRPr="00D777E5">
                      <w:t>orn Alfred Kempner</w:t>
                    </w:r>
                    <w:r>
                      <w:t>, Alfred Kerr</w:t>
                    </w:r>
                    <w:r w:rsidRPr="00D777E5">
                      <w:t xml:space="preserve"> is remembered as one of Germany’s most important theatr</w:t>
                    </w:r>
                    <w:r>
                      <w:t>e</w:t>
                    </w:r>
                    <w:r w:rsidRPr="00D777E5">
                      <w:t xml:space="preserve"> and film critics and as a writer with literary ambitions who worked tirelessly to establish criticism as its own genre; in particular, his </w:t>
                    </w:r>
                    <w:r>
                      <w:t>voluminous writing on</w:t>
                    </w:r>
                    <w:r w:rsidRPr="00D777E5">
                      <w:t xml:space="preserve"> playwriting, stagecraft</w:t>
                    </w:r>
                    <w:r>
                      <w:t>,</w:t>
                    </w:r>
                    <w:r w:rsidRPr="00D777E5">
                      <w:t xml:space="preserve"> and performance demonstrate</w:t>
                    </w:r>
                    <w:r>
                      <w:t>s</w:t>
                    </w:r>
                    <w:r w:rsidRPr="00D777E5">
                      <w:t xml:space="preserve"> the c</w:t>
                    </w:r>
                    <w:r>
                      <w:t>rucial role of the critic in co-</w:t>
                    </w:r>
                    <w:r w:rsidRPr="00D777E5">
                      <w:t>constructing theatr</w:t>
                    </w:r>
                    <w:r>
                      <w:t>e</w:t>
                    </w:r>
                    <w:r w:rsidRPr="00D777E5">
                      <w:t xml:space="preserve"> as a social medium. His importance lies in his support for progressive tendencies in literature, in his championing of innovative dramatists whose work</w:t>
                    </w:r>
                    <w:r>
                      <w:t>s were</w:t>
                    </w:r>
                    <w:r w:rsidRPr="00D777E5">
                      <w:t xml:space="preserve"> remembered by posterity (</w:t>
                    </w:r>
                    <w:r>
                      <w:t>for example,</w:t>
                    </w:r>
                    <w:r w:rsidRPr="00D777E5">
                      <w:t xml:space="preserve"> </w:t>
                    </w:r>
                    <w:proofErr w:type="spellStart"/>
                    <w:r w:rsidRPr="00D777E5">
                      <w:t>Henrik</w:t>
                    </w:r>
                    <w:proofErr w:type="spellEnd"/>
                    <w:r w:rsidRPr="00D777E5">
                      <w:t xml:space="preserve"> Ibsen, </w:t>
                    </w:r>
                    <w:proofErr w:type="spellStart"/>
                    <w:r w:rsidRPr="00D777E5">
                      <w:t>Gerhart</w:t>
                    </w:r>
                    <w:proofErr w:type="spellEnd"/>
                    <w:r w:rsidRPr="00D777E5">
                      <w:t xml:space="preserve"> Hauptmann, Arthur Schnitzler,</w:t>
                    </w:r>
                    <w:r>
                      <w:t xml:space="preserve"> and</w:t>
                    </w:r>
                    <w:r>
                      <w:t xml:space="preserve"> Frank </w:t>
                    </w:r>
                    <w:proofErr w:type="spellStart"/>
                    <w:r>
                      <w:t>Wedekind</w:t>
                    </w:r>
                    <w:proofErr w:type="spellEnd"/>
                    <w:r>
                      <w:t>). It is</w:t>
                    </w:r>
                    <w:r w:rsidRPr="00D777E5">
                      <w:t xml:space="preserve"> the highly polished and witty style of his writing that makes </w:t>
                    </w:r>
                    <w:r w:rsidRPr="00B550FA">
                      <w:t>his critiques more memorable than many of the plays he wrote about.</w:t>
                    </w:r>
                    <w:r w:rsidRPr="00D777E5">
                      <w:t xml:space="preserve"> </w:t>
                    </w:r>
                    <w:r w:rsidRPr="00B550FA">
                      <w:t>Kerr’s influenc</w:t>
                    </w:r>
                    <w:r>
                      <w:t>e was strongest in the period from</w:t>
                    </w:r>
                    <w:r w:rsidRPr="00B550FA">
                      <w:t xml:space="preserve"> 1895 to the end of World War I, though he continued to write into the Weimar and Nazi periods.</w:t>
                    </w:r>
                    <w:r w:rsidRPr="00D777E5">
                      <w:t xml:space="preserve"> His </w:t>
                    </w:r>
                    <w:proofErr w:type="spellStart"/>
                    <w:r w:rsidRPr="00D777E5">
                      <w:rPr>
                        <w:i/>
                      </w:rPr>
                      <w:t>Gesammelte</w:t>
                    </w:r>
                    <w:proofErr w:type="spellEnd"/>
                    <w:r w:rsidRPr="00D777E5">
                      <w:rPr>
                        <w:i/>
                      </w:rPr>
                      <w:t xml:space="preserve"> </w:t>
                    </w:r>
                    <w:proofErr w:type="spellStart"/>
                    <w:r w:rsidRPr="00D777E5">
                      <w:rPr>
                        <w:i/>
                      </w:rPr>
                      <w:t>Schriften</w:t>
                    </w:r>
                    <w:proofErr w:type="spellEnd"/>
                    <w:r>
                      <w:t xml:space="preserve"> [</w:t>
                    </w:r>
                    <w:r>
                      <w:rPr>
                        <w:i/>
                      </w:rPr>
                      <w:t>c</w:t>
                    </w:r>
                    <w:r w:rsidRPr="000604E6">
                      <w:rPr>
                        <w:i/>
                      </w:rPr>
                      <w:t xml:space="preserve">ollected </w:t>
                    </w:r>
                    <w:r>
                      <w:rPr>
                        <w:i/>
                      </w:rPr>
                      <w:t>w</w:t>
                    </w:r>
                    <w:r w:rsidRPr="000604E6">
                      <w:rPr>
                        <w:i/>
                      </w:rPr>
                      <w:t>orks</w:t>
                    </w:r>
                    <w:r>
                      <w:t>]</w:t>
                    </w:r>
                    <w:r w:rsidRPr="00D777E5">
                      <w:t xml:space="preserve"> </w:t>
                    </w:r>
                    <w:proofErr w:type="gramStart"/>
                    <w:r w:rsidRPr="00D777E5">
                      <w:t>were</w:t>
                    </w:r>
                    <w:proofErr w:type="gramEnd"/>
                    <w:r w:rsidRPr="00D777E5">
                      <w:t xml:space="preserve"> published between 1917 and 1920. The first five volumes, </w:t>
                    </w:r>
                    <w:r w:rsidRPr="00D777E5">
                      <w:rPr>
                        <w:i/>
                      </w:rPr>
                      <w:t xml:space="preserve">Die Welt </w:t>
                    </w:r>
                    <w:proofErr w:type="spellStart"/>
                    <w:r w:rsidRPr="00D777E5">
                      <w:rPr>
                        <w:i/>
                      </w:rPr>
                      <w:t>im</w:t>
                    </w:r>
                    <w:proofErr w:type="spellEnd"/>
                    <w:r w:rsidRPr="00D777E5">
                      <w:rPr>
                        <w:i/>
                      </w:rPr>
                      <w:t xml:space="preserve"> Drama</w:t>
                    </w:r>
                    <w:r>
                      <w:t xml:space="preserve"> [</w:t>
                    </w:r>
                    <w:r w:rsidRPr="000604E6">
                      <w:rPr>
                        <w:i/>
                      </w:rPr>
                      <w:t>The World in Drama</w:t>
                    </w:r>
                    <w:r>
                      <w:t>]</w:t>
                    </w:r>
                    <w:r w:rsidRPr="00D777E5">
                      <w:t xml:space="preserve"> bring together in book format Kerr’s numerous theat</w:t>
                    </w:r>
                    <w:r>
                      <w:t>re</w:t>
                    </w:r>
                    <w:r w:rsidRPr="00D777E5">
                      <w:t xml:space="preserve"> reviews of the previous twenty-five years. </w:t>
                    </w:r>
                    <w:proofErr w:type="gramStart"/>
                    <w:r w:rsidRPr="00D777E5">
                      <w:t>Kerr’s</w:t>
                    </w:r>
                    <w:r>
                      <w:t xml:space="preserve"> books were burned by the Nazis</w:t>
                    </w:r>
                    <w:proofErr w:type="gramEnd"/>
                    <w:r>
                      <w:t>. H</w:t>
                    </w:r>
                    <w:r w:rsidRPr="00D777E5">
                      <w:t xml:space="preserve">e was forced to spend most of the </w:t>
                    </w:r>
                    <w:r>
                      <w:t>19</w:t>
                    </w:r>
                    <w:r w:rsidRPr="00D777E5">
                      <w:t xml:space="preserve">30s and </w:t>
                    </w:r>
                    <w:r>
                      <w:t>19</w:t>
                    </w:r>
                    <w:r w:rsidRPr="00D777E5">
                      <w:t xml:space="preserve">40s abroad, </w:t>
                    </w:r>
                    <w:r>
                      <w:t xml:space="preserve">taking British citizenship and </w:t>
                    </w:r>
                    <w:r w:rsidRPr="00D777E5">
                      <w:t>returning to Germany only shortly before his death. In addition to criticism, Kerr also wrote poetry, memoirs, and travel narratives.</w:t>
                    </w:r>
                  </w:p>
                </w:tc>
              </w:sdtContent>
            </w:sdt>
          </w:sdtContent>
        </w:sdt>
      </w:tr>
      <w:tr w:rsidR="003235A7" w14:paraId="27B8F7F2" w14:textId="77777777">
        <w:tc>
          <w:tcPr>
            <w:tcW w:w="9016" w:type="dxa"/>
          </w:tcPr>
          <w:p w14:paraId="24AEBAC4" w14:textId="77777777" w:rsidR="003235A7" w:rsidRDefault="00BE439A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5FCC492BDAABF439A1C9F5633312611"/>
              </w:placeholder>
            </w:sdtPr>
            <w:sdtEndPr/>
            <w:sdtContent>
              <w:bookmarkStart w:id="0" w:name="_GoBack" w:displacedByCustomXml="prev"/>
              <w:bookmarkEnd w:id="0" w:displacedByCustomXml="prev"/>
              <w:p w14:paraId="4D01BD56" w14:textId="66A67A62" w:rsidR="00BE439A" w:rsidRDefault="006B6E47" w:rsidP="00BE439A">
                <w:sdt>
                  <w:sdtPr>
                    <w:id w:val="5705159"/>
                    <w:citation/>
                  </w:sdtPr>
                  <w:sdtEndPr/>
                  <w:sdtContent>
                    <w:r w:rsidR="001E3E9F">
                      <w:fldChar w:fldCharType="begin"/>
                    </w:r>
                    <w:r w:rsidR="00BE439A">
                      <w:rPr>
                        <w:lang w:val="en-US"/>
                      </w:rPr>
                      <w:instrText xml:space="preserve"> CITATION Ber80 \l 1033 </w:instrText>
                    </w:r>
                    <w:r w:rsidR="001E3E9F">
                      <w:fldChar w:fldCharType="separate"/>
                    </w:r>
                    <w:r w:rsidR="000A2547" w:rsidRPr="000A2547">
                      <w:rPr>
                        <w:noProof/>
                        <w:lang w:val="en-US"/>
                      </w:rPr>
                      <w:t>(Berman)</w:t>
                    </w:r>
                    <w:r w:rsidR="001E3E9F">
                      <w:fldChar w:fldCharType="end"/>
                    </w:r>
                  </w:sdtContent>
                </w:sdt>
              </w:p>
              <w:p w14:paraId="56C96A34" w14:textId="77777777" w:rsidR="00BE439A" w:rsidRDefault="00BE439A" w:rsidP="00BE439A"/>
              <w:p w14:paraId="07FC1E31" w14:textId="77777777" w:rsidR="00BE439A" w:rsidRDefault="006B6E47" w:rsidP="00BE439A">
                <w:sdt>
                  <w:sdtPr>
                    <w:id w:val="5705163"/>
                    <w:citation/>
                  </w:sdtPr>
                  <w:sdtEndPr/>
                  <w:sdtContent>
                    <w:r w:rsidR="001E3E9F">
                      <w:fldChar w:fldCharType="begin"/>
                    </w:r>
                    <w:r w:rsidR="00BE439A">
                      <w:rPr>
                        <w:lang w:val="en-US"/>
                      </w:rPr>
                      <w:instrText xml:space="preserve"> CITATION Lit \l 1033 </w:instrText>
                    </w:r>
                    <w:r w:rsidR="001E3E9F">
                      <w:fldChar w:fldCharType="separate"/>
                    </w:r>
                    <w:r w:rsidR="000A2547" w:rsidRPr="000A2547">
                      <w:rPr>
                        <w:noProof/>
                        <w:lang w:val="en-US"/>
                      </w:rPr>
                      <w:t>(Literary Criticism from Empire to Dictatorship, 1870-1933)</w:t>
                    </w:r>
                    <w:r w:rsidR="001E3E9F">
                      <w:fldChar w:fldCharType="end"/>
                    </w:r>
                  </w:sdtContent>
                </w:sdt>
              </w:p>
              <w:p w14:paraId="6E1EF459" w14:textId="77777777" w:rsidR="00BE439A" w:rsidRDefault="00BE439A" w:rsidP="00BE439A"/>
              <w:p w14:paraId="3490DD2A" w14:textId="77777777" w:rsidR="00BE439A" w:rsidRDefault="006B6E47" w:rsidP="00BE439A">
                <w:sdt>
                  <w:sdtPr>
                    <w:id w:val="5705169"/>
                    <w:citation/>
                  </w:sdtPr>
                  <w:sdtEndPr/>
                  <w:sdtContent>
                    <w:r w:rsidR="001E3E9F">
                      <w:fldChar w:fldCharType="begin"/>
                    </w:r>
                    <w:r w:rsidR="00BE439A">
                      <w:rPr>
                        <w:lang w:val="en-US"/>
                      </w:rPr>
                      <w:instrText xml:space="preserve"> CITATION Car \l 1033 </w:instrText>
                    </w:r>
                    <w:r w:rsidR="001E3E9F">
                      <w:fldChar w:fldCharType="separate"/>
                    </w:r>
                    <w:r w:rsidR="000A2547" w:rsidRPr="000A2547">
                      <w:rPr>
                        <w:noProof/>
                        <w:lang w:val="en-US"/>
                      </w:rPr>
                      <w:t>(Carr)</w:t>
                    </w:r>
                    <w:r w:rsidR="001E3E9F">
                      <w:fldChar w:fldCharType="end"/>
                    </w:r>
                  </w:sdtContent>
                </w:sdt>
              </w:p>
              <w:p w14:paraId="34815E37" w14:textId="77777777" w:rsidR="00BE439A" w:rsidRDefault="00BE439A" w:rsidP="00BE439A"/>
              <w:p w14:paraId="6208222B" w14:textId="77777777" w:rsidR="00BE439A" w:rsidRDefault="006B6E47" w:rsidP="00BE439A">
                <w:sdt>
                  <w:sdtPr>
                    <w:id w:val="5705177"/>
                    <w:citation/>
                  </w:sdtPr>
                  <w:sdtEndPr/>
                  <w:sdtContent>
                    <w:r w:rsidR="001E3E9F">
                      <w:fldChar w:fldCharType="begin"/>
                    </w:r>
                    <w:r w:rsidR="00BE439A">
                      <w:rPr>
                        <w:lang w:val="en-US"/>
                      </w:rPr>
                      <w:instrText xml:space="preserve"> CITATION Kni \l 1033 </w:instrText>
                    </w:r>
                    <w:r w:rsidR="001E3E9F">
                      <w:fldChar w:fldCharType="separate"/>
                    </w:r>
                    <w:r w:rsidR="000A2547" w:rsidRPr="000A2547">
                      <w:rPr>
                        <w:noProof/>
                        <w:lang w:val="en-US"/>
                      </w:rPr>
                      <w:t>(Knight)</w:t>
                    </w:r>
                    <w:r w:rsidR="001E3E9F">
                      <w:fldChar w:fldCharType="end"/>
                    </w:r>
                  </w:sdtContent>
                </w:sdt>
              </w:p>
              <w:p w14:paraId="6D13C2AE" w14:textId="77777777" w:rsidR="00BE439A" w:rsidRDefault="00BE439A" w:rsidP="00BE439A"/>
              <w:p w14:paraId="2A207F1B" w14:textId="77777777" w:rsidR="00BE439A" w:rsidRDefault="006B6E47" w:rsidP="00BE439A">
                <w:sdt>
                  <w:sdtPr>
                    <w:id w:val="5705187"/>
                    <w:citation/>
                  </w:sdtPr>
                  <w:sdtEndPr/>
                  <w:sdtContent>
                    <w:r w:rsidR="001E3E9F">
                      <w:fldChar w:fldCharType="begin"/>
                    </w:r>
                    <w:r w:rsidR="00BE439A">
                      <w:rPr>
                        <w:lang w:val="en-US"/>
                      </w:rPr>
                      <w:instrText xml:space="preserve"> CITATION Lor65 \l 1033 </w:instrText>
                    </w:r>
                    <w:r w:rsidR="001E3E9F">
                      <w:fldChar w:fldCharType="separate"/>
                    </w:r>
                    <w:r w:rsidR="000A2547" w:rsidRPr="000A2547">
                      <w:rPr>
                        <w:noProof/>
                        <w:lang w:val="en-US"/>
                      </w:rPr>
                      <w:t>(Loram)</w:t>
                    </w:r>
                    <w:r w:rsidR="001E3E9F">
                      <w:fldChar w:fldCharType="end"/>
                    </w:r>
                  </w:sdtContent>
                </w:sdt>
              </w:p>
              <w:p w14:paraId="3BB8E5E2" w14:textId="77777777" w:rsidR="00BE439A" w:rsidRDefault="00BE439A" w:rsidP="00BE439A"/>
              <w:p w14:paraId="3F57D5FC" w14:textId="77777777" w:rsidR="003235A7" w:rsidRDefault="006B6E47" w:rsidP="00BE439A">
                <w:sdt>
                  <w:sdtPr>
                    <w:id w:val="5705199"/>
                    <w:citation/>
                  </w:sdtPr>
                  <w:sdtEndPr/>
                  <w:sdtContent>
                    <w:r w:rsidR="001E3E9F">
                      <w:fldChar w:fldCharType="begin"/>
                    </w:r>
                    <w:r w:rsidR="00BE439A">
                      <w:rPr>
                        <w:lang w:val="en-US"/>
                      </w:rPr>
                      <w:instrText xml:space="preserve"> CITATION San12 \l 1033 </w:instrText>
                    </w:r>
                    <w:r w:rsidR="001E3E9F">
                      <w:fldChar w:fldCharType="separate"/>
                    </w:r>
                    <w:r w:rsidR="000A2547" w:rsidRPr="000A2547">
                      <w:rPr>
                        <w:noProof/>
                        <w:lang w:val="en-US"/>
                      </w:rPr>
                      <w:t>(Santini)</w:t>
                    </w:r>
                    <w:r w:rsidR="001E3E9F">
                      <w:fldChar w:fldCharType="end"/>
                    </w:r>
                  </w:sdtContent>
                </w:sdt>
              </w:p>
            </w:sdtContent>
          </w:sdt>
        </w:tc>
      </w:tr>
    </w:tbl>
    <w:p w14:paraId="7E0CB8C1" w14:textId="77777777" w:rsidR="00C27FAB" w:rsidRPr="00F36937" w:rsidRDefault="006B6E47" w:rsidP="00B33145"/>
    <w:sectPr w:rsidR="00C27FAB" w:rsidRPr="00F36937" w:rsidSect="001751C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5712D6" w14:textId="77777777" w:rsidR="00BE439A" w:rsidRDefault="00BE439A" w:rsidP="007A0D55">
      <w:pPr>
        <w:spacing w:after="0" w:line="240" w:lineRule="auto"/>
      </w:pPr>
      <w:r>
        <w:separator/>
      </w:r>
    </w:p>
  </w:endnote>
  <w:endnote w:type="continuationSeparator" w:id="0">
    <w:p w14:paraId="06A258FC" w14:textId="77777777" w:rsidR="00BE439A" w:rsidRDefault="00BE439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18CD02" w14:textId="77777777" w:rsidR="00BE439A" w:rsidRDefault="00BE439A" w:rsidP="007A0D55">
      <w:pPr>
        <w:spacing w:after="0" w:line="240" w:lineRule="auto"/>
      </w:pPr>
      <w:r>
        <w:separator/>
      </w:r>
    </w:p>
  </w:footnote>
  <w:footnote w:type="continuationSeparator" w:id="0">
    <w:p w14:paraId="089058AA" w14:textId="77777777" w:rsidR="00BE439A" w:rsidRDefault="00BE439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9360D7" w14:textId="77777777" w:rsidR="007A0D55" w:rsidRDefault="00BE439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0F6D52D" w14:textId="77777777" w:rsidR="007A0D55" w:rsidRDefault="006B6E4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02D3"/>
    <w:rsid w:val="000A2547"/>
    <w:rsid w:val="00170A61"/>
    <w:rsid w:val="001E3E9F"/>
    <w:rsid w:val="00223DDA"/>
    <w:rsid w:val="006B6E47"/>
    <w:rsid w:val="00B26AB1"/>
    <w:rsid w:val="00BE439A"/>
    <w:rsid w:val="00EA02D3"/>
    <w:rsid w:val="00FC0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4525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70A6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A6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472C7E8CA7BF41915698A2CEA77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CB6B5-291E-774E-ABB4-DE5A2EEB4F1E}"/>
      </w:docPartPr>
      <w:docPartBody>
        <w:p w:rsidR="00BE233D" w:rsidRDefault="00BE233D">
          <w:pPr>
            <w:pStyle w:val="5D472C7E8CA7BF41915698A2CEA7779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EB14CBE9494AC4C8C01D3D548D08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C32C9-AC57-DD46-B9CA-EDF45F3CEC4D}"/>
      </w:docPartPr>
      <w:docPartBody>
        <w:p w:rsidR="00BE233D" w:rsidRDefault="00BE233D">
          <w:pPr>
            <w:pStyle w:val="1EB14CBE9494AC4C8C01D3D548D08FD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C9D7CFA222F6E40AE3FC3CC83C3A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DBEE3-772A-E542-BC0C-911B29E002BF}"/>
      </w:docPartPr>
      <w:docPartBody>
        <w:p w:rsidR="00BE233D" w:rsidRDefault="00BE233D">
          <w:pPr>
            <w:pStyle w:val="4C9D7CFA222F6E40AE3FC3CC83C3ABC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FE26E419C98404BAD31C61119AF1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59B68-3D3A-2947-BE3C-03B58F41AA60}"/>
      </w:docPartPr>
      <w:docPartBody>
        <w:p w:rsidR="00BE233D" w:rsidRDefault="00BE233D">
          <w:pPr>
            <w:pStyle w:val="EFE26E419C98404BAD31C61119AF10F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17DB749694A8C428D8306720147F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06BF8-673C-6E4E-A0B8-938070B273F8}"/>
      </w:docPartPr>
      <w:docPartBody>
        <w:p w:rsidR="00BE233D" w:rsidRDefault="00BE233D">
          <w:pPr>
            <w:pStyle w:val="217DB749694A8C428D8306720147FA1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4829613D8D2824BA2822A744766E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99106-803C-6D45-BE39-7530470AF671}"/>
      </w:docPartPr>
      <w:docPartBody>
        <w:p w:rsidR="00BE233D" w:rsidRDefault="00BE233D">
          <w:pPr>
            <w:pStyle w:val="D4829613D8D2824BA2822A744766EFA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5B01FEACC3CC9458CA68B0A7FC9A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D6EE4-5EF1-5341-8503-29F4222734D2}"/>
      </w:docPartPr>
      <w:docPartBody>
        <w:p w:rsidR="00BE233D" w:rsidRDefault="00BE233D">
          <w:pPr>
            <w:pStyle w:val="95B01FEACC3CC9458CA68B0A7FC9A80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56E8135A8D1FD4CAB334968BB701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50756-1A0D-9449-A741-494D3AF90CDF}"/>
      </w:docPartPr>
      <w:docPartBody>
        <w:p w:rsidR="00BE233D" w:rsidRDefault="00BE233D">
          <w:pPr>
            <w:pStyle w:val="056E8135A8D1FD4CAB334968BB701C2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5FCC492BDAABF439A1C9F5633312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AE90C-C511-F145-A176-E527987C7AEF}"/>
      </w:docPartPr>
      <w:docPartBody>
        <w:p w:rsidR="00BE233D" w:rsidRDefault="00BE233D">
          <w:pPr>
            <w:pStyle w:val="85FCC492BDAABF439A1C9F5633312611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AE7B0E57E1CC74680C84B4206876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0EBE5-E52B-0243-BEAE-CA7A4B9194E0}"/>
      </w:docPartPr>
      <w:docPartBody>
        <w:p w:rsidR="00C316DE" w:rsidRDefault="00C47208" w:rsidP="00C47208">
          <w:pPr>
            <w:pStyle w:val="5AE7B0E57E1CC74680C84B4206876C0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87781A4C0082C43B6933B9D99138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92595-D49B-454F-A440-F1AAE65E4403}"/>
      </w:docPartPr>
      <w:docPartBody>
        <w:p w:rsidR="00000000" w:rsidRDefault="00C316DE" w:rsidP="00C316DE">
          <w:pPr>
            <w:pStyle w:val="E87781A4C0082C43B6933B9D99138C7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6832C620184FF4A9F1F23029BCFB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9584D-5D37-2849-AD6E-B2F019C6112C}"/>
      </w:docPartPr>
      <w:docPartBody>
        <w:p w:rsidR="00000000" w:rsidRDefault="00C316DE" w:rsidP="00C316DE">
          <w:pPr>
            <w:pStyle w:val="76832C620184FF4A9F1F23029BCFBF5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E233D"/>
    <w:rsid w:val="007155D6"/>
    <w:rsid w:val="00A47900"/>
    <w:rsid w:val="00BE233D"/>
    <w:rsid w:val="00C316DE"/>
    <w:rsid w:val="00C472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16DE"/>
    <w:rPr>
      <w:color w:val="808080"/>
    </w:rPr>
  </w:style>
  <w:style w:type="paragraph" w:customStyle="1" w:styleId="5D472C7E8CA7BF41915698A2CEA7779D">
    <w:name w:val="5D472C7E8CA7BF41915698A2CEA7779D"/>
    <w:rsid w:val="00BE233D"/>
  </w:style>
  <w:style w:type="paragraph" w:customStyle="1" w:styleId="1EB14CBE9494AC4C8C01D3D548D08FD5">
    <w:name w:val="1EB14CBE9494AC4C8C01D3D548D08FD5"/>
    <w:rsid w:val="00BE233D"/>
  </w:style>
  <w:style w:type="paragraph" w:customStyle="1" w:styleId="4C9D7CFA222F6E40AE3FC3CC83C3ABCF">
    <w:name w:val="4C9D7CFA222F6E40AE3FC3CC83C3ABCF"/>
    <w:rsid w:val="00BE233D"/>
  </w:style>
  <w:style w:type="paragraph" w:customStyle="1" w:styleId="EFE26E419C98404BAD31C61119AF10F9">
    <w:name w:val="EFE26E419C98404BAD31C61119AF10F9"/>
    <w:rsid w:val="00BE233D"/>
  </w:style>
  <w:style w:type="paragraph" w:customStyle="1" w:styleId="217DB749694A8C428D8306720147FA10">
    <w:name w:val="217DB749694A8C428D8306720147FA10"/>
    <w:rsid w:val="00BE233D"/>
  </w:style>
  <w:style w:type="paragraph" w:customStyle="1" w:styleId="D4829613D8D2824BA2822A744766EFA3">
    <w:name w:val="D4829613D8D2824BA2822A744766EFA3"/>
    <w:rsid w:val="00BE233D"/>
  </w:style>
  <w:style w:type="paragraph" w:customStyle="1" w:styleId="06578195E9D15942A4F6E20C25120E86">
    <w:name w:val="06578195E9D15942A4F6E20C25120E86"/>
    <w:rsid w:val="00BE233D"/>
  </w:style>
  <w:style w:type="paragraph" w:customStyle="1" w:styleId="95B01FEACC3CC9458CA68B0A7FC9A807">
    <w:name w:val="95B01FEACC3CC9458CA68B0A7FC9A807"/>
    <w:rsid w:val="00BE233D"/>
  </w:style>
  <w:style w:type="paragraph" w:customStyle="1" w:styleId="2C63E3945624064CAECDE1AA52F214CB">
    <w:name w:val="2C63E3945624064CAECDE1AA52F214CB"/>
    <w:rsid w:val="00BE233D"/>
  </w:style>
  <w:style w:type="paragraph" w:customStyle="1" w:styleId="056E8135A8D1FD4CAB334968BB701C2E">
    <w:name w:val="056E8135A8D1FD4CAB334968BB701C2E"/>
    <w:rsid w:val="00BE233D"/>
  </w:style>
  <w:style w:type="paragraph" w:customStyle="1" w:styleId="85FCC492BDAABF439A1C9F5633312611">
    <w:name w:val="85FCC492BDAABF439A1C9F5633312611"/>
    <w:rsid w:val="00BE233D"/>
  </w:style>
  <w:style w:type="paragraph" w:customStyle="1" w:styleId="5AE7B0E57E1CC74680C84B4206876C0B">
    <w:name w:val="5AE7B0E57E1CC74680C84B4206876C0B"/>
    <w:rsid w:val="00C47208"/>
    <w:rPr>
      <w:lang w:val="en-CA" w:eastAsia="ja-JP"/>
    </w:rPr>
  </w:style>
  <w:style w:type="paragraph" w:customStyle="1" w:styleId="E87781A4C0082C43B6933B9D99138C72">
    <w:name w:val="E87781A4C0082C43B6933B9D99138C72"/>
    <w:rsid w:val="00C316DE"/>
    <w:rPr>
      <w:lang w:val="en-CA" w:eastAsia="ja-JP"/>
    </w:rPr>
  </w:style>
  <w:style w:type="paragraph" w:customStyle="1" w:styleId="76832C620184FF4A9F1F23029BCFBF5C">
    <w:name w:val="76832C620184FF4A9F1F23029BCFBF5C"/>
    <w:rsid w:val="00C316DE"/>
    <w:rPr>
      <w:lang w:val="en-CA"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Ber80</b:Tag>
    <b:SourceType>JournalArticle</b:SourceType>
    <b:Guid>{8185307A-E5C5-B948-9BBD-D6E2023BB3F9}</b:Guid>
    <b:LCID>uz-Cyrl-UZ</b:LCID>
    <b:Author>
      <b:Author>
        <b:NameList>
          <b:Person>
            <b:Last>Berman</b:Last>
            <b:First>R.A</b:First>
          </b:Person>
        </b:NameList>
      </b:Author>
    </b:Author>
    <b:Title>The Critical Model of Alfred Kerr</b:Title>
    <b:JournalName>Selecta: Journal of the Pacific Northwest Council on Foreign Languages</b:JournalName>
    <b:Year>1980</b:Year>
    <b:Volume>1</b:Volume>
    <b:Pages>41-44</b:Pages>
    <b:RefOrder>1</b:RefOrder>
  </b:Source>
  <b:Source>
    <b:Tag>Lit</b:Tag>
    <b:SourceType>BookSection</b:SourceType>
    <b:Guid>{04AE6000-1601-1B47-9B8F-24AB0F27F07E}</b:Guid>
    <b:LCID>uz-Cyrl-UZ</b:LCID>
    <b:Title>Literary Criticism from Empire to Dictatorship, 1870-1933</b:Title>
    <b:BookTitle>A History of German Literary Criticism, 1730-1980</b:BookTitle>
    <b:RefOrder>2</b:RefOrder>
  </b:Source>
  <b:Source>
    <b:Tag>Car</b:Tag>
    <b:SourceType>JournalArticle</b:SourceType>
    <b:Guid>{D5FC1884-FCC4-4A4A-93AE-B6EA43814E1D}</b:Guid>
    <b:LCID>uz-Cyrl-UZ</b:LCID>
    <b:Author>
      <b:Author>
        <b:NameList>
          <b:Person>
            <b:Last>Carr</b:Last>
            <b:First>G.J.</b:First>
          </b:Person>
        </b:NameList>
      </b:Author>
    </b:Author>
    <b:Title>Organic Contradictions in Alfred Kerr's Theatre Criticism</b:Title>
    <b:Volume>14</b:Volume>
    <b:Pages>111-124</b:Pages>
    <b:JournalName>Oxford German Studies</b:JournalName>
    <b:RefOrder>3</b:RefOrder>
  </b:Source>
  <b:Source>
    <b:Tag>Kni</b:Tag>
    <b:SourceType>Book</b:SourceType>
    <b:Guid>{86CC590F-D2AA-4F44-A55F-E5D4AAE0D954}</b:Guid>
    <b:LCID>uz-Cyrl-UZ</b:LCID>
    <b:Author>
      <b:Author>
        <b:NameList>
          <b:Person>
            <b:Last>Knight</b:Last>
            <b:First>E.R.</b:First>
          </b:Person>
        </b:NameList>
      </b:Author>
    </b:Author>
    <b:Title>Alfred Kerr: A Critic of the Drama</b:Title>
    <b:RefOrder>4</b:RefOrder>
  </b:Source>
  <b:Source>
    <b:Tag>Lor65</b:Tag>
    <b:SourceType>JournalArticle</b:SourceType>
    <b:Guid>{497F9C0F-F652-9A44-8A22-C2960EACD0A9}</b:Guid>
    <b:LCID>uz-Cyrl-UZ</b:LCID>
    <b:Author>
      <b:Author>
        <b:NameList>
          <b:Person>
            <b:Last>Loram</b:Last>
            <b:First>Ian</b:First>
            <b:Middle>C.</b:Middle>
          </b:Person>
        </b:NameList>
      </b:Author>
    </b:Author>
    <b:Title>Alfred Kerr's America</b:Title>
    <b:Year>1965</b:Year>
    <b:Volume>38</b:Volume>
    <b:Pages>164-71</b:Pages>
    <b:JournalName>German Quarterly</b:JournalName>
    <b:Issue>2</b:Issue>
    <b:RefOrder>5</b:RefOrder>
  </b:Source>
  <b:Source>
    <b:Tag>San12</b:Tag>
    <b:SourceType>JournalArticle</b:SourceType>
    <b:Guid>{2D28D0B8-7A6A-E845-AB81-2F4A0F369CE1}</b:Guid>
    <b:LCID>uz-Cyrl-UZ</b:LCID>
    <b:Author>
      <b:Author>
        <b:NameList>
          <b:Person>
            <b:Last>Santini</b:Last>
            <b:First>D.</b:First>
          </b:Person>
        </b:NameList>
      </b:Author>
    </b:Author>
    <b:Title>Beyond Theatre Criticism: Alfred Kerr's Autobiographical Exile Journals</b:Title>
    <b:JournalName>The Modern Language Review</b:JournalName>
    <b:Year>2012</b:Year>
    <b:Volume>107</b:Volume>
    <b:Issue>2</b:Issue>
    <b:Pages>522-539</b:Pages>
    <b:RefOrder>6</b:RefOrder>
  </b:Source>
</b:Sources>
</file>

<file path=customXml/itemProps1.xml><?xml version="1.0" encoding="utf-8"?>
<ds:datastoreItem xmlns:ds="http://schemas.openxmlformats.org/officeDocument/2006/customXml" ds:itemID="{89D9A503-5491-0449-98F7-D4300C455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29</TotalTime>
  <Pages>2</Pages>
  <Words>501</Words>
  <Characters>2856</Characters>
  <Application>Microsoft Macintosh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6</cp:revision>
  <dcterms:created xsi:type="dcterms:W3CDTF">2014-02-14T04:43:00Z</dcterms:created>
  <dcterms:modified xsi:type="dcterms:W3CDTF">2015-01-24T22:19:00Z</dcterms:modified>
</cp:coreProperties>
</file>