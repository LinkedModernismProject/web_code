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5B65A7C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A014A7" w14:textId="77777777" w:rsidR="00B574C9" w:rsidRPr="00CC586D" w:rsidRDefault="0044746B" w:rsidP="00336961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0E6CBC071C899409373037488E4E36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B451B4A" w14:textId="77777777" w:rsidR="00B574C9" w:rsidRPr="00CC586D" w:rsidRDefault="0044746B" w:rsidP="00336961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C528C081F5334BB224C78266291150"/>
            </w:placeholder>
            <w:text/>
          </w:sdtPr>
          <w:sdtEndPr/>
          <w:sdtContent>
            <w:tc>
              <w:tcPr>
                <w:tcW w:w="2073" w:type="dxa"/>
              </w:tcPr>
              <w:p w14:paraId="2534D0CF" w14:textId="77777777" w:rsidR="00B574C9" w:rsidRDefault="0044746B" w:rsidP="00336961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1EDDF52F3BF24A8A19A81BBA02042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63B5077" w14:textId="77777777" w:rsidR="00B574C9" w:rsidRDefault="0044746B" w:rsidP="0033696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E80BDB4A1A7440B9F98EA2B3F0E095"/>
            </w:placeholder>
            <w:text/>
          </w:sdtPr>
          <w:sdtEndPr/>
          <w:sdtContent>
            <w:tc>
              <w:tcPr>
                <w:tcW w:w="2642" w:type="dxa"/>
              </w:tcPr>
              <w:p w14:paraId="5C8AD911" w14:textId="77777777" w:rsidR="00B574C9" w:rsidRDefault="0044746B" w:rsidP="00336961">
                <w:r>
                  <w:t>Slipp</w:t>
                </w:r>
              </w:p>
            </w:tc>
          </w:sdtContent>
        </w:sdt>
      </w:tr>
      <w:tr w:rsidR="00B574C9" w14:paraId="1E5717D8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BA23CF" w14:textId="77777777" w:rsidR="00B574C9" w:rsidRPr="001A6A06" w:rsidRDefault="00711480" w:rsidP="0033696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B9C803E8CD00459C357D5158F5428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2FC9118" w14:textId="77777777" w:rsidR="00B574C9" w:rsidRDefault="0044746B" w:rsidP="00336961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1B14C82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3A6FF2" w14:textId="77777777" w:rsidR="00B574C9" w:rsidRPr="001A6A06" w:rsidRDefault="00711480" w:rsidP="0033696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0F431233F22B4CA90740E2B7041A9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E54C69" w14:textId="2DAB4A62" w:rsidR="00B574C9" w:rsidRDefault="00F657E6" w:rsidP="00916BCB">
                <w:r>
                  <w:t>Boston University</w:t>
                </w:r>
              </w:p>
            </w:tc>
          </w:sdtContent>
        </w:sdt>
      </w:tr>
    </w:tbl>
    <w:p w14:paraId="69D0F483" w14:textId="77777777" w:rsidR="003D3579" w:rsidRDefault="00711480" w:rsidP="00336961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316732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4124E7" w14:textId="77777777" w:rsidR="00244BB0" w:rsidRPr="00244BB0" w:rsidRDefault="0044746B" w:rsidP="0033696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86DA78E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3850A243" w14:textId="65FD819E" w:rsidR="003F0D73" w:rsidRPr="00FB589A" w:rsidRDefault="00F657E6" w:rsidP="00F657E6">
            <w:r>
              <w:t>Adams, Ansel Easton (1902-1984)</w:t>
            </w:r>
          </w:p>
        </w:tc>
      </w:tr>
      <w:tr w:rsidR="00464699" w14:paraId="2CA7EA03" w14:textId="77777777">
        <w:sdt>
          <w:sdtPr>
            <w:alias w:val="Variant headwords"/>
            <w:tag w:val="variantHeadwords"/>
            <w:id w:val="173464402"/>
            <w:placeholder>
              <w:docPart w:val="D695874D7108B6498251F08FAB244E7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C1A370" w14:textId="77777777" w:rsidR="00464699" w:rsidRDefault="0044746B" w:rsidP="00336961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75E2B1" w14:textId="77777777">
        <w:sdt>
          <w:sdtPr>
            <w:alias w:val="Abstract"/>
            <w:tag w:val="abstract"/>
            <w:id w:val="-635871867"/>
            <w:placeholder>
              <w:docPart w:val="C8DBEDFDF51FEC40931A801234854662"/>
            </w:placeholder>
          </w:sdtPr>
          <w:sdtEndPr/>
          <w:sdtContent>
            <w:sdt>
              <w:sdtPr>
                <w:alias w:val="Article text"/>
                <w:tag w:val="articleText"/>
                <w:id w:val="-1968047655"/>
                <w:placeholder>
                  <w:docPart w:val="60B5B2C0AEB8DA46B9B3F9D4541AA998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0C94557" w14:textId="3CC2293D" w:rsidR="00E85A05" w:rsidRDefault="00313957" w:rsidP="00336961">
                    <w:r w:rsidRPr="00C26671">
                      <w:t>Ansel Adams is known for</w:t>
                    </w:r>
                    <w:r>
                      <w:t xml:space="preserve"> his</w:t>
                    </w:r>
                    <w:r w:rsidRPr="00C26671">
                      <w:t xml:space="preserve"> </w:t>
                    </w:r>
                    <w:r>
                      <w:t>technically precise,</w:t>
                    </w:r>
                    <w:r w:rsidRPr="00C26671">
                      <w:t xml:space="preserve"> large format photographs of the American </w:t>
                    </w:r>
                    <w:r>
                      <w:t>w</w:t>
                    </w:r>
                    <w:r w:rsidRPr="00C26671">
                      <w:t>estern landscape. Self-taught, his father gave him a camera on a 1916 family trip to Yosemite</w:t>
                    </w:r>
                    <w:r>
                      <w:t xml:space="preserve"> National Park</w:t>
                    </w:r>
                    <w:r w:rsidRPr="00C26671">
                      <w:t xml:space="preserve">. One year later, he joined the Sierra Club. His life-long environmental activism led to </w:t>
                    </w:r>
                    <w:r>
                      <w:t xml:space="preserve">the federal protection of </w:t>
                    </w:r>
                    <w:r w:rsidRPr="00C26671">
                      <w:t xml:space="preserve">Yosemite. Adams took one of his most famous photographs </w:t>
                    </w:r>
                    <w:r w:rsidRPr="00C26671">
                      <w:rPr>
                        <w:i/>
                      </w:rPr>
                      <w:t xml:space="preserve">Moonrise, Hernandez, New Mexico </w:t>
                    </w:r>
                    <w:r w:rsidRPr="00C26671">
                      <w:t xml:space="preserve">in 1941 while photographing </w:t>
                    </w:r>
                    <w:r>
                      <w:t>n</w:t>
                    </w:r>
                    <w:r w:rsidRPr="00C26671">
                      <w:t xml:space="preserve">ational </w:t>
                    </w:r>
                    <w:r>
                      <w:t>p</w:t>
                    </w:r>
                    <w:r w:rsidRPr="00C26671">
                      <w:t>arks for the Department of the Interior. Adams</w:t>
                    </w:r>
                    <w:r>
                      <w:t>’ early solo exhibitions include</w:t>
                    </w:r>
                    <w:r w:rsidRPr="00C26671">
                      <w:t xml:space="preserve"> the Smithsonian Institution</w:t>
                    </w:r>
                    <w:r>
                      <w:t xml:space="preserve"> in 1931</w:t>
                    </w:r>
                    <w:r w:rsidRPr="00C26671">
                      <w:t>, followed by a 1936 exhibition at Alfred Stieglitz’s New York gallery</w:t>
                    </w:r>
                    <w:r>
                      <w:t>,</w:t>
                    </w:r>
                    <w:r w:rsidRPr="00C26671">
                      <w:t xml:space="preserve"> </w:t>
                    </w:r>
                    <w:r w:rsidRPr="00FE3258">
                      <w:t>An American Place</w:t>
                    </w:r>
                    <w:r w:rsidRPr="00C26671">
                      <w:t>.</w:t>
                    </w:r>
                    <w:r>
                      <w:t xml:space="preserve"> </w:t>
                    </w:r>
                    <w:r w:rsidRPr="00C26671">
                      <w:t xml:space="preserve">Co-founder of </w:t>
                    </w:r>
                    <w:r w:rsidRPr="00336961">
                      <w:t>f/64</w:t>
                    </w:r>
                    <w:r w:rsidRPr="00C26671">
                      <w:t>, a group dedicated to straight photography</w:t>
                    </w:r>
                    <w:r>
                      <w:t xml:space="preserve">, which eschewed manipulation in favour of objectivity, </w:t>
                    </w:r>
                    <w:r w:rsidRPr="00C26671">
                      <w:t xml:space="preserve">Adams established the Zone System, a method of teaching </w:t>
                    </w:r>
                    <w:r>
                      <w:t xml:space="preserve">photographic </w:t>
                    </w:r>
                    <w:r w:rsidRPr="00C26671">
                      <w:t>exposure</w:t>
                    </w:r>
                    <w:r>
                      <w:t xml:space="preserve"> for precise tonal range. He also</w:t>
                    </w:r>
                    <w:r w:rsidRPr="00C26671">
                      <w:t xml:space="preserve"> authored articles and guides, including </w:t>
                    </w:r>
                    <w:r w:rsidRPr="00C26671">
                      <w:rPr>
                        <w:i/>
                      </w:rPr>
                      <w:t>Making a Photograph</w:t>
                    </w:r>
                    <w:r w:rsidRPr="00C26671">
                      <w:t xml:space="preserve"> </w:t>
                    </w:r>
                    <w:r>
                      <w:t xml:space="preserve">in </w:t>
                    </w:r>
                    <w:r w:rsidRPr="00C26671">
                      <w:t>1935, and co-founded</w:t>
                    </w:r>
                    <w:r>
                      <w:t xml:space="preserve"> the photography magazine</w:t>
                    </w:r>
                    <w:r w:rsidRPr="00C26671">
                      <w:t xml:space="preserve"> </w:t>
                    </w:r>
                    <w:r w:rsidRPr="00C26671">
                      <w:rPr>
                        <w:i/>
                      </w:rPr>
                      <w:t>Aperture</w:t>
                    </w:r>
                    <w:r w:rsidRPr="00C26671">
                      <w:t xml:space="preserve"> in 1952. Creator of the photography department at the California School of Fine A</w:t>
                    </w:r>
                    <w:r>
                      <w:t>rts and co-founder of the Centre</w:t>
                    </w:r>
                    <w:r w:rsidRPr="00C26671">
                      <w:t xml:space="preserve"> for Creative Photography, Adams was awarded the Presidential Medal of Fr</w:t>
                    </w:r>
                    <w:r>
                      <w:t>eedom in 1980 and died in Monte</w:t>
                    </w:r>
                    <w:r w:rsidRPr="00C26671">
                      <w:t>rey, C</w:t>
                    </w:r>
                    <w:r>
                      <w:t>alifornia</w:t>
                    </w:r>
                    <w:r w:rsidRPr="00C26671">
                      <w:t xml:space="preserve"> in 1984. </w:t>
                    </w:r>
                  </w:p>
                </w:tc>
              </w:sdtContent>
            </w:sdt>
          </w:sdtContent>
        </w:sdt>
      </w:tr>
      <w:tr w:rsidR="003F0D73" w14:paraId="6FC79C4B" w14:textId="77777777">
        <w:sdt>
          <w:sdtPr>
            <w:alias w:val="Article text"/>
            <w:tag w:val="articleText"/>
            <w:id w:val="634067588"/>
            <w:placeholder>
              <w:docPart w:val="9CAFBC76D0813042A406B0269C3E98E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8649BD" w14:textId="253B50D7" w:rsidR="003F0D73" w:rsidRPr="004C4407" w:rsidRDefault="0044746B" w:rsidP="00336961">
                <w:pPr>
                  <w:rPr>
                    <w:b/>
                  </w:rPr>
                </w:pPr>
                <w:r w:rsidRPr="00C26671">
                  <w:t>Ansel Adams is known for</w:t>
                </w:r>
                <w:r w:rsidR="00336961">
                  <w:t xml:space="preserve"> his</w:t>
                </w:r>
                <w:r w:rsidRPr="00C26671">
                  <w:t xml:space="preserve">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>arks for the Department of the Interior. Adams</w:t>
                </w:r>
                <w:r w:rsidR="004C4407">
                  <w:t>’</w:t>
                </w:r>
                <w:r>
                  <w:t xml:space="preserve"> early solo exhibitions include</w:t>
                </w:r>
                <w:r w:rsidRPr="00C26671">
                  <w:t xml:space="preserve"> the Smithsonian Institution</w:t>
                </w:r>
                <w:r>
                  <w:t xml:space="preserve"> in 1931</w:t>
                </w:r>
                <w:r w:rsidRPr="00C26671">
                  <w:t>, followed by a 1936 exhibition at Alfred Stieglitz’s New York gallery</w:t>
                </w:r>
                <w:r>
                  <w:t>,</w:t>
                </w:r>
                <w:r w:rsidRPr="00C26671">
                  <w:t xml:space="preserve"> </w:t>
                </w:r>
                <w:r w:rsidRPr="00FE3258">
                  <w:t>An American Place</w:t>
                </w:r>
                <w:r w:rsidRPr="00C26671">
                  <w:t>.</w:t>
                </w:r>
                <w:r>
                  <w:t xml:space="preserve"> </w:t>
                </w:r>
                <w:r w:rsidRPr="00C26671">
                  <w:t xml:space="preserve">Co-founder of </w:t>
                </w:r>
                <w:r w:rsidRPr="00336961">
                  <w:t>f/64</w:t>
                </w:r>
                <w:r w:rsidRPr="00C26671">
                  <w:t>, a group dedicated to straight photography</w:t>
                </w:r>
                <w:r w:rsidR="00843364">
                  <w:t>,</w:t>
                </w:r>
                <w:r>
                  <w:t xml:space="preserve"> which eschewed manipulation in favo</w:t>
                </w:r>
                <w:r w:rsidR="004C4407">
                  <w:t>u</w:t>
                </w:r>
                <w:r>
                  <w:t xml:space="preserve">r of objectivity, </w:t>
                </w:r>
                <w:r w:rsidRPr="00C26671">
                  <w:t xml:space="preserve">Adams established the Zone System, a method of teaching </w:t>
                </w:r>
                <w:r>
                  <w:t xml:space="preserve">photographic </w:t>
                </w:r>
                <w:r w:rsidRPr="00C26671">
                  <w:t>exposure</w:t>
                </w:r>
                <w:r>
                  <w:t xml:space="preserve"> for precise tonal range. He also</w:t>
                </w:r>
                <w:r w:rsidRPr="00C26671">
                  <w:t xml:space="preserve"> authored articles and guides, including </w:t>
                </w:r>
                <w:r w:rsidRPr="00C26671">
                  <w:rPr>
                    <w:i/>
                  </w:rPr>
                  <w:t>Making a Photograph</w:t>
                </w:r>
                <w:r w:rsidRPr="00C26671">
                  <w:t xml:space="preserve"> </w:t>
                </w:r>
                <w:r>
                  <w:t xml:space="preserve">in </w:t>
                </w:r>
                <w:r w:rsidRPr="00C26671">
                  <w:t>1935, and co-founded</w:t>
                </w:r>
                <w:r w:rsidR="00336961">
                  <w:t xml:space="preserve"> the photography magazine</w:t>
                </w:r>
                <w:r w:rsidRPr="00C26671">
                  <w:t xml:space="preserve"> </w:t>
                </w:r>
                <w:r w:rsidRPr="00C26671">
                  <w:rPr>
                    <w:i/>
                  </w:rPr>
                  <w:t>Aperture</w:t>
                </w:r>
                <w:r w:rsidRPr="00C26671">
                  <w:t xml:space="preserve"> in 1952. Creator of the photography department at the California School of Fine A</w:t>
                </w:r>
                <w:r w:rsidR="004C4407">
                  <w:t>rts and co-founder of the Centre</w:t>
                </w:r>
                <w:r w:rsidRPr="00C26671">
                  <w:t xml:space="preserve"> for Creative Photography, Adams was awarded the Presidential Medal of Fr</w:t>
                </w:r>
                <w:r w:rsidR="008A579F">
                  <w:t>eedom in 1980 and died in Monte</w:t>
                </w:r>
                <w:r w:rsidRPr="00C26671">
                  <w:t>rey, C</w:t>
                </w:r>
                <w:r w:rsidR="008A579F">
                  <w:t>alifornia</w:t>
                </w:r>
                <w:r w:rsidRPr="00C26671">
                  <w:t xml:space="preserve"> in 1984. </w:t>
                </w:r>
              </w:p>
            </w:tc>
          </w:sdtContent>
        </w:sdt>
      </w:tr>
      <w:tr w:rsidR="003235A7" w14:paraId="1ED5A230" w14:textId="77777777">
        <w:tc>
          <w:tcPr>
            <w:tcW w:w="9016" w:type="dxa"/>
          </w:tcPr>
          <w:p w14:paraId="57C3D1C5" w14:textId="77777777" w:rsidR="003235A7" w:rsidRDefault="0044746B" w:rsidP="00336961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BAA042B8B1DC140A84EEAB08C00E373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0E535B65" w14:textId="1DD1B57C" w:rsidR="0044746B" w:rsidRDefault="00711480" w:rsidP="00336961">
                <w:sdt>
                  <w:sdtPr>
                    <w:id w:val="5704922"/>
                    <w:citation/>
                  </w:sdtPr>
                  <w:sdtEndPr/>
                  <w:sdtContent>
                    <w:r w:rsidR="00313BCB"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Ham02 \l 1033 </w:instrText>
                    </w:r>
                    <w:r w:rsidR="00313BCB"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(Hammond)</w:t>
                    </w:r>
                    <w:r w:rsidR="00313BCB">
                      <w:fldChar w:fldCharType="end"/>
                    </w:r>
                  </w:sdtContent>
                </w:sdt>
              </w:p>
              <w:p w14:paraId="2EE5E997" w14:textId="77777777" w:rsidR="0044746B" w:rsidRDefault="0044746B" w:rsidP="00336961"/>
              <w:p w14:paraId="453F0CAA" w14:textId="77777777" w:rsidR="003235A7" w:rsidRDefault="00711480" w:rsidP="00336961">
                <w:sdt>
                  <w:sdtPr>
                    <w:id w:val="5704926"/>
                    <w:citation/>
                  </w:sdtPr>
                  <w:sdtEndPr/>
                  <w:sdtContent>
                    <w:r w:rsidR="00313BCB"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Haa05 \l 1033 </w:instrText>
                    </w:r>
                    <w:r w:rsidR="00313BCB"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(Haas)</w:t>
                    </w:r>
                    <w:r w:rsidR="00313BCB">
                      <w:fldChar w:fldCharType="end"/>
                    </w:r>
                  </w:sdtContent>
                </w:sdt>
              </w:p>
            </w:sdtContent>
          </w:sdt>
        </w:tc>
      </w:tr>
    </w:tbl>
    <w:p w14:paraId="04BBC968" w14:textId="77777777" w:rsidR="00C27FAB" w:rsidRPr="00F36937" w:rsidRDefault="00711480" w:rsidP="00336961">
      <w:pPr>
        <w:spacing w:after="0" w:line="240" w:lineRule="auto"/>
      </w:pPr>
    </w:p>
    <w:sectPr w:rsidR="00C27FAB" w:rsidRPr="00F36937" w:rsidSect="002724A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8228A" w14:textId="77777777" w:rsidR="006F5553" w:rsidRDefault="006F5553" w:rsidP="007A0D55">
      <w:pPr>
        <w:spacing w:after="0" w:line="240" w:lineRule="auto"/>
      </w:pPr>
      <w:r>
        <w:separator/>
      </w:r>
    </w:p>
  </w:endnote>
  <w:endnote w:type="continuationSeparator" w:id="0">
    <w:p w14:paraId="28D39DD6" w14:textId="77777777" w:rsidR="006F5553" w:rsidRDefault="006F55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A5693" w14:textId="77777777" w:rsidR="006F5553" w:rsidRDefault="006F5553" w:rsidP="007A0D55">
      <w:pPr>
        <w:spacing w:after="0" w:line="240" w:lineRule="auto"/>
      </w:pPr>
      <w:r>
        <w:separator/>
      </w:r>
    </w:p>
  </w:footnote>
  <w:footnote w:type="continuationSeparator" w:id="0">
    <w:p w14:paraId="3B98A28F" w14:textId="77777777" w:rsidR="006F5553" w:rsidRDefault="006F55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74F7F" w14:textId="77777777" w:rsidR="007A0D55" w:rsidRDefault="004474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4E163AD" w14:textId="77777777" w:rsidR="007A0D55" w:rsidRDefault="007114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46B"/>
    <w:rsid w:val="000477EC"/>
    <w:rsid w:val="0012466C"/>
    <w:rsid w:val="001E32D0"/>
    <w:rsid w:val="00313957"/>
    <w:rsid w:val="00313BCB"/>
    <w:rsid w:val="00336961"/>
    <w:rsid w:val="0044746B"/>
    <w:rsid w:val="004C4407"/>
    <w:rsid w:val="005D1792"/>
    <w:rsid w:val="00654DA4"/>
    <w:rsid w:val="006F5553"/>
    <w:rsid w:val="00711480"/>
    <w:rsid w:val="00801F05"/>
    <w:rsid w:val="00843364"/>
    <w:rsid w:val="008A579F"/>
    <w:rsid w:val="00916BCB"/>
    <w:rsid w:val="00EF00AD"/>
    <w:rsid w:val="00F65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45F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69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E6CBC071C899409373037488E4E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BC84D-F712-824B-BADF-61525595EEE1}"/>
      </w:docPartPr>
      <w:docPartBody>
        <w:p w:rsidR="005D3744" w:rsidRDefault="005D3744">
          <w:pPr>
            <w:pStyle w:val="C0E6CBC071C899409373037488E4E36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C528C081F5334BB224C78266291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C91CE-D804-324A-9A0E-E9006941446A}"/>
      </w:docPartPr>
      <w:docPartBody>
        <w:p w:rsidR="005D3744" w:rsidRDefault="005D3744">
          <w:pPr>
            <w:pStyle w:val="52C528C081F5334BB224C782662911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1EDDF52F3BF24A8A19A81BBA020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3A26-7DE4-4046-88AF-6A105615E3A1}"/>
      </w:docPartPr>
      <w:docPartBody>
        <w:p w:rsidR="005D3744" w:rsidRDefault="005D3744">
          <w:pPr>
            <w:pStyle w:val="401EDDF52F3BF24A8A19A81BBA02042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E80BDB4A1A7440B9F98EA2B3F0E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A8D7-DA18-9349-92FE-84DF64161225}"/>
      </w:docPartPr>
      <w:docPartBody>
        <w:p w:rsidR="005D3744" w:rsidRDefault="005D3744">
          <w:pPr>
            <w:pStyle w:val="C0E80BDB4A1A7440B9F98EA2B3F0E09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B9C803E8CD00459C357D5158F5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BF1F-86EC-B84B-AAB1-000D6D2FD754}"/>
      </w:docPartPr>
      <w:docPartBody>
        <w:p w:rsidR="005D3744" w:rsidRDefault="005D3744">
          <w:pPr>
            <w:pStyle w:val="08B9C803E8CD00459C357D5158F542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0F431233F22B4CA90740E2B7041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5C695-FA46-1141-8093-59E13FF66CA6}"/>
      </w:docPartPr>
      <w:docPartBody>
        <w:p w:rsidR="005D3744" w:rsidRDefault="005D3744">
          <w:pPr>
            <w:pStyle w:val="830F431233F22B4CA90740E2B7041A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695874D7108B6498251F08FAB244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607AA-8AF4-E64A-8C9B-F3DEE072616D}"/>
      </w:docPartPr>
      <w:docPartBody>
        <w:p w:rsidR="005D3744" w:rsidRDefault="005D3744">
          <w:pPr>
            <w:pStyle w:val="D695874D7108B6498251F08FAB244E7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8DBEDFDF51FEC40931A801234854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37E1E-289A-914F-9C71-2281013E698A}"/>
      </w:docPartPr>
      <w:docPartBody>
        <w:p w:rsidR="005D3744" w:rsidRDefault="005D3744">
          <w:pPr>
            <w:pStyle w:val="C8DBEDFDF51FEC40931A80123485466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AFBC76D0813042A406B0269C3E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3E09A-F86C-F645-B05E-36C0F96013A4}"/>
      </w:docPartPr>
      <w:docPartBody>
        <w:p w:rsidR="005D3744" w:rsidRDefault="005D3744">
          <w:pPr>
            <w:pStyle w:val="9CAFBC76D0813042A406B0269C3E98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BAA042B8B1DC140A84EEAB08C00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3ECB2-974F-5747-8EF3-090C44CC115B}"/>
      </w:docPartPr>
      <w:docPartBody>
        <w:p w:rsidR="005D3744" w:rsidRDefault="005D3744">
          <w:pPr>
            <w:pStyle w:val="BBAA042B8B1DC140A84EEAB08C00E37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60B5B2C0AEB8DA46B9B3F9D4541AA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83B6A-84A5-3149-B21D-2EA87261067C}"/>
      </w:docPartPr>
      <w:docPartBody>
        <w:p w:rsidR="00455301" w:rsidRDefault="00E835FE" w:rsidP="00E835FE">
          <w:pPr>
            <w:pStyle w:val="60B5B2C0AEB8DA46B9B3F9D4541AA99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D3744"/>
    <w:rsid w:val="000B3187"/>
    <w:rsid w:val="00455301"/>
    <w:rsid w:val="005D3744"/>
    <w:rsid w:val="00632188"/>
    <w:rsid w:val="007E27A3"/>
    <w:rsid w:val="00E835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35FE"/>
    <w:rPr>
      <w:color w:val="808080"/>
    </w:rPr>
  </w:style>
  <w:style w:type="paragraph" w:customStyle="1" w:styleId="C0E6CBC071C899409373037488E4E369">
    <w:name w:val="C0E6CBC071C899409373037488E4E369"/>
    <w:rsid w:val="005D3744"/>
  </w:style>
  <w:style w:type="paragraph" w:customStyle="1" w:styleId="52C528C081F5334BB224C78266291150">
    <w:name w:val="52C528C081F5334BB224C78266291150"/>
    <w:rsid w:val="005D3744"/>
  </w:style>
  <w:style w:type="paragraph" w:customStyle="1" w:styleId="401EDDF52F3BF24A8A19A81BBA020422">
    <w:name w:val="401EDDF52F3BF24A8A19A81BBA020422"/>
    <w:rsid w:val="005D3744"/>
  </w:style>
  <w:style w:type="paragraph" w:customStyle="1" w:styleId="C0E80BDB4A1A7440B9F98EA2B3F0E095">
    <w:name w:val="C0E80BDB4A1A7440B9F98EA2B3F0E095"/>
    <w:rsid w:val="005D3744"/>
  </w:style>
  <w:style w:type="paragraph" w:customStyle="1" w:styleId="08B9C803E8CD00459C357D5158F54289">
    <w:name w:val="08B9C803E8CD00459C357D5158F54289"/>
    <w:rsid w:val="005D3744"/>
  </w:style>
  <w:style w:type="paragraph" w:customStyle="1" w:styleId="830F431233F22B4CA90740E2B7041A94">
    <w:name w:val="830F431233F22B4CA90740E2B7041A94"/>
    <w:rsid w:val="005D3744"/>
  </w:style>
  <w:style w:type="paragraph" w:customStyle="1" w:styleId="A2763D3EFEFFB24AB8B834C586B7B295">
    <w:name w:val="A2763D3EFEFFB24AB8B834C586B7B295"/>
    <w:rsid w:val="005D3744"/>
  </w:style>
  <w:style w:type="paragraph" w:customStyle="1" w:styleId="D695874D7108B6498251F08FAB244E78">
    <w:name w:val="D695874D7108B6498251F08FAB244E78"/>
    <w:rsid w:val="005D3744"/>
  </w:style>
  <w:style w:type="paragraph" w:customStyle="1" w:styleId="C8DBEDFDF51FEC40931A801234854662">
    <w:name w:val="C8DBEDFDF51FEC40931A801234854662"/>
    <w:rsid w:val="005D3744"/>
  </w:style>
  <w:style w:type="paragraph" w:customStyle="1" w:styleId="9CAFBC76D0813042A406B0269C3E98E8">
    <w:name w:val="9CAFBC76D0813042A406B0269C3E98E8"/>
    <w:rsid w:val="005D3744"/>
  </w:style>
  <w:style w:type="paragraph" w:customStyle="1" w:styleId="BBAA042B8B1DC140A84EEAB08C00E373">
    <w:name w:val="BBAA042B8B1DC140A84EEAB08C00E373"/>
    <w:rsid w:val="005D3744"/>
  </w:style>
  <w:style w:type="paragraph" w:customStyle="1" w:styleId="60B5B2C0AEB8DA46B9B3F9D4541AA998">
    <w:name w:val="60B5B2C0AEB8DA46B9B3F9D4541AA998"/>
    <w:rsid w:val="00E835FE"/>
    <w:rPr>
      <w:lang w:val="en-CA"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Ham02</b:Tag>
    <b:SourceType>Book</b:SourceType>
    <b:Guid>{A3F5745E-5962-7940-918E-33E74222BF95}</b:Guid>
    <b:LCID>uz-Cyrl-UZ</b:LCID>
    <b:Author>
      <b:Author>
        <b:NameList>
          <b:Person>
            <b:Last>Hammond</b:Last>
            <b:First>A.</b:First>
          </b:Person>
        </b:NameList>
      </b:Author>
    </b:Author>
    <b:Title>Ansel Adams: Divine Performances</b:Title>
    <b:City>New Haven</b:City>
    <b:CountryRegion>United States of America</b:CountryRegion>
    <b:Publisher>Yale University Press</b:Publisher>
    <b:Year>2002</b:Year>
    <b:RefOrder>1</b:RefOrder>
  </b:Source>
  <b:Source>
    <b:Tag>Haa05</b:Tag>
    <b:SourceType>Book</b:SourceType>
    <b:Guid>{7D5526F2-BA67-5546-9988-94B6F8606EB3}</b:Guid>
    <b:LCID>uz-Cyrl-UZ</b:LCID>
    <b:Author>
      <b:Author>
        <b:NameList>
          <b:Person>
            <b:Last>Haas</b:Last>
            <b:First>K.</b:First>
            <b:Middle>E.</b:Middle>
          </b:Person>
        </b:NameList>
      </b:Author>
    </b:Author>
    <b:Title>Ansel Adams: In the Lane Collection</b:Title>
    <b:City>Boston</b:City>
    <b:CountryRegion>United States of America</b:CountryRegion>
    <b:Publisher>Museum of Fine Arts</b:Publisher>
    <b:Year>2005</b:Year>
    <b:RefOrder>2</b:RefOrder>
  </b:Source>
</b:Sources>
</file>

<file path=customXml/itemProps1.xml><?xml version="1.0" encoding="utf-8"?>
<ds:datastoreItem xmlns:ds="http://schemas.openxmlformats.org/officeDocument/2006/customXml" ds:itemID="{0C13E848-4BF0-BB41-BB0C-CC0C81172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1</Pages>
  <Words>415</Words>
  <Characters>2370</Characters>
  <Application>Microsoft Macintosh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14</cp:revision>
  <dcterms:created xsi:type="dcterms:W3CDTF">2014-02-13T07:09:00Z</dcterms:created>
  <dcterms:modified xsi:type="dcterms:W3CDTF">2015-04-22T00:29:00Z</dcterms:modified>
</cp:coreProperties>
</file>