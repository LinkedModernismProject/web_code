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EEF5253" w14:textId="77777777" w:rsidTr="00922950">
        <w:tc>
          <w:tcPr>
            <w:tcW w:w="491" w:type="dxa"/>
            <w:vMerge w:val="restart"/>
            <w:shd w:val="clear" w:color="auto" w:fill="A6A6A6" w:themeFill="background1" w:themeFillShade="A6"/>
            <w:textDirection w:val="btLr"/>
          </w:tcPr>
          <w:p w14:paraId="1FE0930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CE128F304924B4CB9C0BB7DE1F68BC4"/>
            </w:placeholder>
            <w:showingPlcHdr/>
            <w:dropDownList>
              <w:listItem w:displayText="Dr." w:value="Dr."/>
              <w:listItem w:displayText="Prof." w:value="Prof."/>
            </w:dropDownList>
          </w:sdtPr>
          <w:sdtEndPr/>
          <w:sdtContent>
            <w:tc>
              <w:tcPr>
                <w:tcW w:w="1259" w:type="dxa"/>
              </w:tcPr>
              <w:p w14:paraId="0575D52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C92B23D848548F896FD58D2C1A9F571"/>
            </w:placeholder>
            <w:text/>
          </w:sdtPr>
          <w:sdtEndPr/>
          <w:sdtContent>
            <w:tc>
              <w:tcPr>
                <w:tcW w:w="2073" w:type="dxa"/>
              </w:tcPr>
              <w:p w14:paraId="147F0FF0" w14:textId="77777777" w:rsidR="00B574C9" w:rsidRDefault="00004102" w:rsidP="00004102">
                <w:r>
                  <w:t>Eva</w:t>
                </w:r>
              </w:p>
            </w:tc>
          </w:sdtContent>
        </w:sdt>
        <w:sdt>
          <w:sdtPr>
            <w:alias w:val="Middle name"/>
            <w:tag w:val="authorMiddleName"/>
            <w:id w:val="-2076034781"/>
            <w:placeholder>
              <w:docPart w:val="F42801A6A52844429B519A8367C9C11D"/>
            </w:placeholder>
            <w:showingPlcHdr/>
            <w:text/>
          </w:sdtPr>
          <w:sdtEndPr/>
          <w:sdtContent>
            <w:tc>
              <w:tcPr>
                <w:tcW w:w="2551" w:type="dxa"/>
              </w:tcPr>
              <w:p w14:paraId="69932AB3" w14:textId="77777777" w:rsidR="00B574C9" w:rsidRDefault="00B574C9" w:rsidP="00922950">
                <w:r>
                  <w:rPr>
                    <w:rStyle w:val="PlaceholderText"/>
                  </w:rPr>
                  <w:t>[Middle name]</w:t>
                </w:r>
              </w:p>
            </w:tc>
          </w:sdtContent>
        </w:sdt>
        <w:sdt>
          <w:sdtPr>
            <w:alias w:val="Last name"/>
            <w:tag w:val="authorLastName"/>
            <w:id w:val="-1088529830"/>
            <w:placeholder>
              <w:docPart w:val="6B268EC876544BA08C1CDB3EB853158F"/>
            </w:placeholder>
            <w:text/>
          </w:sdtPr>
          <w:sdtEndPr/>
          <w:sdtContent>
            <w:tc>
              <w:tcPr>
                <w:tcW w:w="2642" w:type="dxa"/>
              </w:tcPr>
              <w:p w14:paraId="4DD9FDED" w14:textId="77777777" w:rsidR="00B574C9" w:rsidRDefault="00004102" w:rsidP="00922950">
                <w:r>
                  <w:t>Bezverkhny</w:t>
                </w:r>
              </w:p>
            </w:tc>
          </w:sdtContent>
        </w:sdt>
      </w:tr>
      <w:tr w:rsidR="00B574C9" w14:paraId="2D64BD2F" w14:textId="77777777" w:rsidTr="001A6A06">
        <w:trPr>
          <w:trHeight w:val="986"/>
        </w:trPr>
        <w:tc>
          <w:tcPr>
            <w:tcW w:w="491" w:type="dxa"/>
            <w:vMerge/>
            <w:shd w:val="clear" w:color="auto" w:fill="A6A6A6" w:themeFill="background1" w:themeFillShade="A6"/>
          </w:tcPr>
          <w:p w14:paraId="7E362333" w14:textId="77777777" w:rsidR="00B574C9" w:rsidRPr="001A6A06" w:rsidRDefault="00B574C9" w:rsidP="00CF1542">
            <w:pPr>
              <w:jc w:val="center"/>
              <w:rPr>
                <w:b/>
                <w:color w:val="FFFFFF" w:themeColor="background1"/>
              </w:rPr>
            </w:pPr>
          </w:p>
        </w:tc>
        <w:sdt>
          <w:sdtPr>
            <w:alias w:val="Biography"/>
            <w:tag w:val="authorBiography"/>
            <w:id w:val="938807824"/>
            <w:placeholder>
              <w:docPart w:val="6F02CE675ED542A7894AC7586EF10C99"/>
            </w:placeholder>
            <w:showingPlcHdr/>
          </w:sdtPr>
          <w:sdtEndPr/>
          <w:sdtContent>
            <w:tc>
              <w:tcPr>
                <w:tcW w:w="8525" w:type="dxa"/>
                <w:gridSpan w:val="4"/>
              </w:tcPr>
              <w:p w14:paraId="7DF14EB0" w14:textId="77777777" w:rsidR="00B574C9" w:rsidRDefault="00B574C9" w:rsidP="00922950">
                <w:r>
                  <w:rPr>
                    <w:rStyle w:val="PlaceholderText"/>
                  </w:rPr>
                  <w:t>[Enter your biography]</w:t>
                </w:r>
              </w:p>
            </w:tc>
          </w:sdtContent>
        </w:sdt>
      </w:tr>
      <w:tr w:rsidR="00B574C9" w14:paraId="5B68C741" w14:textId="77777777" w:rsidTr="001A6A06">
        <w:trPr>
          <w:trHeight w:val="986"/>
        </w:trPr>
        <w:tc>
          <w:tcPr>
            <w:tcW w:w="491" w:type="dxa"/>
            <w:vMerge/>
            <w:shd w:val="clear" w:color="auto" w:fill="A6A6A6" w:themeFill="background1" w:themeFillShade="A6"/>
          </w:tcPr>
          <w:p w14:paraId="0CBA88AC" w14:textId="77777777" w:rsidR="00B574C9" w:rsidRPr="001A6A06" w:rsidRDefault="00B574C9" w:rsidP="00CF1542">
            <w:pPr>
              <w:jc w:val="center"/>
              <w:rPr>
                <w:b/>
                <w:color w:val="FFFFFF" w:themeColor="background1"/>
              </w:rPr>
            </w:pPr>
          </w:p>
        </w:tc>
        <w:sdt>
          <w:sdtPr>
            <w:alias w:val="Affiliation"/>
            <w:tag w:val="affiliation"/>
            <w:id w:val="2012937915"/>
            <w:placeholder>
              <w:docPart w:val="82CD3E6185FA4B7FB528EC718C1DFA0E"/>
            </w:placeholder>
            <w:text/>
          </w:sdtPr>
          <w:sdtEndPr/>
          <w:sdtContent>
            <w:tc>
              <w:tcPr>
                <w:tcW w:w="8525" w:type="dxa"/>
                <w:gridSpan w:val="4"/>
              </w:tcPr>
              <w:p w14:paraId="6B19E4BB" w14:textId="39B1F080" w:rsidR="00B574C9" w:rsidRDefault="00ED0857" w:rsidP="00ED0857">
                <w:r>
                  <w:t>Courtland Institute of Art</w:t>
                </w:r>
              </w:p>
            </w:tc>
          </w:sdtContent>
        </w:sdt>
      </w:tr>
    </w:tbl>
    <w:p w14:paraId="5DB0E30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7A54D14" w14:textId="77777777" w:rsidTr="00244BB0">
        <w:tc>
          <w:tcPr>
            <w:tcW w:w="9016" w:type="dxa"/>
            <w:shd w:val="clear" w:color="auto" w:fill="A6A6A6" w:themeFill="background1" w:themeFillShade="A6"/>
            <w:tcMar>
              <w:top w:w="113" w:type="dxa"/>
              <w:bottom w:w="113" w:type="dxa"/>
            </w:tcMar>
          </w:tcPr>
          <w:p w14:paraId="66034CC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660965A" w14:textId="77777777" w:rsidTr="003F0D73">
        <w:sdt>
          <w:sdtPr>
            <w:alias w:val="Article headword"/>
            <w:tag w:val="articleHeadword"/>
            <w:id w:val="-361440020"/>
            <w:placeholder>
              <w:docPart w:val="4A35E3D42E7044138A790A12F27C0DDE"/>
            </w:placeholder>
            <w:text/>
          </w:sdtPr>
          <w:sdtEndPr/>
          <w:sdtContent>
            <w:tc>
              <w:tcPr>
                <w:tcW w:w="9016" w:type="dxa"/>
                <w:tcMar>
                  <w:top w:w="113" w:type="dxa"/>
                  <w:bottom w:w="113" w:type="dxa"/>
                </w:tcMar>
              </w:tcPr>
              <w:p w14:paraId="0B8AC97E" w14:textId="77777777" w:rsidR="003F0D73" w:rsidRPr="00FB589A" w:rsidRDefault="00004102" w:rsidP="00004102">
                <w:pPr>
                  <w:rPr>
                    <w:b/>
                  </w:rPr>
                </w:pPr>
                <w:r w:rsidRPr="007F2268">
                  <w:t>Chagall, Marc (1887-1985)</w:t>
                </w:r>
              </w:p>
            </w:tc>
          </w:sdtContent>
        </w:sdt>
      </w:tr>
      <w:tr w:rsidR="00464699" w14:paraId="790166CE" w14:textId="77777777" w:rsidTr="007821B0">
        <w:sdt>
          <w:sdtPr>
            <w:alias w:val="Variant headwords"/>
            <w:tag w:val="variantHeadwords"/>
            <w:id w:val="173464402"/>
            <w:placeholder>
              <w:docPart w:val="63D597392B624E9DAE6FECBC2E49C1A2"/>
            </w:placeholder>
            <w:showingPlcHdr/>
          </w:sdtPr>
          <w:sdtEndPr/>
          <w:sdtContent>
            <w:tc>
              <w:tcPr>
                <w:tcW w:w="9016" w:type="dxa"/>
                <w:tcMar>
                  <w:top w:w="113" w:type="dxa"/>
                  <w:bottom w:w="113" w:type="dxa"/>
                </w:tcMar>
              </w:tcPr>
              <w:p w14:paraId="2274E1A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2963DC3" w14:textId="77777777" w:rsidTr="003F0D73">
        <w:sdt>
          <w:sdtPr>
            <w:alias w:val="Abstract"/>
            <w:tag w:val="abstract"/>
            <w:id w:val="-635871867"/>
            <w:placeholder>
              <w:docPart w:val="63D778C7CBFB41A3BE51897FD3FC2B6F"/>
            </w:placeholder>
          </w:sdtPr>
          <w:sdtEndPr/>
          <w:sdtContent>
            <w:tc>
              <w:tcPr>
                <w:tcW w:w="9016" w:type="dxa"/>
                <w:tcMar>
                  <w:top w:w="113" w:type="dxa"/>
                  <w:bottom w:w="113" w:type="dxa"/>
                </w:tcMar>
              </w:tcPr>
              <w:p w14:paraId="45D1F44E" w14:textId="4EBE170A" w:rsidR="00E85A05" w:rsidRDefault="00834A35" w:rsidP="001A23CF">
                <w:r>
                  <w:t>Marc Chagall was a Russian-Jewish Modernist painter who lived in Paris for a substantial portion of his life. In Russia, after the 1917 Revolution, he was named the Commissar of Arts for Vitebsk, where he built and developed an art institute. He would soon leave the school over disputes regarding Kazimir Malevich’s strict adherence to Suprematism. Chagall’s work includes a wide array of media including painting, stained glass, textiles, prints, and stage sets. His family history and time spent in France and the United States give him and his work a unique perspective</w:t>
                </w:r>
                <w:r w:rsidR="00973D20">
                  <w:t>,</w:t>
                </w:r>
                <w:r>
                  <w:t xml:space="preserve"> which bridges Eastern and Western modernist traditions. The sources and influences that he drew upon included Jewish folk culture, Symbolism, Cubism, and Fauvism. His friendships with members of the western European avant-garde, including Robert Delaunay and Guillaume Apollinaire, allowed him to develop strong connections in the Parisian art world. His paintings are known for their experimental, expressive, and bold use of colour as well as the poetic, figurative compositions</w:t>
                </w:r>
                <w:r w:rsidR="00973D20">
                  <w:t>,</w:t>
                </w:r>
                <w:r>
                  <w:t xml:space="preserve"> which largely call upon the visual surroundings of his childhood. His major works include monumental-scale stage sets for opera and theatre productions in Paris and New York. </w:t>
                </w:r>
              </w:p>
            </w:tc>
          </w:sdtContent>
        </w:sdt>
      </w:tr>
      <w:tr w:rsidR="003F0D73" w14:paraId="42D75A63" w14:textId="77777777" w:rsidTr="003F0D73">
        <w:sdt>
          <w:sdtPr>
            <w:alias w:val="Article text"/>
            <w:tag w:val="articleText"/>
            <w:id w:val="634067588"/>
            <w:placeholder>
              <w:docPart w:val="EEDE5C7B16C84639B59BA75149B93BC6"/>
            </w:placeholder>
          </w:sdtPr>
          <w:sdtEndPr/>
          <w:sdtContent>
            <w:tc>
              <w:tcPr>
                <w:tcW w:w="9016" w:type="dxa"/>
                <w:tcMar>
                  <w:top w:w="113" w:type="dxa"/>
                  <w:bottom w:w="113" w:type="dxa"/>
                </w:tcMar>
              </w:tcPr>
              <w:p w14:paraId="78CC2B1E" w14:textId="6D86A76F" w:rsidR="00004102" w:rsidRDefault="00004102" w:rsidP="00004102">
                <w:r>
                  <w:t xml:space="preserve">Marc Chagall was a Russian-Jewish Modernist painter who lived in Paris for a substantial portion of his life. In Russia, after the 1917 Revolution, he was named the Commissar of Arts for Vitebsk, where he built and developed an art institute. He would soon leave the school over disputes regarding Kazimir Malevich’s strict adherence to </w:t>
                </w:r>
                <w:r w:rsidR="00D93E1E">
                  <w:t>Suprematis</w:t>
                </w:r>
                <w:r>
                  <w:t xml:space="preserve">m. Chagall’s work </w:t>
                </w:r>
                <w:r w:rsidR="001A23CF">
                  <w:t>includes</w:t>
                </w:r>
                <w:r>
                  <w:t xml:space="preserve"> a wide array of media including painting, stained glass, textiles, prints, and stage sets. His family history and time spent in France and the United States give him and his work a unique perspective</w:t>
                </w:r>
                <w:r w:rsidR="00973D20">
                  <w:t>,</w:t>
                </w:r>
                <w:r>
                  <w:t xml:space="preserve"> which bridges Eastern and Western modernist traditions. The sources and influences </w:t>
                </w:r>
                <w:r w:rsidR="00050E82">
                  <w:t>that he drew upon</w:t>
                </w:r>
                <w:r>
                  <w:t xml:space="preserve"> included Jewish folk culture, Symbolism, Cubism, and Fauvism. His friendships with members of the western European avant-garde, including Robert Delaunay and Guillaume Apollinaire, allowed him to develop strong connections in the Parisian art world. His paintings are known for their experimental, expressive, and bold use of colour as well as the poetic, figurative compositions</w:t>
                </w:r>
                <w:r w:rsidR="00973D20">
                  <w:t>,</w:t>
                </w:r>
                <w:r>
                  <w:t xml:space="preserve"> which largely call upon the visual surroundings of his childhood. His major works include monumental-scale stage</w:t>
                </w:r>
                <w:r w:rsidR="00050E82">
                  <w:t xml:space="preserve"> sets for opera and theatre</w:t>
                </w:r>
                <w:r>
                  <w:t xml:space="preserve"> productions in Paris and New York. </w:t>
                </w:r>
              </w:p>
              <w:p w14:paraId="4B9F1077" w14:textId="77777777" w:rsidR="00004102" w:rsidRDefault="00004102" w:rsidP="00004102"/>
              <w:p w14:paraId="304774BB" w14:textId="77777777" w:rsidR="00004102" w:rsidRDefault="00004102" w:rsidP="00004102">
                <w:r>
                  <w:t xml:space="preserve">Chagall was born to a working class Jewish family in Vitebsk, Belarus. He studied at the Imperial Society for the Protection of the Arts in Saint Petersburg from 1907 to 1910. Moving to Paris in 1910, Chagall met Guillaume Apollinaire, Robert Delaunay and Fernand Léger, and encountered Fauvism and Cubism. He participated in the </w:t>
                </w:r>
                <w:r w:rsidRPr="00D730AE">
                  <w:rPr>
                    <w:i/>
                  </w:rPr>
                  <w:t>Salon des Independants</w:t>
                </w:r>
                <w:r>
                  <w:t xml:space="preserve"> and the </w:t>
                </w:r>
                <w:r w:rsidRPr="00D730AE">
                  <w:rPr>
                    <w:i/>
                  </w:rPr>
                  <w:t xml:space="preserve">Salon d’Automne </w:t>
                </w:r>
                <w:r>
                  <w:t>in 1912. He was given his first solo show in 1914 at Der Sturm, Berlin.</w:t>
                </w:r>
              </w:p>
              <w:p w14:paraId="4055F90F" w14:textId="77777777" w:rsidR="00004102" w:rsidRDefault="00004102" w:rsidP="00004102"/>
              <w:p w14:paraId="3D408718" w14:textId="77777777" w:rsidR="00004102" w:rsidRDefault="00004102" w:rsidP="00004102">
                <w:r>
                  <w:t xml:space="preserve">He returned to Vitebsk in 1914 to marry his fiancé, Bella. During his stay, the First World War </w:t>
                </w:r>
                <w:r>
                  <w:lastRenderedPageBreak/>
                  <w:t xml:space="preserve">began, closing Russia’s borders and keeping Chagall from returning to Paris. Anatoly Lunacharsky, Commissar for Education, named Chagall Vitebsk’s Commissar in 1918. He founded the Popular Art School, developed a broad and comprehensive syllabus, and employed El Lissitzky, Kazimir Malevich, and Ivan Puni as teachers. Chagall acted as Director of the school until clashes with the </w:t>
                </w:r>
                <w:r w:rsidR="00D93E1E">
                  <w:t>Suprematis</w:t>
                </w:r>
                <w:r>
                  <w:t xml:space="preserve">ts over Chagall’s figurative and mimetic compositions led to his resignation in 1920. He left for Moscow, where he completed a commission for the Theatre of Jewish Art, including murals, curtains, costumes and six stage panels. He left for Berlin in 1922 followed by Paris in 1923, traveling throughout Holland, Spain, Egypt, Syria and Palestine. </w:t>
                </w:r>
              </w:p>
              <w:p w14:paraId="6F8B8AF8" w14:textId="77777777" w:rsidR="00004102" w:rsidRDefault="00004102" w:rsidP="00004102"/>
              <w:p w14:paraId="575F3178" w14:textId="21883804" w:rsidR="00004102" w:rsidRDefault="00004102" w:rsidP="00004102">
                <w:r>
                  <w:t>He worked in Paris throughout the 1920s and 30s, taking French citizenship in 1937; however, his arrest and short imprisonment under</w:t>
                </w:r>
                <w:r w:rsidR="00D47F50">
                  <w:t xml:space="preserve"> the Vichy government forced him</w:t>
                </w:r>
                <w:r>
                  <w:t xml:space="preserve"> and his wife</w:t>
                </w:r>
                <w:r w:rsidR="00D47F50">
                  <w:t>,</w:t>
                </w:r>
                <w:r>
                  <w:t xml:space="preserve"> Bella</w:t>
                </w:r>
                <w:r w:rsidR="00D47F50">
                  <w:t>,</w:t>
                </w:r>
                <w:r>
                  <w:t xml:space="preserve"> to depart for the United States </w:t>
                </w:r>
                <w:r w:rsidRPr="005209FE">
                  <w:t>as refugees</w:t>
                </w:r>
                <w:r>
                  <w:t xml:space="preserve"> in 1941, following an invitation from MoMA. Chagall’s time in New York (1941-1947) was marred by Bella’s sudden death in 1944. </w:t>
                </w:r>
              </w:p>
              <w:p w14:paraId="79F9BFA7" w14:textId="77777777" w:rsidR="00004102" w:rsidRDefault="00004102" w:rsidP="00004102">
                <w:bookmarkStart w:id="0" w:name="_GoBack"/>
                <w:bookmarkEnd w:id="0"/>
              </w:p>
              <w:p w14:paraId="7D3A5B8E" w14:textId="77777777" w:rsidR="003F0D73" w:rsidRDefault="00004102" w:rsidP="00004102">
                <w:r>
                  <w:t xml:space="preserve">In 1950 he settled in Saint-Paul de Vence, France, where his style subtly developed into more intricate, mosaic-like painting. From the mid-1950s until his death, Chagall worked with stained glass, a medium that allowed imaginative colour experimentation. In 1964, he completed </w:t>
                </w:r>
                <w:r>
                  <w:rPr>
                    <w:i/>
                  </w:rPr>
                  <w:t>The Sources of Music</w:t>
                </w:r>
                <w:r>
                  <w:t xml:space="preserve"> and </w:t>
                </w:r>
                <w:r>
                  <w:rPr>
                    <w:i/>
                  </w:rPr>
                  <w:t>The Triumph of Music</w:t>
                </w:r>
                <w:r>
                  <w:t>, two monumental murals that were shipped to New York for the Metropolitan Opera House, where they hang in the main lobby.</w:t>
                </w:r>
              </w:p>
            </w:tc>
          </w:sdtContent>
        </w:sdt>
      </w:tr>
      <w:tr w:rsidR="003235A7" w14:paraId="13D154C9" w14:textId="77777777" w:rsidTr="003235A7">
        <w:tc>
          <w:tcPr>
            <w:tcW w:w="9016" w:type="dxa"/>
          </w:tcPr>
          <w:p w14:paraId="5AB34EE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4469DAD139544F749190C60FED0557AB"/>
              </w:placeholder>
            </w:sdtPr>
            <w:sdtEndPr/>
            <w:sdtContent>
              <w:p w14:paraId="2BE78E19" w14:textId="31AB6FA8" w:rsidR="00004102" w:rsidRDefault="006A6FD5" w:rsidP="00004102">
                <w:sdt>
                  <w:sdtPr>
                    <w:id w:val="140468413"/>
                    <w:citation/>
                  </w:sdtPr>
                  <w:sdtEndPr/>
                  <w:sdtContent>
                    <w:r w:rsidR="00004102">
                      <w:fldChar w:fldCharType="begin"/>
                    </w:r>
                    <w:r w:rsidR="00004102">
                      <w:rPr>
                        <w:lang w:val="en-US"/>
                      </w:rPr>
                      <w:instrText xml:space="preserve"> CITATION Buc70 \l 1033 </w:instrText>
                    </w:r>
                    <w:r w:rsidR="00004102">
                      <w:fldChar w:fldCharType="separate"/>
                    </w:r>
                    <w:r w:rsidR="00004102">
                      <w:rPr>
                        <w:noProof/>
                        <w:lang w:val="en-US"/>
                      </w:rPr>
                      <w:t xml:space="preserve"> (Bucci)</w:t>
                    </w:r>
                    <w:r w:rsidR="00004102">
                      <w:fldChar w:fldCharType="end"/>
                    </w:r>
                  </w:sdtContent>
                </w:sdt>
              </w:p>
              <w:p w14:paraId="6D43312B" w14:textId="77777777" w:rsidR="00004102" w:rsidRDefault="00004102" w:rsidP="00004102"/>
              <w:p w14:paraId="45C22187" w14:textId="77777777" w:rsidR="00004102" w:rsidRDefault="006A6FD5" w:rsidP="00004102">
                <w:sdt>
                  <w:sdtPr>
                    <w:id w:val="-683125120"/>
                    <w:citation/>
                  </w:sdtPr>
                  <w:sdtEndPr/>
                  <w:sdtContent>
                    <w:r w:rsidR="00004102">
                      <w:fldChar w:fldCharType="begin"/>
                    </w:r>
                    <w:r w:rsidR="00004102">
                      <w:rPr>
                        <w:lang w:val="en-US"/>
                      </w:rPr>
                      <w:instrText xml:space="preserve"> CITATION Com85 \l 1033 </w:instrText>
                    </w:r>
                    <w:r w:rsidR="00004102">
                      <w:fldChar w:fldCharType="separate"/>
                    </w:r>
                    <w:r w:rsidR="00004102">
                      <w:rPr>
                        <w:noProof/>
                        <w:lang w:val="en-US"/>
                      </w:rPr>
                      <w:t>(Compton)</w:t>
                    </w:r>
                    <w:r w:rsidR="00004102">
                      <w:fldChar w:fldCharType="end"/>
                    </w:r>
                  </w:sdtContent>
                </w:sdt>
              </w:p>
              <w:p w14:paraId="438D08E4" w14:textId="77777777" w:rsidR="00004102" w:rsidRDefault="00004102" w:rsidP="00004102"/>
              <w:p w14:paraId="149AEC4C" w14:textId="77777777" w:rsidR="00004102" w:rsidRDefault="006A6FD5" w:rsidP="00004102">
                <w:sdt>
                  <w:sdtPr>
                    <w:id w:val="-1135256266"/>
                    <w:citation/>
                  </w:sdtPr>
                  <w:sdtEndPr/>
                  <w:sdtContent>
                    <w:r w:rsidR="00EE2F83">
                      <w:fldChar w:fldCharType="begin"/>
                    </w:r>
                    <w:r w:rsidR="00EE2F83">
                      <w:rPr>
                        <w:lang w:val="en-US"/>
                      </w:rPr>
                      <w:instrText xml:space="preserve"> CITATION Kam89 \l 1033 </w:instrText>
                    </w:r>
                    <w:r w:rsidR="00EE2F83">
                      <w:fldChar w:fldCharType="separate"/>
                    </w:r>
                    <w:r w:rsidR="00EE2F83">
                      <w:rPr>
                        <w:noProof/>
                        <w:lang w:val="en-US"/>
                      </w:rPr>
                      <w:t>(Kamensky)</w:t>
                    </w:r>
                    <w:r w:rsidR="00EE2F83">
                      <w:fldChar w:fldCharType="end"/>
                    </w:r>
                  </w:sdtContent>
                </w:sdt>
              </w:p>
              <w:p w14:paraId="1667CE71" w14:textId="77777777" w:rsidR="00004102" w:rsidRDefault="00004102" w:rsidP="00004102"/>
              <w:p w14:paraId="27678CAF" w14:textId="77777777" w:rsidR="00004102" w:rsidRDefault="006A6FD5" w:rsidP="00004102">
                <w:sdt>
                  <w:sdtPr>
                    <w:id w:val="-677658744"/>
                    <w:citation/>
                  </w:sdtPr>
                  <w:sdtEndPr/>
                  <w:sdtContent>
                    <w:r w:rsidR="00EE2F83">
                      <w:fldChar w:fldCharType="begin"/>
                    </w:r>
                    <w:r w:rsidR="00EE2F83">
                      <w:rPr>
                        <w:lang w:val="en-US"/>
                      </w:rPr>
                      <w:instrText xml:space="preserve"> CITATION Pol98 \l 1033 </w:instrText>
                    </w:r>
                    <w:r w:rsidR="00EE2F83">
                      <w:fldChar w:fldCharType="separate"/>
                    </w:r>
                    <w:r w:rsidR="00EE2F83">
                      <w:rPr>
                        <w:noProof/>
                        <w:lang w:val="en-US"/>
                      </w:rPr>
                      <w:t>(Polonsky)</w:t>
                    </w:r>
                    <w:r w:rsidR="00EE2F83">
                      <w:fldChar w:fldCharType="end"/>
                    </w:r>
                  </w:sdtContent>
                </w:sdt>
              </w:p>
              <w:p w14:paraId="4A8CE1ED" w14:textId="77777777" w:rsidR="00EE2F83" w:rsidRDefault="00EE2F83" w:rsidP="00004102"/>
              <w:p w14:paraId="19C41E76" w14:textId="77777777" w:rsidR="003235A7" w:rsidRDefault="006A6FD5" w:rsidP="00FB11DE">
                <w:sdt>
                  <w:sdtPr>
                    <w:id w:val="-849485829"/>
                    <w:citation/>
                  </w:sdtPr>
                  <w:sdtEndPr/>
                  <w:sdtContent>
                    <w:r w:rsidR="00EE2F83">
                      <w:fldChar w:fldCharType="begin"/>
                    </w:r>
                    <w:r w:rsidR="00EE2F83">
                      <w:rPr>
                        <w:lang w:val="en-US"/>
                      </w:rPr>
                      <w:instrText xml:space="preserve"> CITATION Sou82 \l 1033 </w:instrText>
                    </w:r>
                    <w:r w:rsidR="00EE2F83">
                      <w:fldChar w:fldCharType="separate"/>
                    </w:r>
                    <w:r w:rsidR="00EE2F83">
                      <w:rPr>
                        <w:noProof/>
                        <w:lang w:val="en-US"/>
                      </w:rPr>
                      <w:t>(Souverbie)</w:t>
                    </w:r>
                    <w:r w:rsidR="00EE2F83">
                      <w:fldChar w:fldCharType="end"/>
                    </w:r>
                  </w:sdtContent>
                </w:sdt>
              </w:p>
            </w:sdtContent>
          </w:sdt>
        </w:tc>
      </w:tr>
    </w:tbl>
    <w:p w14:paraId="60AE542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37327B" w14:textId="77777777" w:rsidR="002049D8" w:rsidRDefault="002049D8" w:rsidP="007A0D55">
      <w:pPr>
        <w:spacing w:after="0" w:line="240" w:lineRule="auto"/>
      </w:pPr>
      <w:r>
        <w:separator/>
      </w:r>
    </w:p>
  </w:endnote>
  <w:endnote w:type="continuationSeparator" w:id="0">
    <w:p w14:paraId="14888636" w14:textId="77777777" w:rsidR="002049D8" w:rsidRDefault="002049D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DFFBD2" w14:textId="77777777" w:rsidR="002049D8" w:rsidRDefault="002049D8" w:rsidP="007A0D55">
      <w:pPr>
        <w:spacing w:after="0" w:line="240" w:lineRule="auto"/>
      </w:pPr>
      <w:r>
        <w:separator/>
      </w:r>
    </w:p>
  </w:footnote>
  <w:footnote w:type="continuationSeparator" w:id="0">
    <w:p w14:paraId="45976DCB" w14:textId="77777777" w:rsidR="002049D8" w:rsidRDefault="002049D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B415D1"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3B5F4A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6F0"/>
    <w:rsid w:val="00004102"/>
    <w:rsid w:val="00032559"/>
    <w:rsid w:val="00050E82"/>
    <w:rsid w:val="00052040"/>
    <w:rsid w:val="000B25AE"/>
    <w:rsid w:val="000B55AB"/>
    <w:rsid w:val="000D24DC"/>
    <w:rsid w:val="00101B2E"/>
    <w:rsid w:val="00116FA0"/>
    <w:rsid w:val="0015114C"/>
    <w:rsid w:val="001A21F3"/>
    <w:rsid w:val="001A23CF"/>
    <w:rsid w:val="001A2537"/>
    <w:rsid w:val="001A6A06"/>
    <w:rsid w:val="002049D8"/>
    <w:rsid w:val="00210C03"/>
    <w:rsid w:val="002162E2"/>
    <w:rsid w:val="00225C5A"/>
    <w:rsid w:val="00230B10"/>
    <w:rsid w:val="00234353"/>
    <w:rsid w:val="00244BB0"/>
    <w:rsid w:val="002A0A0D"/>
    <w:rsid w:val="002B0B37"/>
    <w:rsid w:val="002E4063"/>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A6FD5"/>
    <w:rsid w:val="006D0412"/>
    <w:rsid w:val="007411B9"/>
    <w:rsid w:val="00780D95"/>
    <w:rsid w:val="00780DC7"/>
    <w:rsid w:val="007A0D55"/>
    <w:rsid w:val="007B3377"/>
    <w:rsid w:val="007E5F44"/>
    <w:rsid w:val="007F2268"/>
    <w:rsid w:val="00821DE3"/>
    <w:rsid w:val="00834A35"/>
    <w:rsid w:val="00846CE1"/>
    <w:rsid w:val="008A5B87"/>
    <w:rsid w:val="00922950"/>
    <w:rsid w:val="00973D2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47F50"/>
    <w:rsid w:val="00D656DA"/>
    <w:rsid w:val="00D83300"/>
    <w:rsid w:val="00D93E1E"/>
    <w:rsid w:val="00DC6B48"/>
    <w:rsid w:val="00DF01B0"/>
    <w:rsid w:val="00E80C7A"/>
    <w:rsid w:val="00E85A05"/>
    <w:rsid w:val="00E95829"/>
    <w:rsid w:val="00EA606C"/>
    <w:rsid w:val="00EB0C8C"/>
    <w:rsid w:val="00EB51FD"/>
    <w:rsid w:val="00EB77DB"/>
    <w:rsid w:val="00ED0857"/>
    <w:rsid w:val="00ED139F"/>
    <w:rsid w:val="00EE2F83"/>
    <w:rsid w:val="00EF74F7"/>
    <w:rsid w:val="00F36937"/>
    <w:rsid w:val="00F60F53"/>
    <w:rsid w:val="00FA1925"/>
    <w:rsid w:val="00FB11DE"/>
    <w:rsid w:val="00FB589A"/>
    <w:rsid w:val="00FB7317"/>
    <w:rsid w:val="00FE06F0"/>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2F3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E06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6F0"/>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E06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6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CE128F304924B4CB9C0BB7DE1F68BC4"/>
        <w:category>
          <w:name w:val="General"/>
          <w:gallery w:val="placeholder"/>
        </w:category>
        <w:types>
          <w:type w:val="bbPlcHdr"/>
        </w:types>
        <w:behaviors>
          <w:behavior w:val="content"/>
        </w:behaviors>
        <w:guid w:val="{02248853-A1B4-4128-AB95-EEFA50656113}"/>
      </w:docPartPr>
      <w:docPartBody>
        <w:p w:rsidR="00817424" w:rsidRDefault="00F85886">
          <w:pPr>
            <w:pStyle w:val="5CE128F304924B4CB9C0BB7DE1F68BC4"/>
          </w:pPr>
          <w:r w:rsidRPr="00CC586D">
            <w:rPr>
              <w:rStyle w:val="PlaceholderText"/>
              <w:b/>
              <w:color w:val="FFFFFF" w:themeColor="background1"/>
            </w:rPr>
            <w:t>[Salutation]</w:t>
          </w:r>
        </w:p>
      </w:docPartBody>
    </w:docPart>
    <w:docPart>
      <w:docPartPr>
        <w:name w:val="9C92B23D848548F896FD58D2C1A9F571"/>
        <w:category>
          <w:name w:val="General"/>
          <w:gallery w:val="placeholder"/>
        </w:category>
        <w:types>
          <w:type w:val="bbPlcHdr"/>
        </w:types>
        <w:behaviors>
          <w:behavior w:val="content"/>
        </w:behaviors>
        <w:guid w:val="{B44B8061-2827-4278-A3B1-66C09F142A10}"/>
      </w:docPartPr>
      <w:docPartBody>
        <w:p w:rsidR="00817424" w:rsidRDefault="00F85886">
          <w:pPr>
            <w:pStyle w:val="9C92B23D848548F896FD58D2C1A9F571"/>
          </w:pPr>
          <w:r>
            <w:rPr>
              <w:rStyle w:val="PlaceholderText"/>
            </w:rPr>
            <w:t>[First name]</w:t>
          </w:r>
        </w:p>
      </w:docPartBody>
    </w:docPart>
    <w:docPart>
      <w:docPartPr>
        <w:name w:val="F42801A6A52844429B519A8367C9C11D"/>
        <w:category>
          <w:name w:val="General"/>
          <w:gallery w:val="placeholder"/>
        </w:category>
        <w:types>
          <w:type w:val="bbPlcHdr"/>
        </w:types>
        <w:behaviors>
          <w:behavior w:val="content"/>
        </w:behaviors>
        <w:guid w:val="{F4005E6E-C91B-4DD0-92C3-9AD0514DD507}"/>
      </w:docPartPr>
      <w:docPartBody>
        <w:p w:rsidR="00817424" w:rsidRDefault="00F85886">
          <w:pPr>
            <w:pStyle w:val="F42801A6A52844429B519A8367C9C11D"/>
          </w:pPr>
          <w:r>
            <w:rPr>
              <w:rStyle w:val="PlaceholderText"/>
            </w:rPr>
            <w:t>[Middle name]</w:t>
          </w:r>
        </w:p>
      </w:docPartBody>
    </w:docPart>
    <w:docPart>
      <w:docPartPr>
        <w:name w:val="6B268EC876544BA08C1CDB3EB853158F"/>
        <w:category>
          <w:name w:val="General"/>
          <w:gallery w:val="placeholder"/>
        </w:category>
        <w:types>
          <w:type w:val="bbPlcHdr"/>
        </w:types>
        <w:behaviors>
          <w:behavior w:val="content"/>
        </w:behaviors>
        <w:guid w:val="{67281AFA-7644-45AE-B392-D86BD479A3AE}"/>
      </w:docPartPr>
      <w:docPartBody>
        <w:p w:rsidR="00817424" w:rsidRDefault="00F85886">
          <w:pPr>
            <w:pStyle w:val="6B268EC876544BA08C1CDB3EB853158F"/>
          </w:pPr>
          <w:r>
            <w:rPr>
              <w:rStyle w:val="PlaceholderText"/>
            </w:rPr>
            <w:t>[Last name]</w:t>
          </w:r>
        </w:p>
      </w:docPartBody>
    </w:docPart>
    <w:docPart>
      <w:docPartPr>
        <w:name w:val="6F02CE675ED542A7894AC7586EF10C99"/>
        <w:category>
          <w:name w:val="General"/>
          <w:gallery w:val="placeholder"/>
        </w:category>
        <w:types>
          <w:type w:val="bbPlcHdr"/>
        </w:types>
        <w:behaviors>
          <w:behavior w:val="content"/>
        </w:behaviors>
        <w:guid w:val="{E1E2163A-76F5-4DAF-BE4A-F9C6D3391BA5}"/>
      </w:docPartPr>
      <w:docPartBody>
        <w:p w:rsidR="00817424" w:rsidRDefault="00F85886">
          <w:pPr>
            <w:pStyle w:val="6F02CE675ED542A7894AC7586EF10C99"/>
          </w:pPr>
          <w:r>
            <w:rPr>
              <w:rStyle w:val="PlaceholderText"/>
            </w:rPr>
            <w:t>[Enter your biography]</w:t>
          </w:r>
        </w:p>
      </w:docPartBody>
    </w:docPart>
    <w:docPart>
      <w:docPartPr>
        <w:name w:val="82CD3E6185FA4B7FB528EC718C1DFA0E"/>
        <w:category>
          <w:name w:val="General"/>
          <w:gallery w:val="placeholder"/>
        </w:category>
        <w:types>
          <w:type w:val="bbPlcHdr"/>
        </w:types>
        <w:behaviors>
          <w:behavior w:val="content"/>
        </w:behaviors>
        <w:guid w:val="{531444DF-0F16-4D87-BF13-731F3AD536F6}"/>
      </w:docPartPr>
      <w:docPartBody>
        <w:p w:rsidR="00817424" w:rsidRDefault="00F85886">
          <w:pPr>
            <w:pStyle w:val="82CD3E6185FA4B7FB528EC718C1DFA0E"/>
          </w:pPr>
          <w:r>
            <w:rPr>
              <w:rStyle w:val="PlaceholderText"/>
            </w:rPr>
            <w:t>[Enter the institution with which you are affiliated]</w:t>
          </w:r>
        </w:p>
      </w:docPartBody>
    </w:docPart>
    <w:docPart>
      <w:docPartPr>
        <w:name w:val="4A35E3D42E7044138A790A12F27C0DDE"/>
        <w:category>
          <w:name w:val="General"/>
          <w:gallery w:val="placeholder"/>
        </w:category>
        <w:types>
          <w:type w:val="bbPlcHdr"/>
        </w:types>
        <w:behaviors>
          <w:behavior w:val="content"/>
        </w:behaviors>
        <w:guid w:val="{84B9641D-3082-40A4-92EE-417B7C836FE7}"/>
      </w:docPartPr>
      <w:docPartBody>
        <w:p w:rsidR="00817424" w:rsidRDefault="00F85886">
          <w:pPr>
            <w:pStyle w:val="4A35E3D42E7044138A790A12F27C0DDE"/>
          </w:pPr>
          <w:r w:rsidRPr="00EF74F7">
            <w:rPr>
              <w:b/>
              <w:color w:val="808080" w:themeColor="background1" w:themeShade="80"/>
            </w:rPr>
            <w:t>[Enter the headword for your article]</w:t>
          </w:r>
        </w:p>
      </w:docPartBody>
    </w:docPart>
    <w:docPart>
      <w:docPartPr>
        <w:name w:val="63D597392B624E9DAE6FECBC2E49C1A2"/>
        <w:category>
          <w:name w:val="General"/>
          <w:gallery w:val="placeholder"/>
        </w:category>
        <w:types>
          <w:type w:val="bbPlcHdr"/>
        </w:types>
        <w:behaviors>
          <w:behavior w:val="content"/>
        </w:behaviors>
        <w:guid w:val="{49335157-C6D1-4EAB-91E5-24963CAFF1B1}"/>
      </w:docPartPr>
      <w:docPartBody>
        <w:p w:rsidR="00817424" w:rsidRDefault="00F85886">
          <w:pPr>
            <w:pStyle w:val="63D597392B624E9DAE6FECBC2E49C1A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3D778C7CBFB41A3BE51897FD3FC2B6F"/>
        <w:category>
          <w:name w:val="General"/>
          <w:gallery w:val="placeholder"/>
        </w:category>
        <w:types>
          <w:type w:val="bbPlcHdr"/>
        </w:types>
        <w:behaviors>
          <w:behavior w:val="content"/>
        </w:behaviors>
        <w:guid w:val="{43BD6752-B98C-4C73-84D3-F216CE5D9823}"/>
      </w:docPartPr>
      <w:docPartBody>
        <w:p w:rsidR="00817424" w:rsidRDefault="00F85886">
          <w:pPr>
            <w:pStyle w:val="63D778C7CBFB41A3BE51897FD3FC2B6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EDE5C7B16C84639B59BA75149B93BC6"/>
        <w:category>
          <w:name w:val="General"/>
          <w:gallery w:val="placeholder"/>
        </w:category>
        <w:types>
          <w:type w:val="bbPlcHdr"/>
        </w:types>
        <w:behaviors>
          <w:behavior w:val="content"/>
        </w:behaviors>
        <w:guid w:val="{D2D0F0E7-31C8-45AC-931F-F226DA65D136}"/>
      </w:docPartPr>
      <w:docPartBody>
        <w:p w:rsidR="00817424" w:rsidRDefault="00F85886">
          <w:pPr>
            <w:pStyle w:val="EEDE5C7B16C84639B59BA75149B93BC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469DAD139544F749190C60FED0557AB"/>
        <w:category>
          <w:name w:val="General"/>
          <w:gallery w:val="placeholder"/>
        </w:category>
        <w:types>
          <w:type w:val="bbPlcHdr"/>
        </w:types>
        <w:behaviors>
          <w:behavior w:val="content"/>
        </w:behaviors>
        <w:guid w:val="{148DE7AB-A2A0-4AB8-A23F-0AF20618AE78}"/>
      </w:docPartPr>
      <w:docPartBody>
        <w:p w:rsidR="00817424" w:rsidRDefault="00F85886">
          <w:pPr>
            <w:pStyle w:val="4469DAD139544F749190C60FED0557A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886"/>
    <w:rsid w:val="00291AE0"/>
    <w:rsid w:val="00817424"/>
    <w:rsid w:val="00F8588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CE128F304924B4CB9C0BB7DE1F68BC4">
    <w:name w:val="5CE128F304924B4CB9C0BB7DE1F68BC4"/>
  </w:style>
  <w:style w:type="paragraph" w:customStyle="1" w:styleId="9C92B23D848548F896FD58D2C1A9F571">
    <w:name w:val="9C92B23D848548F896FD58D2C1A9F571"/>
  </w:style>
  <w:style w:type="paragraph" w:customStyle="1" w:styleId="F42801A6A52844429B519A8367C9C11D">
    <w:name w:val="F42801A6A52844429B519A8367C9C11D"/>
  </w:style>
  <w:style w:type="paragraph" w:customStyle="1" w:styleId="6B268EC876544BA08C1CDB3EB853158F">
    <w:name w:val="6B268EC876544BA08C1CDB3EB853158F"/>
  </w:style>
  <w:style w:type="paragraph" w:customStyle="1" w:styleId="6F02CE675ED542A7894AC7586EF10C99">
    <w:name w:val="6F02CE675ED542A7894AC7586EF10C99"/>
  </w:style>
  <w:style w:type="paragraph" w:customStyle="1" w:styleId="82CD3E6185FA4B7FB528EC718C1DFA0E">
    <w:name w:val="82CD3E6185FA4B7FB528EC718C1DFA0E"/>
  </w:style>
  <w:style w:type="paragraph" w:customStyle="1" w:styleId="4A35E3D42E7044138A790A12F27C0DDE">
    <w:name w:val="4A35E3D42E7044138A790A12F27C0DDE"/>
  </w:style>
  <w:style w:type="paragraph" w:customStyle="1" w:styleId="63D597392B624E9DAE6FECBC2E49C1A2">
    <w:name w:val="63D597392B624E9DAE6FECBC2E49C1A2"/>
  </w:style>
  <w:style w:type="paragraph" w:customStyle="1" w:styleId="63D778C7CBFB41A3BE51897FD3FC2B6F">
    <w:name w:val="63D778C7CBFB41A3BE51897FD3FC2B6F"/>
  </w:style>
  <w:style w:type="paragraph" w:customStyle="1" w:styleId="EEDE5C7B16C84639B59BA75149B93BC6">
    <w:name w:val="EEDE5C7B16C84639B59BA75149B93BC6"/>
  </w:style>
  <w:style w:type="paragraph" w:customStyle="1" w:styleId="4469DAD139544F749190C60FED0557AB">
    <w:name w:val="4469DAD139544F749190C60FED0557A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CE128F304924B4CB9C0BB7DE1F68BC4">
    <w:name w:val="5CE128F304924B4CB9C0BB7DE1F68BC4"/>
  </w:style>
  <w:style w:type="paragraph" w:customStyle="1" w:styleId="9C92B23D848548F896FD58D2C1A9F571">
    <w:name w:val="9C92B23D848548F896FD58D2C1A9F571"/>
  </w:style>
  <w:style w:type="paragraph" w:customStyle="1" w:styleId="F42801A6A52844429B519A8367C9C11D">
    <w:name w:val="F42801A6A52844429B519A8367C9C11D"/>
  </w:style>
  <w:style w:type="paragraph" w:customStyle="1" w:styleId="6B268EC876544BA08C1CDB3EB853158F">
    <w:name w:val="6B268EC876544BA08C1CDB3EB853158F"/>
  </w:style>
  <w:style w:type="paragraph" w:customStyle="1" w:styleId="6F02CE675ED542A7894AC7586EF10C99">
    <w:name w:val="6F02CE675ED542A7894AC7586EF10C99"/>
  </w:style>
  <w:style w:type="paragraph" w:customStyle="1" w:styleId="82CD3E6185FA4B7FB528EC718C1DFA0E">
    <w:name w:val="82CD3E6185FA4B7FB528EC718C1DFA0E"/>
  </w:style>
  <w:style w:type="paragraph" w:customStyle="1" w:styleId="4A35E3D42E7044138A790A12F27C0DDE">
    <w:name w:val="4A35E3D42E7044138A790A12F27C0DDE"/>
  </w:style>
  <w:style w:type="paragraph" w:customStyle="1" w:styleId="63D597392B624E9DAE6FECBC2E49C1A2">
    <w:name w:val="63D597392B624E9DAE6FECBC2E49C1A2"/>
  </w:style>
  <w:style w:type="paragraph" w:customStyle="1" w:styleId="63D778C7CBFB41A3BE51897FD3FC2B6F">
    <w:name w:val="63D778C7CBFB41A3BE51897FD3FC2B6F"/>
  </w:style>
  <w:style w:type="paragraph" w:customStyle="1" w:styleId="EEDE5C7B16C84639B59BA75149B93BC6">
    <w:name w:val="EEDE5C7B16C84639B59BA75149B93BC6"/>
  </w:style>
  <w:style w:type="paragraph" w:customStyle="1" w:styleId="4469DAD139544F749190C60FED0557AB">
    <w:name w:val="4469DAD139544F749190C60FED0557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Buc70</b:Tag>
    <b:SourceType>Book</b:SourceType>
    <b:Guid>{2C89216D-DC8E-4273-8EC5-B28821D4A09A}</b:Guid>
    <b:Author>
      <b:Author>
        <b:NameList>
          <b:Person>
            <b:Last>Bucci</b:Last>
            <b:First>M</b:First>
          </b:Person>
        </b:NameList>
      </b:Author>
    </b:Author>
    <b:Title>Chagall</b:Title>
    <b:Year>1970</b:Year>
    <b:City>Florence</b:City>
    <b:Publisher>Sadea/Sansoni</b:Publisher>
    <b:RefOrder>1</b:RefOrder>
  </b:Source>
  <b:Source>
    <b:Tag>Com85</b:Tag>
    <b:SourceType>Book</b:SourceType>
    <b:Guid>{A62C2F05-1614-4B66-BE94-DE40CFBAFCC6}</b:Guid>
    <b:Author>
      <b:Author>
        <b:NameList>
          <b:Person>
            <b:Last>Compton</b:Last>
            <b:First>S</b:First>
          </b:Person>
        </b:NameList>
      </b:Author>
    </b:Author>
    <b:Title>Chagall </b:Title>
    <b:Year>1985</b:Year>
    <b:City>London</b:City>
    <b:Publisher>Royal Academy of Arts in Association with Wedenfeld and Nicolson</b:Publisher>
    <b:RefOrder>2</b:RefOrder>
  </b:Source>
  <b:Source>
    <b:Tag>Kam89</b:Tag>
    <b:SourceType>Book</b:SourceType>
    <b:Guid>{D3CDEE6A-89B5-4581-B3B1-EAA0AA3551A9}</b:Guid>
    <b:Author>
      <b:Author>
        <b:NameList>
          <b:Person>
            <b:Last>Kamensky</b:Last>
            <b:First>A</b:First>
          </b:Person>
        </b:NameList>
      </b:Author>
    </b:Author>
    <b:Title>Chagall: The Russian years 1907-1922</b:Title>
    <b:Year>1989</b:Year>
    <b:City>London</b:City>
    <b:Publisher>Thames and Hudson</b:Publisher>
    <b:RefOrder>3</b:RefOrder>
  </b:Source>
  <b:Source>
    <b:Tag>Pol98</b:Tag>
    <b:SourceType>Book</b:SourceType>
    <b:Guid>{AD3C16AA-EFAB-4AE4-B881-0FC73B024AB1}</b:Guid>
    <b:Author>
      <b:Author>
        <b:NameList>
          <b:Person>
            <b:Last>Polonsky</b:Last>
            <b:First>G</b:First>
          </b:Person>
        </b:NameList>
      </b:Author>
    </b:Author>
    <b:Title>Chagall</b:Title>
    <b:Year>1998</b:Year>
    <b:City>London</b:City>
    <b:Publisher>Phaidon</b:Publisher>
    <b:RefOrder>4</b:RefOrder>
  </b:Source>
  <b:Source>
    <b:Tag>Sou82</b:Tag>
    <b:SourceType>Book</b:SourceType>
    <b:Guid>{F8B35440-B0E4-45B6-B1BC-582C080C8746}</b:Guid>
    <b:Author>
      <b:Author>
        <b:NameList>
          <b:Person>
            <b:Last>Souverbie</b:Last>
            <b:First>M</b:First>
          </b:Person>
        </b:NameList>
      </b:Author>
    </b:Author>
    <b:Title>Chagall</b:Title>
    <b:Year>1982</b:Year>
    <b:City>London</b:City>
    <b:Publisher>Methuen</b:Publisher>
    <b:RefOrder>5</b:RefOrder>
  </b:Source>
</b:Sources>
</file>

<file path=customXml/itemProps1.xml><?xml version="1.0" encoding="utf-8"?>
<ds:datastoreItem xmlns:ds="http://schemas.openxmlformats.org/officeDocument/2006/customXml" ds:itemID="{959B16C5-6689-1C4D-AB08-57E4367FF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29</TotalTime>
  <Pages>2</Pages>
  <Words>778</Words>
  <Characters>4230</Characters>
  <Application>Microsoft Macintosh Word</Application>
  <DocSecurity>0</DocSecurity>
  <Lines>82</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12</cp:revision>
  <dcterms:created xsi:type="dcterms:W3CDTF">2014-06-25T03:48:00Z</dcterms:created>
  <dcterms:modified xsi:type="dcterms:W3CDTF">2015-04-22T01:34:00Z</dcterms:modified>
</cp:coreProperties>
</file>