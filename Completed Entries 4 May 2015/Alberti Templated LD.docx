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49AF7C" w14:textId="77777777" w:rsidTr="00922950">
        <w:tc>
          <w:tcPr>
            <w:tcW w:w="491" w:type="dxa"/>
            <w:vMerge w:val="restart"/>
            <w:shd w:val="clear" w:color="auto" w:fill="A6A6A6" w:themeFill="background1" w:themeFillShade="A6"/>
            <w:textDirection w:val="btLr"/>
          </w:tcPr>
          <w:p w14:paraId="710C2913" w14:textId="77777777" w:rsidR="00B574C9" w:rsidRPr="00CC586D" w:rsidRDefault="00B574C9" w:rsidP="007606A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44C539C928441EACBE9E2158268325"/>
            </w:placeholder>
            <w:showingPlcHdr/>
            <w:dropDownList>
              <w:listItem w:displayText="Dr." w:value="Dr."/>
              <w:listItem w:displayText="Prof." w:value="Prof."/>
            </w:dropDownList>
          </w:sdtPr>
          <w:sdtEndPr/>
          <w:sdtContent>
            <w:tc>
              <w:tcPr>
                <w:tcW w:w="1259" w:type="dxa"/>
              </w:tcPr>
              <w:p w14:paraId="7A90C239" w14:textId="77777777" w:rsidR="00B574C9" w:rsidRPr="00CC586D" w:rsidRDefault="00B574C9" w:rsidP="007606A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C68AB02B444C1AB0DF201AF129FBEA"/>
            </w:placeholder>
            <w:text/>
          </w:sdtPr>
          <w:sdtEndPr/>
          <w:sdtContent>
            <w:tc>
              <w:tcPr>
                <w:tcW w:w="2073" w:type="dxa"/>
              </w:tcPr>
              <w:p w14:paraId="1E77FC85" w14:textId="77777777" w:rsidR="00B574C9" w:rsidRDefault="005A3079" w:rsidP="007606A9">
                <w:r>
                  <w:t>Silvia</w:t>
                </w:r>
              </w:p>
            </w:tc>
          </w:sdtContent>
        </w:sdt>
        <w:sdt>
          <w:sdtPr>
            <w:alias w:val="Middle name"/>
            <w:tag w:val="authorMiddleName"/>
            <w:id w:val="-2076034781"/>
            <w:placeholder>
              <w:docPart w:val="1DD000A10F3147E986C20DD66AA569CD"/>
            </w:placeholder>
            <w:showingPlcHdr/>
            <w:text/>
          </w:sdtPr>
          <w:sdtEndPr/>
          <w:sdtContent>
            <w:tc>
              <w:tcPr>
                <w:tcW w:w="2551" w:type="dxa"/>
              </w:tcPr>
              <w:p w14:paraId="7C1F3EDF" w14:textId="77777777" w:rsidR="00B574C9" w:rsidRDefault="00B574C9" w:rsidP="007606A9">
                <w:r>
                  <w:rPr>
                    <w:rStyle w:val="PlaceholderText"/>
                  </w:rPr>
                  <w:t>[Middle name]</w:t>
                </w:r>
              </w:p>
            </w:tc>
          </w:sdtContent>
        </w:sdt>
        <w:sdt>
          <w:sdtPr>
            <w:rPr>
              <w:lang w:val="es-ES"/>
            </w:rPr>
            <w:alias w:val="Last name"/>
            <w:tag w:val="authorLastName"/>
            <w:id w:val="-1088529830"/>
            <w:placeholder>
              <w:docPart w:val="9971B20E740C453AAB57CAE25A2E601A"/>
            </w:placeholder>
            <w:text/>
          </w:sdtPr>
          <w:sdtEndPr/>
          <w:sdtContent>
            <w:tc>
              <w:tcPr>
                <w:tcW w:w="2642" w:type="dxa"/>
              </w:tcPr>
              <w:p w14:paraId="55BBF8EE" w14:textId="77777777" w:rsidR="00B574C9" w:rsidRDefault="005A3079" w:rsidP="007606A9">
                <w:r w:rsidRPr="005A3079">
                  <w:rPr>
                    <w:lang w:val="es-ES"/>
                  </w:rPr>
                  <w:t>Colás Cardona</w:t>
                </w:r>
              </w:p>
            </w:tc>
          </w:sdtContent>
        </w:sdt>
      </w:tr>
      <w:tr w:rsidR="00B574C9" w14:paraId="5880A503" w14:textId="77777777" w:rsidTr="001A6A06">
        <w:trPr>
          <w:trHeight w:val="986"/>
        </w:trPr>
        <w:tc>
          <w:tcPr>
            <w:tcW w:w="491" w:type="dxa"/>
            <w:vMerge/>
            <w:shd w:val="clear" w:color="auto" w:fill="A6A6A6" w:themeFill="background1" w:themeFillShade="A6"/>
          </w:tcPr>
          <w:p w14:paraId="50DDE689" w14:textId="77777777" w:rsidR="00B574C9" w:rsidRPr="001A6A06" w:rsidRDefault="00B574C9" w:rsidP="007606A9">
            <w:pPr>
              <w:jc w:val="center"/>
              <w:rPr>
                <w:b/>
                <w:color w:val="FFFFFF" w:themeColor="background1"/>
              </w:rPr>
            </w:pPr>
          </w:p>
        </w:tc>
        <w:sdt>
          <w:sdtPr>
            <w:alias w:val="Biography"/>
            <w:tag w:val="authorBiography"/>
            <w:id w:val="938807824"/>
            <w:placeholder>
              <w:docPart w:val="1C8206FAE5994AB5805DD8AE139829A1"/>
            </w:placeholder>
            <w:showingPlcHdr/>
          </w:sdtPr>
          <w:sdtEndPr/>
          <w:sdtContent>
            <w:tc>
              <w:tcPr>
                <w:tcW w:w="8525" w:type="dxa"/>
                <w:gridSpan w:val="4"/>
              </w:tcPr>
              <w:p w14:paraId="6BE20257" w14:textId="77777777" w:rsidR="00B574C9" w:rsidRDefault="00B574C9" w:rsidP="007606A9">
                <w:r>
                  <w:rPr>
                    <w:rStyle w:val="PlaceholderText"/>
                  </w:rPr>
                  <w:t>[Enter your biography]</w:t>
                </w:r>
              </w:p>
            </w:tc>
          </w:sdtContent>
        </w:sdt>
      </w:tr>
      <w:tr w:rsidR="00B574C9" w14:paraId="75C3034E" w14:textId="77777777" w:rsidTr="001A6A06">
        <w:trPr>
          <w:trHeight w:val="986"/>
        </w:trPr>
        <w:tc>
          <w:tcPr>
            <w:tcW w:w="491" w:type="dxa"/>
            <w:vMerge/>
            <w:shd w:val="clear" w:color="auto" w:fill="A6A6A6" w:themeFill="background1" w:themeFillShade="A6"/>
          </w:tcPr>
          <w:p w14:paraId="5A474306" w14:textId="77777777" w:rsidR="00B574C9" w:rsidRPr="001A6A06" w:rsidRDefault="00B574C9" w:rsidP="007606A9">
            <w:pPr>
              <w:jc w:val="center"/>
              <w:rPr>
                <w:b/>
                <w:color w:val="FFFFFF" w:themeColor="background1"/>
              </w:rPr>
            </w:pPr>
          </w:p>
        </w:tc>
        <w:sdt>
          <w:sdtPr>
            <w:alias w:val="Affiliation"/>
            <w:tag w:val="affiliation"/>
            <w:id w:val="2012937915"/>
            <w:placeholder>
              <w:docPart w:val="55D0561B2391461BB9BFDAE795F38B84"/>
            </w:placeholder>
            <w:text/>
          </w:sdtPr>
          <w:sdtEndPr/>
          <w:sdtContent>
            <w:tc>
              <w:tcPr>
                <w:tcW w:w="8525" w:type="dxa"/>
                <w:gridSpan w:val="4"/>
              </w:tcPr>
              <w:p w14:paraId="7AE31C56" w14:textId="77777777" w:rsidR="00B574C9" w:rsidRDefault="0022314F" w:rsidP="007606A9">
                <w:r>
                  <w:t>University of Victoria</w:t>
                </w:r>
              </w:p>
            </w:tc>
          </w:sdtContent>
        </w:sdt>
      </w:tr>
    </w:tbl>
    <w:p w14:paraId="5562AF1C" w14:textId="77777777" w:rsidR="003D3579" w:rsidRDefault="003D3579" w:rsidP="007606A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0221BD" w14:textId="77777777" w:rsidTr="00244BB0">
        <w:tc>
          <w:tcPr>
            <w:tcW w:w="9016" w:type="dxa"/>
            <w:shd w:val="clear" w:color="auto" w:fill="A6A6A6" w:themeFill="background1" w:themeFillShade="A6"/>
            <w:tcMar>
              <w:top w:w="113" w:type="dxa"/>
              <w:bottom w:w="113" w:type="dxa"/>
            </w:tcMar>
          </w:tcPr>
          <w:p w14:paraId="45E4B50A" w14:textId="77777777" w:rsidR="00244BB0" w:rsidRPr="00244BB0" w:rsidRDefault="00244BB0" w:rsidP="007606A9">
            <w:pPr>
              <w:jc w:val="center"/>
              <w:rPr>
                <w:b/>
                <w:color w:val="FFFFFF" w:themeColor="background1"/>
              </w:rPr>
            </w:pPr>
            <w:r>
              <w:rPr>
                <w:b/>
                <w:color w:val="FFFFFF" w:themeColor="background1"/>
              </w:rPr>
              <w:t>Your article</w:t>
            </w:r>
          </w:p>
        </w:tc>
      </w:tr>
      <w:tr w:rsidR="003F0D73" w14:paraId="4CFBCA59" w14:textId="77777777" w:rsidTr="003F0D73">
        <w:sdt>
          <w:sdtPr>
            <w:alias w:val="Article headword"/>
            <w:tag w:val="articleHeadword"/>
            <w:id w:val="-361440020"/>
            <w:placeholder>
              <w:docPart w:val="6FCD2066AEFE4662ACDAE5C7093B4830"/>
            </w:placeholder>
            <w:text/>
          </w:sdtPr>
          <w:sdtEndPr/>
          <w:sdtContent>
            <w:tc>
              <w:tcPr>
                <w:tcW w:w="9016" w:type="dxa"/>
                <w:tcMar>
                  <w:top w:w="113" w:type="dxa"/>
                  <w:bottom w:w="113" w:type="dxa"/>
                </w:tcMar>
              </w:tcPr>
              <w:p w14:paraId="56D53915" w14:textId="6DA8907D" w:rsidR="003F0D73" w:rsidRPr="00FB589A" w:rsidRDefault="00D851CF" w:rsidP="007606A9">
                <w:pPr>
                  <w:rPr>
                    <w:b/>
                  </w:rPr>
                </w:pPr>
                <w:r w:rsidRPr="00D851CF">
                  <w:t xml:space="preserve"> Alberti, Rafael (1902-</w:t>
                </w:r>
                <w:r w:rsidR="005A3079" w:rsidRPr="00D851CF">
                  <w:t>1999)</w:t>
                </w:r>
              </w:p>
            </w:tc>
          </w:sdtContent>
        </w:sdt>
      </w:tr>
      <w:tr w:rsidR="00464699" w14:paraId="618A9F2A" w14:textId="77777777" w:rsidTr="0022314F">
        <w:sdt>
          <w:sdtPr>
            <w:alias w:val="Variant headwords"/>
            <w:tag w:val="variantHeadwords"/>
            <w:id w:val="173464402"/>
            <w:placeholder>
              <w:docPart w:val="94269CF131C6428AACB8D98412F068F1"/>
            </w:placeholder>
            <w:showingPlcHdr/>
          </w:sdtPr>
          <w:sdtEndPr/>
          <w:sdtContent>
            <w:tc>
              <w:tcPr>
                <w:tcW w:w="9016" w:type="dxa"/>
                <w:tcMar>
                  <w:top w:w="113" w:type="dxa"/>
                  <w:bottom w:w="113" w:type="dxa"/>
                </w:tcMar>
              </w:tcPr>
              <w:p w14:paraId="728E8B80" w14:textId="77777777" w:rsidR="00464699" w:rsidRDefault="00464699" w:rsidP="007606A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9E77448" w14:textId="77777777" w:rsidTr="003F0D73">
        <w:sdt>
          <w:sdtPr>
            <w:alias w:val="Abstract"/>
            <w:tag w:val="abstract"/>
            <w:id w:val="-635871867"/>
            <w:placeholder>
              <w:docPart w:val="A39BC604F6004B278341B7ED4C575B5B"/>
            </w:placeholder>
          </w:sdtPr>
          <w:sdtEndPr/>
          <w:sdtContent>
            <w:tc>
              <w:tcPr>
                <w:tcW w:w="9016" w:type="dxa"/>
                <w:tcMar>
                  <w:top w:w="113" w:type="dxa"/>
                  <w:bottom w:w="113" w:type="dxa"/>
                </w:tcMar>
              </w:tcPr>
              <w:p w14:paraId="7FDC67FE" w14:textId="77777777" w:rsidR="00660F5C" w:rsidRDefault="00660F5C" w:rsidP="00660F5C">
                <w:pPr>
                  <w:rPr>
                    <w:lang w:val="en-CA"/>
                  </w:rPr>
                </w:pPr>
                <w:r>
                  <w:t>Born in Cadiz, Andalusia, and a member of what is known as the Generation of ‘</w:t>
                </w:r>
                <w:r w:rsidRPr="006C1AF3">
                  <w:t>27,</w:t>
                </w:r>
                <w:r>
                  <w:t xml:space="preserve"> Rafael</w:t>
                </w:r>
                <w:r w:rsidRPr="006C1AF3">
                  <w:t xml:space="preserve"> Alberti started his career </w:t>
                </w:r>
                <w:r>
                  <w:t xml:space="preserve">as an avant-garde painter. He began to paint when his family moved to Madrid in 1917, and later in his life, he admitted to thinking of himself as a painter before a poet. He started writing poetry in 1920, publishing some of his early works in the </w:t>
                </w:r>
                <w:r>
                  <w:rPr>
                    <w:i/>
                  </w:rPr>
                  <w:t xml:space="preserve">ultraista </w:t>
                </w:r>
                <w:r>
                  <w:t xml:space="preserve">literary review </w:t>
                </w:r>
                <w:r w:rsidRPr="00137310">
                  <w:rPr>
                    <w:i/>
                  </w:rPr>
                  <w:t>Horizontes</w:t>
                </w:r>
                <w:r>
                  <w:t xml:space="preserve">.  His first book of poems, </w:t>
                </w:r>
                <w:r>
                  <w:rPr>
                    <w:i/>
                  </w:rPr>
                  <w:t xml:space="preserve">Marinero en tierra </w:t>
                </w:r>
                <w:r>
                  <w:t>[</w:t>
                </w:r>
                <w:r>
                  <w:rPr>
                    <w:i/>
                  </w:rPr>
                  <w:t>Sailor in Land</w:t>
                </w:r>
                <w:r>
                  <w:t xml:space="preserve">], won the prestigious Premio Nacional de Literatura [National Prize for Literature] in 1925. Soon would follow </w:t>
                </w:r>
                <w:r>
                  <w:rPr>
                    <w:i/>
                  </w:rPr>
                  <w:t xml:space="preserve">La amante </w:t>
                </w:r>
                <w:r>
                  <w:t>[</w:t>
                </w:r>
                <w:r>
                  <w:rPr>
                    <w:i/>
                  </w:rPr>
                  <w:t>The mistress</w:t>
                </w:r>
                <w:r>
                  <w:t xml:space="preserve">] in 1926 </w:t>
                </w:r>
                <w:r w:rsidRPr="00C55AB6">
                  <w:t>and</w:t>
                </w:r>
                <w:r>
                  <w:t xml:space="preserve"> </w:t>
                </w:r>
                <w:r>
                  <w:rPr>
                    <w:i/>
                  </w:rPr>
                  <w:t>El alba del alhel</w:t>
                </w:r>
                <w:r w:rsidRPr="006B6156">
                  <w:t>í</w:t>
                </w:r>
                <w:r>
                  <w:t xml:space="preserve"> [</w:t>
                </w:r>
                <w:r>
                  <w:rPr>
                    <w:i/>
                  </w:rPr>
                  <w:t>Dawn of the Wallflower</w:t>
                </w:r>
                <w:r>
                  <w:t>]</w:t>
                </w:r>
                <w:r>
                  <w:rPr>
                    <w:lang w:val="en-CA"/>
                  </w:rPr>
                  <w:t xml:space="preserve">, published in 1927. All three of these works were inspired by </w:t>
                </w:r>
                <w:r w:rsidRPr="00E5579A">
                  <w:rPr>
                    <w:lang w:val="en-CA"/>
                  </w:rPr>
                  <w:t>neo-popularismo</w:t>
                </w:r>
                <w:r>
                  <w:rPr>
                    <w:lang w:val="en-CA"/>
                  </w:rPr>
                  <w:t xml:space="preserve">, one of the various literary trends that influenced the Generation of ‘27. </w:t>
                </w:r>
              </w:p>
              <w:p w14:paraId="458E6FC9" w14:textId="77777777" w:rsidR="00660F5C" w:rsidRPr="005A3079" w:rsidRDefault="00660F5C" w:rsidP="00660F5C">
                <w:pPr>
                  <w:rPr>
                    <w:lang w:val="en-CA"/>
                  </w:rPr>
                </w:pPr>
              </w:p>
              <w:p w14:paraId="1E08FD3B" w14:textId="7CD50EA7" w:rsidR="00E85A05" w:rsidRPr="00660F5C" w:rsidRDefault="00660F5C" w:rsidP="007606A9">
                <w:pPr>
                  <w:rPr>
                    <w:lang w:val="en-CA"/>
                  </w:rPr>
                </w:pPr>
                <w:r>
                  <w:rPr>
                    <w:lang w:val="en-CA"/>
                  </w:rPr>
                  <w:t xml:space="preserve">The arrival of Alberti at the Residencia de Estudiantes [Student Residence] in 1924 marks a crucial moment in his life; it was at the Residencia that he met most of the members that would later form the Generation of ‘27: Federico García Lorca, Salvador Dalí, Luis Buñuel, Jorge Guillén, Gerardo Diego, Pedro Salinas, Vicente Aleixandre and Dámaso Alonso, among others. </w:t>
                </w:r>
              </w:p>
            </w:tc>
            <w:bookmarkStart w:id="0" w:name="_GoBack" w:displacedByCustomXml="next"/>
            <w:bookmarkEnd w:id="0" w:displacedByCustomXml="next"/>
          </w:sdtContent>
        </w:sdt>
      </w:tr>
      <w:tr w:rsidR="003F0D73" w14:paraId="38C492B1" w14:textId="77777777" w:rsidTr="003F0D73">
        <w:sdt>
          <w:sdtPr>
            <w:alias w:val="Article text"/>
            <w:tag w:val="articleText"/>
            <w:id w:val="634067588"/>
            <w:placeholder>
              <w:docPart w:val="695154AEB1B041E890E7E15BEB5D502B"/>
            </w:placeholder>
          </w:sdtPr>
          <w:sdtEndPr/>
          <w:sdtContent>
            <w:tc>
              <w:tcPr>
                <w:tcW w:w="9016" w:type="dxa"/>
                <w:tcMar>
                  <w:top w:w="113" w:type="dxa"/>
                  <w:bottom w:w="113" w:type="dxa"/>
                </w:tcMar>
              </w:tcPr>
              <w:p w14:paraId="1F64E2AC" w14:textId="197DB1CA" w:rsidR="005A3079" w:rsidRDefault="005A3079" w:rsidP="007606A9">
                <w:pPr>
                  <w:rPr>
                    <w:lang w:val="en-CA"/>
                  </w:rPr>
                </w:pPr>
                <w:r>
                  <w:t>Born in Cadiz, Andalusia, and a member of what is known as the Generation of ‘</w:t>
                </w:r>
                <w:r w:rsidRPr="006C1AF3">
                  <w:t>27,</w:t>
                </w:r>
                <w:r>
                  <w:t xml:space="preserve"> Rafael</w:t>
                </w:r>
                <w:r w:rsidRPr="006C1AF3">
                  <w:t xml:space="preserve"> Alberti started his career </w:t>
                </w:r>
                <w:r>
                  <w:t>as an avant-garde painter. He began to paint when his family moved to Madrid in 19</w:t>
                </w:r>
                <w:r w:rsidR="007606A9">
                  <w:t xml:space="preserve">17, and later in his life, he </w:t>
                </w:r>
                <w:r>
                  <w:t xml:space="preserve">admitted to thinking of himself as a painter before a poet. He started writing poetry in 1920, publishing some of his early works in the </w:t>
                </w:r>
                <w:r>
                  <w:rPr>
                    <w:i/>
                  </w:rPr>
                  <w:t xml:space="preserve">ultraista </w:t>
                </w:r>
                <w:r>
                  <w:t xml:space="preserve">literary review </w:t>
                </w:r>
                <w:r w:rsidRPr="00137310">
                  <w:rPr>
                    <w:i/>
                  </w:rPr>
                  <w:t>Horizontes</w:t>
                </w:r>
                <w:r>
                  <w:t xml:space="preserve">.  His first book of poems, </w:t>
                </w:r>
                <w:r>
                  <w:rPr>
                    <w:i/>
                  </w:rPr>
                  <w:t xml:space="preserve">Marinero en tierra </w:t>
                </w:r>
                <w:r>
                  <w:t>[</w:t>
                </w:r>
                <w:r>
                  <w:rPr>
                    <w:i/>
                  </w:rPr>
                  <w:t>Sailor in Land</w:t>
                </w:r>
                <w:r>
                  <w:t xml:space="preserve">], won the prestigious Premio Nacional de Literatura [National Prize for Literature] in 1925. Soon would follow </w:t>
                </w:r>
                <w:r>
                  <w:rPr>
                    <w:i/>
                  </w:rPr>
                  <w:t xml:space="preserve">La amante </w:t>
                </w:r>
                <w:r>
                  <w:t>[</w:t>
                </w:r>
                <w:r>
                  <w:rPr>
                    <w:i/>
                  </w:rPr>
                  <w:t>The mistress</w:t>
                </w:r>
                <w:r>
                  <w:t xml:space="preserve">] in 1926 </w:t>
                </w:r>
                <w:r w:rsidRPr="00C55AB6">
                  <w:t>and</w:t>
                </w:r>
                <w:r>
                  <w:t xml:space="preserve"> </w:t>
                </w:r>
                <w:r>
                  <w:rPr>
                    <w:i/>
                  </w:rPr>
                  <w:t>El alba del alhel</w:t>
                </w:r>
                <w:r w:rsidRPr="006B6156">
                  <w:t>í</w:t>
                </w:r>
                <w:r>
                  <w:t xml:space="preserve"> [</w:t>
                </w:r>
                <w:r>
                  <w:rPr>
                    <w:i/>
                  </w:rPr>
                  <w:t>Dawn of the Wallflower</w:t>
                </w:r>
                <w:r>
                  <w:t>]</w:t>
                </w:r>
                <w:r>
                  <w:rPr>
                    <w:lang w:val="en-CA"/>
                  </w:rPr>
                  <w:t xml:space="preserve">, published in 1927. All three of these works were inspired by </w:t>
                </w:r>
                <w:r w:rsidRPr="00E5579A">
                  <w:rPr>
                    <w:lang w:val="en-CA"/>
                  </w:rPr>
                  <w:t>neo-popularismo</w:t>
                </w:r>
                <w:r>
                  <w:rPr>
                    <w:lang w:val="en-CA"/>
                  </w:rPr>
                  <w:t xml:space="preserve">, one of the various literary trends that influenced the Generation of ‘27. </w:t>
                </w:r>
              </w:p>
              <w:p w14:paraId="7C58A544" w14:textId="77777777" w:rsidR="005A3079" w:rsidRPr="005A3079" w:rsidRDefault="005A3079" w:rsidP="007606A9">
                <w:pPr>
                  <w:rPr>
                    <w:lang w:val="en-CA"/>
                  </w:rPr>
                </w:pPr>
              </w:p>
              <w:p w14:paraId="6FC9182A" w14:textId="7B1C073C" w:rsidR="005A3079" w:rsidRDefault="005A3079" w:rsidP="007606A9">
                <w:pPr>
                  <w:rPr>
                    <w:lang w:val="en-CA"/>
                  </w:rPr>
                </w:pPr>
                <w:r>
                  <w:rPr>
                    <w:lang w:val="en-CA"/>
                  </w:rPr>
                  <w:t>The arrival of Alberti a</w:t>
                </w:r>
                <w:r w:rsidR="00FE1819">
                  <w:rPr>
                    <w:lang w:val="en-CA"/>
                  </w:rPr>
                  <w:t>t the Residencia de Estudiantes</w:t>
                </w:r>
                <w:r>
                  <w:rPr>
                    <w:lang w:val="en-CA"/>
                  </w:rPr>
                  <w:t xml:space="preserve"> [Student Residence] in 1924 marks a crucial moment in his life; it was at the Residencia that he </w:t>
                </w:r>
                <w:r w:rsidR="00FE1819">
                  <w:rPr>
                    <w:lang w:val="en-CA"/>
                  </w:rPr>
                  <w:t>met</w:t>
                </w:r>
                <w:r>
                  <w:rPr>
                    <w:lang w:val="en-CA"/>
                  </w:rPr>
                  <w:t xml:space="preserve"> most of the members that would la</w:t>
                </w:r>
                <w:r w:rsidR="00FE1819">
                  <w:rPr>
                    <w:lang w:val="en-CA"/>
                  </w:rPr>
                  <w:t>ter form the Generation of ‘27:</w:t>
                </w:r>
                <w:r>
                  <w:rPr>
                    <w:lang w:val="en-CA"/>
                  </w:rPr>
                  <w:t xml:space="preserve"> Federico García Lorca, Salvador Dalí, Luis Buñuel, Jorge Guillén, Gerardo Diego, Pedro Salinas, Vicente Aleixandre and Dámaso Alonso, among others. </w:t>
                </w:r>
              </w:p>
              <w:p w14:paraId="10B0E3D8" w14:textId="77777777" w:rsidR="005A3079" w:rsidRDefault="005A3079" w:rsidP="007606A9">
                <w:pPr>
                  <w:rPr>
                    <w:lang w:val="en-CA"/>
                  </w:rPr>
                </w:pPr>
              </w:p>
              <w:p w14:paraId="6D218E30" w14:textId="526E12DF" w:rsidR="005A3079" w:rsidRDefault="005A3079" w:rsidP="007606A9">
                <w:pPr>
                  <w:rPr>
                    <w:lang w:val="en-CA"/>
                  </w:rPr>
                </w:pPr>
                <w:r>
                  <w:rPr>
                    <w:lang w:val="en-CA"/>
                  </w:rPr>
                  <w:t xml:space="preserve">In 1929, Alberti published </w:t>
                </w:r>
                <w:r>
                  <w:rPr>
                    <w:i/>
                    <w:lang w:val="en-CA"/>
                  </w:rPr>
                  <w:t>Cal y Canto</w:t>
                </w:r>
                <w:r>
                  <w:rPr>
                    <w:lang w:val="en-CA"/>
                  </w:rPr>
                  <w:t xml:space="preserve"> [</w:t>
                </w:r>
                <w:r>
                  <w:rPr>
                    <w:i/>
                    <w:lang w:val="en-CA"/>
                  </w:rPr>
                  <w:t>Quicklime and Song</w:t>
                </w:r>
                <w:r>
                  <w:rPr>
                    <w:lang w:val="en-CA"/>
                  </w:rPr>
                  <w:t xml:space="preserve">], influenced by </w:t>
                </w:r>
                <w:r>
                  <w:rPr>
                    <w:i/>
                    <w:lang w:val="en-CA"/>
                  </w:rPr>
                  <w:t>neo-Gongorismo</w:t>
                </w:r>
                <w:r>
                  <w:rPr>
                    <w:lang w:val="en-CA"/>
                  </w:rPr>
                  <w:t xml:space="preserve">, a literary style characteristic of the Generation of ‘27, and inspired by the works of the Spanish </w:t>
                </w:r>
                <w:r w:rsidRPr="0025398D">
                  <w:rPr>
                    <w:lang w:val="en-CA"/>
                  </w:rPr>
                  <w:t xml:space="preserve">poet </w:t>
                </w:r>
                <w:r w:rsidRPr="0025398D">
                  <w:rPr>
                    <w:rFonts w:cs="Arial"/>
                    <w:bCs/>
                    <w:color w:val="252525"/>
                    <w:shd w:val="clear" w:color="auto" w:fill="FFFFFF"/>
                  </w:rPr>
                  <w:t>Luis de Góngora y Argote</w:t>
                </w:r>
                <w:r w:rsidRPr="0025398D">
                  <w:rPr>
                    <w:rStyle w:val="apple-converted-space"/>
                    <w:rFonts w:cs="Arial"/>
                    <w:color w:val="252525"/>
                    <w:shd w:val="clear" w:color="auto" w:fill="FFFFFF"/>
                  </w:rPr>
                  <w:t> </w:t>
                </w:r>
                <w:r>
                  <w:rPr>
                    <w:rFonts w:cs="Arial"/>
                    <w:color w:val="252525"/>
                    <w:shd w:val="clear" w:color="auto" w:fill="FFFFFF"/>
                  </w:rPr>
                  <w:t>(1561–</w:t>
                </w:r>
                <w:r w:rsidRPr="0025398D">
                  <w:rPr>
                    <w:rFonts w:cs="Arial"/>
                    <w:color w:val="252525"/>
                    <w:shd w:val="clear" w:color="auto" w:fill="FFFFFF"/>
                  </w:rPr>
                  <w:t>1627)</w:t>
                </w:r>
                <w:r w:rsidRPr="0025398D">
                  <w:rPr>
                    <w:lang w:val="en-CA"/>
                  </w:rPr>
                  <w:t>.</w:t>
                </w:r>
                <w:r w:rsidR="00FE1819">
                  <w:rPr>
                    <w:lang w:val="en-CA"/>
                  </w:rPr>
                  <w:t xml:space="preserve"> </w:t>
                </w:r>
                <w:r>
                  <w:rPr>
                    <w:lang w:val="en-CA"/>
                  </w:rPr>
                  <w:t xml:space="preserve">In the same year appeared his next book of poems, the surrealist </w:t>
                </w:r>
                <w:r>
                  <w:rPr>
                    <w:i/>
                    <w:lang w:val="en-CA"/>
                  </w:rPr>
                  <w:t xml:space="preserve">Sobre los ángeles </w:t>
                </w:r>
                <w:r>
                  <w:rPr>
                    <w:lang w:val="en-CA"/>
                  </w:rPr>
                  <w:t>[</w:t>
                </w:r>
                <w:r>
                  <w:rPr>
                    <w:i/>
                    <w:lang w:val="en-CA"/>
                  </w:rPr>
                  <w:t>Concerning the angels</w:t>
                </w:r>
                <w:r>
                  <w:rPr>
                    <w:lang w:val="en-CA"/>
                  </w:rPr>
                  <w:t xml:space="preserve">], generally considered his best work.  </w:t>
                </w:r>
              </w:p>
              <w:p w14:paraId="3B58B489" w14:textId="77777777" w:rsidR="005A3079" w:rsidRDefault="005A3079" w:rsidP="007606A9">
                <w:pPr>
                  <w:rPr>
                    <w:lang w:val="en-CA"/>
                  </w:rPr>
                </w:pPr>
              </w:p>
              <w:p w14:paraId="5512B13A" w14:textId="7CB48860" w:rsidR="005A3079" w:rsidRDefault="005A3079" w:rsidP="007606A9">
                <w:pPr>
                  <w:rPr>
                    <w:lang w:val="en-CA"/>
                  </w:rPr>
                </w:pPr>
                <w:r>
                  <w:rPr>
                    <w:lang w:val="en-CA"/>
                  </w:rPr>
                  <w:t>The work of Alberti underwent a profound transformation when he became</w:t>
                </w:r>
                <w:r w:rsidR="00FE1819">
                  <w:rPr>
                    <w:lang w:val="en-CA"/>
                  </w:rPr>
                  <w:t xml:space="preserve"> more politically </w:t>
                </w:r>
                <w:r w:rsidR="00FE1819">
                  <w:rPr>
                    <w:lang w:val="en-CA"/>
                  </w:rPr>
                  <w:lastRenderedPageBreak/>
                  <w:t>engaged during</w:t>
                </w:r>
                <w:r>
                  <w:rPr>
                    <w:lang w:val="en-CA"/>
                  </w:rPr>
                  <w:t xml:space="preserve"> the 1930s, after the proclamation of th</w:t>
                </w:r>
                <w:r w:rsidR="00FE1819">
                  <w:rPr>
                    <w:lang w:val="en-CA"/>
                  </w:rPr>
                  <w:t xml:space="preserve">e Spanish II Republic in 1931. </w:t>
                </w:r>
                <w:r>
                  <w:rPr>
                    <w:lang w:val="en-CA"/>
                  </w:rPr>
                  <w:t>He joined the Spanish Communist party, and then repudiated his poetic work be</w:t>
                </w:r>
                <w:r w:rsidR="00FE1819">
                  <w:rPr>
                    <w:lang w:val="en-CA"/>
                  </w:rPr>
                  <w:t xml:space="preserve">fore 1931 as utterly bourgeois. </w:t>
                </w:r>
                <w:r>
                  <w:rPr>
                    <w:lang w:val="en-CA"/>
                  </w:rPr>
                  <w:t xml:space="preserve">Together with his wife, María Teresa León, whom he married in 1929, </w:t>
                </w:r>
                <w:r w:rsidR="00FE1819">
                  <w:rPr>
                    <w:lang w:val="en-CA"/>
                  </w:rPr>
                  <w:t>he</w:t>
                </w:r>
                <w:r>
                  <w:rPr>
                    <w:lang w:val="en-CA"/>
                  </w:rPr>
                  <w:t xml:space="preserve"> founded the revolutionary magazine </w:t>
                </w:r>
                <w:r w:rsidRPr="005D30D4">
                  <w:rPr>
                    <w:i/>
                    <w:lang w:val="en-CA"/>
                  </w:rPr>
                  <w:t>Octubre</w:t>
                </w:r>
                <w:r>
                  <w:rPr>
                    <w:i/>
                    <w:lang w:val="en-CA"/>
                  </w:rPr>
                  <w:t xml:space="preserve"> </w:t>
                </w:r>
                <w:r>
                  <w:rPr>
                    <w:lang w:val="en-CA"/>
                  </w:rPr>
                  <w:t xml:space="preserve">In 1934. </w:t>
                </w:r>
                <w:r w:rsidRPr="005D30D4">
                  <w:rPr>
                    <w:lang w:val="en-CA"/>
                  </w:rPr>
                  <w:t>After</w:t>
                </w:r>
                <w:r>
                  <w:rPr>
                    <w:lang w:val="en-CA"/>
                  </w:rPr>
                  <w:t xml:space="preserve"> the Spanish Civil War</w:t>
                </w:r>
                <w:r w:rsidR="00FE1819">
                  <w:rPr>
                    <w:lang w:val="en-CA"/>
                  </w:rPr>
                  <w:t xml:space="preserve"> broke out</w:t>
                </w:r>
                <w:r>
                  <w:rPr>
                    <w:lang w:val="en-CA"/>
                  </w:rPr>
                  <w:t xml:space="preserve"> in 1936, Alberti devoted himself to working for the Spanish Republic and remained in Spain until the fall of Madrid in March 1939. He was then evacuated to France with his wi</w:t>
                </w:r>
                <w:r w:rsidR="00FE1819">
                  <w:rPr>
                    <w:lang w:val="en-CA"/>
                  </w:rPr>
                  <w:t xml:space="preserve">fe, where they stayed briefly. </w:t>
                </w:r>
                <w:r>
                  <w:rPr>
                    <w:lang w:val="en-CA"/>
                  </w:rPr>
                  <w:t>The couple then exiled</w:t>
                </w:r>
                <w:r w:rsidR="00FE1819">
                  <w:rPr>
                    <w:lang w:val="en-CA"/>
                  </w:rPr>
                  <w:t xml:space="preserve"> themselves</w:t>
                </w:r>
                <w:r>
                  <w:rPr>
                    <w:lang w:val="en-CA"/>
                  </w:rPr>
                  <w:t xml:space="preserve"> to Argentina, where they remained until 1964, the year of their arrival to Italy. During his exile in Rome he dedicated himself almost exclusively to painting and drawing, and his written work during this period integ</w:t>
                </w:r>
                <w:r w:rsidR="00FE1819">
                  <w:rPr>
                    <w:lang w:val="en-CA"/>
                  </w:rPr>
                  <w:t>rates both poetry and painting</w:t>
                </w:r>
                <w:r>
                  <w:rPr>
                    <w:lang w:val="en-CA"/>
                  </w:rPr>
                  <w:t xml:space="preserve"> with works like </w:t>
                </w:r>
                <w:r>
                  <w:rPr>
                    <w:i/>
                    <w:lang w:val="en-CA"/>
                  </w:rPr>
                  <w:t xml:space="preserve">A la pintura </w:t>
                </w:r>
                <w:r>
                  <w:rPr>
                    <w:lang w:val="en-CA"/>
                  </w:rPr>
                  <w:t>[</w:t>
                </w:r>
                <w:r>
                  <w:rPr>
                    <w:i/>
                    <w:lang w:val="en-CA"/>
                  </w:rPr>
                  <w:t>To painting</w:t>
                </w:r>
                <w:r>
                  <w:rPr>
                    <w:lang w:val="en-CA"/>
                  </w:rPr>
                  <w:t>] (1947</w:t>
                </w:r>
                <w:r>
                  <w:rPr>
                    <w:rFonts w:cs="Arial"/>
                    <w:color w:val="252525"/>
                    <w:shd w:val="clear" w:color="auto" w:fill="FFFFFF"/>
                  </w:rPr>
                  <w:t>–</w:t>
                </w:r>
                <w:r>
                  <w:rPr>
                    <w:lang w:val="en-CA"/>
                  </w:rPr>
                  <w:t xml:space="preserve">1967) and </w:t>
                </w:r>
                <w:r>
                  <w:rPr>
                    <w:i/>
                    <w:lang w:val="en-CA"/>
                  </w:rPr>
                  <w:t xml:space="preserve">Los ocho nombres de Picasso </w:t>
                </w:r>
                <w:r>
                  <w:rPr>
                    <w:lang w:val="en-CA"/>
                  </w:rPr>
                  <w:t>[</w:t>
                </w:r>
                <w:r>
                  <w:rPr>
                    <w:i/>
                    <w:lang w:val="en-CA"/>
                  </w:rPr>
                  <w:t>The Eight Names of Picasso</w:t>
                </w:r>
                <w:r>
                  <w:rPr>
                    <w:lang w:val="en-CA"/>
                  </w:rPr>
                  <w:t xml:space="preserve">] (1970). </w:t>
                </w:r>
              </w:p>
              <w:p w14:paraId="4925E685" w14:textId="77777777" w:rsidR="005A3079" w:rsidRDefault="005A3079" w:rsidP="007606A9">
                <w:pPr>
                  <w:rPr>
                    <w:lang w:val="en-CA"/>
                  </w:rPr>
                </w:pPr>
              </w:p>
              <w:p w14:paraId="586BC07E" w14:textId="623E57AF" w:rsidR="003F0D73" w:rsidRPr="00FE1819" w:rsidRDefault="005A3079" w:rsidP="007606A9">
                <w:pPr>
                  <w:rPr>
                    <w:lang w:val="es-ES"/>
                  </w:rPr>
                </w:pPr>
                <w:r>
                  <w:rPr>
                    <w:lang w:val="en-CA"/>
                  </w:rPr>
                  <w:t>Alberti would not return to Spain until two years after Franco’s death. Upon his return in 1977, h</w:t>
                </w:r>
                <w:r w:rsidR="00FE1819">
                  <w:rPr>
                    <w:lang w:val="en-CA"/>
                  </w:rPr>
                  <w:t>e was elected representative of</w:t>
                </w:r>
                <w:r>
                  <w:rPr>
                    <w:lang w:val="en-CA"/>
                  </w:rPr>
                  <w:t xml:space="preserve"> the Communist Party in the Spanish legislature, a position that he would</w:t>
                </w:r>
                <w:r w:rsidR="00FE1819">
                  <w:rPr>
                    <w:lang w:val="en-CA"/>
                  </w:rPr>
                  <w:t xml:space="preserve"> only hold briefly before </w:t>
                </w:r>
                <w:r>
                  <w:rPr>
                    <w:lang w:val="en-CA"/>
                  </w:rPr>
                  <w:t>return</w:t>
                </w:r>
                <w:r w:rsidR="00FE1819">
                  <w:rPr>
                    <w:lang w:val="en-CA"/>
                  </w:rPr>
                  <w:t>ing</w:t>
                </w:r>
                <w:r>
                  <w:rPr>
                    <w:lang w:val="en-CA"/>
                  </w:rPr>
                  <w:t xml:space="preserve"> to his</w:t>
                </w:r>
                <w:r w:rsidR="00FE1819">
                  <w:rPr>
                    <w:lang w:val="en-CA"/>
                  </w:rPr>
                  <w:t xml:space="preserve"> own</w:t>
                </w:r>
                <w:r>
                  <w:rPr>
                    <w:lang w:val="en-CA"/>
                  </w:rPr>
                  <w:t xml:space="preserve"> work. He was awarded the Premio Nacional Miguel de Cervantes [Miguel de Cervantes award] in 1983, and he raised enormous controversy when he formally renounced the Premio Nacional Príncipe de Asturias [Prince of Asturias Award] in 1983, due to his Republican beliefs. </w:t>
                </w:r>
                <w:r w:rsidRPr="00D83D20">
                  <w:rPr>
                    <w:lang w:val="es-ES"/>
                  </w:rPr>
                  <w:t>He died in</w:t>
                </w:r>
                <w:r w:rsidR="00FE1819">
                  <w:rPr>
                    <w:lang w:val="es-ES"/>
                  </w:rPr>
                  <w:t xml:space="preserve"> Puerto de Santa María in 1999.</w:t>
                </w:r>
              </w:p>
            </w:tc>
          </w:sdtContent>
        </w:sdt>
      </w:tr>
      <w:tr w:rsidR="003235A7" w14:paraId="28CDCC1F" w14:textId="77777777" w:rsidTr="003235A7">
        <w:tc>
          <w:tcPr>
            <w:tcW w:w="9016" w:type="dxa"/>
          </w:tcPr>
          <w:sdt>
            <w:sdtPr>
              <w:alias w:val="Further reading"/>
              <w:tag w:val="furtherReading"/>
              <w:id w:val="-1516217107"/>
              <w:placeholder>
                <w:docPart w:val="D3BC8CB2BFD1491492DB3E03C9828454"/>
              </w:placeholder>
              <w:showingPlcHdr/>
            </w:sdtPr>
            <w:sdtEndPr/>
            <w:sdtContent>
              <w:p w14:paraId="6F36EA77" w14:textId="77777777" w:rsidR="003235A7" w:rsidRDefault="003235A7" w:rsidP="007606A9">
                <w:r>
                  <w:rPr>
                    <w:rStyle w:val="PlaceholderText"/>
                  </w:rPr>
                  <w:t>[</w:t>
                </w:r>
                <w:r w:rsidR="00FB11DE">
                  <w:rPr>
                    <w:rStyle w:val="PlaceholderText"/>
                  </w:rPr>
                  <w:t>Enter citations for further reading</w:t>
                </w:r>
                <w:r>
                  <w:rPr>
                    <w:rStyle w:val="PlaceholderText"/>
                  </w:rPr>
                  <w:t xml:space="preserve"> here]</w:t>
                </w:r>
              </w:p>
            </w:sdtContent>
          </w:sdt>
        </w:tc>
      </w:tr>
    </w:tbl>
    <w:p w14:paraId="7A1C8285" w14:textId="77777777" w:rsidR="00C27FAB" w:rsidRPr="00F36937" w:rsidRDefault="00C27FAB" w:rsidP="007606A9">
      <w:pPr>
        <w:spacing w:after="0" w:line="240" w:lineRule="auto"/>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D8B2B" w14:textId="77777777" w:rsidR="00FE1819" w:rsidRDefault="00FE1819" w:rsidP="007A0D55">
      <w:pPr>
        <w:spacing w:after="0" w:line="240" w:lineRule="auto"/>
      </w:pPr>
      <w:r>
        <w:separator/>
      </w:r>
    </w:p>
  </w:endnote>
  <w:endnote w:type="continuationSeparator" w:id="0">
    <w:p w14:paraId="4DDCE393" w14:textId="77777777" w:rsidR="00FE1819" w:rsidRDefault="00FE18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308A" w14:textId="77777777" w:rsidR="00FE1819" w:rsidRDefault="00FE1819" w:rsidP="007A0D55">
      <w:pPr>
        <w:spacing w:after="0" w:line="240" w:lineRule="auto"/>
      </w:pPr>
      <w:r>
        <w:separator/>
      </w:r>
    </w:p>
  </w:footnote>
  <w:footnote w:type="continuationSeparator" w:id="0">
    <w:p w14:paraId="66959057" w14:textId="77777777" w:rsidR="00FE1819" w:rsidRDefault="00FE18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29E06" w14:textId="77777777" w:rsidR="00FE1819" w:rsidRDefault="00FE181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852BDE" w14:textId="77777777" w:rsidR="00FE1819" w:rsidRDefault="00FE18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2E6"/>
    <w:rsid w:val="00032559"/>
    <w:rsid w:val="00052040"/>
    <w:rsid w:val="000B25AE"/>
    <w:rsid w:val="000B55AB"/>
    <w:rsid w:val="000D24DC"/>
    <w:rsid w:val="00101B2E"/>
    <w:rsid w:val="00116FA0"/>
    <w:rsid w:val="0015114C"/>
    <w:rsid w:val="001A21F3"/>
    <w:rsid w:val="001A2537"/>
    <w:rsid w:val="001A6A06"/>
    <w:rsid w:val="00210C03"/>
    <w:rsid w:val="002162E2"/>
    <w:rsid w:val="0022314F"/>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42E6"/>
    <w:rsid w:val="005A3079"/>
    <w:rsid w:val="005B177E"/>
    <w:rsid w:val="005B3921"/>
    <w:rsid w:val="005F26D7"/>
    <w:rsid w:val="005F5450"/>
    <w:rsid w:val="00660F5C"/>
    <w:rsid w:val="006D0412"/>
    <w:rsid w:val="007411B9"/>
    <w:rsid w:val="007606A9"/>
    <w:rsid w:val="00780D95"/>
    <w:rsid w:val="00780DC7"/>
    <w:rsid w:val="007A0D55"/>
    <w:rsid w:val="007B3377"/>
    <w:rsid w:val="007E5F44"/>
    <w:rsid w:val="00821DE3"/>
    <w:rsid w:val="00846CE1"/>
    <w:rsid w:val="008A5B87"/>
    <w:rsid w:val="008C5AEA"/>
    <w:rsid w:val="00922950"/>
    <w:rsid w:val="009A7264"/>
    <w:rsid w:val="009D1606"/>
    <w:rsid w:val="009E18A1"/>
    <w:rsid w:val="009E73D7"/>
    <w:rsid w:val="00A27D2C"/>
    <w:rsid w:val="00A76FD9"/>
    <w:rsid w:val="00AB436D"/>
    <w:rsid w:val="00AD2F24"/>
    <w:rsid w:val="00AD4844"/>
    <w:rsid w:val="00B219AE"/>
    <w:rsid w:val="00B33145"/>
    <w:rsid w:val="00B574C9"/>
    <w:rsid w:val="00B65A3B"/>
    <w:rsid w:val="00BC39C9"/>
    <w:rsid w:val="00BE5BF7"/>
    <w:rsid w:val="00BF40E1"/>
    <w:rsid w:val="00C27FAB"/>
    <w:rsid w:val="00C358D4"/>
    <w:rsid w:val="00C6296B"/>
    <w:rsid w:val="00CC586D"/>
    <w:rsid w:val="00CF1542"/>
    <w:rsid w:val="00CF3EC5"/>
    <w:rsid w:val="00D656DA"/>
    <w:rsid w:val="00D83300"/>
    <w:rsid w:val="00D851CF"/>
    <w:rsid w:val="00DC6B48"/>
    <w:rsid w:val="00DF01B0"/>
    <w:rsid w:val="00E5579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1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76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4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E6"/>
    <w:rPr>
      <w:rFonts w:ascii="Tahoma" w:hAnsi="Tahoma" w:cs="Tahoma"/>
      <w:sz w:val="16"/>
      <w:szCs w:val="16"/>
    </w:rPr>
  </w:style>
  <w:style w:type="character" w:customStyle="1" w:styleId="apple-converted-space">
    <w:name w:val="apple-converted-space"/>
    <w:basedOn w:val="DefaultParagraphFont"/>
    <w:rsid w:val="005A30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4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2E6"/>
    <w:rPr>
      <w:rFonts w:ascii="Tahoma" w:hAnsi="Tahoma" w:cs="Tahoma"/>
      <w:sz w:val="16"/>
      <w:szCs w:val="16"/>
    </w:rPr>
  </w:style>
  <w:style w:type="character" w:customStyle="1" w:styleId="apple-converted-space">
    <w:name w:val="apple-converted-space"/>
    <w:basedOn w:val="DefaultParagraphFont"/>
    <w:rsid w:val="005A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44C539C928441EACBE9E2158268325"/>
        <w:category>
          <w:name w:val="General"/>
          <w:gallery w:val="placeholder"/>
        </w:category>
        <w:types>
          <w:type w:val="bbPlcHdr"/>
        </w:types>
        <w:behaviors>
          <w:behavior w:val="content"/>
        </w:behaviors>
        <w:guid w:val="{047CB06E-EE3E-4EC9-BF00-1E8FC39AB5D2}"/>
      </w:docPartPr>
      <w:docPartBody>
        <w:p w:rsidR="00457038" w:rsidRDefault="00D76733">
          <w:pPr>
            <w:pStyle w:val="3D44C539C928441EACBE9E2158268325"/>
          </w:pPr>
          <w:r w:rsidRPr="00CC586D">
            <w:rPr>
              <w:rStyle w:val="PlaceholderText"/>
              <w:b/>
              <w:color w:val="FFFFFF" w:themeColor="background1"/>
            </w:rPr>
            <w:t>[Salutation]</w:t>
          </w:r>
        </w:p>
      </w:docPartBody>
    </w:docPart>
    <w:docPart>
      <w:docPartPr>
        <w:name w:val="E2C68AB02B444C1AB0DF201AF129FBEA"/>
        <w:category>
          <w:name w:val="General"/>
          <w:gallery w:val="placeholder"/>
        </w:category>
        <w:types>
          <w:type w:val="bbPlcHdr"/>
        </w:types>
        <w:behaviors>
          <w:behavior w:val="content"/>
        </w:behaviors>
        <w:guid w:val="{294BA5C6-DFDE-42D9-8FAB-F4754A6A750F}"/>
      </w:docPartPr>
      <w:docPartBody>
        <w:p w:rsidR="00457038" w:rsidRDefault="00D76733">
          <w:pPr>
            <w:pStyle w:val="E2C68AB02B444C1AB0DF201AF129FBEA"/>
          </w:pPr>
          <w:r>
            <w:rPr>
              <w:rStyle w:val="PlaceholderText"/>
            </w:rPr>
            <w:t>[First name]</w:t>
          </w:r>
        </w:p>
      </w:docPartBody>
    </w:docPart>
    <w:docPart>
      <w:docPartPr>
        <w:name w:val="1DD000A10F3147E986C20DD66AA569CD"/>
        <w:category>
          <w:name w:val="General"/>
          <w:gallery w:val="placeholder"/>
        </w:category>
        <w:types>
          <w:type w:val="bbPlcHdr"/>
        </w:types>
        <w:behaviors>
          <w:behavior w:val="content"/>
        </w:behaviors>
        <w:guid w:val="{199B9D40-D443-432D-918D-E74A6DEBB323}"/>
      </w:docPartPr>
      <w:docPartBody>
        <w:p w:rsidR="00457038" w:rsidRDefault="00D76733">
          <w:pPr>
            <w:pStyle w:val="1DD000A10F3147E986C20DD66AA569CD"/>
          </w:pPr>
          <w:r>
            <w:rPr>
              <w:rStyle w:val="PlaceholderText"/>
            </w:rPr>
            <w:t>[Middle name]</w:t>
          </w:r>
        </w:p>
      </w:docPartBody>
    </w:docPart>
    <w:docPart>
      <w:docPartPr>
        <w:name w:val="9971B20E740C453AAB57CAE25A2E601A"/>
        <w:category>
          <w:name w:val="General"/>
          <w:gallery w:val="placeholder"/>
        </w:category>
        <w:types>
          <w:type w:val="bbPlcHdr"/>
        </w:types>
        <w:behaviors>
          <w:behavior w:val="content"/>
        </w:behaviors>
        <w:guid w:val="{075A4FA4-AF59-4A8D-AB41-BF9A5D1DF066}"/>
      </w:docPartPr>
      <w:docPartBody>
        <w:p w:rsidR="00457038" w:rsidRDefault="00D76733">
          <w:pPr>
            <w:pStyle w:val="9971B20E740C453AAB57CAE25A2E601A"/>
          </w:pPr>
          <w:r>
            <w:rPr>
              <w:rStyle w:val="PlaceholderText"/>
            </w:rPr>
            <w:t>[Last name]</w:t>
          </w:r>
        </w:p>
      </w:docPartBody>
    </w:docPart>
    <w:docPart>
      <w:docPartPr>
        <w:name w:val="1C8206FAE5994AB5805DD8AE139829A1"/>
        <w:category>
          <w:name w:val="General"/>
          <w:gallery w:val="placeholder"/>
        </w:category>
        <w:types>
          <w:type w:val="bbPlcHdr"/>
        </w:types>
        <w:behaviors>
          <w:behavior w:val="content"/>
        </w:behaviors>
        <w:guid w:val="{DE5DE727-FBB5-46BF-AC3D-8688606B557C}"/>
      </w:docPartPr>
      <w:docPartBody>
        <w:p w:rsidR="00457038" w:rsidRDefault="00D76733">
          <w:pPr>
            <w:pStyle w:val="1C8206FAE5994AB5805DD8AE139829A1"/>
          </w:pPr>
          <w:r>
            <w:rPr>
              <w:rStyle w:val="PlaceholderText"/>
            </w:rPr>
            <w:t>[Enter your biography]</w:t>
          </w:r>
        </w:p>
      </w:docPartBody>
    </w:docPart>
    <w:docPart>
      <w:docPartPr>
        <w:name w:val="55D0561B2391461BB9BFDAE795F38B84"/>
        <w:category>
          <w:name w:val="General"/>
          <w:gallery w:val="placeholder"/>
        </w:category>
        <w:types>
          <w:type w:val="bbPlcHdr"/>
        </w:types>
        <w:behaviors>
          <w:behavior w:val="content"/>
        </w:behaviors>
        <w:guid w:val="{FEE65F0F-18A3-4D95-80B2-2AEBFFB39392}"/>
      </w:docPartPr>
      <w:docPartBody>
        <w:p w:rsidR="00457038" w:rsidRDefault="00D76733">
          <w:pPr>
            <w:pStyle w:val="55D0561B2391461BB9BFDAE795F38B84"/>
          </w:pPr>
          <w:r>
            <w:rPr>
              <w:rStyle w:val="PlaceholderText"/>
            </w:rPr>
            <w:t>[Enter the institution with which you are affiliated]</w:t>
          </w:r>
        </w:p>
      </w:docPartBody>
    </w:docPart>
    <w:docPart>
      <w:docPartPr>
        <w:name w:val="6FCD2066AEFE4662ACDAE5C7093B4830"/>
        <w:category>
          <w:name w:val="General"/>
          <w:gallery w:val="placeholder"/>
        </w:category>
        <w:types>
          <w:type w:val="bbPlcHdr"/>
        </w:types>
        <w:behaviors>
          <w:behavior w:val="content"/>
        </w:behaviors>
        <w:guid w:val="{1CDBB5F6-51F7-4B7E-AED1-3E01EAC07055}"/>
      </w:docPartPr>
      <w:docPartBody>
        <w:p w:rsidR="00457038" w:rsidRDefault="00D76733">
          <w:pPr>
            <w:pStyle w:val="6FCD2066AEFE4662ACDAE5C7093B4830"/>
          </w:pPr>
          <w:r w:rsidRPr="00EF74F7">
            <w:rPr>
              <w:b/>
              <w:color w:val="808080" w:themeColor="background1" w:themeShade="80"/>
            </w:rPr>
            <w:t>[Enter the headword for your article]</w:t>
          </w:r>
        </w:p>
      </w:docPartBody>
    </w:docPart>
    <w:docPart>
      <w:docPartPr>
        <w:name w:val="94269CF131C6428AACB8D98412F068F1"/>
        <w:category>
          <w:name w:val="General"/>
          <w:gallery w:val="placeholder"/>
        </w:category>
        <w:types>
          <w:type w:val="bbPlcHdr"/>
        </w:types>
        <w:behaviors>
          <w:behavior w:val="content"/>
        </w:behaviors>
        <w:guid w:val="{50691830-C82C-40F5-A9F5-D7FA0C89D774}"/>
      </w:docPartPr>
      <w:docPartBody>
        <w:p w:rsidR="00457038" w:rsidRDefault="00D76733">
          <w:pPr>
            <w:pStyle w:val="94269CF131C6428AACB8D98412F068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9BC604F6004B278341B7ED4C575B5B"/>
        <w:category>
          <w:name w:val="General"/>
          <w:gallery w:val="placeholder"/>
        </w:category>
        <w:types>
          <w:type w:val="bbPlcHdr"/>
        </w:types>
        <w:behaviors>
          <w:behavior w:val="content"/>
        </w:behaviors>
        <w:guid w:val="{3F69DB33-31F5-4F86-8154-D0F1306AC031}"/>
      </w:docPartPr>
      <w:docPartBody>
        <w:p w:rsidR="00457038" w:rsidRDefault="00D76733">
          <w:pPr>
            <w:pStyle w:val="A39BC604F6004B278341B7ED4C575B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5154AEB1B041E890E7E15BEB5D502B"/>
        <w:category>
          <w:name w:val="General"/>
          <w:gallery w:val="placeholder"/>
        </w:category>
        <w:types>
          <w:type w:val="bbPlcHdr"/>
        </w:types>
        <w:behaviors>
          <w:behavior w:val="content"/>
        </w:behaviors>
        <w:guid w:val="{1D706414-A7E8-4C8F-998B-37804A690E05}"/>
      </w:docPartPr>
      <w:docPartBody>
        <w:p w:rsidR="00457038" w:rsidRDefault="00D76733">
          <w:pPr>
            <w:pStyle w:val="695154AEB1B041E890E7E15BEB5D50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BC8CB2BFD1491492DB3E03C9828454"/>
        <w:category>
          <w:name w:val="General"/>
          <w:gallery w:val="placeholder"/>
        </w:category>
        <w:types>
          <w:type w:val="bbPlcHdr"/>
        </w:types>
        <w:behaviors>
          <w:behavior w:val="content"/>
        </w:behaviors>
        <w:guid w:val="{2FBE08FF-4A25-4E0D-AD80-8CE07803FC68}"/>
      </w:docPartPr>
      <w:docPartBody>
        <w:p w:rsidR="00457038" w:rsidRDefault="00D76733">
          <w:pPr>
            <w:pStyle w:val="D3BC8CB2BFD1491492DB3E03C98284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733"/>
    <w:rsid w:val="00457038"/>
    <w:rsid w:val="00D767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44C539C928441EACBE9E2158268325">
    <w:name w:val="3D44C539C928441EACBE9E2158268325"/>
  </w:style>
  <w:style w:type="paragraph" w:customStyle="1" w:styleId="E2C68AB02B444C1AB0DF201AF129FBEA">
    <w:name w:val="E2C68AB02B444C1AB0DF201AF129FBEA"/>
  </w:style>
  <w:style w:type="paragraph" w:customStyle="1" w:styleId="1DD000A10F3147E986C20DD66AA569CD">
    <w:name w:val="1DD000A10F3147E986C20DD66AA569CD"/>
  </w:style>
  <w:style w:type="paragraph" w:customStyle="1" w:styleId="9971B20E740C453AAB57CAE25A2E601A">
    <w:name w:val="9971B20E740C453AAB57CAE25A2E601A"/>
  </w:style>
  <w:style w:type="paragraph" w:customStyle="1" w:styleId="1C8206FAE5994AB5805DD8AE139829A1">
    <w:name w:val="1C8206FAE5994AB5805DD8AE139829A1"/>
  </w:style>
  <w:style w:type="paragraph" w:customStyle="1" w:styleId="55D0561B2391461BB9BFDAE795F38B84">
    <w:name w:val="55D0561B2391461BB9BFDAE795F38B84"/>
  </w:style>
  <w:style w:type="paragraph" w:customStyle="1" w:styleId="6FCD2066AEFE4662ACDAE5C7093B4830">
    <w:name w:val="6FCD2066AEFE4662ACDAE5C7093B4830"/>
  </w:style>
  <w:style w:type="paragraph" w:customStyle="1" w:styleId="94269CF131C6428AACB8D98412F068F1">
    <w:name w:val="94269CF131C6428AACB8D98412F068F1"/>
  </w:style>
  <w:style w:type="paragraph" w:customStyle="1" w:styleId="A39BC604F6004B278341B7ED4C575B5B">
    <w:name w:val="A39BC604F6004B278341B7ED4C575B5B"/>
  </w:style>
  <w:style w:type="paragraph" w:customStyle="1" w:styleId="695154AEB1B041E890E7E15BEB5D502B">
    <w:name w:val="695154AEB1B041E890E7E15BEB5D502B"/>
  </w:style>
  <w:style w:type="paragraph" w:customStyle="1" w:styleId="D3BC8CB2BFD1491492DB3E03C9828454">
    <w:name w:val="D3BC8CB2BFD1491492DB3E03C98284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44C539C928441EACBE9E2158268325">
    <w:name w:val="3D44C539C928441EACBE9E2158268325"/>
  </w:style>
  <w:style w:type="paragraph" w:customStyle="1" w:styleId="E2C68AB02B444C1AB0DF201AF129FBEA">
    <w:name w:val="E2C68AB02B444C1AB0DF201AF129FBEA"/>
  </w:style>
  <w:style w:type="paragraph" w:customStyle="1" w:styleId="1DD000A10F3147E986C20DD66AA569CD">
    <w:name w:val="1DD000A10F3147E986C20DD66AA569CD"/>
  </w:style>
  <w:style w:type="paragraph" w:customStyle="1" w:styleId="9971B20E740C453AAB57CAE25A2E601A">
    <w:name w:val="9971B20E740C453AAB57CAE25A2E601A"/>
  </w:style>
  <w:style w:type="paragraph" w:customStyle="1" w:styleId="1C8206FAE5994AB5805DD8AE139829A1">
    <w:name w:val="1C8206FAE5994AB5805DD8AE139829A1"/>
  </w:style>
  <w:style w:type="paragraph" w:customStyle="1" w:styleId="55D0561B2391461BB9BFDAE795F38B84">
    <w:name w:val="55D0561B2391461BB9BFDAE795F38B84"/>
  </w:style>
  <w:style w:type="paragraph" w:customStyle="1" w:styleId="6FCD2066AEFE4662ACDAE5C7093B4830">
    <w:name w:val="6FCD2066AEFE4662ACDAE5C7093B4830"/>
  </w:style>
  <w:style w:type="paragraph" w:customStyle="1" w:styleId="94269CF131C6428AACB8D98412F068F1">
    <w:name w:val="94269CF131C6428AACB8D98412F068F1"/>
  </w:style>
  <w:style w:type="paragraph" w:customStyle="1" w:styleId="A39BC604F6004B278341B7ED4C575B5B">
    <w:name w:val="A39BC604F6004B278341B7ED4C575B5B"/>
  </w:style>
  <w:style w:type="paragraph" w:customStyle="1" w:styleId="695154AEB1B041E890E7E15BEB5D502B">
    <w:name w:val="695154AEB1B041E890E7E15BEB5D502B"/>
  </w:style>
  <w:style w:type="paragraph" w:customStyle="1" w:styleId="D3BC8CB2BFD1491492DB3E03C9828454">
    <w:name w:val="D3BC8CB2BFD1491492DB3E03C98284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28</TotalTime>
  <Pages>2</Pages>
  <Words>709</Words>
  <Characters>3929</Characters>
  <Application>Microsoft Macintosh Word</Application>
  <DocSecurity>0</DocSecurity>
  <Lines>66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2014-06-01T19:10:00Z</dcterms:created>
  <dcterms:modified xsi:type="dcterms:W3CDTF">2014-08-31T15:46:00Z</dcterms:modified>
</cp:coreProperties>
</file>