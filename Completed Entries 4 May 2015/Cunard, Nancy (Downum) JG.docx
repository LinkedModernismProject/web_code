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4D7F39" w14:textId="77777777" w:rsidTr="00922950">
        <w:tc>
          <w:tcPr>
            <w:tcW w:w="491" w:type="dxa"/>
            <w:vMerge w:val="restart"/>
            <w:shd w:val="clear" w:color="auto" w:fill="A6A6A6" w:themeFill="background1" w:themeFillShade="A6"/>
            <w:textDirection w:val="btLr"/>
          </w:tcPr>
          <w:p w14:paraId="0D850DD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472B78F929499DBB712DC4F5CE9942"/>
            </w:placeholder>
            <w:showingPlcHdr/>
            <w:dropDownList>
              <w:listItem w:displayText="Dr." w:value="Dr."/>
              <w:listItem w:displayText="Prof." w:value="Prof."/>
            </w:dropDownList>
          </w:sdtPr>
          <w:sdtEndPr/>
          <w:sdtContent>
            <w:tc>
              <w:tcPr>
                <w:tcW w:w="1259" w:type="dxa"/>
              </w:tcPr>
              <w:p w14:paraId="44705E4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AC8836F017483F927536FB11B49CE4"/>
            </w:placeholder>
            <w:text/>
          </w:sdtPr>
          <w:sdtEndPr/>
          <w:sdtContent>
            <w:tc>
              <w:tcPr>
                <w:tcW w:w="2073" w:type="dxa"/>
              </w:tcPr>
              <w:p w14:paraId="25DE731C" w14:textId="77777777" w:rsidR="00B574C9" w:rsidRDefault="00CC5293" w:rsidP="00CC5293">
                <w:proofErr w:type="spellStart"/>
                <w:r>
                  <w:t>Denell</w:t>
                </w:r>
                <w:proofErr w:type="spellEnd"/>
              </w:p>
            </w:tc>
          </w:sdtContent>
        </w:sdt>
        <w:sdt>
          <w:sdtPr>
            <w:alias w:val="Middle name"/>
            <w:tag w:val="authorMiddleName"/>
            <w:id w:val="-2076034781"/>
            <w:placeholder>
              <w:docPart w:val="584361CDF8DA4ABA9C3C77F80A2A8168"/>
            </w:placeholder>
            <w:showingPlcHdr/>
            <w:text/>
          </w:sdtPr>
          <w:sdtEndPr/>
          <w:sdtContent>
            <w:tc>
              <w:tcPr>
                <w:tcW w:w="2551" w:type="dxa"/>
              </w:tcPr>
              <w:p w14:paraId="61F2C96B" w14:textId="77777777" w:rsidR="00B574C9" w:rsidRDefault="00B574C9" w:rsidP="00922950">
                <w:r>
                  <w:rPr>
                    <w:rStyle w:val="PlaceholderText"/>
                  </w:rPr>
                  <w:t>[Middle name]</w:t>
                </w:r>
              </w:p>
            </w:tc>
          </w:sdtContent>
        </w:sdt>
        <w:sdt>
          <w:sdtPr>
            <w:alias w:val="Last name"/>
            <w:tag w:val="authorLastName"/>
            <w:id w:val="-1088529830"/>
            <w:placeholder>
              <w:docPart w:val="984FF83DDF644B2A81C17216EAEAC005"/>
            </w:placeholder>
            <w:text/>
          </w:sdtPr>
          <w:sdtEndPr/>
          <w:sdtContent>
            <w:tc>
              <w:tcPr>
                <w:tcW w:w="2642" w:type="dxa"/>
              </w:tcPr>
              <w:p w14:paraId="3A25FC51" w14:textId="77777777" w:rsidR="00B574C9" w:rsidRDefault="00C86844" w:rsidP="00C86844">
                <w:proofErr w:type="spellStart"/>
                <w:r>
                  <w:t>Downum</w:t>
                </w:r>
                <w:proofErr w:type="spellEnd"/>
              </w:p>
            </w:tc>
          </w:sdtContent>
        </w:sdt>
      </w:tr>
      <w:tr w:rsidR="00B574C9" w14:paraId="5A080EC2" w14:textId="77777777" w:rsidTr="001A6A06">
        <w:trPr>
          <w:trHeight w:val="986"/>
        </w:trPr>
        <w:tc>
          <w:tcPr>
            <w:tcW w:w="491" w:type="dxa"/>
            <w:vMerge/>
            <w:shd w:val="clear" w:color="auto" w:fill="A6A6A6" w:themeFill="background1" w:themeFillShade="A6"/>
          </w:tcPr>
          <w:p w14:paraId="5E1698B4" w14:textId="77777777" w:rsidR="00B574C9" w:rsidRPr="001A6A06" w:rsidRDefault="00B574C9" w:rsidP="00CF1542">
            <w:pPr>
              <w:jc w:val="center"/>
              <w:rPr>
                <w:b/>
                <w:color w:val="FFFFFF" w:themeColor="background1"/>
              </w:rPr>
            </w:pPr>
          </w:p>
        </w:tc>
        <w:sdt>
          <w:sdtPr>
            <w:alias w:val="Biography"/>
            <w:tag w:val="authorBiography"/>
            <w:id w:val="938807824"/>
            <w:placeholder>
              <w:docPart w:val="C67C2C0958CE417D8FB8822F5042C46D"/>
            </w:placeholder>
            <w:showingPlcHdr/>
          </w:sdtPr>
          <w:sdtEndPr/>
          <w:sdtContent>
            <w:tc>
              <w:tcPr>
                <w:tcW w:w="8525" w:type="dxa"/>
                <w:gridSpan w:val="4"/>
              </w:tcPr>
              <w:p w14:paraId="23ED19EB" w14:textId="77777777" w:rsidR="00B574C9" w:rsidRDefault="00B574C9" w:rsidP="00922950">
                <w:r>
                  <w:rPr>
                    <w:rStyle w:val="PlaceholderText"/>
                  </w:rPr>
                  <w:t>[Enter your biography]</w:t>
                </w:r>
              </w:p>
            </w:tc>
          </w:sdtContent>
        </w:sdt>
      </w:tr>
      <w:tr w:rsidR="00B574C9" w14:paraId="74641B30" w14:textId="77777777" w:rsidTr="001A6A06">
        <w:trPr>
          <w:trHeight w:val="986"/>
        </w:trPr>
        <w:tc>
          <w:tcPr>
            <w:tcW w:w="491" w:type="dxa"/>
            <w:vMerge/>
            <w:shd w:val="clear" w:color="auto" w:fill="A6A6A6" w:themeFill="background1" w:themeFillShade="A6"/>
          </w:tcPr>
          <w:p w14:paraId="022AFFC6" w14:textId="77777777" w:rsidR="00B574C9" w:rsidRPr="001A6A06" w:rsidRDefault="00B574C9" w:rsidP="00CF1542">
            <w:pPr>
              <w:jc w:val="center"/>
              <w:rPr>
                <w:b/>
                <w:color w:val="FFFFFF" w:themeColor="background1"/>
              </w:rPr>
            </w:pPr>
          </w:p>
        </w:tc>
        <w:sdt>
          <w:sdtPr>
            <w:alias w:val="Affiliation"/>
            <w:tag w:val="affiliation"/>
            <w:id w:val="2012937915"/>
            <w:placeholder>
              <w:docPart w:val="81B590AEE5E942B78ED1AB87386C8673"/>
            </w:placeholder>
            <w:text/>
          </w:sdtPr>
          <w:sdtEndPr/>
          <w:sdtContent>
            <w:tc>
              <w:tcPr>
                <w:tcW w:w="8525" w:type="dxa"/>
                <w:gridSpan w:val="4"/>
              </w:tcPr>
              <w:p w14:paraId="46A2F37F" w14:textId="68E9B455" w:rsidR="00B574C9" w:rsidRDefault="00520209" w:rsidP="00520209">
                <w:r>
                  <w:t>Hunter College</w:t>
                </w:r>
              </w:p>
            </w:tc>
          </w:sdtContent>
        </w:sdt>
      </w:tr>
    </w:tbl>
    <w:p w14:paraId="3F73FF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CD8F7B" w14:textId="77777777" w:rsidTr="00244BB0">
        <w:tc>
          <w:tcPr>
            <w:tcW w:w="9016" w:type="dxa"/>
            <w:shd w:val="clear" w:color="auto" w:fill="A6A6A6" w:themeFill="background1" w:themeFillShade="A6"/>
            <w:tcMar>
              <w:top w:w="113" w:type="dxa"/>
              <w:bottom w:w="113" w:type="dxa"/>
            </w:tcMar>
          </w:tcPr>
          <w:p w14:paraId="6015A7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C7FC26" w14:textId="77777777" w:rsidTr="003F0D73">
        <w:sdt>
          <w:sdtPr>
            <w:rPr>
              <w:lang w:val="en-CA" w:eastAsia="en-CA"/>
            </w:rPr>
            <w:alias w:val="Article headword"/>
            <w:tag w:val="articleHeadword"/>
            <w:id w:val="-361440020"/>
            <w:placeholder>
              <w:docPart w:val="FE5D20FB5C6043719D5DF594CDC17251"/>
            </w:placeholder>
            <w:text/>
          </w:sdtPr>
          <w:sdtEndPr/>
          <w:sdtContent>
            <w:tc>
              <w:tcPr>
                <w:tcW w:w="9016" w:type="dxa"/>
                <w:tcMar>
                  <w:top w:w="113" w:type="dxa"/>
                  <w:bottom w:w="113" w:type="dxa"/>
                </w:tcMar>
              </w:tcPr>
              <w:p w14:paraId="1E06250C" w14:textId="77777777" w:rsidR="003F0D73" w:rsidRPr="00FB589A" w:rsidRDefault="00C86844" w:rsidP="00C86844">
                <w:pPr>
                  <w:rPr>
                    <w:b/>
                  </w:rPr>
                </w:pPr>
                <w:r w:rsidRPr="00C86844">
                  <w:rPr>
                    <w:lang w:val="en-CA" w:eastAsia="en-CA"/>
                  </w:rPr>
                  <w:t>Cunard, Nancy (1896-1965)</w:t>
                </w:r>
              </w:p>
            </w:tc>
          </w:sdtContent>
        </w:sdt>
      </w:tr>
      <w:tr w:rsidR="00464699" w14:paraId="44D11876" w14:textId="77777777" w:rsidTr="007821B0">
        <w:sdt>
          <w:sdtPr>
            <w:alias w:val="Variant headwords"/>
            <w:tag w:val="variantHeadwords"/>
            <w:id w:val="173464402"/>
            <w:placeholder>
              <w:docPart w:val="642C490E353749C2B0222AD7816A7ADD"/>
            </w:placeholder>
            <w:showingPlcHdr/>
          </w:sdtPr>
          <w:sdtEndPr/>
          <w:sdtContent>
            <w:tc>
              <w:tcPr>
                <w:tcW w:w="9016" w:type="dxa"/>
                <w:tcMar>
                  <w:top w:w="113" w:type="dxa"/>
                  <w:bottom w:w="113" w:type="dxa"/>
                </w:tcMar>
              </w:tcPr>
              <w:p w14:paraId="4F211F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5B7A04" w14:textId="77777777" w:rsidTr="003F0D73">
        <w:sdt>
          <w:sdtPr>
            <w:alias w:val="Abstract"/>
            <w:tag w:val="abstract"/>
            <w:id w:val="-635871867"/>
            <w:placeholder>
              <w:docPart w:val="1C348E912DF4483FA7ED93D7DFB28C3F"/>
            </w:placeholder>
          </w:sdtPr>
          <w:sdtEndPr/>
          <w:sdtContent>
            <w:tc>
              <w:tcPr>
                <w:tcW w:w="9016" w:type="dxa"/>
                <w:tcMar>
                  <w:top w:w="113" w:type="dxa"/>
                  <w:bottom w:w="113" w:type="dxa"/>
                </w:tcMar>
              </w:tcPr>
              <w:p w14:paraId="24A44E45" w14:textId="77777777" w:rsidR="00E85A05" w:rsidRDefault="00C86844" w:rsidP="00E85A05">
                <w:r>
                  <w:t>A poet, journalist, publisher, radical intellectual, and political activist, Nancy Cunard operated at or near the centre of multiple modernist discourses</w:t>
                </w:r>
                <w:r w:rsidR="00CC5293">
                  <w:t xml:space="preserve">. </w:t>
                </w:r>
                <w:r>
                  <w:t xml:space="preserve">Her early poetry, especially the long poem </w:t>
                </w:r>
                <w:r>
                  <w:rPr>
                    <w:i/>
                  </w:rPr>
                  <w:t>Parallax</w:t>
                </w:r>
                <w:r>
                  <w:t>, was deeply engaged with experimental forms and themes characteristic of high modernism</w:t>
                </w:r>
                <w:r w:rsidR="00CC5293">
                  <w:t xml:space="preserve">. </w:t>
                </w:r>
                <w:r>
                  <w:t xml:space="preserve">In 1928, she became a noteworthy figure in the small press movement, establishing the Hours Press and publishing work by avant-garde and modernist writers including Samuel Beckett, Laura Riding, and Ezra Pound. Cunard conceived the </w:t>
                </w:r>
                <w:r>
                  <w:rPr>
                    <w:i/>
                  </w:rPr>
                  <w:t>Negro</w:t>
                </w:r>
                <w:r>
                  <w:t xml:space="preserve"> anthology in 1930, eventually closing her press to focus on compiling this monumental exploration of transnational black culture</w:t>
                </w:r>
                <w:r w:rsidR="00CC5293">
                  <w:t xml:space="preserve">. </w:t>
                </w:r>
                <w:r>
                  <w:t>Published in 1934, the oversized volume included key figures of the Harlem Renaissance among its 150 contributors, but it proved controversial and sold poorly</w:t>
                </w:r>
                <w:r w:rsidR="00CC5293">
                  <w:t xml:space="preserve">. </w:t>
                </w:r>
                <w:r>
                  <w:t xml:space="preserve">As war threatened Europe, Cunard joined the anti-Fascist struggle, exposing atrocities as a reporter during the Spanish Civil War, publishing a political pamphlet called </w:t>
                </w:r>
                <w:r>
                  <w:rPr>
                    <w:i/>
                  </w:rPr>
                  <w:t>Authors Take Sides on the Spanish War</w:t>
                </w:r>
                <w:r>
                  <w:t>, and working during World War II as a translator and publisher for the French Resistance.</w:t>
                </w:r>
              </w:p>
            </w:tc>
          </w:sdtContent>
        </w:sdt>
      </w:tr>
      <w:tr w:rsidR="003F0D73" w14:paraId="0FDD25E5" w14:textId="77777777" w:rsidTr="003F0D73">
        <w:sdt>
          <w:sdtPr>
            <w:alias w:val="Article text"/>
            <w:tag w:val="articleText"/>
            <w:id w:val="634067588"/>
            <w:placeholder>
              <w:docPart w:val="77C9DD0BF5764746BF018FE6B8332DA0"/>
            </w:placeholder>
          </w:sdtPr>
          <w:sdtEndPr/>
          <w:sdtContent>
            <w:tc>
              <w:tcPr>
                <w:tcW w:w="9016" w:type="dxa"/>
                <w:tcMar>
                  <w:top w:w="113" w:type="dxa"/>
                  <w:bottom w:w="113" w:type="dxa"/>
                </w:tcMar>
              </w:tcPr>
              <w:p w14:paraId="2664DA33" w14:textId="77777777" w:rsidR="00C86844" w:rsidRDefault="00C86844" w:rsidP="00C86844">
                <w:r>
                  <w:t>A poet, journalist, publisher, radical intellectual, and political activist, Nancy Cunard operated at or near the centre of multiple modernist discourses</w:t>
                </w:r>
                <w:r w:rsidR="00CC5293">
                  <w:t xml:space="preserve">. </w:t>
                </w:r>
                <w:r>
                  <w:t xml:space="preserve">Her early poetry, especially the long poem </w:t>
                </w:r>
                <w:r>
                  <w:rPr>
                    <w:i/>
                  </w:rPr>
                  <w:t>Parallax</w:t>
                </w:r>
                <w:r>
                  <w:t>, was deeply engaged with experimental forms and themes characteristic of high modernism</w:t>
                </w:r>
                <w:r w:rsidR="00CC5293">
                  <w:t xml:space="preserve">. </w:t>
                </w:r>
                <w:r>
                  <w:t xml:space="preserve">In 1928, she became a noteworthy figure in the small press movement, establishing the Hours Press and publishing work by avant-garde and modernist writers including Samuel Beckett, Laura Riding, and Ezra Pound. Cunard conceived the </w:t>
                </w:r>
                <w:r>
                  <w:rPr>
                    <w:i/>
                  </w:rPr>
                  <w:t>Negro</w:t>
                </w:r>
                <w:r>
                  <w:t xml:space="preserve"> anthology in 1930, eventually closing her press to focus on compiling this monumental exploration of transnational black culture</w:t>
                </w:r>
                <w:r w:rsidR="00CC5293">
                  <w:t xml:space="preserve">. </w:t>
                </w:r>
                <w:r>
                  <w:t>Published in 1934, the oversized volume included key figures of the Harlem Renaissance among its 150 contributors, but it proved controversial and sold poorly</w:t>
                </w:r>
                <w:r w:rsidR="00CC5293">
                  <w:t xml:space="preserve">. </w:t>
                </w:r>
                <w:r>
                  <w:t xml:space="preserve">As war threatened Europe, Cunard joined the anti-Fascist struggle, exposing atrocities as a reporter during the Spanish Civil War, publishing a political pamphlet called </w:t>
                </w:r>
                <w:r>
                  <w:rPr>
                    <w:i/>
                  </w:rPr>
                  <w:t>Authors Take Sides on the Spanish War</w:t>
                </w:r>
                <w:r>
                  <w:t>, and working during World War II as a translator and publisher for the French Resistance.</w:t>
                </w:r>
              </w:p>
              <w:p w14:paraId="06139BD7" w14:textId="77777777" w:rsidR="00C86844" w:rsidRDefault="00C86844" w:rsidP="00C86844"/>
              <w:p w14:paraId="394E3B42" w14:textId="77777777" w:rsidR="00C86844" w:rsidRDefault="00C86844" w:rsidP="00C27FAB">
                <w:r>
                  <w:t>The only child of British shipping magnate Sir Bache Cunard and leading society hostess Lady Emerald Cunard (Maud Burke), Cunard was born on 10 March 1896. Following a brief marriage to Sidney Fairbairn in 1916, she broke away from her family’s social circle and formed her own friendships with avant-garde writers and artists</w:t>
                </w:r>
                <w:r w:rsidR="00CC5293">
                  <w:t xml:space="preserve">. </w:t>
                </w:r>
                <w:r>
                  <w:t>Her London connections included Edith Sitwell, Ezra Pound, Wyndham Lewis, Virginia Woolf, and T.S. Eliot</w:t>
                </w:r>
                <w:r w:rsidR="00CC5293">
                  <w:t xml:space="preserve">. </w:t>
                </w:r>
                <w:r>
                  <w:t xml:space="preserve">She settled in Paris in 1920, forming friendships with Janet Flanner, Richard Aldington, Samuel Beckett, William Carlos Williams, Tristan </w:t>
                </w:r>
                <w:proofErr w:type="spellStart"/>
                <w:r>
                  <w:t>Tzara</w:t>
                </w:r>
                <w:proofErr w:type="spellEnd"/>
                <w:r>
                  <w:t>, and Louis Aragon, among others</w:t>
                </w:r>
                <w:r w:rsidR="00CC5293">
                  <w:t xml:space="preserve">. </w:t>
                </w:r>
                <w:r>
                  <w:t xml:space="preserve">Associated with literary modernism, Dada, Surrealism, and Communism, Cunard was embedded in numerous modernist networks. She was the model for characters in novels, plays, and films, as well as the subject of photographs by Man Ray and </w:t>
                </w:r>
                <w:r>
                  <w:lastRenderedPageBreak/>
                  <w:t>Cecil Beaton</w:t>
                </w:r>
                <w:r w:rsidR="00CC5293">
                  <w:t xml:space="preserve">. </w:t>
                </w:r>
                <w:r>
                  <w:t>After meeting African-American jazz musician Henry Crowder in 1928, Cunard became one of the few figures linking white and black modernism</w:t>
                </w:r>
                <w:r w:rsidR="00CC5293">
                  <w:t xml:space="preserve">. </w:t>
                </w:r>
                <w:r>
                  <w:t>Charismatic, glamorously unconventional, and sexually adventurous, Cunard became an icon of the Jazz Age, but her own work was often overshadowed by her dazzling image</w:t>
                </w:r>
                <w:r w:rsidR="00CC5293">
                  <w:t xml:space="preserve">. </w:t>
                </w:r>
                <w:r>
                  <w:t>Her writing and political activism largely unrecognized, she died alone in Paris on 17 March 1965.</w:t>
                </w:r>
              </w:p>
              <w:p w14:paraId="094416A4" w14:textId="77777777" w:rsidR="00C86844" w:rsidRDefault="00C86844" w:rsidP="00C27FAB"/>
              <w:p w14:paraId="142545E2" w14:textId="77777777" w:rsidR="00C86844" w:rsidRDefault="00C86844" w:rsidP="00CC5293">
                <w:pPr>
                  <w:pStyle w:val="Heading1"/>
                  <w:outlineLvl w:val="0"/>
                </w:pPr>
                <w:r>
                  <w:t>Selected Works</w:t>
                </w:r>
              </w:p>
              <w:p w14:paraId="74F69A55" w14:textId="77777777" w:rsidR="00C86844" w:rsidRDefault="00C86844" w:rsidP="00C86844">
                <w:r>
                  <w:rPr>
                    <w:i/>
                  </w:rPr>
                  <w:t xml:space="preserve">Outlaws </w:t>
                </w:r>
                <w:r w:rsidR="00CC5293">
                  <w:t xml:space="preserve">(1921) </w:t>
                </w:r>
              </w:p>
              <w:p w14:paraId="338BA7AA" w14:textId="77777777" w:rsidR="00C86844" w:rsidRDefault="00C86844" w:rsidP="00C86844">
                <w:r>
                  <w:rPr>
                    <w:i/>
                  </w:rPr>
                  <w:t xml:space="preserve">Sublunary </w:t>
                </w:r>
                <w:r w:rsidR="00CC5293">
                  <w:t xml:space="preserve">(1923) </w:t>
                </w:r>
              </w:p>
              <w:p w14:paraId="0FABF71B" w14:textId="77777777" w:rsidR="00C86844" w:rsidRDefault="00C86844" w:rsidP="00C86844">
                <w:r>
                  <w:rPr>
                    <w:i/>
                  </w:rPr>
                  <w:t xml:space="preserve">Parallax </w:t>
                </w:r>
                <w:r w:rsidR="00CC5293">
                  <w:t>(1925)</w:t>
                </w:r>
              </w:p>
              <w:p w14:paraId="53339230" w14:textId="77777777" w:rsidR="00C86844" w:rsidRDefault="00C86844" w:rsidP="00C86844">
                <w:r>
                  <w:rPr>
                    <w:i/>
                  </w:rPr>
                  <w:t xml:space="preserve">These Were the Hours </w:t>
                </w:r>
                <w:r w:rsidR="00CC5293">
                  <w:t>(1966)</w:t>
                </w:r>
              </w:p>
              <w:p w14:paraId="7C7C0AEF" w14:textId="77777777" w:rsidR="00CC5293" w:rsidRDefault="00CC5293" w:rsidP="00C86844"/>
              <w:p w14:paraId="3DBC6850" w14:textId="77777777" w:rsidR="00C86844" w:rsidRDefault="00C86844" w:rsidP="00CC5293">
                <w:pPr>
                  <w:pStyle w:val="Heading2"/>
                  <w:outlineLvl w:val="1"/>
                </w:pPr>
                <w:r>
                  <w:t>As editor:</w:t>
                </w:r>
              </w:p>
              <w:p w14:paraId="7FFA97B4" w14:textId="77777777" w:rsidR="00C86844" w:rsidRDefault="00C86844" w:rsidP="00C86844">
                <w:r>
                  <w:rPr>
                    <w:i/>
                  </w:rPr>
                  <w:t xml:space="preserve">Negro: An Anthology </w:t>
                </w:r>
                <w:r w:rsidR="00CC5293">
                  <w:t>(1934)</w:t>
                </w:r>
              </w:p>
              <w:p w14:paraId="4B9AE201" w14:textId="77777777" w:rsidR="003F0D73" w:rsidRDefault="00C86844" w:rsidP="00CC5293">
                <w:r>
                  <w:rPr>
                    <w:i/>
                  </w:rPr>
                  <w:t xml:space="preserve">Authors Take Sides on the Spanish War </w:t>
                </w:r>
                <w:r w:rsidR="00CC5293">
                  <w:t>(1937)</w:t>
                </w:r>
              </w:p>
            </w:tc>
          </w:sdtContent>
        </w:sdt>
      </w:tr>
      <w:tr w:rsidR="003235A7" w14:paraId="5592409B" w14:textId="77777777" w:rsidTr="003235A7">
        <w:tc>
          <w:tcPr>
            <w:tcW w:w="9016" w:type="dxa"/>
          </w:tcPr>
          <w:p w14:paraId="32037A6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D821EF71E9D498E89A2EBB69F8E0763"/>
              </w:placeholder>
            </w:sdtPr>
            <w:sdtEndPr/>
            <w:sdtContent>
              <w:p w14:paraId="6D543E3F" w14:textId="297A7620" w:rsidR="00A927BC" w:rsidRDefault="00520209" w:rsidP="00A927BC">
                <w:sdt>
                  <w:sdtPr>
                    <w:id w:val="-1319724373"/>
                    <w:citation/>
                  </w:sdtPr>
                  <w:sdtEndPr/>
                  <w:sdtContent>
                    <w:r w:rsidR="00A927BC">
                      <w:fldChar w:fldCharType="begin"/>
                    </w:r>
                    <w:r w:rsidR="00A927BC">
                      <w:rPr>
                        <w:lang w:val="en-US"/>
                      </w:rPr>
                      <w:instrText xml:space="preserve"> CITATION Ben86 \l 1033 </w:instrText>
                    </w:r>
                    <w:r w:rsidR="00A927BC">
                      <w:fldChar w:fldCharType="separate"/>
                    </w:r>
                    <w:r w:rsidR="00A927BC">
                      <w:rPr>
                        <w:noProof/>
                        <w:lang w:val="en-US"/>
                      </w:rPr>
                      <w:t>(Benstock)</w:t>
                    </w:r>
                    <w:r w:rsidR="00A927BC">
                      <w:fldChar w:fldCharType="end"/>
                    </w:r>
                  </w:sdtContent>
                </w:sdt>
              </w:p>
              <w:p w14:paraId="53E4DCB7" w14:textId="77777777" w:rsidR="00A927BC" w:rsidRDefault="00A927BC" w:rsidP="00A927BC"/>
              <w:p w14:paraId="0DF42CA1" w14:textId="77777777" w:rsidR="00A927BC" w:rsidRDefault="00520209" w:rsidP="00A927BC">
                <w:sdt>
                  <w:sdtPr>
                    <w:id w:val="-1239787592"/>
                    <w:citation/>
                  </w:sdtPr>
                  <w:sdtEndPr/>
                  <w:sdtContent>
                    <w:r w:rsidR="00A927BC">
                      <w:fldChar w:fldCharType="begin"/>
                    </w:r>
                    <w:r w:rsidR="00A927BC">
                      <w:rPr>
                        <w:lang w:val="en-US"/>
                      </w:rPr>
                      <w:instrText xml:space="preserve"> CITATION Gor07 \l 1033 </w:instrText>
                    </w:r>
                    <w:r w:rsidR="00A927BC">
                      <w:fldChar w:fldCharType="separate"/>
                    </w:r>
                    <w:r w:rsidR="00A927BC">
                      <w:rPr>
                        <w:noProof/>
                        <w:lang w:val="en-US"/>
                      </w:rPr>
                      <w:t>(Gordon)</w:t>
                    </w:r>
                    <w:r w:rsidR="00A927BC">
                      <w:fldChar w:fldCharType="end"/>
                    </w:r>
                  </w:sdtContent>
                </w:sdt>
              </w:p>
              <w:p w14:paraId="6B60CF4A" w14:textId="77777777" w:rsidR="00A927BC" w:rsidRDefault="00A927BC" w:rsidP="00A927BC"/>
              <w:p w14:paraId="7BFD2990" w14:textId="77777777" w:rsidR="00A927BC" w:rsidRDefault="00520209" w:rsidP="00A927BC">
                <w:sdt>
                  <w:sdtPr>
                    <w:id w:val="-657466416"/>
                    <w:citation/>
                  </w:sdtPr>
                  <w:sdtEndPr/>
                  <w:sdtContent>
                    <w:r w:rsidR="00A927BC">
                      <w:fldChar w:fldCharType="begin"/>
                    </w:r>
                    <w:r w:rsidR="00A927BC">
                      <w:rPr>
                        <w:lang w:val="en-US"/>
                      </w:rPr>
                      <w:instrText xml:space="preserve"> CITATION Kap13 \l 1033 </w:instrText>
                    </w:r>
                    <w:r w:rsidR="00A927BC">
                      <w:fldChar w:fldCharType="separate"/>
                    </w:r>
                    <w:r w:rsidR="00A927BC">
                      <w:rPr>
                        <w:noProof/>
                        <w:lang w:val="en-US"/>
                      </w:rPr>
                      <w:t>(Kaplan)</w:t>
                    </w:r>
                    <w:r w:rsidR="00A927BC">
                      <w:fldChar w:fldCharType="end"/>
                    </w:r>
                  </w:sdtContent>
                </w:sdt>
              </w:p>
              <w:p w14:paraId="3A3077DE" w14:textId="77777777" w:rsidR="00A927BC" w:rsidRDefault="00A927BC" w:rsidP="00A927BC"/>
              <w:p w14:paraId="7073518B" w14:textId="77777777" w:rsidR="00A927BC" w:rsidRDefault="00520209" w:rsidP="00A927BC">
                <w:sdt>
                  <w:sdtPr>
                    <w:id w:val="337584831"/>
                    <w:citation/>
                  </w:sdtPr>
                  <w:sdtEndPr/>
                  <w:sdtContent>
                    <w:r w:rsidR="00A927BC">
                      <w:fldChar w:fldCharType="begin"/>
                    </w:r>
                    <w:r w:rsidR="00A927BC">
                      <w:rPr>
                        <w:lang w:val="en-US"/>
                      </w:rPr>
                      <w:instrText xml:space="preserve">CITATION Mar04 \l 1033 </w:instrText>
                    </w:r>
                    <w:r w:rsidR="00A927BC">
                      <w:fldChar w:fldCharType="separate"/>
                    </w:r>
                    <w:r w:rsidR="00A927BC">
                      <w:rPr>
                        <w:noProof/>
                        <w:lang w:val="en-US"/>
                      </w:rPr>
                      <w:t>(Marcus)</w:t>
                    </w:r>
                    <w:r w:rsidR="00A927BC">
                      <w:fldChar w:fldCharType="end"/>
                    </w:r>
                  </w:sdtContent>
                </w:sdt>
              </w:p>
              <w:p w14:paraId="130C2FCB" w14:textId="77777777" w:rsidR="003235A7" w:rsidRDefault="00520209" w:rsidP="00A927BC"/>
            </w:sdtContent>
          </w:sdt>
        </w:tc>
      </w:tr>
    </w:tbl>
    <w:p w14:paraId="66C56D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55D79" w14:textId="77777777" w:rsidR="00412EE0" w:rsidRDefault="00412EE0" w:rsidP="007A0D55">
      <w:pPr>
        <w:spacing w:after="0" w:line="240" w:lineRule="auto"/>
      </w:pPr>
      <w:r>
        <w:separator/>
      </w:r>
    </w:p>
  </w:endnote>
  <w:endnote w:type="continuationSeparator" w:id="0">
    <w:p w14:paraId="3F4C43C1" w14:textId="77777777" w:rsidR="00412EE0" w:rsidRDefault="00412E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87BA3" w14:textId="77777777" w:rsidR="00412EE0" w:rsidRDefault="00412EE0" w:rsidP="007A0D55">
      <w:pPr>
        <w:spacing w:after="0" w:line="240" w:lineRule="auto"/>
      </w:pPr>
      <w:r>
        <w:separator/>
      </w:r>
    </w:p>
  </w:footnote>
  <w:footnote w:type="continuationSeparator" w:id="0">
    <w:p w14:paraId="0325C516" w14:textId="77777777" w:rsidR="00412EE0" w:rsidRDefault="00412E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4EEA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E403C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44"/>
    <w:rsid w:val="00032559"/>
    <w:rsid w:val="00052040"/>
    <w:rsid w:val="00063A1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2EE0"/>
    <w:rsid w:val="00462DBE"/>
    <w:rsid w:val="00464699"/>
    <w:rsid w:val="00483379"/>
    <w:rsid w:val="00487BC5"/>
    <w:rsid w:val="00496888"/>
    <w:rsid w:val="004A7476"/>
    <w:rsid w:val="004E5896"/>
    <w:rsid w:val="00513EE6"/>
    <w:rsid w:val="00520209"/>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27BC"/>
    <w:rsid w:val="00AB436D"/>
    <w:rsid w:val="00AD2F24"/>
    <w:rsid w:val="00AD4844"/>
    <w:rsid w:val="00B219AE"/>
    <w:rsid w:val="00B33145"/>
    <w:rsid w:val="00B574C9"/>
    <w:rsid w:val="00BC39C9"/>
    <w:rsid w:val="00BE5BF7"/>
    <w:rsid w:val="00BF40E1"/>
    <w:rsid w:val="00C27FAB"/>
    <w:rsid w:val="00C358D4"/>
    <w:rsid w:val="00C6296B"/>
    <w:rsid w:val="00C86844"/>
    <w:rsid w:val="00CC5293"/>
    <w:rsid w:val="00CC586D"/>
    <w:rsid w:val="00CE7C8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C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6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4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6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472B78F929499DBB712DC4F5CE9942"/>
        <w:category>
          <w:name w:val="General"/>
          <w:gallery w:val="placeholder"/>
        </w:category>
        <w:types>
          <w:type w:val="bbPlcHdr"/>
        </w:types>
        <w:behaviors>
          <w:behavior w:val="content"/>
        </w:behaviors>
        <w:guid w:val="{11FD7C8A-A8C9-4A04-A829-CA05A07101C9}"/>
      </w:docPartPr>
      <w:docPartBody>
        <w:p w:rsidR="00A60C15" w:rsidRDefault="006E3D55">
          <w:pPr>
            <w:pStyle w:val="29472B78F929499DBB712DC4F5CE9942"/>
          </w:pPr>
          <w:r w:rsidRPr="00CC586D">
            <w:rPr>
              <w:rStyle w:val="PlaceholderText"/>
              <w:b/>
              <w:color w:val="FFFFFF" w:themeColor="background1"/>
            </w:rPr>
            <w:t>[Salutation]</w:t>
          </w:r>
        </w:p>
      </w:docPartBody>
    </w:docPart>
    <w:docPart>
      <w:docPartPr>
        <w:name w:val="3CAC8836F017483F927536FB11B49CE4"/>
        <w:category>
          <w:name w:val="General"/>
          <w:gallery w:val="placeholder"/>
        </w:category>
        <w:types>
          <w:type w:val="bbPlcHdr"/>
        </w:types>
        <w:behaviors>
          <w:behavior w:val="content"/>
        </w:behaviors>
        <w:guid w:val="{618F4281-6761-48BA-A8A2-02AA9BFA9198}"/>
      </w:docPartPr>
      <w:docPartBody>
        <w:p w:rsidR="00A60C15" w:rsidRDefault="006E3D55">
          <w:pPr>
            <w:pStyle w:val="3CAC8836F017483F927536FB11B49CE4"/>
          </w:pPr>
          <w:r>
            <w:rPr>
              <w:rStyle w:val="PlaceholderText"/>
            </w:rPr>
            <w:t>[First name]</w:t>
          </w:r>
        </w:p>
      </w:docPartBody>
    </w:docPart>
    <w:docPart>
      <w:docPartPr>
        <w:name w:val="584361CDF8DA4ABA9C3C77F80A2A8168"/>
        <w:category>
          <w:name w:val="General"/>
          <w:gallery w:val="placeholder"/>
        </w:category>
        <w:types>
          <w:type w:val="bbPlcHdr"/>
        </w:types>
        <w:behaviors>
          <w:behavior w:val="content"/>
        </w:behaviors>
        <w:guid w:val="{CB4AA52C-BF06-4897-8B6F-94A230D31130}"/>
      </w:docPartPr>
      <w:docPartBody>
        <w:p w:rsidR="00A60C15" w:rsidRDefault="006E3D55">
          <w:pPr>
            <w:pStyle w:val="584361CDF8DA4ABA9C3C77F80A2A8168"/>
          </w:pPr>
          <w:r>
            <w:rPr>
              <w:rStyle w:val="PlaceholderText"/>
            </w:rPr>
            <w:t>[Middle name]</w:t>
          </w:r>
        </w:p>
      </w:docPartBody>
    </w:docPart>
    <w:docPart>
      <w:docPartPr>
        <w:name w:val="984FF83DDF644B2A81C17216EAEAC005"/>
        <w:category>
          <w:name w:val="General"/>
          <w:gallery w:val="placeholder"/>
        </w:category>
        <w:types>
          <w:type w:val="bbPlcHdr"/>
        </w:types>
        <w:behaviors>
          <w:behavior w:val="content"/>
        </w:behaviors>
        <w:guid w:val="{6C3BFE4B-CB56-4E98-9E53-5B28A16F54F9}"/>
      </w:docPartPr>
      <w:docPartBody>
        <w:p w:rsidR="00A60C15" w:rsidRDefault="006E3D55">
          <w:pPr>
            <w:pStyle w:val="984FF83DDF644B2A81C17216EAEAC005"/>
          </w:pPr>
          <w:r>
            <w:rPr>
              <w:rStyle w:val="PlaceholderText"/>
            </w:rPr>
            <w:t>[Last name]</w:t>
          </w:r>
        </w:p>
      </w:docPartBody>
    </w:docPart>
    <w:docPart>
      <w:docPartPr>
        <w:name w:val="C67C2C0958CE417D8FB8822F5042C46D"/>
        <w:category>
          <w:name w:val="General"/>
          <w:gallery w:val="placeholder"/>
        </w:category>
        <w:types>
          <w:type w:val="bbPlcHdr"/>
        </w:types>
        <w:behaviors>
          <w:behavior w:val="content"/>
        </w:behaviors>
        <w:guid w:val="{251CB8D1-9B2D-4E45-BD67-0872E872F0CC}"/>
      </w:docPartPr>
      <w:docPartBody>
        <w:p w:rsidR="00A60C15" w:rsidRDefault="006E3D55">
          <w:pPr>
            <w:pStyle w:val="C67C2C0958CE417D8FB8822F5042C46D"/>
          </w:pPr>
          <w:r>
            <w:rPr>
              <w:rStyle w:val="PlaceholderText"/>
            </w:rPr>
            <w:t>[Enter your biography]</w:t>
          </w:r>
        </w:p>
      </w:docPartBody>
    </w:docPart>
    <w:docPart>
      <w:docPartPr>
        <w:name w:val="81B590AEE5E942B78ED1AB87386C8673"/>
        <w:category>
          <w:name w:val="General"/>
          <w:gallery w:val="placeholder"/>
        </w:category>
        <w:types>
          <w:type w:val="bbPlcHdr"/>
        </w:types>
        <w:behaviors>
          <w:behavior w:val="content"/>
        </w:behaviors>
        <w:guid w:val="{5B0912C4-2825-49CF-83F9-2E073DEACE45}"/>
      </w:docPartPr>
      <w:docPartBody>
        <w:p w:rsidR="00A60C15" w:rsidRDefault="006E3D55">
          <w:pPr>
            <w:pStyle w:val="81B590AEE5E942B78ED1AB87386C8673"/>
          </w:pPr>
          <w:r>
            <w:rPr>
              <w:rStyle w:val="PlaceholderText"/>
            </w:rPr>
            <w:t>[Enter the institution with which you are affiliated]</w:t>
          </w:r>
        </w:p>
      </w:docPartBody>
    </w:docPart>
    <w:docPart>
      <w:docPartPr>
        <w:name w:val="FE5D20FB5C6043719D5DF594CDC17251"/>
        <w:category>
          <w:name w:val="General"/>
          <w:gallery w:val="placeholder"/>
        </w:category>
        <w:types>
          <w:type w:val="bbPlcHdr"/>
        </w:types>
        <w:behaviors>
          <w:behavior w:val="content"/>
        </w:behaviors>
        <w:guid w:val="{F068798B-41E0-4E61-A897-903E4E10E7E9}"/>
      </w:docPartPr>
      <w:docPartBody>
        <w:p w:rsidR="00A60C15" w:rsidRDefault="006E3D55">
          <w:pPr>
            <w:pStyle w:val="FE5D20FB5C6043719D5DF594CDC17251"/>
          </w:pPr>
          <w:r w:rsidRPr="00EF74F7">
            <w:rPr>
              <w:b/>
              <w:color w:val="808080" w:themeColor="background1" w:themeShade="80"/>
            </w:rPr>
            <w:t>[Enter the headword for your article]</w:t>
          </w:r>
        </w:p>
      </w:docPartBody>
    </w:docPart>
    <w:docPart>
      <w:docPartPr>
        <w:name w:val="642C490E353749C2B0222AD7816A7ADD"/>
        <w:category>
          <w:name w:val="General"/>
          <w:gallery w:val="placeholder"/>
        </w:category>
        <w:types>
          <w:type w:val="bbPlcHdr"/>
        </w:types>
        <w:behaviors>
          <w:behavior w:val="content"/>
        </w:behaviors>
        <w:guid w:val="{43096C7F-D8A6-4550-B160-8E4772D06D31}"/>
      </w:docPartPr>
      <w:docPartBody>
        <w:p w:rsidR="00A60C15" w:rsidRDefault="006E3D55">
          <w:pPr>
            <w:pStyle w:val="642C490E353749C2B0222AD7816A7A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348E912DF4483FA7ED93D7DFB28C3F"/>
        <w:category>
          <w:name w:val="General"/>
          <w:gallery w:val="placeholder"/>
        </w:category>
        <w:types>
          <w:type w:val="bbPlcHdr"/>
        </w:types>
        <w:behaviors>
          <w:behavior w:val="content"/>
        </w:behaviors>
        <w:guid w:val="{7F87A67F-1D34-464F-9B9A-47EEE40F7439}"/>
      </w:docPartPr>
      <w:docPartBody>
        <w:p w:rsidR="00A60C15" w:rsidRDefault="006E3D55">
          <w:pPr>
            <w:pStyle w:val="1C348E912DF4483FA7ED93D7DFB28C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C9DD0BF5764746BF018FE6B8332DA0"/>
        <w:category>
          <w:name w:val="General"/>
          <w:gallery w:val="placeholder"/>
        </w:category>
        <w:types>
          <w:type w:val="bbPlcHdr"/>
        </w:types>
        <w:behaviors>
          <w:behavior w:val="content"/>
        </w:behaviors>
        <w:guid w:val="{552957A3-CA67-4792-BCB6-639C22AA096E}"/>
      </w:docPartPr>
      <w:docPartBody>
        <w:p w:rsidR="00A60C15" w:rsidRDefault="006E3D55">
          <w:pPr>
            <w:pStyle w:val="77C9DD0BF5764746BF018FE6B8332D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D821EF71E9D498E89A2EBB69F8E0763"/>
        <w:category>
          <w:name w:val="General"/>
          <w:gallery w:val="placeholder"/>
        </w:category>
        <w:types>
          <w:type w:val="bbPlcHdr"/>
        </w:types>
        <w:behaviors>
          <w:behavior w:val="content"/>
        </w:behaviors>
        <w:guid w:val="{F5531E50-5EB2-418D-BD4B-06D4B6B4A354}"/>
      </w:docPartPr>
      <w:docPartBody>
        <w:p w:rsidR="00A60C15" w:rsidRDefault="006E3D55">
          <w:pPr>
            <w:pStyle w:val="9D821EF71E9D498E89A2EBB69F8E07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D55"/>
    <w:rsid w:val="006E3D55"/>
    <w:rsid w:val="00A60C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472B78F929499DBB712DC4F5CE9942">
    <w:name w:val="29472B78F929499DBB712DC4F5CE9942"/>
  </w:style>
  <w:style w:type="paragraph" w:customStyle="1" w:styleId="3CAC8836F017483F927536FB11B49CE4">
    <w:name w:val="3CAC8836F017483F927536FB11B49CE4"/>
  </w:style>
  <w:style w:type="paragraph" w:customStyle="1" w:styleId="584361CDF8DA4ABA9C3C77F80A2A8168">
    <w:name w:val="584361CDF8DA4ABA9C3C77F80A2A8168"/>
  </w:style>
  <w:style w:type="paragraph" w:customStyle="1" w:styleId="984FF83DDF644B2A81C17216EAEAC005">
    <w:name w:val="984FF83DDF644B2A81C17216EAEAC005"/>
  </w:style>
  <w:style w:type="paragraph" w:customStyle="1" w:styleId="C67C2C0958CE417D8FB8822F5042C46D">
    <w:name w:val="C67C2C0958CE417D8FB8822F5042C46D"/>
  </w:style>
  <w:style w:type="paragraph" w:customStyle="1" w:styleId="81B590AEE5E942B78ED1AB87386C8673">
    <w:name w:val="81B590AEE5E942B78ED1AB87386C8673"/>
  </w:style>
  <w:style w:type="paragraph" w:customStyle="1" w:styleId="FE5D20FB5C6043719D5DF594CDC17251">
    <w:name w:val="FE5D20FB5C6043719D5DF594CDC17251"/>
  </w:style>
  <w:style w:type="paragraph" w:customStyle="1" w:styleId="642C490E353749C2B0222AD7816A7ADD">
    <w:name w:val="642C490E353749C2B0222AD7816A7ADD"/>
  </w:style>
  <w:style w:type="paragraph" w:customStyle="1" w:styleId="1C348E912DF4483FA7ED93D7DFB28C3F">
    <w:name w:val="1C348E912DF4483FA7ED93D7DFB28C3F"/>
  </w:style>
  <w:style w:type="paragraph" w:customStyle="1" w:styleId="77C9DD0BF5764746BF018FE6B8332DA0">
    <w:name w:val="77C9DD0BF5764746BF018FE6B8332DA0"/>
  </w:style>
  <w:style w:type="paragraph" w:customStyle="1" w:styleId="9D821EF71E9D498E89A2EBB69F8E0763">
    <w:name w:val="9D821EF71E9D498E89A2EBB69F8E07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472B78F929499DBB712DC4F5CE9942">
    <w:name w:val="29472B78F929499DBB712DC4F5CE9942"/>
  </w:style>
  <w:style w:type="paragraph" w:customStyle="1" w:styleId="3CAC8836F017483F927536FB11B49CE4">
    <w:name w:val="3CAC8836F017483F927536FB11B49CE4"/>
  </w:style>
  <w:style w:type="paragraph" w:customStyle="1" w:styleId="584361CDF8DA4ABA9C3C77F80A2A8168">
    <w:name w:val="584361CDF8DA4ABA9C3C77F80A2A8168"/>
  </w:style>
  <w:style w:type="paragraph" w:customStyle="1" w:styleId="984FF83DDF644B2A81C17216EAEAC005">
    <w:name w:val="984FF83DDF644B2A81C17216EAEAC005"/>
  </w:style>
  <w:style w:type="paragraph" w:customStyle="1" w:styleId="C67C2C0958CE417D8FB8822F5042C46D">
    <w:name w:val="C67C2C0958CE417D8FB8822F5042C46D"/>
  </w:style>
  <w:style w:type="paragraph" w:customStyle="1" w:styleId="81B590AEE5E942B78ED1AB87386C8673">
    <w:name w:val="81B590AEE5E942B78ED1AB87386C8673"/>
  </w:style>
  <w:style w:type="paragraph" w:customStyle="1" w:styleId="FE5D20FB5C6043719D5DF594CDC17251">
    <w:name w:val="FE5D20FB5C6043719D5DF594CDC17251"/>
  </w:style>
  <w:style w:type="paragraph" w:customStyle="1" w:styleId="642C490E353749C2B0222AD7816A7ADD">
    <w:name w:val="642C490E353749C2B0222AD7816A7ADD"/>
  </w:style>
  <w:style w:type="paragraph" w:customStyle="1" w:styleId="1C348E912DF4483FA7ED93D7DFB28C3F">
    <w:name w:val="1C348E912DF4483FA7ED93D7DFB28C3F"/>
  </w:style>
  <w:style w:type="paragraph" w:customStyle="1" w:styleId="77C9DD0BF5764746BF018FE6B8332DA0">
    <w:name w:val="77C9DD0BF5764746BF018FE6B8332DA0"/>
  </w:style>
  <w:style w:type="paragraph" w:customStyle="1" w:styleId="9D821EF71E9D498E89A2EBB69F8E0763">
    <w:name w:val="9D821EF71E9D498E89A2EBB69F8E0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Ben86</b:Tag>
    <b:SourceType>Book</b:SourceType>
    <b:Guid>{A4B7AA55-883A-4021-9C01-7F6F78397B4D}</b:Guid>
    <b:Author>
      <b:Author>
        <b:NameList>
          <b:Person>
            <b:Last>Benstock</b:Last>
            <b:First>S</b:First>
          </b:Person>
        </b:NameList>
      </b:Author>
    </b:Author>
    <b:Title>Women of the Left Bank: Paris 1900-1940</b:Title>
    <b:Year>1986</b:Year>
    <b:City>Austin</b:City>
    <b:Publisher>U of Texas P</b:Publisher>
    <b:StateProvince>TX</b:StateProvince>
    <b:RefOrder>1</b:RefOrder>
  </b:Source>
  <b:Source>
    <b:Tag>Gor07</b:Tag>
    <b:SourceType>Book</b:SourceType>
    <b:Guid>{62AD5F72-53D2-4A43-BFE2-493DAF39B6BD}</b:Guid>
    <b:Author>
      <b:Author>
        <b:NameList>
          <b:Person>
            <b:Last>Gordon</b:Last>
            <b:First>L.</b:First>
          </b:Person>
        </b:NameList>
      </b:Author>
    </b:Author>
    <b:Title>Nancy Cunard: Heiress, Muse, Political Idealist</b:Title>
    <b:Year>2007</b:Year>
    <b:City>New York</b:City>
    <b:Publisher>Columbia UP</b:Publisher>
    <b:RefOrder>2</b:RefOrder>
  </b:Source>
  <b:Source>
    <b:Tag>Kap13</b:Tag>
    <b:SourceType>Book</b:SourceType>
    <b:Guid>{2ED23948-6C5D-4C11-A4E9-DCDB3975713E}</b:Guid>
    <b:Author>
      <b:Author>
        <b:NameList>
          <b:Person>
            <b:Last>Kaplan</b:Last>
            <b:First>C.</b:First>
          </b:Person>
        </b:NameList>
      </b:Author>
    </b:Author>
    <b:Title>Miss Anne in Harlem: The White Women of the Black Renaissance</b:Title>
    <b:Year>2013</b:Year>
    <b:City>New York</b:City>
    <b:Publisher>Harper</b:Publisher>
    <b:Pages>279-338</b:Pages>
    <b:RefOrder>3</b:RefOrder>
  </b:Source>
  <b:Source>
    <b:Tag>Mar04</b:Tag>
    <b:SourceType>BookSection</b:SourceType>
    <b:Guid>{2BD5FF88-0BA4-42B9-B2DB-E1571432F9D3}</b:Guid>
    <b:Author>
      <b:Author>
        <b:NameList>
          <b:Person>
            <b:Last>Marcus</b:Last>
            <b:First>J.</b:First>
          </b:Person>
        </b:NameList>
      </b:Author>
    </b:Author>
    <b:Title>Bonding and Bondage: Nancy Cunard and The Making of The Negro Anthology</b:Title>
    <b:Year>2004</b:Year>
    <b:BookTitle>Hearts of Darkness</b:BookTitle>
    <b:Pages>119-149</b:Pages>
    <b:City>New Brunswick</b:City>
    <b:Publisher>Rutgers UP</b:Publisher>
    <b:StateProvince>NJ</b:StateProvince>
    <b:RefOrder>4</b:RefOrder>
  </b:Source>
</b:Sources>
</file>

<file path=customXml/itemProps1.xml><?xml version="1.0" encoding="utf-8"?>
<ds:datastoreItem xmlns:ds="http://schemas.openxmlformats.org/officeDocument/2006/customXml" ds:itemID="{7D383503-036C-F74B-8826-3D38FA7F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2</Pages>
  <Words>609</Words>
  <Characters>3474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2014-07-13T17:37:00Z</dcterms:created>
  <dcterms:modified xsi:type="dcterms:W3CDTF">2014-10-23T17:06:00Z</dcterms:modified>
</cp:coreProperties>
</file>