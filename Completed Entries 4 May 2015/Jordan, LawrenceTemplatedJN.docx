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642684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F004E6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211A98365604A42A32111EBF021460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9CC0F0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DB4701AD6E59645A2E92CAD80B0FBEB"/>
            </w:placeholder>
            <w:text/>
          </w:sdtPr>
          <w:sdtEndPr/>
          <w:sdtContent>
            <w:tc>
              <w:tcPr>
                <w:tcW w:w="2073" w:type="dxa"/>
              </w:tcPr>
              <w:p w14:paraId="5469119A" w14:textId="77777777" w:rsidR="00B574C9" w:rsidRDefault="006655FA" w:rsidP="006655FA">
                <w:r>
                  <w:t>Johanna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624D86DAB6DDB4EA8C3128A6966D90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DD5122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6FE92B6B74833409A681AE954192404"/>
            </w:placeholder>
            <w:text/>
          </w:sdtPr>
          <w:sdtEndPr/>
          <w:sdtContent>
            <w:tc>
              <w:tcPr>
                <w:tcW w:w="2642" w:type="dxa"/>
              </w:tcPr>
              <w:p w14:paraId="5226D190" w14:textId="77777777" w:rsidR="00B574C9" w:rsidRDefault="006655FA" w:rsidP="006655FA">
                <w:r>
                  <w:t>Gosse</w:t>
                </w:r>
              </w:p>
            </w:tc>
          </w:sdtContent>
        </w:sdt>
      </w:tr>
      <w:tr w:rsidR="00B574C9" w14:paraId="72FF4ED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A6C23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D6FA65B4E6E4648B2FED120F8C6983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4754C5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4D5B9D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80A41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bookmarkStart w:id="0" w:name="_GoBack" w:displacedByCustomXml="next"/>
        <w:bookmarkEnd w:id="0" w:displacedByCustomXml="next"/>
        <w:sdt>
          <w:sdtPr>
            <w:alias w:val="Affiliation"/>
            <w:tag w:val="affiliation"/>
            <w:id w:val="2012937915"/>
            <w:placeholder>
              <w:docPart w:val="AABD69C01F7B1D47A748A806ED8FDA7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D24B8E3" w14:textId="2E1EEBA8" w:rsidR="00B574C9" w:rsidRDefault="006655FA" w:rsidP="0042149D">
                <w:r w:rsidRPr="0042149D">
                  <w:t xml:space="preserve">Bryn </w:t>
                </w:r>
                <w:proofErr w:type="spellStart"/>
                <w:r w:rsidRPr="0042149D">
                  <w:t>Mawr</w:t>
                </w:r>
                <w:proofErr w:type="spellEnd"/>
                <w:r w:rsidR="00664C0F" w:rsidRPr="0042149D">
                  <w:t xml:space="preserve"> College</w:t>
                </w:r>
              </w:p>
            </w:tc>
          </w:sdtContent>
        </w:sdt>
      </w:tr>
    </w:tbl>
    <w:p w14:paraId="4646B9E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A16548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257B70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E2D9C05" w14:textId="77777777" w:rsidTr="003F0D73">
        <w:sdt>
          <w:sdtPr>
            <w:alias w:val="Article headword"/>
            <w:tag w:val="articleHeadword"/>
            <w:id w:val="-361440020"/>
            <w:placeholder>
              <w:docPart w:val="71337F3D4775E64490B5BC86A37DC1D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B57A9C" w14:textId="68B34F64" w:rsidR="003F0D73" w:rsidRPr="00FB589A" w:rsidRDefault="006655FA" w:rsidP="003F0D73">
                <w:pPr>
                  <w:rPr>
                    <w:b/>
                  </w:rPr>
                </w:pPr>
                <w:r w:rsidRPr="00987FA1">
                  <w:t>Jordan, Lawrence (1934</w:t>
                </w:r>
                <w:r w:rsidR="00664C0F">
                  <w:t>-</w:t>
                </w:r>
                <w:r w:rsidRPr="00987FA1">
                  <w:t>-)</w:t>
                </w:r>
              </w:p>
            </w:tc>
          </w:sdtContent>
        </w:sdt>
      </w:tr>
      <w:tr w:rsidR="00464699" w14:paraId="1801362D" w14:textId="77777777" w:rsidTr="00A8679E">
        <w:sdt>
          <w:sdtPr>
            <w:alias w:val="Variant headwords"/>
            <w:tag w:val="variantHeadwords"/>
            <w:id w:val="173464402"/>
            <w:placeholder>
              <w:docPart w:val="9CC188B2E85960429E914847655146B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C7547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B4149EB" w14:textId="77777777" w:rsidTr="003F0D73">
        <w:sdt>
          <w:sdtPr>
            <w:alias w:val="Abstract"/>
            <w:tag w:val="abstract"/>
            <w:id w:val="-635871867"/>
            <w:placeholder>
              <w:docPart w:val="B8D74F742161FA498F1AE07F1018539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880C02" w14:textId="34F08AF7" w:rsidR="00E85A05" w:rsidRDefault="002C7462" w:rsidP="00E85A05">
                <w:r w:rsidRPr="009A054A">
                  <w:t xml:space="preserve">Lawrence (Larry) Jordan has worked as an experimental filmmaker for the last six decades. Raised in Denver, CO, he attended high school with filmmaker Stan </w:t>
                </w:r>
                <w:proofErr w:type="spellStart"/>
                <w:r w:rsidRPr="009A054A">
                  <w:t>Brakhage</w:t>
                </w:r>
                <w:proofErr w:type="spellEnd"/>
                <w:r w:rsidRPr="009A054A">
                  <w:t xml:space="preserve"> and composer James </w:t>
                </w:r>
                <w:proofErr w:type="spellStart"/>
                <w:r w:rsidRPr="009A054A">
                  <w:t>Tenney</w:t>
                </w:r>
                <w:proofErr w:type="spellEnd"/>
                <w:r w:rsidRPr="009A054A">
                  <w:t>. In the late 1950s, he befriended artist Joseph Cornell, with whom he collaborated on a number of films. Jordan played a key role in the development of Bay Area film culture, as co-founder (with Bruce Conner) of the Bay Area’s first film society and first 16mm experimental theatre in 1958, and later, as a founding member of Canyon Cinema. In total, he has made more than fifty films, both live action and animated, many in co</w:t>
                </w:r>
                <w:r>
                  <w:t xml:space="preserve">llaboration with other artists. However, he is </w:t>
                </w:r>
                <w:r w:rsidRPr="009A054A">
                  <w:t xml:space="preserve">best known for his animated </w:t>
                </w:r>
                <w:proofErr w:type="gramStart"/>
                <w:r w:rsidRPr="009A054A">
                  <w:t>cut-outs</w:t>
                </w:r>
                <w:proofErr w:type="gramEnd"/>
                <w:r w:rsidRPr="009A054A">
                  <w:t xml:space="preserve"> of Victorian engravings, which reflect the influence of Cornell’s </w:t>
                </w:r>
                <w:proofErr w:type="spellStart"/>
                <w:r w:rsidRPr="009A054A">
                  <w:t>Wunderkammer</w:t>
                </w:r>
                <w:proofErr w:type="spellEnd"/>
                <w:r w:rsidRPr="009A054A">
                  <w:t xml:space="preserve">-like boxes and Max Ernst’s collage novels. His surreal animations, such as </w:t>
                </w:r>
                <w:r w:rsidRPr="002C7462">
                  <w:rPr>
                    <w:i/>
                  </w:rPr>
                  <w:t xml:space="preserve">Duo </w:t>
                </w:r>
                <w:proofErr w:type="spellStart"/>
                <w:r w:rsidRPr="002C7462">
                  <w:rPr>
                    <w:i/>
                  </w:rPr>
                  <w:t>Concertantes</w:t>
                </w:r>
                <w:proofErr w:type="spellEnd"/>
                <w:r w:rsidRPr="009A054A">
                  <w:t xml:space="preserve"> (1964) and </w:t>
                </w:r>
                <w:r w:rsidRPr="002C7462">
                  <w:rPr>
                    <w:i/>
                  </w:rPr>
                  <w:t>Our Lady of the Sphere</w:t>
                </w:r>
                <w:r w:rsidRPr="009A054A">
                  <w:t xml:space="preserve"> (1969), range from the meditative to the whimsical and the uncanny, and often feature vintage costumes, exotic animals, floating objects, and magical landscapes</w:t>
                </w:r>
                <w:r>
                  <w:t>. Jordan represents a</w:t>
                </w:r>
                <w:r w:rsidRPr="009A054A">
                  <w:t xml:space="preserve"> strand of the post-war American avant-garde that looked back to early film history with sincere affection rather than irony, and attempted to recover the enchantment of cinema at the turn-of-the-century.</w:t>
                </w:r>
              </w:p>
            </w:tc>
          </w:sdtContent>
        </w:sdt>
      </w:tr>
      <w:tr w:rsidR="003F0D73" w14:paraId="27237ED1" w14:textId="77777777" w:rsidTr="003F0D73">
        <w:sdt>
          <w:sdtPr>
            <w:alias w:val="Article text"/>
            <w:tag w:val="articleText"/>
            <w:id w:val="634067588"/>
            <w:placeholder>
              <w:docPart w:val="449C6D6058F20E48AED79E2A0F2E47E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BDA81E" w14:textId="752A77B8" w:rsidR="006655FA" w:rsidRPr="009A054A" w:rsidRDefault="006655FA" w:rsidP="006655FA">
                <w:r w:rsidRPr="009A054A">
                  <w:t xml:space="preserve">Lawrence (Larry) Jordan </w:t>
                </w:r>
                <w:r w:rsidR="009A054A" w:rsidRPr="009A054A">
                  <w:t>has worked as an experimental filmmaker for the last six decades</w:t>
                </w:r>
                <w:r w:rsidRPr="009A054A">
                  <w:t xml:space="preserve">. Raised in Denver, CO, he attended high school with filmmaker Stan </w:t>
                </w:r>
                <w:proofErr w:type="spellStart"/>
                <w:r w:rsidRPr="009A054A">
                  <w:t>Brakhage</w:t>
                </w:r>
                <w:proofErr w:type="spellEnd"/>
                <w:r w:rsidRPr="009A054A">
                  <w:t xml:space="preserve"> and composer James </w:t>
                </w:r>
                <w:proofErr w:type="spellStart"/>
                <w:r w:rsidRPr="009A054A">
                  <w:t>Tenney</w:t>
                </w:r>
                <w:proofErr w:type="spellEnd"/>
                <w:r w:rsidRPr="009A054A">
                  <w:t xml:space="preserve">. In the late 1950s, he befriended artist Joseph Cornell, with whom he collaborated on a number of films. Jordan played a key role in the development of Bay Area film culture, as co-founder (with Bruce Conner) of the Bay Area’s first film society and first 16mm experimental </w:t>
                </w:r>
                <w:r w:rsidR="009A054A" w:rsidRPr="009A054A">
                  <w:t>theatre</w:t>
                </w:r>
                <w:r w:rsidRPr="009A054A">
                  <w:t xml:space="preserve"> in 1958, and later, as a founding member of Canyon Cinema. In total, he has made more than fifty films, both live action and animated, many in co</w:t>
                </w:r>
                <w:r w:rsidR="002C7462">
                  <w:t xml:space="preserve">llaboration with other artists. However, he is </w:t>
                </w:r>
                <w:r w:rsidRPr="009A054A">
                  <w:t xml:space="preserve">best known for his animated </w:t>
                </w:r>
                <w:proofErr w:type="gramStart"/>
                <w:r w:rsidRPr="009A054A">
                  <w:t>cut-outs</w:t>
                </w:r>
                <w:proofErr w:type="gramEnd"/>
                <w:r w:rsidRPr="009A054A">
                  <w:t xml:space="preserve"> of Victorian engravings, which reflect the influence of Cornell’s </w:t>
                </w:r>
                <w:proofErr w:type="spellStart"/>
                <w:r w:rsidRPr="009A054A">
                  <w:t>Wunderkammer</w:t>
                </w:r>
                <w:proofErr w:type="spellEnd"/>
                <w:r w:rsidRPr="009A054A">
                  <w:t xml:space="preserve">-like boxes and Max Ernst’s collage novels. His surreal animations, such as </w:t>
                </w:r>
                <w:r w:rsidRPr="002C7462">
                  <w:rPr>
                    <w:i/>
                  </w:rPr>
                  <w:t xml:space="preserve">Duo </w:t>
                </w:r>
                <w:proofErr w:type="spellStart"/>
                <w:r w:rsidRPr="002C7462">
                  <w:rPr>
                    <w:i/>
                  </w:rPr>
                  <w:t>Concertantes</w:t>
                </w:r>
                <w:proofErr w:type="spellEnd"/>
                <w:r w:rsidRPr="009A054A">
                  <w:t xml:space="preserve"> (1964) and </w:t>
                </w:r>
                <w:r w:rsidRPr="002C7462">
                  <w:rPr>
                    <w:i/>
                  </w:rPr>
                  <w:t>Our Lady of the Sphere</w:t>
                </w:r>
                <w:r w:rsidRPr="009A054A">
                  <w:t xml:space="preserve"> (1969), range from the meditative to the whimsical and the uncanny, and often feature vintage costumes, exotic animals, floating objects, and magical </w:t>
                </w:r>
                <w:r w:rsidR="009A054A" w:rsidRPr="009A054A">
                  <w:t>landscapes</w:t>
                </w:r>
                <w:r w:rsidR="002C7462">
                  <w:t>. Jordan represents a</w:t>
                </w:r>
                <w:r w:rsidRPr="009A054A">
                  <w:t xml:space="preserve"> strand of the </w:t>
                </w:r>
                <w:r w:rsidR="009A054A" w:rsidRPr="009A054A">
                  <w:t>post-war</w:t>
                </w:r>
                <w:r w:rsidRPr="009A054A">
                  <w:t xml:space="preserve"> American avant-garde that looked back to early film history with sincere affection </w:t>
                </w:r>
                <w:r w:rsidR="009A054A" w:rsidRPr="009A054A">
                  <w:t>rather than</w:t>
                </w:r>
                <w:r w:rsidRPr="009A054A">
                  <w:t xml:space="preserve"> irony, and attempted to recover the enchantment of cinema at the turn-of-the-century.</w:t>
                </w:r>
              </w:p>
              <w:p w14:paraId="70E773D7" w14:textId="77777777" w:rsidR="006655FA" w:rsidRDefault="006655FA" w:rsidP="006655FA"/>
              <w:p w14:paraId="7A540380" w14:textId="21265938" w:rsidR="006655FA" w:rsidRPr="009A054A" w:rsidRDefault="006655FA" w:rsidP="009A054A">
                <w:pPr>
                  <w:pStyle w:val="Heading1"/>
                  <w:outlineLvl w:val="0"/>
                </w:pPr>
                <w:r>
                  <w:t xml:space="preserve">Selected </w:t>
                </w:r>
                <w:r w:rsidRPr="00596EDE">
                  <w:t>List of Works</w:t>
                </w:r>
                <w:r w:rsidR="00664C0F">
                  <w:t>:</w:t>
                </w:r>
              </w:p>
              <w:p w14:paraId="04174435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proofErr w:type="spellStart"/>
                <w:r w:rsidRPr="009A054A">
                  <w:rPr>
                    <w:i/>
                    <w:shd w:val="clear" w:color="auto" w:fill="FFFFFF"/>
                  </w:rPr>
                  <w:t>Waterlight</w:t>
                </w:r>
                <w:proofErr w:type="spellEnd"/>
                <w:r w:rsidRPr="00070D39">
                  <w:rPr>
                    <w:shd w:val="clear" w:color="auto" w:fill="FFFFFF"/>
                  </w:rPr>
                  <w:t xml:space="preserve"> (1957</w:t>
                </w:r>
                <w:r>
                  <w:rPr>
                    <w:shd w:val="clear" w:color="auto" w:fill="FFFFFF"/>
                  </w:rPr>
                  <w:t>)</w:t>
                </w:r>
              </w:p>
              <w:p w14:paraId="0BA05EBA" w14:textId="77777777" w:rsidR="006655FA" w:rsidRPr="009A054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Visions of a City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(1957-79)</w:t>
                </w:r>
              </w:p>
              <w:p w14:paraId="225EC543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 xml:space="preserve">Duo </w:t>
                </w:r>
                <w:proofErr w:type="spellStart"/>
                <w:r w:rsidRPr="009A054A">
                  <w:rPr>
                    <w:i/>
                    <w:shd w:val="clear" w:color="auto" w:fill="FFFFFF"/>
                  </w:rPr>
                  <w:t>Concertantes</w:t>
                </w:r>
                <w:proofErr w:type="spellEnd"/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(1961-1964</w:t>
                </w:r>
                <w:r>
                  <w:rPr>
                    <w:shd w:val="clear" w:color="auto" w:fill="FFFFFF"/>
                  </w:rPr>
                  <w:t>)</w:t>
                </w:r>
              </w:p>
              <w:p w14:paraId="28C25DF4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lastRenderedPageBreak/>
                  <w:t>Cornell</w:t>
                </w:r>
                <w:r w:rsidRPr="009A054A">
                  <w:rPr>
                    <w:i/>
                  </w:rPr>
                  <w:t> </w:t>
                </w:r>
                <w:r>
                  <w:rPr>
                    <w:shd w:val="clear" w:color="auto" w:fill="FFFFFF"/>
                  </w:rPr>
                  <w:t>(1965-1978</w:t>
                </w:r>
                <w:r w:rsidRPr="00070D39">
                  <w:rPr>
                    <w:shd w:val="clear" w:color="auto" w:fill="FFFFFF"/>
                  </w:rPr>
                  <w:t>)</w:t>
                </w:r>
              </w:p>
              <w:p w14:paraId="439B1F79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proofErr w:type="spellStart"/>
                <w:r w:rsidRPr="009A054A">
                  <w:rPr>
                    <w:i/>
                    <w:shd w:val="clear" w:color="auto" w:fill="FFFFFF"/>
                  </w:rPr>
                  <w:t>Gymnopédies</w:t>
                </w:r>
                <w:proofErr w:type="spellEnd"/>
                <w:r w:rsidRPr="00070D39">
                  <w:t> </w:t>
                </w:r>
                <w:r>
                  <w:rPr>
                    <w:shd w:val="clear" w:color="auto" w:fill="FFFFFF"/>
                  </w:rPr>
                  <w:t>(1966</w:t>
                </w:r>
                <w:r w:rsidRPr="00070D39">
                  <w:rPr>
                    <w:shd w:val="clear" w:color="auto" w:fill="FFFFFF"/>
                  </w:rPr>
                  <w:t>)</w:t>
                </w:r>
              </w:p>
              <w:p w14:paraId="311349E3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Our Lady of the Sphere</w:t>
                </w:r>
                <w:r w:rsidRPr="009A054A">
                  <w:rPr>
                    <w:i/>
                  </w:rPr>
                  <w:t> </w:t>
                </w:r>
                <w:r>
                  <w:rPr>
                    <w:shd w:val="clear" w:color="auto" w:fill="FFFFFF"/>
                  </w:rPr>
                  <w:t>(1969</w:t>
                </w:r>
                <w:r w:rsidRPr="00070D39">
                  <w:rPr>
                    <w:shd w:val="clear" w:color="auto" w:fill="FFFFFF"/>
                  </w:rPr>
                  <w:t>)</w:t>
                </w:r>
              </w:p>
              <w:p w14:paraId="4C0656A4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The Sacred Art of Tibet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(1972</w:t>
                </w:r>
                <w:r>
                  <w:rPr>
                    <w:shd w:val="clear" w:color="auto" w:fill="FFFFFF"/>
                  </w:rPr>
                  <w:t>)</w:t>
                </w:r>
              </w:p>
              <w:p w14:paraId="2A36AEDE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Orb</w:t>
                </w:r>
                <w:r>
                  <w:rPr>
                    <w:shd w:val="clear" w:color="auto" w:fill="FFFFFF"/>
                  </w:rPr>
                  <w:t xml:space="preserve"> </w:t>
                </w:r>
                <w:r w:rsidRPr="00070D39">
                  <w:rPr>
                    <w:shd w:val="clear" w:color="auto" w:fill="FFFFFF"/>
                  </w:rPr>
                  <w:t>(1973)</w:t>
                </w:r>
                <w:r w:rsidR="009A054A">
                  <w:t> </w:t>
                </w:r>
              </w:p>
              <w:p w14:paraId="0EDF3399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Once Upon a Time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(1974)</w:t>
                </w:r>
              </w:p>
              <w:p w14:paraId="23CB29DC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The Rime of the Ancient Mariner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(1977)</w:t>
                </w:r>
              </w:p>
              <w:p w14:paraId="44119604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Moonlight Sonata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(1979</w:t>
                </w:r>
                <w:r>
                  <w:rPr>
                    <w:shd w:val="clear" w:color="auto" w:fill="FFFFFF"/>
                  </w:rPr>
                  <w:t>)</w:t>
                </w:r>
              </w:p>
              <w:p w14:paraId="71B50106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proofErr w:type="spellStart"/>
                <w:r w:rsidRPr="009A054A">
                  <w:rPr>
                    <w:i/>
                    <w:shd w:val="clear" w:color="auto" w:fill="FFFFFF"/>
                  </w:rPr>
                  <w:t>Carabosse</w:t>
                </w:r>
                <w:proofErr w:type="spellEnd"/>
                <w:r w:rsidRPr="00070D39">
                  <w:t> </w:t>
                </w:r>
                <w:r w:rsidRPr="00070D39">
                  <w:rPr>
                    <w:shd w:val="clear" w:color="auto" w:fill="FFFFFF"/>
                  </w:rPr>
                  <w:t>(1980)</w:t>
                </w:r>
              </w:p>
              <w:p w14:paraId="47F540C2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Masquerade</w:t>
                </w:r>
                <w:r w:rsidRPr="00070D39">
                  <w:t> </w:t>
                </w:r>
                <w:r>
                  <w:rPr>
                    <w:shd w:val="clear" w:color="auto" w:fill="FFFFFF"/>
                  </w:rPr>
                  <w:t>(1981</w:t>
                </w:r>
                <w:r w:rsidRPr="00070D39">
                  <w:rPr>
                    <w:shd w:val="clear" w:color="auto" w:fill="FFFFFF"/>
                  </w:rPr>
                  <w:t>)</w:t>
                </w:r>
              </w:p>
              <w:p w14:paraId="26C23CCD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Adagio</w:t>
                </w:r>
                <w:r w:rsidRPr="00070D39">
                  <w:t> </w:t>
                </w:r>
                <w:r w:rsidRPr="00070D39">
                  <w:rPr>
                    <w:shd w:val="clear" w:color="auto" w:fill="FFFFFF"/>
                  </w:rPr>
                  <w:t>(1981)</w:t>
                </w:r>
                <w:r w:rsidRPr="00070D39">
                  <w:br/>
                </w:r>
                <w:r w:rsidRPr="009A054A">
                  <w:rPr>
                    <w:i/>
                    <w:shd w:val="clear" w:color="auto" w:fill="FFFFFF"/>
                  </w:rPr>
                  <w:t>In a Summer Garden </w:t>
                </w:r>
                <w:r w:rsidRPr="00070D39">
                  <w:rPr>
                    <w:shd w:val="clear" w:color="auto" w:fill="FFFFFF"/>
                  </w:rPr>
                  <w:t>(1982)</w:t>
                </w:r>
              </w:p>
              <w:p w14:paraId="04A354A6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Winter Light</w:t>
                </w:r>
                <w:r w:rsidRPr="009A054A">
                  <w:rPr>
                    <w:i/>
                  </w:rPr>
                  <w:t> </w:t>
                </w:r>
                <w:r>
                  <w:rPr>
                    <w:shd w:val="clear" w:color="auto" w:fill="FFFFFF"/>
                  </w:rPr>
                  <w:t>(1983)</w:t>
                </w:r>
              </w:p>
              <w:p w14:paraId="08F3256C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Sophie's Place</w:t>
                </w:r>
                <w:r w:rsidRPr="009A054A">
                  <w:rPr>
                    <w:i/>
                  </w:rPr>
                  <w:t> </w:t>
                </w:r>
                <w:r>
                  <w:rPr>
                    <w:shd w:val="clear" w:color="auto" w:fill="FFFFFF"/>
                  </w:rPr>
                  <w:t xml:space="preserve">(1986) </w:t>
                </w:r>
              </w:p>
              <w:p w14:paraId="72EF4DCA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 xml:space="preserve">Tapestry </w:t>
                </w:r>
                <w:r w:rsidRPr="00070D39">
                  <w:rPr>
                    <w:shd w:val="clear" w:color="auto" w:fill="FFFFFF"/>
                  </w:rPr>
                  <w:t>(1988)</w:t>
                </w:r>
              </w:p>
              <w:p w14:paraId="61882901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The Visible Compendium</w:t>
                </w:r>
                <w:r w:rsidRPr="009A054A">
                  <w:rPr>
                    <w:i/>
                  </w:rPr>
                  <w:t> </w:t>
                </w:r>
                <w:r>
                  <w:rPr>
                    <w:shd w:val="clear" w:color="auto" w:fill="FFFFFF"/>
                  </w:rPr>
                  <w:t>(1990</w:t>
                </w:r>
                <w:r w:rsidRPr="00070D39">
                  <w:rPr>
                    <w:shd w:val="clear" w:color="auto" w:fill="FFFFFF"/>
                  </w:rPr>
                  <w:t>)</w:t>
                </w:r>
                <w:r>
                  <w:rPr>
                    <w:shd w:val="clear" w:color="auto" w:fill="FFFFFF"/>
                  </w:rPr>
                  <w:t xml:space="preserve"> </w:t>
                </w:r>
              </w:p>
              <w:p w14:paraId="3F99F77C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The H.D. Trilogy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(1990-1993</w:t>
                </w:r>
                <w:r>
                  <w:rPr>
                    <w:shd w:val="clear" w:color="auto" w:fill="FFFFFF"/>
                  </w:rPr>
                  <w:t>)</w:t>
                </w:r>
              </w:p>
              <w:p w14:paraId="10B82E03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 xml:space="preserve">Postcard from San Miguel </w:t>
                </w:r>
                <w:r>
                  <w:rPr>
                    <w:shd w:val="clear" w:color="auto" w:fill="FFFFFF"/>
                  </w:rPr>
                  <w:t>(1996)</w:t>
                </w:r>
              </w:p>
              <w:p w14:paraId="04C9D407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Enid's Idyll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(2004)</w:t>
                </w:r>
              </w:p>
              <w:p w14:paraId="4DD7C717" w14:textId="77777777" w:rsidR="006655FA" w:rsidRPr="009A054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Blue Skies Beyond the Looking Glass </w:t>
                </w:r>
                <w:r>
                  <w:rPr>
                    <w:shd w:val="clear" w:color="auto" w:fill="FFFFFF"/>
                  </w:rPr>
                  <w:t>(2006)</w:t>
                </w:r>
              </w:p>
              <w:p w14:paraId="69FDA02F" w14:textId="77777777" w:rsidR="006655FA" w:rsidRDefault="006655FA" w:rsidP="00987FA1">
                <w:pPr>
                  <w:rPr>
                    <w:szCs w:val="20"/>
                  </w:rPr>
                </w:pPr>
                <w:r w:rsidRPr="009A054A">
                  <w:rPr>
                    <w:i/>
                    <w:szCs w:val="20"/>
                  </w:rPr>
                  <w:t>Circus Savage</w:t>
                </w:r>
                <w:r w:rsidRPr="00070D39">
                  <w:rPr>
                    <w:szCs w:val="20"/>
                  </w:rPr>
                  <w:t xml:space="preserve"> </w:t>
                </w:r>
                <w:r>
                  <w:rPr>
                    <w:szCs w:val="20"/>
                  </w:rPr>
                  <w:t>(</w:t>
                </w:r>
                <w:r w:rsidRPr="00070D39">
                  <w:rPr>
                    <w:szCs w:val="20"/>
                  </w:rPr>
                  <w:t>2009</w:t>
                </w:r>
                <w:r>
                  <w:rPr>
                    <w:szCs w:val="20"/>
                  </w:rPr>
                  <w:t>)</w:t>
                </w:r>
              </w:p>
              <w:p w14:paraId="41F71B51" w14:textId="77777777" w:rsidR="006655FA" w:rsidRDefault="006655FA" w:rsidP="00987FA1">
                <w:pPr>
                  <w:rPr>
                    <w:szCs w:val="20"/>
                  </w:rPr>
                </w:pPr>
                <w:r w:rsidRPr="009A054A">
                  <w:rPr>
                    <w:i/>
                    <w:szCs w:val="20"/>
                  </w:rPr>
                  <w:t>Cosmic Alchemy</w:t>
                </w:r>
                <w:r w:rsidRPr="00070D39">
                  <w:rPr>
                    <w:szCs w:val="20"/>
                  </w:rPr>
                  <w:t xml:space="preserve"> </w:t>
                </w:r>
                <w:r>
                  <w:rPr>
                    <w:szCs w:val="20"/>
                  </w:rPr>
                  <w:t>(2010)</w:t>
                </w:r>
              </w:p>
              <w:p w14:paraId="3FDFD003" w14:textId="77777777" w:rsidR="006655FA" w:rsidRDefault="006655FA" w:rsidP="00987FA1">
                <w:pPr>
                  <w:rPr>
                    <w:szCs w:val="20"/>
                  </w:rPr>
                </w:pPr>
                <w:r w:rsidRPr="009A054A">
                  <w:rPr>
                    <w:i/>
                    <w:szCs w:val="20"/>
                  </w:rPr>
                  <w:t>Beyond Enchantment</w:t>
                </w:r>
                <w:r w:rsidRPr="00070D39">
                  <w:rPr>
                    <w:szCs w:val="20"/>
                  </w:rPr>
                  <w:t xml:space="preserve"> </w:t>
                </w:r>
                <w:r>
                  <w:rPr>
                    <w:szCs w:val="20"/>
                  </w:rPr>
                  <w:t>(2010)</w:t>
                </w:r>
              </w:p>
              <w:p w14:paraId="083BD7EA" w14:textId="77777777" w:rsidR="006655FA" w:rsidRDefault="006655FA" w:rsidP="00987FA1">
                <w:pPr>
                  <w:rPr>
                    <w:szCs w:val="20"/>
                  </w:rPr>
                </w:pPr>
                <w:r w:rsidRPr="009A054A">
                  <w:rPr>
                    <w:i/>
                    <w:szCs w:val="20"/>
                  </w:rPr>
                  <w:t>Solar Sight </w:t>
                </w:r>
                <w:r>
                  <w:rPr>
                    <w:szCs w:val="20"/>
                  </w:rPr>
                  <w:t>(2011)</w:t>
                </w:r>
              </w:p>
              <w:p w14:paraId="7AD6D0CB" w14:textId="77777777" w:rsidR="006655FA" w:rsidRPr="009A054A" w:rsidRDefault="006655FA" w:rsidP="00987FA1">
                <w:pPr>
                  <w:rPr>
                    <w:szCs w:val="20"/>
                  </w:rPr>
                </w:pPr>
                <w:r w:rsidRPr="009A054A">
                  <w:rPr>
                    <w:i/>
                    <w:szCs w:val="20"/>
                  </w:rPr>
                  <w:t>Solar Sight II</w:t>
                </w:r>
                <w:r>
                  <w:rPr>
                    <w:szCs w:val="20"/>
                  </w:rPr>
                  <w:t xml:space="preserve"> (2012)</w:t>
                </w:r>
              </w:p>
              <w:p w14:paraId="1E150312" w14:textId="77777777" w:rsidR="003F0D73" w:rsidRPr="006655FA" w:rsidRDefault="006655FA" w:rsidP="00987FA1">
                <w:r w:rsidRPr="009A054A">
                  <w:rPr>
                    <w:i/>
                  </w:rPr>
                  <w:t>Solar Sight III</w:t>
                </w:r>
                <w:r>
                  <w:t xml:space="preserve"> (2013)</w:t>
                </w:r>
              </w:p>
            </w:tc>
          </w:sdtContent>
        </w:sdt>
      </w:tr>
      <w:tr w:rsidR="003235A7" w14:paraId="32EBA0B5" w14:textId="77777777" w:rsidTr="003235A7">
        <w:tc>
          <w:tcPr>
            <w:tcW w:w="9016" w:type="dxa"/>
          </w:tcPr>
          <w:p w14:paraId="17C4D10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6F887ED0E9160438538BCD0DB56B251"/>
              </w:placeholder>
            </w:sdtPr>
            <w:sdtEndPr/>
            <w:sdtContent>
              <w:p w14:paraId="74939663" w14:textId="77777777" w:rsidR="006655FA" w:rsidRDefault="0042149D" w:rsidP="0005062C">
                <w:sdt>
                  <w:sdtPr>
                    <w:id w:val="1625580923"/>
                    <w:citation/>
                  </w:sdtPr>
                  <w:sdtEndPr/>
                  <w:sdtContent>
                    <w:r w:rsidR="0005062C">
                      <w:fldChar w:fldCharType="begin"/>
                    </w:r>
                    <w:r w:rsidR="0005062C">
                      <w:rPr>
                        <w:lang w:val="en-US"/>
                      </w:rPr>
                      <w:instrText xml:space="preserve"> CITATION Atk12 \l 1033 </w:instrText>
                    </w:r>
                    <w:r w:rsidR="0005062C">
                      <w:fldChar w:fldCharType="separate"/>
                    </w:r>
                    <w:r w:rsidR="0005062C">
                      <w:rPr>
                        <w:noProof/>
                        <w:lang w:val="en-US"/>
                      </w:rPr>
                      <w:t xml:space="preserve"> (Atkinson)</w:t>
                    </w:r>
                    <w:r w:rsidR="0005062C">
                      <w:fldChar w:fldCharType="end"/>
                    </w:r>
                  </w:sdtContent>
                </w:sdt>
              </w:p>
              <w:p w14:paraId="57398ED6" w14:textId="77777777" w:rsidR="00664C0F" w:rsidRDefault="00664C0F" w:rsidP="0005062C"/>
              <w:p w14:paraId="5CFD518B" w14:textId="77777777" w:rsidR="0005062C" w:rsidRDefault="0042149D" w:rsidP="0005062C">
                <w:sdt>
                  <w:sdtPr>
                    <w:id w:val="862410041"/>
                    <w:citation/>
                  </w:sdtPr>
                  <w:sdtEndPr/>
                  <w:sdtContent>
                    <w:r w:rsidR="0005062C">
                      <w:fldChar w:fldCharType="begin"/>
                    </w:r>
                    <w:r w:rsidR="0005062C">
                      <w:rPr>
                        <w:lang w:val="en-US"/>
                      </w:rPr>
                      <w:instrText xml:space="preserve"> CITATION Dun05 \l 1033 </w:instrText>
                    </w:r>
                    <w:r w:rsidR="0005062C">
                      <w:fldChar w:fldCharType="separate"/>
                    </w:r>
                    <w:r w:rsidR="0005062C">
                      <w:rPr>
                        <w:noProof/>
                        <w:lang w:val="en-US"/>
                      </w:rPr>
                      <w:t>(Duncan, McKenna and Berman)</w:t>
                    </w:r>
                    <w:r w:rsidR="0005062C">
                      <w:fldChar w:fldCharType="end"/>
                    </w:r>
                  </w:sdtContent>
                </w:sdt>
              </w:p>
              <w:p w14:paraId="657C95AA" w14:textId="77777777" w:rsidR="00664C0F" w:rsidRDefault="00664C0F" w:rsidP="0005062C"/>
              <w:p w14:paraId="7D2E2BD1" w14:textId="77777777" w:rsidR="0005062C" w:rsidRDefault="0042149D" w:rsidP="0005062C">
                <w:sdt>
                  <w:sdtPr>
                    <w:id w:val="383924864"/>
                    <w:citation/>
                  </w:sdtPr>
                  <w:sdtEndPr/>
                  <w:sdtContent>
                    <w:r w:rsidR="0005062C">
                      <w:fldChar w:fldCharType="begin"/>
                    </w:r>
                    <w:r w:rsidR="0005062C">
                      <w:rPr>
                        <w:lang w:val="en-US"/>
                      </w:rPr>
                      <w:instrText xml:space="preserve"> CITATION Ger10 \l 1033 </w:instrText>
                    </w:r>
                    <w:r w:rsidR="0005062C">
                      <w:fldChar w:fldCharType="separate"/>
                    </w:r>
                    <w:r w:rsidR="0005062C">
                      <w:rPr>
                        <w:noProof/>
                        <w:lang w:val="en-US"/>
                      </w:rPr>
                      <w:t>(Geritz)</w:t>
                    </w:r>
                    <w:r w:rsidR="0005062C">
                      <w:fldChar w:fldCharType="end"/>
                    </w:r>
                  </w:sdtContent>
                </w:sdt>
              </w:p>
              <w:p w14:paraId="1024B2B3" w14:textId="77777777" w:rsidR="00664C0F" w:rsidRDefault="00664C0F" w:rsidP="0005062C"/>
              <w:p w14:paraId="6F53E776" w14:textId="77777777" w:rsidR="0005062C" w:rsidRDefault="0042149D" w:rsidP="0005062C">
                <w:sdt>
                  <w:sdtPr>
                    <w:id w:val="-1797596998"/>
                    <w:citation/>
                  </w:sdtPr>
                  <w:sdtEndPr/>
                  <w:sdtContent>
                    <w:r w:rsidR="0005062C">
                      <w:fldChar w:fldCharType="begin"/>
                    </w:r>
                    <w:r w:rsidR="0005062C">
                      <w:rPr>
                        <w:lang w:val="en-US"/>
                      </w:rPr>
                      <w:instrText xml:space="preserve"> CITATION Mac01 \l 1033 </w:instrText>
                    </w:r>
                    <w:r w:rsidR="0005062C">
                      <w:fldChar w:fldCharType="separate"/>
                    </w:r>
                    <w:r w:rsidR="0005062C">
                      <w:rPr>
                        <w:noProof/>
                        <w:lang w:val="en-US"/>
                      </w:rPr>
                      <w:t>(MacDonald)</w:t>
                    </w:r>
                    <w:r w:rsidR="0005062C">
                      <w:fldChar w:fldCharType="end"/>
                    </w:r>
                  </w:sdtContent>
                </w:sdt>
              </w:p>
              <w:p w14:paraId="523E1185" w14:textId="77777777" w:rsidR="00664C0F" w:rsidRDefault="00664C0F" w:rsidP="0005062C"/>
              <w:p w14:paraId="00E3817F" w14:textId="77777777" w:rsidR="003235A7" w:rsidRDefault="0042149D" w:rsidP="00FB11DE">
                <w:sdt>
                  <w:sdtPr>
                    <w:id w:val="-712957151"/>
                    <w:citation/>
                  </w:sdtPr>
                  <w:sdtEndPr/>
                  <w:sdtContent>
                    <w:r w:rsidR="0005062C">
                      <w:fldChar w:fldCharType="begin"/>
                    </w:r>
                    <w:r w:rsidR="0005062C">
                      <w:rPr>
                        <w:lang w:val="en-US"/>
                      </w:rPr>
                      <w:instrText xml:space="preserve"> CITATION Sit80 \l 1033 </w:instrText>
                    </w:r>
                    <w:r w:rsidR="0005062C">
                      <w:fldChar w:fldCharType="separate"/>
                    </w:r>
                    <w:r w:rsidR="0005062C">
                      <w:rPr>
                        <w:noProof/>
                        <w:lang w:val="en-US"/>
                      </w:rPr>
                      <w:t>(Sitney)</w:t>
                    </w:r>
                    <w:r w:rsidR="0005062C">
                      <w:fldChar w:fldCharType="end"/>
                    </w:r>
                  </w:sdtContent>
                </w:sdt>
              </w:p>
            </w:sdtContent>
          </w:sdt>
        </w:tc>
      </w:tr>
    </w:tbl>
    <w:p w14:paraId="148102B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9C0335" w14:textId="77777777" w:rsidR="00987FA1" w:rsidRDefault="00987FA1" w:rsidP="007A0D55">
      <w:pPr>
        <w:spacing w:after="0" w:line="240" w:lineRule="auto"/>
      </w:pPr>
      <w:r>
        <w:separator/>
      </w:r>
    </w:p>
  </w:endnote>
  <w:endnote w:type="continuationSeparator" w:id="0">
    <w:p w14:paraId="2B1651A4" w14:textId="77777777" w:rsidR="00987FA1" w:rsidRDefault="00987FA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300D6" w14:textId="77777777" w:rsidR="00987FA1" w:rsidRDefault="00987FA1" w:rsidP="007A0D55">
      <w:pPr>
        <w:spacing w:after="0" w:line="240" w:lineRule="auto"/>
      </w:pPr>
      <w:r>
        <w:separator/>
      </w:r>
    </w:p>
  </w:footnote>
  <w:footnote w:type="continuationSeparator" w:id="0">
    <w:p w14:paraId="02466BF2" w14:textId="77777777" w:rsidR="00987FA1" w:rsidRDefault="00987FA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4D378" w14:textId="77777777" w:rsidR="00987FA1" w:rsidRDefault="00987FA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2C188CB" w14:textId="77777777" w:rsidR="00987FA1" w:rsidRDefault="00987F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79E"/>
    <w:rsid w:val="00032559"/>
    <w:rsid w:val="0005062C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7462"/>
    <w:rsid w:val="0030662D"/>
    <w:rsid w:val="003235A7"/>
    <w:rsid w:val="003677B6"/>
    <w:rsid w:val="003D3579"/>
    <w:rsid w:val="003E2795"/>
    <w:rsid w:val="003F0D73"/>
    <w:rsid w:val="0042149D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64C0F"/>
    <w:rsid w:val="006655FA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87FA1"/>
    <w:rsid w:val="009A054A"/>
    <w:rsid w:val="009A7264"/>
    <w:rsid w:val="009D1606"/>
    <w:rsid w:val="009E18A1"/>
    <w:rsid w:val="009E73D7"/>
    <w:rsid w:val="00A27D2C"/>
    <w:rsid w:val="00A76FD9"/>
    <w:rsid w:val="00A8679E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665E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867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867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11A98365604A42A32111EBF0214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4FF3-EC53-1149-8FA9-9DC800E1FAC9}"/>
      </w:docPartPr>
      <w:docPartBody>
        <w:p w:rsidR="000009CE" w:rsidRDefault="000009CE">
          <w:pPr>
            <w:pStyle w:val="6211A98365604A42A32111EBF021460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DB4701AD6E59645A2E92CAD80B0F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422E1-1864-0C4F-869F-0A5D3E8F3F97}"/>
      </w:docPartPr>
      <w:docPartBody>
        <w:p w:rsidR="000009CE" w:rsidRDefault="000009CE">
          <w:pPr>
            <w:pStyle w:val="EDB4701AD6E59645A2E92CAD80B0FBE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624D86DAB6DDB4EA8C3128A6966D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2613A-64B7-E742-9290-65EFF3329C28}"/>
      </w:docPartPr>
      <w:docPartBody>
        <w:p w:rsidR="000009CE" w:rsidRDefault="000009CE">
          <w:pPr>
            <w:pStyle w:val="B624D86DAB6DDB4EA8C3128A6966D90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6FE92B6B74833409A681AE954192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5DF2B-846E-7142-B705-43B8C9B1D33B}"/>
      </w:docPartPr>
      <w:docPartBody>
        <w:p w:rsidR="000009CE" w:rsidRDefault="000009CE">
          <w:pPr>
            <w:pStyle w:val="96FE92B6B74833409A681AE95419240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D6FA65B4E6E4648B2FED120F8C69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C7949-5098-184D-BF34-231E901EDA3D}"/>
      </w:docPartPr>
      <w:docPartBody>
        <w:p w:rsidR="000009CE" w:rsidRDefault="000009CE">
          <w:pPr>
            <w:pStyle w:val="6D6FA65B4E6E4648B2FED120F8C6983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ABD69C01F7B1D47A748A806ED8FD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41DA3-9296-A041-9CF2-56DD5EFAAC8C}"/>
      </w:docPartPr>
      <w:docPartBody>
        <w:p w:rsidR="000009CE" w:rsidRDefault="000009CE">
          <w:pPr>
            <w:pStyle w:val="AABD69C01F7B1D47A748A806ED8FDA7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1337F3D4775E64490B5BC86A37DC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FB6BC-41B0-8547-8612-F7ED84995876}"/>
      </w:docPartPr>
      <w:docPartBody>
        <w:p w:rsidR="000009CE" w:rsidRDefault="000009CE">
          <w:pPr>
            <w:pStyle w:val="71337F3D4775E64490B5BC86A37DC1D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CC188B2E85960429E91484765514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55858-6166-1E42-951E-750796453577}"/>
      </w:docPartPr>
      <w:docPartBody>
        <w:p w:rsidR="000009CE" w:rsidRDefault="000009CE">
          <w:pPr>
            <w:pStyle w:val="9CC188B2E85960429E914847655146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8D74F742161FA498F1AE07F10185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57968-DD7F-2E44-A5BE-E7180C232B54}"/>
      </w:docPartPr>
      <w:docPartBody>
        <w:p w:rsidR="000009CE" w:rsidRDefault="000009CE">
          <w:pPr>
            <w:pStyle w:val="B8D74F742161FA498F1AE07F1018539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49C6D6058F20E48AED79E2A0F2E4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E07A9-1419-DA4C-AE4E-7C4BF763057E}"/>
      </w:docPartPr>
      <w:docPartBody>
        <w:p w:rsidR="000009CE" w:rsidRDefault="000009CE">
          <w:pPr>
            <w:pStyle w:val="449C6D6058F20E48AED79E2A0F2E47E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6F887ED0E9160438538BCD0DB56B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805A5-5557-824C-A154-37ABC466C450}"/>
      </w:docPartPr>
      <w:docPartBody>
        <w:p w:rsidR="000009CE" w:rsidRDefault="000009CE">
          <w:pPr>
            <w:pStyle w:val="76F887ED0E9160438538BCD0DB56B25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9CE"/>
    <w:rsid w:val="0000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211A98365604A42A32111EBF0214606">
    <w:name w:val="6211A98365604A42A32111EBF0214606"/>
  </w:style>
  <w:style w:type="paragraph" w:customStyle="1" w:styleId="EDB4701AD6E59645A2E92CAD80B0FBEB">
    <w:name w:val="EDB4701AD6E59645A2E92CAD80B0FBEB"/>
  </w:style>
  <w:style w:type="paragraph" w:customStyle="1" w:styleId="B624D86DAB6DDB4EA8C3128A6966D90E">
    <w:name w:val="B624D86DAB6DDB4EA8C3128A6966D90E"/>
  </w:style>
  <w:style w:type="paragraph" w:customStyle="1" w:styleId="96FE92B6B74833409A681AE954192404">
    <w:name w:val="96FE92B6B74833409A681AE954192404"/>
  </w:style>
  <w:style w:type="paragraph" w:customStyle="1" w:styleId="6D6FA65B4E6E4648B2FED120F8C6983C">
    <w:name w:val="6D6FA65B4E6E4648B2FED120F8C6983C"/>
  </w:style>
  <w:style w:type="paragraph" w:customStyle="1" w:styleId="AABD69C01F7B1D47A748A806ED8FDA76">
    <w:name w:val="AABD69C01F7B1D47A748A806ED8FDA76"/>
  </w:style>
  <w:style w:type="paragraph" w:customStyle="1" w:styleId="71337F3D4775E64490B5BC86A37DC1DA">
    <w:name w:val="71337F3D4775E64490B5BC86A37DC1DA"/>
  </w:style>
  <w:style w:type="paragraph" w:customStyle="1" w:styleId="9CC188B2E85960429E914847655146B4">
    <w:name w:val="9CC188B2E85960429E914847655146B4"/>
  </w:style>
  <w:style w:type="paragraph" w:customStyle="1" w:styleId="B8D74F742161FA498F1AE07F1018539C">
    <w:name w:val="B8D74F742161FA498F1AE07F1018539C"/>
  </w:style>
  <w:style w:type="paragraph" w:customStyle="1" w:styleId="449C6D6058F20E48AED79E2A0F2E47E3">
    <w:name w:val="449C6D6058F20E48AED79E2A0F2E47E3"/>
  </w:style>
  <w:style w:type="paragraph" w:customStyle="1" w:styleId="76F887ED0E9160438538BCD0DB56B251">
    <w:name w:val="76F887ED0E9160438538BCD0DB56B25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211A98365604A42A32111EBF0214606">
    <w:name w:val="6211A98365604A42A32111EBF0214606"/>
  </w:style>
  <w:style w:type="paragraph" w:customStyle="1" w:styleId="EDB4701AD6E59645A2E92CAD80B0FBEB">
    <w:name w:val="EDB4701AD6E59645A2E92CAD80B0FBEB"/>
  </w:style>
  <w:style w:type="paragraph" w:customStyle="1" w:styleId="B624D86DAB6DDB4EA8C3128A6966D90E">
    <w:name w:val="B624D86DAB6DDB4EA8C3128A6966D90E"/>
  </w:style>
  <w:style w:type="paragraph" w:customStyle="1" w:styleId="96FE92B6B74833409A681AE954192404">
    <w:name w:val="96FE92B6B74833409A681AE954192404"/>
  </w:style>
  <w:style w:type="paragraph" w:customStyle="1" w:styleId="6D6FA65B4E6E4648B2FED120F8C6983C">
    <w:name w:val="6D6FA65B4E6E4648B2FED120F8C6983C"/>
  </w:style>
  <w:style w:type="paragraph" w:customStyle="1" w:styleId="AABD69C01F7B1D47A748A806ED8FDA76">
    <w:name w:val="AABD69C01F7B1D47A748A806ED8FDA76"/>
  </w:style>
  <w:style w:type="paragraph" w:customStyle="1" w:styleId="71337F3D4775E64490B5BC86A37DC1DA">
    <w:name w:val="71337F3D4775E64490B5BC86A37DC1DA"/>
  </w:style>
  <w:style w:type="paragraph" w:customStyle="1" w:styleId="9CC188B2E85960429E914847655146B4">
    <w:name w:val="9CC188B2E85960429E914847655146B4"/>
  </w:style>
  <w:style w:type="paragraph" w:customStyle="1" w:styleId="B8D74F742161FA498F1AE07F1018539C">
    <w:name w:val="B8D74F742161FA498F1AE07F1018539C"/>
  </w:style>
  <w:style w:type="paragraph" w:customStyle="1" w:styleId="449C6D6058F20E48AED79E2A0F2E47E3">
    <w:name w:val="449C6D6058F20E48AED79E2A0F2E47E3"/>
  </w:style>
  <w:style w:type="paragraph" w:customStyle="1" w:styleId="76F887ED0E9160438538BCD0DB56B251">
    <w:name w:val="76F887ED0E9160438538BCD0DB56B2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Atk12</b:Tag>
    <b:SourceType>JournalArticle</b:SourceType>
    <b:Guid>{3D9342BB-DC22-484A-ACD3-B2741C7FA4B3}</b:Guid>
    <b:Title>Lawrence Jordan's Road to Utopia</b:Title>
    <b:Year>2012</b:Year>
    <b:Month>06</b:Month>
    <b:Day>22</b:Day>
    <b:Comments>https://www.fandor.com/keyframe/lawrence-jordan%E2%80%99s-road-to-utopia</b:Comments>
    <b:JournalName>Fandor</b:JournalName>
    <b:Author>
      <b:Author>
        <b:NameList>
          <b:Person>
            <b:Last>Atkinson</b:Last>
            <b:First>Michael</b:First>
          </b:Person>
        </b:NameList>
      </b:Author>
    </b:Author>
    <b:RefOrder>1</b:RefOrder>
  </b:Source>
  <b:Source>
    <b:Tag>Ger10</b:Tag>
    <b:SourceType>BookSection</b:SourceType>
    <b:Guid>{0CEEC84D-AE09-5D4A-AC30-C54465DA3491}</b:Guid>
    <b:Title>The Venue Vanguard: Artists as Exhibitors, 1955-1965</b:Title>
    <b:Publisher>California UP</b:Publisher>
    <b:City>Berkeley</b:City>
    <b:Year>2010</b:Year>
    <b:Author>
      <b:Editor>
        <b:NameList>
          <b:Person>
            <b:Last>Anker</b:Last>
            <b:First>Steve</b:First>
          </b:Person>
          <b:Person>
            <b:Last>Geritz</b:Last>
            <b:First>Kathy</b:First>
          </b:Person>
          <b:Person>
            <b:Last>Seid</b:Last>
            <b:First>Steve</b:First>
          </b:Person>
        </b:NameList>
      </b:Editor>
      <b:Author>
        <b:NameList>
          <b:Person>
            <b:Last>Geritz</b:Last>
            <b:First>Kathy</b:First>
          </b:Person>
        </b:NameList>
      </b:Author>
    </b:Author>
    <b:BookTitle>Radical Light: Alternative Film &amp; Video in the San Francisco Bay Area, 1945-2000</b:BookTitle>
    <b:Pages>79-83</b:Pages>
    <b:RefOrder>3</b:RefOrder>
  </b:Source>
  <b:Source>
    <b:Tag>Mac01</b:Tag>
    <b:SourceType>JournalArticle</b:SourceType>
    <b:Guid>{5C422FE3-F8AD-F94E-A0BD-335E487DF4D1}</b:Guid>
    <b:Title>Nathaniel Dorsky and Larry Jordan on Stan Brakhage, Maya Deren, Joseph Cornell, and Bruce Conner</b:Title>
    <b:Year>2001</b:Year>
    <b:Volume>24</b:Volume>
    <b:Pages>1-10</b:Pages>
    <b:Author>
      <b:Author>
        <b:NameList>
          <b:Person>
            <b:Last>MacDonald</b:Last>
            <b:First>S.</b:First>
          </b:Person>
        </b:NameList>
      </b:Author>
    </b:Author>
    <b:JournalName>Quarterly Review of Film and Video</b:JournalName>
    <b:Issue>1</b:Issue>
    <b:RefOrder>4</b:RefOrder>
  </b:Source>
  <b:Source>
    <b:Tag>Sit80</b:Tag>
    <b:SourceType>Book</b:SourceType>
    <b:Guid>{439B4FBB-2512-7749-90A5-3F87CA2FB8FC}</b:Guid>
    <b:Title>Larry Jordan</b:Title>
    <b:Publisher>Film in the Cities</b:Publisher>
    <b:City>St. Paul</b:City>
    <b:Year>1980</b:Year>
    <b:Author>
      <b:Author>
        <b:NameList>
          <b:Person>
            <b:Last>Sitney</b:Last>
            <b:Middle>Adams</b:Middle>
            <b:First>P. </b:First>
          </b:Person>
        </b:NameList>
      </b:Author>
    </b:Author>
    <b:RefOrder>5</b:RefOrder>
  </b:Source>
  <b:Source>
    <b:Tag>Dun05</b:Tag>
    <b:SourceType>Book</b:SourceType>
    <b:Guid>{94E07B32-EC6C-6346-A744-79660F190C2D}</b:Guid>
    <b:Title>Semina Culture: Wallace Berman &amp; His Circle</b:Title>
    <b:City>New York</b:City>
    <b:Publisher>Distributed Art Publishers</b:Publisher>
    <b:Year>2005</b:Year>
    <b:Author>
      <b:Author>
        <b:NameList>
          <b:Person>
            <b:Last>Duncan</b:Last>
            <b:First>Michael</b:First>
          </b:Person>
          <b:Person>
            <b:Last>McKenna</b:Last>
            <b:First>Kristine</b:First>
          </b:Person>
          <b:Person>
            <b:Last>Berman</b:Last>
            <b:First>Wallace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4B5C275-FB03-5C4F-86A5-A8474465C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561</Words>
  <Characters>3203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4</cp:revision>
  <dcterms:created xsi:type="dcterms:W3CDTF">2015-02-20T20:03:00Z</dcterms:created>
  <dcterms:modified xsi:type="dcterms:W3CDTF">2015-03-20T00:00:00Z</dcterms:modified>
</cp:coreProperties>
</file>