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5A4F96" w14:textId="77777777" w:rsidTr="00087A2A">
        <w:tc>
          <w:tcPr>
            <w:tcW w:w="491" w:type="dxa"/>
            <w:vMerge w:val="restart"/>
            <w:shd w:val="clear" w:color="auto" w:fill="A6A6A6" w:themeFill="background1" w:themeFillShade="A6"/>
            <w:textDirection w:val="btLr"/>
          </w:tcPr>
          <w:p w14:paraId="56DE23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2CE64B739BEC4E945D7A872849A2F8"/>
            </w:placeholder>
            <w:showingPlcHdr/>
            <w:dropDownList>
              <w:listItem w:displayText="Dr." w:value="Dr."/>
              <w:listItem w:displayText="Prof." w:value="Prof."/>
            </w:dropDownList>
          </w:sdtPr>
          <w:sdtEndPr/>
          <w:sdtContent>
            <w:tc>
              <w:tcPr>
                <w:tcW w:w="1296" w:type="dxa"/>
              </w:tcPr>
              <w:p w14:paraId="230AB1E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4AA7957C732D349B28C71361935D8DA"/>
            </w:placeholder>
            <w:text/>
          </w:sdtPr>
          <w:sdtEndPr/>
          <w:sdtContent>
            <w:tc>
              <w:tcPr>
                <w:tcW w:w="2073" w:type="dxa"/>
              </w:tcPr>
              <w:p w14:paraId="6C56FA60" w14:textId="77777777" w:rsidR="00B574C9" w:rsidRDefault="00087A2A" w:rsidP="00087A2A">
                <w:r>
                  <w:t>Eve</w:t>
                </w:r>
              </w:p>
            </w:tc>
          </w:sdtContent>
        </w:sdt>
        <w:sdt>
          <w:sdtPr>
            <w:alias w:val="Middle name"/>
            <w:tag w:val="authorMiddleName"/>
            <w:id w:val="-2076034781"/>
            <w:placeholder>
              <w:docPart w:val="7867BCF8A64A38438D7DF92CF95F3D8C"/>
            </w:placeholder>
            <w:showingPlcHdr/>
            <w:text/>
          </w:sdtPr>
          <w:sdtEndPr/>
          <w:sdtContent>
            <w:tc>
              <w:tcPr>
                <w:tcW w:w="2551" w:type="dxa"/>
              </w:tcPr>
              <w:p w14:paraId="5FD01575" w14:textId="77777777" w:rsidR="00B574C9" w:rsidRDefault="00B574C9" w:rsidP="00922950">
                <w:r>
                  <w:rPr>
                    <w:rStyle w:val="PlaceholderText"/>
                  </w:rPr>
                  <w:t>[Middle name]</w:t>
                </w:r>
              </w:p>
            </w:tc>
          </w:sdtContent>
        </w:sdt>
        <w:sdt>
          <w:sdtPr>
            <w:alias w:val="Last name"/>
            <w:tag w:val="authorLastName"/>
            <w:id w:val="-1088529830"/>
            <w:placeholder>
              <w:docPart w:val="EEBC64FBEBA94E4691639CC54AF42D09"/>
            </w:placeholder>
            <w:text/>
          </w:sdtPr>
          <w:sdtEndPr/>
          <w:sdtContent>
            <w:tc>
              <w:tcPr>
                <w:tcW w:w="2642" w:type="dxa"/>
              </w:tcPr>
              <w:p w14:paraId="4CD40896" w14:textId="77777777" w:rsidR="00B574C9" w:rsidRDefault="00087A2A" w:rsidP="00087A2A">
                <w:r>
                  <w:t>Loh</w:t>
                </w:r>
              </w:p>
            </w:tc>
          </w:sdtContent>
        </w:sdt>
      </w:tr>
      <w:tr w:rsidR="00B574C9" w14:paraId="4DC1353E" w14:textId="77777777" w:rsidTr="00087A2A">
        <w:trPr>
          <w:trHeight w:val="986"/>
        </w:trPr>
        <w:tc>
          <w:tcPr>
            <w:tcW w:w="491" w:type="dxa"/>
            <w:vMerge/>
            <w:shd w:val="clear" w:color="auto" w:fill="A6A6A6" w:themeFill="background1" w:themeFillShade="A6"/>
          </w:tcPr>
          <w:p w14:paraId="0CAC1951" w14:textId="77777777" w:rsidR="00B574C9" w:rsidRPr="001A6A06" w:rsidRDefault="00B574C9" w:rsidP="00CF1542">
            <w:pPr>
              <w:jc w:val="center"/>
              <w:rPr>
                <w:b/>
                <w:color w:val="FFFFFF" w:themeColor="background1"/>
              </w:rPr>
            </w:pPr>
          </w:p>
        </w:tc>
        <w:sdt>
          <w:sdtPr>
            <w:alias w:val="Biography"/>
            <w:tag w:val="authorBiography"/>
            <w:id w:val="938807824"/>
            <w:placeholder>
              <w:docPart w:val="253781E08442ED4082874ADB0E5EC862"/>
            </w:placeholder>
            <w:showingPlcHdr/>
          </w:sdtPr>
          <w:sdtEndPr/>
          <w:sdtContent>
            <w:tc>
              <w:tcPr>
                <w:tcW w:w="8562" w:type="dxa"/>
                <w:gridSpan w:val="4"/>
              </w:tcPr>
              <w:p w14:paraId="4153FA96" w14:textId="77777777" w:rsidR="00B574C9" w:rsidRDefault="00B574C9" w:rsidP="00922950">
                <w:r>
                  <w:rPr>
                    <w:rStyle w:val="PlaceholderText"/>
                  </w:rPr>
                  <w:t>[Enter your biography]</w:t>
                </w:r>
              </w:p>
            </w:tc>
          </w:sdtContent>
        </w:sdt>
      </w:tr>
      <w:tr w:rsidR="00B574C9" w14:paraId="6546BB9C" w14:textId="77777777" w:rsidTr="00087A2A">
        <w:trPr>
          <w:trHeight w:val="986"/>
        </w:trPr>
        <w:tc>
          <w:tcPr>
            <w:tcW w:w="491" w:type="dxa"/>
            <w:vMerge/>
            <w:shd w:val="clear" w:color="auto" w:fill="A6A6A6" w:themeFill="background1" w:themeFillShade="A6"/>
          </w:tcPr>
          <w:p w14:paraId="082462D2" w14:textId="77777777" w:rsidR="00B574C9" w:rsidRPr="001A6A06" w:rsidRDefault="00B574C9" w:rsidP="00CF1542">
            <w:pPr>
              <w:jc w:val="center"/>
              <w:rPr>
                <w:b/>
                <w:color w:val="FFFFFF" w:themeColor="background1"/>
              </w:rPr>
            </w:pPr>
          </w:p>
        </w:tc>
        <w:sdt>
          <w:sdtPr>
            <w:alias w:val="Affiliation"/>
            <w:tag w:val="affiliation"/>
            <w:id w:val="2012937915"/>
            <w:placeholder>
              <w:docPart w:val="454FDE2433C14A48966BC8A4692712A4"/>
            </w:placeholder>
            <w:text/>
          </w:sdtPr>
          <w:sdtEndPr/>
          <w:sdtContent>
            <w:tc>
              <w:tcPr>
                <w:tcW w:w="8562" w:type="dxa"/>
                <w:gridSpan w:val="4"/>
              </w:tcPr>
              <w:p w14:paraId="76EFB6DA" w14:textId="77777777" w:rsidR="00B574C9" w:rsidRDefault="00087A2A" w:rsidP="00087A2A">
                <w:r w:rsidRPr="000335B1">
                  <w:t>National Art Gallery, Singapore</w:t>
                </w:r>
              </w:p>
            </w:tc>
          </w:sdtContent>
        </w:sdt>
      </w:tr>
    </w:tbl>
    <w:p w14:paraId="6598379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659F2C" w14:textId="77777777" w:rsidTr="00244BB0">
        <w:tc>
          <w:tcPr>
            <w:tcW w:w="9016" w:type="dxa"/>
            <w:shd w:val="clear" w:color="auto" w:fill="A6A6A6" w:themeFill="background1" w:themeFillShade="A6"/>
            <w:tcMar>
              <w:top w:w="113" w:type="dxa"/>
              <w:bottom w:w="113" w:type="dxa"/>
            </w:tcMar>
          </w:tcPr>
          <w:p w14:paraId="1B99BFF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401104" w14:textId="77777777" w:rsidTr="003F0D73">
        <w:sdt>
          <w:sdtPr>
            <w:rPr>
              <w:rFonts w:ascii="Calibri" w:hAnsi="Calibri"/>
            </w:rPr>
            <w:alias w:val="Article headword"/>
            <w:tag w:val="articleHeadword"/>
            <w:id w:val="-361440020"/>
            <w:placeholder>
              <w:docPart w:val="24F6344530C48E4183648672D909C3D7"/>
            </w:placeholder>
            <w:text/>
          </w:sdtPr>
          <w:sdtContent>
            <w:tc>
              <w:tcPr>
                <w:tcW w:w="9016" w:type="dxa"/>
                <w:tcMar>
                  <w:top w:w="113" w:type="dxa"/>
                  <w:bottom w:w="113" w:type="dxa"/>
                </w:tcMar>
              </w:tcPr>
              <w:p w14:paraId="79984947" w14:textId="75B727F1" w:rsidR="003F0D73" w:rsidRPr="00FB589A" w:rsidRDefault="00F173C9" w:rsidP="00087A2A">
                <w:r w:rsidRPr="00F173C9">
                  <w:rPr>
                    <w:rFonts w:ascii="Calibri" w:hAnsi="Calibri"/>
                    <w:lang w:val="en-SG" w:eastAsia="ja-JP"/>
                  </w:rPr>
                  <w:t xml:space="preserve">Nikakai </w:t>
                </w:r>
                <w:r w:rsidRPr="00F173C9">
                  <w:rPr>
                    <w:rFonts w:ascii="Calibri" w:eastAsiaTheme="minorEastAsia" w:hAnsi="Calibri"/>
                    <w:lang w:val="en-SG" w:eastAsia="ja-JP"/>
                  </w:rPr>
                  <w:t>[Society of Progressive Japanese Artists] [</w:t>
                </w:r>
                <w:r w:rsidRPr="00F173C9">
                  <w:rPr>
                    <w:rFonts w:ascii="Calibri" w:eastAsiaTheme="minorEastAsia" w:hAnsi="Calibri"/>
                    <w:lang w:val="en-SG" w:eastAsia="ja-JP"/>
                  </w:rPr>
                  <w:t>二科会</w:t>
                </w:r>
                <w:r w:rsidRPr="00F173C9">
                  <w:rPr>
                    <w:rFonts w:ascii="Calibri" w:eastAsiaTheme="minorEastAsia" w:hAnsi="Calibri"/>
                    <w:lang w:val="en-SG" w:eastAsia="ja-JP"/>
                  </w:rPr>
                  <w:t>] (1914--)</w:t>
                </w:r>
              </w:p>
            </w:tc>
          </w:sdtContent>
        </w:sdt>
      </w:tr>
      <w:tr w:rsidR="00464699" w14:paraId="11B882F3" w14:textId="77777777" w:rsidTr="007821B0">
        <w:tc>
          <w:tcPr>
            <w:tcW w:w="9016" w:type="dxa"/>
            <w:tcMar>
              <w:top w:w="113" w:type="dxa"/>
              <w:bottom w:w="113" w:type="dxa"/>
            </w:tcMar>
          </w:tcPr>
          <w:p w14:paraId="4ED9B9C4" w14:textId="05073107" w:rsidR="00464699" w:rsidRDefault="00464699" w:rsidP="00087A2A"/>
        </w:tc>
      </w:tr>
      <w:tr w:rsidR="00E85A05" w14:paraId="68D37A01" w14:textId="77777777" w:rsidTr="003F0D73">
        <w:sdt>
          <w:sdtPr>
            <w:alias w:val="Abstract"/>
            <w:tag w:val="abstract"/>
            <w:id w:val="-635871867"/>
            <w:placeholder>
              <w:docPart w:val="324655F5BAFD36408057530A3C3FBEF0"/>
            </w:placeholder>
          </w:sdtPr>
          <w:sdtEndPr/>
          <w:sdtContent>
            <w:sdt>
              <w:sdtPr>
                <w:alias w:val="Article text"/>
                <w:tag w:val="articleText"/>
                <w:id w:val="2025818791"/>
                <w:placeholder>
                  <w:docPart w:val="0A1F81262BB41F44980C3DBC731A67D0"/>
                </w:placeholder>
              </w:sdtPr>
              <w:sdtEndPr/>
              <w:sdtContent>
                <w:tc>
                  <w:tcPr>
                    <w:tcW w:w="9016" w:type="dxa"/>
                    <w:tcMar>
                      <w:top w:w="113" w:type="dxa"/>
                      <w:bottom w:w="113" w:type="dxa"/>
                    </w:tcMar>
                  </w:tcPr>
                  <w:p w14:paraId="6E846995" w14:textId="7D832A06" w:rsidR="00E85A05" w:rsidRPr="00F173C9" w:rsidRDefault="00F173C9" w:rsidP="00F173C9">
                    <w:pPr>
                      <w:rPr>
                        <w:rFonts w:eastAsia="Times New Roman" w:cs="Arial"/>
                        <w:lang w:val="en-US"/>
                      </w:rPr>
                    </w:pPr>
                    <w:r>
                      <w:rPr>
                        <w:rFonts w:eastAsia="Times New Roman" w:cs="Arial"/>
                        <w:lang w:val="en-SG"/>
                      </w:rPr>
                      <w:t>The Nikakai, or Second Section Association, was established in 1914 as a reaction to the Japanese government-sponsored exhibition known as the Bunten. The motivation behind the formation of the Nikakai was prompted by events happening within the Nihonga (Japanese-style painting) category at the Bunten. In 1912, officials at the Bunten divided Nihonga into two sections, with the additional section catering for submissions that were considered more progressive or that belonged to the ‘new faction’ [Shinp] [</w:t>
                    </w:r>
                    <w:r>
                      <w:rPr>
                        <w:rFonts w:ascii="ＭＳ Ｐ明朝" w:eastAsia="ＭＳ Ｐ明朝" w:hAnsi="ＭＳ Ｐ明朝" w:cs="ＭＳ Ｐ明朝" w:hint="eastAsia"/>
                        <w:lang w:val="en-US"/>
                      </w:rPr>
                      <w:t>新派</w:t>
                    </w:r>
                    <w:r>
                      <w:rPr>
                        <w:rFonts w:eastAsia="Times New Roman" w:cs="Arial"/>
                        <w:lang w:val="en-US"/>
                      </w:rPr>
                      <w:t xml:space="preserve">]. The </w:t>
                    </w:r>
                    <w:r>
                      <w:rPr>
                        <w:rFonts w:cs="Times"/>
                        <w:lang w:val="en-US"/>
                      </w:rPr>
                      <w:t>Y</w:t>
                    </w:r>
                    <w:r w:rsidRPr="00A606C5">
                      <w:rPr>
                        <w:rFonts w:cs="Times"/>
                        <w:lang w:val="en-US"/>
                      </w:rPr>
                      <w:t>ô</w:t>
                    </w:r>
                    <w:r>
                      <w:rPr>
                        <w:rFonts w:cs="Times"/>
                        <w:lang w:val="en-US"/>
                      </w:rPr>
                      <w:t xml:space="preserve">ga (Western-style) artists on the other hand, increasingly felt similar dissatisfactions with the judging panel and wanted a separate category also. In 1913, a petition was made for their demands but was rejected. </w:t>
                    </w:r>
                    <w:proofErr w:type="gramStart"/>
                    <w:r>
                      <w:rPr>
                        <w:rFonts w:cs="Times"/>
                        <w:lang w:val="en-US"/>
                      </w:rPr>
                      <w:t>As a result, the Nikakai was set up the following year by Yamashita Shintar</w:t>
                    </w:r>
                    <w:r w:rsidRPr="00A606C5">
                      <w:rPr>
                        <w:rFonts w:cs="Times"/>
                        <w:lang w:val="en-US"/>
                      </w:rPr>
                      <w:t>ô</w:t>
                    </w:r>
                    <w:r>
                      <w:rPr>
                        <w:rFonts w:cs="Times"/>
                        <w:lang w:val="en-US"/>
                      </w:rPr>
                      <w:t xml:space="preserve"> [</w:t>
                    </w:r>
                    <w:r>
                      <w:rPr>
                        <w:rFonts w:cs="Times" w:hint="eastAsia"/>
                        <w:lang w:val="en-US"/>
                      </w:rPr>
                      <w:t>山下新太郎</w:t>
                    </w:r>
                    <w:r>
                      <w:rPr>
                        <w:rFonts w:cs="Times"/>
                        <w:lang w:val="en-US"/>
                      </w:rPr>
                      <w:t>] (1881-1966), Ishii Hakutei [</w:t>
                    </w:r>
                    <w:r>
                      <w:rPr>
                        <w:rFonts w:cs="Times" w:hint="eastAsia"/>
                        <w:lang w:val="en-US"/>
                      </w:rPr>
                      <w:t>石井栢亭</w:t>
                    </w:r>
                    <w:r>
                      <w:rPr>
                        <w:rFonts w:cs="Times"/>
                        <w:lang w:val="en-US"/>
                      </w:rPr>
                      <w:t>] (1882-1958) and other artists</w:t>
                    </w:r>
                    <w:proofErr w:type="gramEnd"/>
                    <w:r>
                      <w:rPr>
                        <w:rFonts w:cs="Times"/>
                        <w:lang w:val="en-US"/>
                      </w:rPr>
                      <w:t xml:space="preserve">. The association also organises exhibitions known as the Nikaten, which accepts submissions for painting (excluding Nihonga), sculpture, design and photography. Members of the Nikakai </w:t>
                    </w:r>
                    <w:proofErr w:type="gramStart"/>
                    <w:r>
                      <w:rPr>
                        <w:rFonts w:cs="Times"/>
                        <w:lang w:val="en-US"/>
                      </w:rPr>
                      <w:t>are said to be forbidden</w:t>
                    </w:r>
                    <w:proofErr w:type="gramEnd"/>
                    <w:r>
                      <w:rPr>
                        <w:rFonts w:cs="Times"/>
                        <w:lang w:val="en-US"/>
                      </w:rPr>
                      <w:t xml:space="preserve"> to submit to government-sponsored exhibitions such as the Bunten and Teiten. Today the association remains the largest independent oil painting organisation in Japan. </w:t>
                    </w:r>
                  </w:p>
                </w:tc>
              </w:sdtContent>
            </w:sdt>
          </w:sdtContent>
        </w:sdt>
      </w:tr>
      <w:tr w:rsidR="003F0D73" w14:paraId="33D6D416" w14:textId="77777777" w:rsidTr="003F0D73">
        <w:sdt>
          <w:sdtPr>
            <w:alias w:val="Article text"/>
            <w:tag w:val="articleText"/>
            <w:id w:val="634067588"/>
            <w:placeholder>
              <w:docPart w:val="13BFBB6AE14F0B429AA3574E6063E4AD"/>
            </w:placeholder>
          </w:sdtPr>
          <w:sdtEndPr/>
          <w:sdtContent>
            <w:tc>
              <w:tcPr>
                <w:tcW w:w="9016" w:type="dxa"/>
                <w:tcMar>
                  <w:top w:w="113" w:type="dxa"/>
                  <w:bottom w:w="113" w:type="dxa"/>
                </w:tcMar>
              </w:tcPr>
              <w:p w14:paraId="54574AA1" w14:textId="6496D0F9" w:rsidR="003F0D73" w:rsidRPr="00F173C9" w:rsidRDefault="00087A2A" w:rsidP="00C27FAB">
                <w:pPr>
                  <w:rPr>
                    <w:rFonts w:eastAsia="Times New Roman" w:cs="Arial"/>
                    <w:lang w:val="en-US"/>
                  </w:rPr>
                </w:pPr>
                <w:r>
                  <w:rPr>
                    <w:rFonts w:eastAsia="Times New Roman" w:cs="Arial"/>
                    <w:lang w:val="en-SG"/>
                  </w:rPr>
                  <w:t xml:space="preserve">The Nikakai, or Second Section Association, was established in 1914 as a reaction to the Japanese government-sponsored </w:t>
                </w:r>
                <w:r w:rsidR="00AC0359">
                  <w:rPr>
                    <w:rFonts w:eastAsia="Times New Roman" w:cs="Arial"/>
                    <w:lang w:val="en-SG"/>
                  </w:rPr>
                  <w:t>exhibition known as</w:t>
                </w:r>
                <w:r>
                  <w:rPr>
                    <w:rFonts w:eastAsia="Times New Roman" w:cs="Arial"/>
                    <w:lang w:val="en-SG"/>
                  </w:rPr>
                  <w:t xml:space="preserve"> the Bunten. The motivation behind the formation of the Nikakai was prompted by events happening within the Nihonga (Japanese-style painting) category at the Bunten. In 1912, officials at the Bunten di</w:t>
                </w:r>
                <w:r w:rsidR="00F173C9">
                  <w:rPr>
                    <w:rFonts w:eastAsia="Times New Roman" w:cs="Arial"/>
                    <w:lang w:val="en-SG"/>
                  </w:rPr>
                  <w:t>vided Nihonga into two sections,</w:t>
                </w:r>
                <w:r>
                  <w:rPr>
                    <w:rFonts w:eastAsia="Times New Roman" w:cs="Arial"/>
                    <w:lang w:val="en-SG"/>
                  </w:rPr>
                  <w:t xml:space="preserve"> with the additional section catering for submissions that were considered more progressive or </w:t>
                </w:r>
                <w:r w:rsidR="00AC0359">
                  <w:rPr>
                    <w:rFonts w:eastAsia="Times New Roman" w:cs="Arial"/>
                    <w:lang w:val="en-SG"/>
                  </w:rPr>
                  <w:t xml:space="preserve">that belonged to the ‘new faction’ </w:t>
                </w:r>
                <w:r w:rsidR="00F173C9">
                  <w:rPr>
                    <w:rFonts w:eastAsia="Times New Roman" w:cs="Arial"/>
                    <w:lang w:val="en-SG"/>
                  </w:rPr>
                  <w:t>[Shinp]</w:t>
                </w:r>
                <w:r>
                  <w:rPr>
                    <w:rFonts w:eastAsia="Times New Roman" w:cs="Arial"/>
                    <w:lang w:val="en-SG"/>
                  </w:rPr>
                  <w:t xml:space="preserve"> </w:t>
                </w:r>
                <w:r w:rsidR="00F173C9">
                  <w:rPr>
                    <w:rFonts w:eastAsia="Times New Roman" w:cs="Arial"/>
                    <w:lang w:val="en-SG"/>
                  </w:rPr>
                  <w:t>[</w:t>
                </w:r>
                <w:r>
                  <w:rPr>
                    <w:rFonts w:ascii="ＭＳ Ｐ明朝" w:eastAsia="ＭＳ Ｐ明朝" w:hAnsi="ＭＳ Ｐ明朝" w:cs="ＭＳ Ｐ明朝" w:hint="eastAsia"/>
                    <w:lang w:val="en-US"/>
                  </w:rPr>
                  <w:t>新派</w:t>
                </w:r>
                <w:r w:rsidR="00F173C9">
                  <w:rPr>
                    <w:rFonts w:eastAsia="Times New Roman" w:cs="Arial"/>
                    <w:lang w:val="en-US"/>
                  </w:rPr>
                  <w:t>]</w:t>
                </w:r>
                <w:r>
                  <w:rPr>
                    <w:rFonts w:eastAsia="Times New Roman" w:cs="Arial"/>
                    <w:lang w:val="en-US"/>
                  </w:rPr>
                  <w:t xml:space="preserve">. The </w:t>
                </w:r>
                <w:r>
                  <w:rPr>
                    <w:rFonts w:cs="Times"/>
                    <w:lang w:val="en-US"/>
                  </w:rPr>
                  <w:t>Y</w:t>
                </w:r>
                <w:r w:rsidRPr="00A606C5">
                  <w:rPr>
                    <w:rFonts w:cs="Times"/>
                    <w:lang w:val="en-US"/>
                  </w:rPr>
                  <w:t>ô</w:t>
                </w:r>
                <w:r>
                  <w:rPr>
                    <w:rFonts w:cs="Times"/>
                    <w:lang w:val="en-US"/>
                  </w:rPr>
                  <w:t xml:space="preserve">ga (Western-style) artists on the other hand, increasingly felt similar dissatisfactions with the judging panel and wanted a separate category also. In 1913, a petition was made for their demands but was rejected. </w:t>
                </w:r>
                <w:proofErr w:type="gramStart"/>
                <w:r>
                  <w:rPr>
                    <w:rFonts w:cs="Times"/>
                    <w:lang w:val="en-US"/>
                  </w:rPr>
                  <w:t>As a result, the Nikakai w</w:t>
                </w:r>
                <w:r w:rsidR="00AC0359">
                  <w:rPr>
                    <w:rFonts w:cs="Times"/>
                    <w:lang w:val="en-US"/>
                  </w:rPr>
                  <w:t>as set up the following year</w:t>
                </w:r>
                <w:r>
                  <w:rPr>
                    <w:rFonts w:cs="Times"/>
                    <w:lang w:val="en-US"/>
                  </w:rPr>
                  <w:t xml:space="preserve"> by Yamashita Shintar</w:t>
                </w:r>
                <w:r w:rsidRPr="00A606C5">
                  <w:rPr>
                    <w:rFonts w:cs="Times"/>
                    <w:lang w:val="en-US"/>
                  </w:rPr>
                  <w:t>ô</w:t>
                </w:r>
                <w:r w:rsidR="00F173C9">
                  <w:rPr>
                    <w:rFonts w:cs="Times"/>
                    <w:lang w:val="en-US"/>
                  </w:rPr>
                  <w:t xml:space="preserve"> [</w:t>
                </w:r>
                <w:r>
                  <w:rPr>
                    <w:rFonts w:cs="Times" w:hint="eastAsia"/>
                    <w:lang w:val="en-US"/>
                  </w:rPr>
                  <w:t>山下新太郎</w:t>
                </w:r>
                <w:r w:rsidR="00F173C9">
                  <w:rPr>
                    <w:rFonts w:cs="Times"/>
                    <w:lang w:val="en-US"/>
                  </w:rPr>
                  <w:t>]</w:t>
                </w:r>
                <w:r w:rsidR="00AC0359">
                  <w:rPr>
                    <w:rFonts w:cs="Times"/>
                    <w:lang w:val="en-US"/>
                  </w:rPr>
                  <w:t xml:space="preserve"> </w:t>
                </w:r>
                <w:r w:rsidR="00F173C9">
                  <w:rPr>
                    <w:rFonts w:cs="Times"/>
                    <w:lang w:val="en-US"/>
                  </w:rPr>
                  <w:t>(</w:t>
                </w:r>
                <w:r w:rsidR="00AC0359">
                  <w:rPr>
                    <w:rFonts w:cs="Times"/>
                    <w:lang w:val="en-US"/>
                  </w:rPr>
                  <w:t>1881</w:t>
                </w:r>
                <w:r>
                  <w:rPr>
                    <w:rFonts w:cs="Times"/>
                    <w:lang w:val="en-US"/>
                  </w:rPr>
                  <w:t>-1966)</w:t>
                </w:r>
                <w:r w:rsidR="00AC0359">
                  <w:rPr>
                    <w:rFonts w:cs="Times"/>
                    <w:lang w:val="en-US"/>
                  </w:rPr>
                  <w:t>,</w:t>
                </w:r>
                <w:r w:rsidR="00F173C9">
                  <w:rPr>
                    <w:rFonts w:cs="Times"/>
                    <w:lang w:val="en-US"/>
                  </w:rPr>
                  <w:t xml:space="preserve"> Ishii Hakutei [</w:t>
                </w:r>
                <w:r>
                  <w:rPr>
                    <w:rFonts w:cs="Times" w:hint="eastAsia"/>
                    <w:lang w:val="en-US"/>
                  </w:rPr>
                  <w:t>石井栢亭</w:t>
                </w:r>
                <w:r w:rsidR="00F173C9">
                  <w:rPr>
                    <w:rFonts w:cs="Times"/>
                    <w:lang w:val="en-US"/>
                  </w:rPr>
                  <w:t>]</w:t>
                </w:r>
                <w:r w:rsidR="00AC0359">
                  <w:rPr>
                    <w:rFonts w:cs="Times"/>
                    <w:lang w:val="en-US"/>
                  </w:rPr>
                  <w:t xml:space="preserve"> </w:t>
                </w:r>
                <w:r w:rsidR="00F173C9">
                  <w:rPr>
                    <w:rFonts w:cs="Times"/>
                    <w:lang w:val="en-US"/>
                  </w:rPr>
                  <w:t>(1882-</w:t>
                </w:r>
                <w:r w:rsidR="00AC0359">
                  <w:rPr>
                    <w:rFonts w:cs="Times"/>
                    <w:lang w:val="en-US"/>
                  </w:rPr>
                  <w:t>1958) and</w:t>
                </w:r>
                <w:r>
                  <w:rPr>
                    <w:rFonts w:cs="Times"/>
                    <w:lang w:val="en-US"/>
                  </w:rPr>
                  <w:t xml:space="preserve"> other artists</w:t>
                </w:r>
                <w:proofErr w:type="gramEnd"/>
                <w:r>
                  <w:rPr>
                    <w:rFonts w:cs="Times"/>
                    <w:lang w:val="en-US"/>
                  </w:rPr>
                  <w:t>. The association also organises exhibitions known as the Nikaten</w:t>
                </w:r>
                <w:r w:rsidR="00AC0359">
                  <w:rPr>
                    <w:rFonts w:cs="Times"/>
                    <w:lang w:val="en-US"/>
                  </w:rPr>
                  <w:t>,</w:t>
                </w:r>
                <w:r>
                  <w:rPr>
                    <w:rFonts w:cs="Times"/>
                    <w:lang w:val="en-US"/>
                  </w:rPr>
                  <w:t xml:space="preserve"> which accepts submissions for painting (excluding Nihonga), sculpture, design and photography. Members of the Nikakai </w:t>
                </w:r>
                <w:proofErr w:type="gramStart"/>
                <w:r>
                  <w:rPr>
                    <w:rFonts w:cs="Times"/>
                    <w:lang w:val="en-US"/>
                  </w:rPr>
                  <w:t>are said to be forbidden</w:t>
                </w:r>
                <w:proofErr w:type="gramEnd"/>
                <w:r>
                  <w:rPr>
                    <w:rFonts w:cs="Times"/>
                    <w:lang w:val="en-US"/>
                  </w:rPr>
                  <w:t xml:space="preserve"> to submit to </w:t>
                </w:r>
                <w:r w:rsidR="00AC0359">
                  <w:rPr>
                    <w:rFonts w:cs="Times"/>
                    <w:lang w:val="en-US"/>
                  </w:rPr>
                  <w:t>government-</w:t>
                </w:r>
                <w:r>
                  <w:rPr>
                    <w:rFonts w:cs="Times"/>
                    <w:lang w:val="en-US"/>
                  </w:rPr>
                  <w:t>sponsored exhibi</w:t>
                </w:r>
                <w:r w:rsidR="00AC0359">
                  <w:rPr>
                    <w:rFonts w:cs="Times"/>
                    <w:lang w:val="en-US"/>
                  </w:rPr>
                  <w:t>tions such as</w:t>
                </w:r>
                <w:r>
                  <w:rPr>
                    <w:rFonts w:cs="Times"/>
                    <w:lang w:val="en-US"/>
                  </w:rPr>
                  <w:t xml:space="preserve"> the Bunten and Teiten. Today the association remains the largest independent oil painting organisation</w:t>
                </w:r>
                <w:r w:rsidR="00AC0359">
                  <w:rPr>
                    <w:rFonts w:cs="Times"/>
                    <w:lang w:val="en-US"/>
                  </w:rPr>
                  <w:t xml:space="preserve"> in Japan</w:t>
                </w:r>
                <w:r>
                  <w:rPr>
                    <w:rFonts w:cs="Times"/>
                    <w:lang w:val="en-US"/>
                  </w:rPr>
                  <w:t xml:space="preserve">. </w:t>
                </w:r>
              </w:p>
            </w:tc>
          </w:sdtContent>
        </w:sdt>
      </w:tr>
      <w:tr w:rsidR="003235A7" w14:paraId="1303ED66" w14:textId="77777777" w:rsidTr="003235A7">
        <w:tc>
          <w:tcPr>
            <w:tcW w:w="9016" w:type="dxa"/>
          </w:tcPr>
          <w:p w14:paraId="5393226A" w14:textId="77777777" w:rsidR="003235A7" w:rsidRDefault="003235A7" w:rsidP="008A5B87">
            <w:r w:rsidRPr="0015114C">
              <w:rPr>
                <w:u w:val="single"/>
              </w:rPr>
              <w:t>Further reading</w:t>
            </w:r>
            <w:r>
              <w:t>:</w:t>
            </w:r>
          </w:p>
          <w:sdt>
            <w:sdtPr>
              <w:alias w:val="Further reading"/>
              <w:tag w:val="furtherReading"/>
              <w:id w:val="-1516217107"/>
              <w:placeholder>
                <w:docPart w:val="C4050E9A6193CD49BA9B70761468A51F"/>
              </w:placeholder>
            </w:sdtPr>
            <w:sdtEndPr/>
            <w:sdtContent>
              <w:p w14:paraId="53F2B2F0" w14:textId="1A246AFF" w:rsidR="00AC0359" w:rsidRDefault="00F173C9" w:rsidP="00AC0359">
                <w:sdt>
                  <w:sdtPr>
                    <w:id w:val="-1238393929"/>
                    <w:citation/>
                  </w:sdtPr>
                  <w:sdtEndPr/>
                  <w:sdtContent>
                    <w:r w:rsidR="00AC0359">
                      <w:fldChar w:fldCharType="begin"/>
                    </w:r>
                    <w:r w:rsidR="00AC0359">
                      <w:rPr>
                        <w:lang w:val="en-US"/>
                      </w:rPr>
                      <w:instrText xml:space="preserve"> CITATION Aji98 \l 1033 </w:instrText>
                    </w:r>
                    <w:r w:rsidR="00AC0359">
                      <w:fldChar w:fldCharType="separate"/>
                    </w:r>
                    <w:r w:rsidR="00AC0359">
                      <w:rPr>
                        <w:noProof/>
                        <w:lang w:val="en-US"/>
                      </w:rPr>
                      <w:t>(Ajioka, Clark and Menzies)</w:t>
                    </w:r>
                    <w:r w:rsidR="00AC0359">
                      <w:fldChar w:fldCharType="end"/>
                    </w:r>
                  </w:sdtContent>
                </w:sdt>
              </w:p>
              <w:p w14:paraId="20C770B0" w14:textId="77777777" w:rsidR="00AC0359" w:rsidRDefault="00AC0359" w:rsidP="00AC0359"/>
              <w:p w14:paraId="1E3ADF10" w14:textId="77777777" w:rsidR="00AC0359" w:rsidRDefault="00F173C9" w:rsidP="00AC0359">
                <w:sdt>
                  <w:sdtPr>
                    <w:id w:val="1231274005"/>
                    <w:citation/>
                  </w:sdtPr>
                  <w:sdtEndPr/>
                  <w:sdtContent>
                    <w:r w:rsidR="00AC0359">
                      <w:fldChar w:fldCharType="begin"/>
                    </w:r>
                    <w:r w:rsidR="00AC0359">
                      <w:rPr>
                        <w:lang w:val="en-US"/>
                      </w:rPr>
                      <w:instrText xml:space="preserve"> CITATION Cla98 \l 1033 </w:instrText>
                    </w:r>
                    <w:r w:rsidR="00AC0359">
                      <w:fldChar w:fldCharType="separate"/>
                    </w:r>
                    <w:r w:rsidR="00AC0359">
                      <w:rPr>
                        <w:noProof/>
                        <w:lang w:val="en-US"/>
                      </w:rPr>
                      <w:t>(Clark)</w:t>
                    </w:r>
                    <w:r w:rsidR="00AC0359">
                      <w:fldChar w:fldCharType="end"/>
                    </w:r>
                  </w:sdtContent>
                </w:sdt>
              </w:p>
              <w:p w14:paraId="538C3B75" w14:textId="77777777" w:rsidR="00AC0359" w:rsidRDefault="00AC0359" w:rsidP="00AC0359"/>
              <w:p w14:paraId="1F5B777E" w14:textId="47E31658" w:rsidR="003235A7" w:rsidRDefault="00F173C9" w:rsidP="00AC0359">
                <w:sdt>
                  <w:sdtPr>
                    <w:id w:val="-1494490175"/>
                    <w:citation/>
                  </w:sdtPr>
                  <w:sdtEndPr/>
                  <w:sdtContent>
                    <w:r w:rsidR="00AC0359">
                      <w:fldChar w:fldCharType="begin"/>
                    </w:r>
                    <w:r w:rsidR="00AC0359">
                      <w:rPr>
                        <w:lang w:val="en-US"/>
                      </w:rPr>
                      <w:instrText xml:space="preserve"> CITATION Cla133 \l 1033 </w:instrText>
                    </w:r>
                    <w:r w:rsidR="00AC0359">
                      <w:fldChar w:fldCharType="separate"/>
                    </w:r>
                    <w:r w:rsidR="00AC0359">
                      <w:rPr>
                        <w:noProof/>
                        <w:lang w:val="en-US"/>
                      </w:rPr>
                      <w:t>(Clark, Modernities of Japanese Art)</w:t>
                    </w:r>
                    <w:r w:rsidR="00AC0359">
                      <w:fldChar w:fldCharType="end"/>
                    </w:r>
                  </w:sdtContent>
                </w:sdt>
              </w:p>
              <w:bookmarkStart w:id="0" w:name="_GoBack" w:displacedByCustomXml="next"/>
              <w:bookmarkEnd w:id="0" w:displacedByCustomXml="next"/>
            </w:sdtContent>
          </w:sdt>
        </w:tc>
      </w:tr>
    </w:tbl>
    <w:p w14:paraId="18B7269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E5A94" w14:textId="77777777" w:rsidR="00087A2A" w:rsidRDefault="00087A2A" w:rsidP="007A0D55">
      <w:pPr>
        <w:spacing w:after="0" w:line="240" w:lineRule="auto"/>
      </w:pPr>
      <w:r>
        <w:separator/>
      </w:r>
    </w:p>
  </w:endnote>
  <w:endnote w:type="continuationSeparator" w:id="0">
    <w:p w14:paraId="468FEC08" w14:textId="77777777" w:rsidR="00087A2A" w:rsidRDefault="00087A2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Ｐ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13697" w14:textId="77777777" w:rsidR="00087A2A" w:rsidRDefault="00087A2A" w:rsidP="007A0D55">
      <w:pPr>
        <w:spacing w:after="0" w:line="240" w:lineRule="auto"/>
      </w:pPr>
      <w:r>
        <w:separator/>
      </w:r>
    </w:p>
  </w:footnote>
  <w:footnote w:type="continuationSeparator" w:id="0">
    <w:p w14:paraId="69A2557C" w14:textId="77777777" w:rsidR="00087A2A" w:rsidRDefault="00087A2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6B47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3A67D0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2A"/>
    <w:rsid w:val="00032559"/>
    <w:rsid w:val="00052040"/>
    <w:rsid w:val="00087A2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0359"/>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73C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B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7A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A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7A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A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2CE64B739BEC4E945D7A872849A2F8"/>
        <w:category>
          <w:name w:val="General"/>
          <w:gallery w:val="placeholder"/>
        </w:category>
        <w:types>
          <w:type w:val="bbPlcHdr"/>
        </w:types>
        <w:behaviors>
          <w:behavior w:val="content"/>
        </w:behaviors>
        <w:guid w:val="{908F0D4B-EEBB-4940-BB64-C0CCDBAD3BC4}"/>
      </w:docPartPr>
      <w:docPartBody>
        <w:p w:rsidR="00641B87" w:rsidRDefault="00641B87">
          <w:pPr>
            <w:pStyle w:val="E52CE64B739BEC4E945D7A872849A2F8"/>
          </w:pPr>
          <w:r w:rsidRPr="00CC586D">
            <w:rPr>
              <w:rStyle w:val="PlaceholderText"/>
              <w:b/>
              <w:color w:val="FFFFFF" w:themeColor="background1"/>
            </w:rPr>
            <w:t>[Salutation]</w:t>
          </w:r>
        </w:p>
      </w:docPartBody>
    </w:docPart>
    <w:docPart>
      <w:docPartPr>
        <w:name w:val="74AA7957C732D349B28C71361935D8DA"/>
        <w:category>
          <w:name w:val="General"/>
          <w:gallery w:val="placeholder"/>
        </w:category>
        <w:types>
          <w:type w:val="bbPlcHdr"/>
        </w:types>
        <w:behaviors>
          <w:behavior w:val="content"/>
        </w:behaviors>
        <w:guid w:val="{00F1CDDF-86B3-A24D-B88F-99972B0E8B41}"/>
      </w:docPartPr>
      <w:docPartBody>
        <w:p w:rsidR="00641B87" w:rsidRDefault="00641B87">
          <w:pPr>
            <w:pStyle w:val="74AA7957C732D349B28C71361935D8DA"/>
          </w:pPr>
          <w:r>
            <w:rPr>
              <w:rStyle w:val="PlaceholderText"/>
            </w:rPr>
            <w:t>[First name]</w:t>
          </w:r>
        </w:p>
      </w:docPartBody>
    </w:docPart>
    <w:docPart>
      <w:docPartPr>
        <w:name w:val="7867BCF8A64A38438D7DF92CF95F3D8C"/>
        <w:category>
          <w:name w:val="General"/>
          <w:gallery w:val="placeholder"/>
        </w:category>
        <w:types>
          <w:type w:val="bbPlcHdr"/>
        </w:types>
        <w:behaviors>
          <w:behavior w:val="content"/>
        </w:behaviors>
        <w:guid w:val="{F2D8820F-9EAA-9E4F-A8BD-1E6D8E213FB5}"/>
      </w:docPartPr>
      <w:docPartBody>
        <w:p w:rsidR="00641B87" w:rsidRDefault="00641B87">
          <w:pPr>
            <w:pStyle w:val="7867BCF8A64A38438D7DF92CF95F3D8C"/>
          </w:pPr>
          <w:r>
            <w:rPr>
              <w:rStyle w:val="PlaceholderText"/>
            </w:rPr>
            <w:t>[Middle name]</w:t>
          </w:r>
        </w:p>
      </w:docPartBody>
    </w:docPart>
    <w:docPart>
      <w:docPartPr>
        <w:name w:val="EEBC64FBEBA94E4691639CC54AF42D09"/>
        <w:category>
          <w:name w:val="General"/>
          <w:gallery w:val="placeholder"/>
        </w:category>
        <w:types>
          <w:type w:val="bbPlcHdr"/>
        </w:types>
        <w:behaviors>
          <w:behavior w:val="content"/>
        </w:behaviors>
        <w:guid w:val="{F04F77AD-08BD-AA40-9106-963008FCBCAF}"/>
      </w:docPartPr>
      <w:docPartBody>
        <w:p w:rsidR="00641B87" w:rsidRDefault="00641B87">
          <w:pPr>
            <w:pStyle w:val="EEBC64FBEBA94E4691639CC54AF42D09"/>
          </w:pPr>
          <w:r>
            <w:rPr>
              <w:rStyle w:val="PlaceholderText"/>
            </w:rPr>
            <w:t>[Last name]</w:t>
          </w:r>
        </w:p>
      </w:docPartBody>
    </w:docPart>
    <w:docPart>
      <w:docPartPr>
        <w:name w:val="253781E08442ED4082874ADB0E5EC862"/>
        <w:category>
          <w:name w:val="General"/>
          <w:gallery w:val="placeholder"/>
        </w:category>
        <w:types>
          <w:type w:val="bbPlcHdr"/>
        </w:types>
        <w:behaviors>
          <w:behavior w:val="content"/>
        </w:behaviors>
        <w:guid w:val="{C460623D-EF63-F243-AA33-BDB9EDEFD247}"/>
      </w:docPartPr>
      <w:docPartBody>
        <w:p w:rsidR="00641B87" w:rsidRDefault="00641B87">
          <w:pPr>
            <w:pStyle w:val="253781E08442ED4082874ADB0E5EC862"/>
          </w:pPr>
          <w:r>
            <w:rPr>
              <w:rStyle w:val="PlaceholderText"/>
            </w:rPr>
            <w:t>[Enter your biography]</w:t>
          </w:r>
        </w:p>
      </w:docPartBody>
    </w:docPart>
    <w:docPart>
      <w:docPartPr>
        <w:name w:val="454FDE2433C14A48966BC8A4692712A4"/>
        <w:category>
          <w:name w:val="General"/>
          <w:gallery w:val="placeholder"/>
        </w:category>
        <w:types>
          <w:type w:val="bbPlcHdr"/>
        </w:types>
        <w:behaviors>
          <w:behavior w:val="content"/>
        </w:behaviors>
        <w:guid w:val="{680A182F-DDE9-4E47-A842-E9CD89594F09}"/>
      </w:docPartPr>
      <w:docPartBody>
        <w:p w:rsidR="00641B87" w:rsidRDefault="00641B87">
          <w:pPr>
            <w:pStyle w:val="454FDE2433C14A48966BC8A4692712A4"/>
          </w:pPr>
          <w:r>
            <w:rPr>
              <w:rStyle w:val="PlaceholderText"/>
            </w:rPr>
            <w:t>[Enter the institution with which you are affiliated]</w:t>
          </w:r>
        </w:p>
      </w:docPartBody>
    </w:docPart>
    <w:docPart>
      <w:docPartPr>
        <w:name w:val="24F6344530C48E4183648672D909C3D7"/>
        <w:category>
          <w:name w:val="General"/>
          <w:gallery w:val="placeholder"/>
        </w:category>
        <w:types>
          <w:type w:val="bbPlcHdr"/>
        </w:types>
        <w:behaviors>
          <w:behavior w:val="content"/>
        </w:behaviors>
        <w:guid w:val="{163B96C4-1226-B249-885D-76439EC5E3C9}"/>
      </w:docPartPr>
      <w:docPartBody>
        <w:p w:rsidR="00641B87" w:rsidRDefault="00641B87">
          <w:pPr>
            <w:pStyle w:val="24F6344530C48E4183648672D909C3D7"/>
          </w:pPr>
          <w:r w:rsidRPr="00EF74F7">
            <w:rPr>
              <w:b/>
              <w:color w:val="808080" w:themeColor="background1" w:themeShade="80"/>
            </w:rPr>
            <w:t>[Enter the headword for your article]</w:t>
          </w:r>
        </w:p>
      </w:docPartBody>
    </w:docPart>
    <w:docPart>
      <w:docPartPr>
        <w:name w:val="324655F5BAFD36408057530A3C3FBEF0"/>
        <w:category>
          <w:name w:val="General"/>
          <w:gallery w:val="placeholder"/>
        </w:category>
        <w:types>
          <w:type w:val="bbPlcHdr"/>
        </w:types>
        <w:behaviors>
          <w:behavior w:val="content"/>
        </w:behaviors>
        <w:guid w:val="{2334B89E-FAD9-7340-8083-7315B088ACC4}"/>
      </w:docPartPr>
      <w:docPartBody>
        <w:p w:rsidR="00641B87" w:rsidRDefault="00641B87">
          <w:pPr>
            <w:pStyle w:val="324655F5BAFD36408057530A3C3FBE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BFBB6AE14F0B429AA3574E6063E4AD"/>
        <w:category>
          <w:name w:val="General"/>
          <w:gallery w:val="placeholder"/>
        </w:category>
        <w:types>
          <w:type w:val="bbPlcHdr"/>
        </w:types>
        <w:behaviors>
          <w:behavior w:val="content"/>
        </w:behaviors>
        <w:guid w:val="{534AC9A5-F966-3343-816F-34DB9F0A4F95}"/>
      </w:docPartPr>
      <w:docPartBody>
        <w:p w:rsidR="00641B87" w:rsidRDefault="00641B87">
          <w:pPr>
            <w:pStyle w:val="13BFBB6AE14F0B429AA3574E6063E4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050E9A6193CD49BA9B70761468A51F"/>
        <w:category>
          <w:name w:val="General"/>
          <w:gallery w:val="placeholder"/>
        </w:category>
        <w:types>
          <w:type w:val="bbPlcHdr"/>
        </w:types>
        <w:behaviors>
          <w:behavior w:val="content"/>
        </w:behaviors>
        <w:guid w:val="{51BA8A93-D0DF-054C-8929-B2EBCD6C33A6}"/>
      </w:docPartPr>
      <w:docPartBody>
        <w:p w:rsidR="00641B87" w:rsidRDefault="00641B87">
          <w:pPr>
            <w:pStyle w:val="C4050E9A6193CD49BA9B70761468A51F"/>
          </w:pPr>
          <w:r>
            <w:rPr>
              <w:rStyle w:val="PlaceholderText"/>
            </w:rPr>
            <w:t>[Enter citations for further reading here]</w:t>
          </w:r>
        </w:p>
      </w:docPartBody>
    </w:docPart>
    <w:docPart>
      <w:docPartPr>
        <w:name w:val="0A1F81262BB41F44980C3DBC731A67D0"/>
        <w:category>
          <w:name w:val="General"/>
          <w:gallery w:val="placeholder"/>
        </w:category>
        <w:types>
          <w:type w:val="bbPlcHdr"/>
        </w:types>
        <w:behaviors>
          <w:behavior w:val="content"/>
        </w:behaviors>
        <w:guid w:val="{DAAE7994-875C-BE48-B78C-A2E0A8A94257}"/>
      </w:docPartPr>
      <w:docPartBody>
        <w:p w:rsidR="00000000" w:rsidRDefault="00641B87" w:rsidP="00641B87">
          <w:pPr>
            <w:pStyle w:val="0A1F81262BB41F44980C3DBC731A67D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Ｐ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B87"/>
    <w:rsid w:val="00641B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1B87"/>
    <w:rPr>
      <w:color w:val="808080"/>
    </w:rPr>
  </w:style>
  <w:style w:type="paragraph" w:customStyle="1" w:styleId="E52CE64B739BEC4E945D7A872849A2F8">
    <w:name w:val="E52CE64B739BEC4E945D7A872849A2F8"/>
  </w:style>
  <w:style w:type="paragraph" w:customStyle="1" w:styleId="74AA7957C732D349B28C71361935D8DA">
    <w:name w:val="74AA7957C732D349B28C71361935D8DA"/>
  </w:style>
  <w:style w:type="paragraph" w:customStyle="1" w:styleId="7867BCF8A64A38438D7DF92CF95F3D8C">
    <w:name w:val="7867BCF8A64A38438D7DF92CF95F3D8C"/>
  </w:style>
  <w:style w:type="paragraph" w:customStyle="1" w:styleId="EEBC64FBEBA94E4691639CC54AF42D09">
    <w:name w:val="EEBC64FBEBA94E4691639CC54AF42D09"/>
  </w:style>
  <w:style w:type="paragraph" w:customStyle="1" w:styleId="253781E08442ED4082874ADB0E5EC862">
    <w:name w:val="253781E08442ED4082874ADB0E5EC862"/>
  </w:style>
  <w:style w:type="paragraph" w:customStyle="1" w:styleId="454FDE2433C14A48966BC8A4692712A4">
    <w:name w:val="454FDE2433C14A48966BC8A4692712A4"/>
  </w:style>
  <w:style w:type="paragraph" w:customStyle="1" w:styleId="24F6344530C48E4183648672D909C3D7">
    <w:name w:val="24F6344530C48E4183648672D909C3D7"/>
  </w:style>
  <w:style w:type="paragraph" w:customStyle="1" w:styleId="5A33FC445470644AADD68E1E1D4A4140">
    <w:name w:val="5A33FC445470644AADD68E1E1D4A4140"/>
  </w:style>
  <w:style w:type="paragraph" w:customStyle="1" w:styleId="324655F5BAFD36408057530A3C3FBEF0">
    <w:name w:val="324655F5BAFD36408057530A3C3FBEF0"/>
  </w:style>
  <w:style w:type="paragraph" w:customStyle="1" w:styleId="13BFBB6AE14F0B429AA3574E6063E4AD">
    <w:name w:val="13BFBB6AE14F0B429AA3574E6063E4AD"/>
  </w:style>
  <w:style w:type="paragraph" w:customStyle="1" w:styleId="C4050E9A6193CD49BA9B70761468A51F">
    <w:name w:val="C4050E9A6193CD49BA9B70761468A51F"/>
  </w:style>
  <w:style w:type="paragraph" w:customStyle="1" w:styleId="0A1F81262BB41F44980C3DBC731A67D0">
    <w:name w:val="0A1F81262BB41F44980C3DBC731A67D0"/>
    <w:rsid w:val="00641B8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1B87"/>
    <w:rPr>
      <w:color w:val="808080"/>
    </w:rPr>
  </w:style>
  <w:style w:type="paragraph" w:customStyle="1" w:styleId="E52CE64B739BEC4E945D7A872849A2F8">
    <w:name w:val="E52CE64B739BEC4E945D7A872849A2F8"/>
  </w:style>
  <w:style w:type="paragraph" w:customStyle="1" w:styleId="74AA7957C732D349B28C71361935D8DA">
    <w:name w:val="74AA7957C732D349B28C71361935D8DA"/>
  </w:style>
  <w:style w:type="paragraph" w:customStyle="1" w:styleId="7867BCF8A64A38438D7DF92CF95F3D8C">
    <w:name w:val="7867BCF8A64A38438D7DF92CF95F3D8C"/>
  </w:style>
  <w:style w:type="paragraph" w:customStyle="1" w:styleId="EEBC64FBEBA94E4691639CC54AF42D09">
    <w:name w:val="EEBC64FBEBA94E4691639CC54AF42D09"/>
  </w:style>
  <w:style w:type="paragraph" w:customStyle="1" w:styleId="253781E08442ED4082874ADB0E5EC862">
    <w:name w:val="253781E08442ED4082874ADB0E5EC862"/>
  </w:style>
  <w:style w:type="paragraph" w:customStyle="1" w:styleId="454FDE2433C14A48966BC8A4692712A4">
    <w:name w:val="454FDE2433C14A48966BC8A4692712A4"/>
  </w:style>
  <w:style w:type="paragraph" w:customStyle="1" w:styleId="24F6344530C48E4183648672D909C3D7">
    <w:name w:val="24F6344530C48E4183648672D909C3D7"/>
  </w:style>
  <w:style w:type="paragraph" w:customStyle="1" w:styleId="5A33FC445470644AADD68E1E1D4A4140">
    <w:name w:val="5A33FC445470644AADD68E1E1D4A4140"/>
  </w:style>
  <w:style w:type="paragraph" w:customStyle="1" w:styleId="324655F5BAFD36408057530A3C3FBEF0">
    <w:name w:val="324655F5BAFD36408057530A3C3FBEF0"/>
  </w:style>
  <w:style w:type="paragraph" w:customStyle="1" w:styleId="13BFBB6AE14F0B429AA3574E6063E4AD">
    <w:name w:val="13BFBB6AE14F0B429AA3574E6063E4AD"/>
  </w:style>
  <w:style w:type="paragraph" w:customStyle="1" w:styleId="C4050E9A6193CD49BA9B70761468A51F">
    <w:name w:val="C4050E9A6193CD49BA9B70761468A51F"/>
  </w:style>
  <w:style w:type="paragraph" w:customStyle="1" w:styleId="0A1F81262BB41F44980C3DBC731A67D0">
    <w:name w:val="0A1F81262BB41F44980C3DBC731A67D0"/>
    <w:rsid w:val="00641B8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Aji98</b:Tag>
    <b:SourceType>Book</b:SourceType>
    <b:Guid>{A03EC1E8-AE24-814D-8A30-88CD3710769E}</b:Guid>
    <b:Author>
      <b:Author>
        <b:NameList>
          <b:Person>
            <b:Last>Ajioka</b:Last>
            <b:First>Chiaki</b:First>
          </b:Person>
          <b:Person>
            <b:Last>Clark</b:Last>
            <b:First>John</b:First>
          </b:Person>
          <b:Person>
            <b:Last>Menzies</b:Last>
            <b:First>Jackie</b:First>
          </b:Person>
          <b:Person>
            <b:Last>Tsutomo</b:Last>
            <b:First>Mizusawa</b:First>
          </b:Person>
        </b:NameList>
      </b:Author>
    </b:Author>
    <b:Title>Modern Boy, Modern Girl: Modernity in Japanese Art, 1910- 1935</b:Title>
    <b:City>Sydney</b:City>
    <b:CountryRegion>Australia</b:CountryRegion>
    <b:Publisher>Art Gallery of New South Wales</b:Publisher>
    <b:Year>1998</b:Year>
    <b:RefOrder>1</b:RefOrder>
  </b:Source>
  <b:Source>
    <b:Tag>Cla98</b:Tag>
    <b:SourceType>Book</b:SourceType>
    <b:Guid>{522F3575-4126-1545-BADB-D761BE11A9E1}</b:Guid>
    <b:Author>
      <b:Author>
        <b:NameList>
          <b:Person>
            <b:Last>Clark</b:Last>
            <b:First>John</b:First>
          </b:Person>
        </b:NameList>
      </b:Author>
    </b:Author>
    <b:Title>Modern Asian Art</b:Title>
    <b:City>Honolulu</b:City>
    <b:StateProvince>Hawaii</b:StateProvince>
    <b:CountryRegion>USA</b:CountryRegion>
    <b:Publisher>University of Hawaii Press</b:Publisher>
    <b:Year>1998</b:Year>
    <b:RefOrder>2</b:RefOrder>
  </b:Source>
  <b:Source>
    <b:Tag>Cla133</b:Tag>
    <b:SourceType>Book</b:SourceType>
    <b:Guid>{292022F1-7DDC-0D44-8FAE-059E60838A4F}</b:Guid>
    <b:Author>
      <b:Author>
        <b:NameList>
          <b:Person>
            <b:Last>Clark</b:Last>
            <b:First>John</b:First>
          </b:Person>
        </b:NameList>
      </b:Author>
    </b:Author>
    <b:Title>Modernities of Japanese Art</b:Title>
    <b:City>Leiden</b:City>
    <b:CountryRegion>Netherlands</b:CountryRegion>
    <b:Publisher>Brill</b:Publisher>
    <b:Year>2013</b:Year>
    <b:RefOrder>3</b:RefOrder>
  </b:Source>
</b:Sources>
</file>

<file path=customXml/itemProps1.xml><?xml version="1.0" encoding="utf-8"?>
<ds:datastoreItem xmlns:ds="http://schemas.openxmlformats.org/officeDocument/2006/customXml" ds:itemID="{947CBDE4-26CA-D24B-882E-30FA4D742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428</Words>
  <Characters>2488</Characters>
  <Application>Microsoft Macintosh Word</Application>
  <DocSecurity>0</DocSecurity>
  <Lines>50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2015-02-03T00:33:00Z</dcterms:created>
  <dcterms:modified xsi:type="dcterms:W3CDTF">2015-02-16T21:51:00Z</dcterms:modified>
</cp:coreProperties>
</file>