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67CFF53" w14:textId="77777777" w:rsidTr="00922950">
        <w:tc>
          <w:tcPr>
            <w:tcW w:w="491" w:type="dxa"/>
            <w:vMerge w:val="restart"/>
            <w:shd w:val="clear" w:color="auto" w:fill="A6A6A6" w:themeFill="background1" w:themeFillShade="A6"/>
            <w:textDirection w:val="btLr"/>
          </w:tcPr>
          <w:p w14:paraId="79194A8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308AA18DFA744618F063CE6BB29DFAF"/>
            </w:placeholder>
            <w:showingPlcHdr/>
            <w:dropDownList>
              <w:listItem w:displayText="Dr." w:value="Dr."/>
              <w:listItem w:displayText="Prof." w:value="Prof."/>
            </w:dropDownList>
          </w:sdtPr>
          <w:sdtContent>
            <w:tc>
              <w:tcPr>
                <w:tcW w:w="1259" w:type="dxa"/>
              </w:tcPr>
              <w:p w14:paraId="5A4E47A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3AAF2E288A64B5B8F890648B45ECC60"/>
            </w:placeholder>
            <w:text/>
          </w:sdtPr>
          <w:sdtContent>
            <w:tc>
              <w:tcPr>
                <w:tcW w:w="2073" w:type="dxa"/>
              </w:tcPr>
              <w:p w14:paraId="0820E89B" w14:textId="77777777" w:rsidR="00B574C9" w:rsidRDefault="00F72FB2" w:rsidP="00F72FB2">
                <w:r>
                  <w:t>Harrington</w:t>
                </w:r>
              </w:p>
            </w:tc>
          </w:sdtContent>
        </w:sdt>
        <w:sdt>
          <w:sdtPr>
            <w:alias w:val="Middle name"/>
            <w:tag w:val="authorMiddleName"/>
            <w:id w:val="-2076034781"/>
            <w:placeholder>
              <w:docPart w:val="973ACD58BFF34498BDEFE7DC4C36765B"/>
            </w:placeholder>
            <w:showingPlcHdr/>
            <w:text/>
          </w:sdtPr>
          <w:sdtContent>
            <w:tc>
              <w:tcPr>
                <w:tcW w:w="2551" w:type="dxa"/>
              </w:tcPr>
              <w:p w14:paraId="71884897" w14:textId="77777777" w:rsidR="00B574C9" w:rsidRDefault="00B574C9" w:rsidP="00922950">
                <w:r>
                  <w:rPr>
                    <w:rStyle w:val="PlaceholderText"/>
                  </w:rPr>
                  <w:t>[Middle name]</w:t>
                </w:r>
              </w:p>
            </w:tc>
          </w:sdtContent>
        </w:sdt>
        <w:sdt>
          <w:sdtPr>
            <w:alias w:val="Last name"/>
            <w:tag w:val="authorLastName"/>
            <w:id w:val="-1088529830"/>
            <w:placeholder>
              <w:docPart w:val="B78CBE3399C645318BF7AC5ED29CA10E"/>
            </w:placeholder>
            <w:text/>
          </w:sdtPr>
          <w:sdtContent>
            <w:tc>
              <w:tcPr>
                <w:tcW w:w="2642" w:type="dxa"/>
              </w:tcPr>
              <w:p w14:paraId="1455B13C" w14:textId="77777777" w:rsidR="00B574C9" w:rsidRDefault="00F72FB2" w:rsidP="00F72FB2">
                <w:r>
                  <w:t>Weihl</w:t>
                </w:r>
              </w:p>
            </w:tc>
          </w:sdtContent>
        </w:sdt>
      </w:tr>
      <w:tr w:rsidR="00B574C9" w14:paraId="172345E2" w14:textId="77777777" w:rsidTr="001A6A06">
        <w:trPr>
          <w:trHeight w:val="986"/>
        </w:trPr>
        <w:tc>
          <w:tcPr>
            <w:tcW w:w="491" w:type="dxa"/>
            <w:vMerge/>
            <w:shd w:val="clear" w:color="auto" w:fill="A6A6A6" w:themeFill="background1" w:themeFillShade="A6"/>
          </w:tcPr>
          <w:p w14:paraId="745BD34A" w14:textId="77777777" w:rsidR="00B574C9" w:rsidRPr="001A6A06" w:rsidRDefault="00B574C9" w:rsidP="00CF1542">
            <w:pPr>
              <w:jc w:val="center"/>
              <w:rPr>
                <w:b/>
                <w:color w:val="FFFFFF" w:themeColor="background1"/>
              </w:rPr>
            </w:pPr>
          </w:p>
        </w:tc>
        <w:sdt>
          <w:sdtPr>
            <w:alias w:val="Biography"/>
            <w:tag w:val="authorBiography"/>
            <w:id w:val="938807824"/>
            <w:placeholder>
              <w:docPart w:val="7D72E123103E4839B84F63EAD31080EC"/>
            </w:placeholder>
            <w:showingPlcHdr/>
          </w:sdtPr>
          <w:sdtContent>
            <w:tc>
              <w:tcPr>
                <w:tcW w:w="8525" w:type="dxa"/>
                <w:gridSpan w:val="4"/>
              </w:tcPr>
              <w:p w14:paraId="01C5AA4F" w14:textId="77777777" w:rsidR="00B574C9" w:rsidRDefault="00B574C9" w:rsidP="00922950">
                <w:r>
                  <w:rPr>
                    <w:rStyle w:val="PlaceholderText"/>
                  </w:rPr>
                  <w:t>[Enter your biography]</w:t>
                </w:r>
              </w:p>
            </w:tc>
          </w:sdtContent>
        </w:sdt>
      </w:tr>
      <w:tr w:rsidR="00B574C9" w14:paraId="30E007BF" w14:textId="77777777" w:rsidTr="001A6A06">
        <w:trPr>
          <w:trHeight w:val="986"/>
        </w:trPr>
        <w:tc>
          <w:tcPr>
            <w:tcW w:w="491" w:type="dxa"/>
            <w:vMerge/>
            <w:shd w:val="clear" w:color="auto" w:fill="A6A6A6" w:themeFill="background1" w:themeFillShade="A6"/>
          </w:tcPr>
          <w:p w14:paraId="3F3CB6E3" w14:textId="77777777" w:rsidR="00B574C9" w:rsidRPr="001A6A06" w:rsidRDefault="00B574C9" w:rsidP="00CF1542">
            <w:pPr>
              <w:jc w:val="center"/>
              <w:rPr>
                <w:b/>
                <w:color w:val="FFFFFF" w:themeColor="background1"/>
              </w:rPr>
            </w:pPr>
          </w:p>
        </w:tc>
        <w:sdt>
          <w:sdtPr>
            <w:alias w:val="Affiliation"/>
            <w:tag w:val="affiliation"/>
            <w:id w:val="2012937915"/>
            <w:placeholder>
              <w:docPart w:val="F4E8D48277DF45B5955D3A0855165F71"/>
            </w:placeholder>
            <w:text/>
          </w:sdtPr>
          <w:sdtContent>
            <w:tc>
              <w:tcPr>
                <w:tcW w:w="8525" w:type="dxa"/>
                <w:gridSpan w:val="4"/>
              </w:tcPr>
              <w:p w14:paraId="1740ED65" w14:textId="77777777" w:rsidR="00B574C9" w:rsidRDefault="00601326" w:rsidP="00601326">
                <w:r>
                  <w:t>West Virginia University</w:t>
                </w:r>
              </w:p>
            </w:tc>
          </w:sdtContent>
        </w:sdt>
      </w:tr>
    </w:tbl>
    <w:p w14:paraId="1D95EBE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B9E41F3" w14:textId="77777777" w:rsidTr="00244BB0">
        <w:tc>
          <w:tcPr>
            <w:tcW w:w="9016" w:type="dxa"/>
            <w:shd w:val="clear" w:color="auto" w:fill="A6A6A6" w:themeFill="background1" w:themeFillShade="A6"/>
            <w:tcMar>
              <w:top w:w="113" w:type="dxa"/>
              <w:bottom w:w="113" w:type="dxa"/>
            </w:tcMar>
          </w:tcPr>
          <w:p w14:paraId="1B86C0C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D8FAD20" w14:textId="77777777" w:rsidTr="003F0D73">
        <w:sdt>
          <w:sdtPr>
            <w:rPr>
              <w:lang w:val="en-CA" w:eastAsia="en-CA"/>
            </w:rPr>
            <w:alias w:val="Article headword"/>
            <w:tag w:val="articleHeadword"/>
            <w:id w:val="-361440020"/>
            <w:placeholder>
              <w:docPart w:val="538F6BD1D9E4494FA205D37FD4E4C37F"/>
            </w:placeholder>
            <w:text/>
          </w:sdtPr>
          <w:sdtContent>
            <w:tc>
              <w:tcPr>
                <w:tcW w:w="9016" w:type="dxa"/>
                <w:tcMar>
                  <w:top w:w="113" w:type="dxa"/>
                  <w:bottom w:w="113" w:type="dxa"/>
                </w:tcMar>
              </w:tcPr>
              <w:p w14:paraId="2154CED6" w14:textId="77777777" w:rsidR="003F0D73" w:rsidRPr="00FB589A" w:rsidRDefault="00601326" w:rsidP="00601326">
                <w:r w:rsidRPr="00601326">
                  <w:rPr>
                    <w:lang w:val="en-CA" w:eastAsia="en-CA"/>
                  </w:rPr>
                  <w:t>Bowen, Elizabeth (1899-1973)</w:t>
                </w:r>
              </w:p>
            </w:tc>
          </w:sdtContent>
        </w:sdt>
      </w:tr>
      <w:tr w:rsidR="00464699" w14:paraId="1BB29FB7" w14:textId="77777777" w:rsidTr="007E4DC9">
        <w:sdt>
          <w:sdtPr>
            <w:alias w:val="Variant headwords"/>
            <w:tag w:val="variantHeadwords"/>
            <w:id w:val="173464402"/>
            <w:placeholder>
              <w:docPart w:val="6BC70A3B527C43DEB5B88DC275FBD1CA"/>
            </w:placeholder>
          </w:sdtPr>
          <w:sdtContent>
            <w:tc>
              <w:tcPr>
                <w:tcW w:w="9016" w:type="dxa"/>
                <w:tcMar>
                  <w:top w:w="113" w:type="dxa"/>
                  <w:bottom w:w="113" w:type="dxa"/>
                </w:tcMar>
              </w:tcPr>
              <w:p w14:paraId="1BF1861C" w14:textId="77777777" w:rsidR="00464699" w:rsidRDefault="00601326" w:rsidP="00464699">
                <w:r>
                  <w:t>Elizabeth Dorothea Cole Bowen</w:t>
                </w:r>
              </w:p>
            </w:tc>
          </w:sdtContent>
        </w:sdt>
      </w:tr>
      <w:tr w:rsidR="00E85A05" w14:paraId="2D2EA09C" w14:textId="77777777" w:rsidTr="003F0D73">
        <w:sdt>
          <w:sdtPr>
            <w:alias w:val="Abstract"/>
            <w:tag w:val="abstract"/>
            <w:id w:val="-635871867"/>
            <w:placeholder>
              <w:docPart w:val="CCD0907FD18B4C5E9D68E8C391932ABC"/>
            </w:placeholder>
          </w:sdtPr>
          <w:sdtContent>
            <w:tc>
              <w:tcPr>
                <w:tcW w:w="9016" w:type="dxa"/>
                <w:tcMar>
                  <w:top w:w="113" w:type="dxa"/>
                  <w:bottom w:w="113" w:type="dxa"/>
                </w:tcMar>
              </w:tcPr>
              <w:p w14:paraId="2EA5E428" w14:textId="69D31273" w:rsidR="00E85A05" w:rsidRDefault="00601326" w:rsidP="004F7976">
                <w:r>
                  <w:t xml:space="preserve">Elizabeth Bowen was an Anglo-Irish author of novels, short stories and later, historical essays and memoirs. She began to write while attending the London County Council School of Art. In the inter-war period, Bowen struck up a friendship and correspondence with Virginia Woolf, and her work was influenced by Woolf’s modernism. Bowen considered wartime in London to have been the most interesting period of her life; indeed, it </w:t>
                </w:r>
                <w:r w:rsidR="004F7976">
                  <w:t>gave rise to</w:t>
                </w:r>
                <w:r>
                  <w:t xml:space="preserve"> her most widely read works in the form of the collection </w:t>
                </w:r>
                <w:r>
                  <w:rPr>
                    <w:i/>
                  </w:rPr>
                  <w:t xml:space="preserve">The Demon Lover and Other Stories </w:t>
                </w:r>
                <w:r>
                  <w:t>(1945)</w:t>
                </w:r>
                <w:r>
                  <w:rPr>
                    <w:i/>
                  </w:rPr>
                  <w:t>,</w:t>
                </w:r>
                <w:r>
                  <w:t xml:space="preserve"> which drew on both the experiences of her youth and of the blitz.</w:t>
                </w:r>
                <w:r w:rsidR="004F7976">
                  <w:t xml:space="preserve"> Bowen continued to write fiction for the rest of her life, producing several novels of note, including </w:t>
                </w:r>
                <w:r w:rsidR="004F7976">
                  <w:rPr>
                    <w:i/>
                  </w:rPr>
                  <w:t xml:space="preserve">The Heat of The Day </w:t>
                </w:r>
                <w:r w:rsidR="004F7976">
                  <w:t xml:space="preserve">(1949), </w:t>
                </w:r>
                <w:r w:rsidR="004F7976">
                  <w:rPr>
                    <w:i/>
                  </w:rPr>
                  <w:t>The Little Girls</w:t>
                </w:r>
                <w:r w:rsidR="004F7976">
                  <w:t xml:space="preserve"> (1964) and, notably, </w:t>
                </w:r>
                <w:r w:rsidR="004F7976">
                  <w:rPr>
                    <w:i/>
                  </w:rPr>
                  <w:t xml:space="preserve">Eva Trout </w:t>
                </w:r>
                <w:r w:rsidR="004F7976">
                  <w:t>(1968), which won the Tait Prize and was sh</w:t>
                </w:r>
                <w:r w:rsidR="00D16B6D">
                  <w:t>ortlisted for the Booker Prize.</w:t>
                </w:r>
                <w:r w:rsidR="004F7976">
                  <w:t xml:space="preserve"> Her focus, however, shifted to essays and memoirs, including </w:t>
                </w:r>
                <w:r w:rsidR="004F7976">
                  <w:rPr>
                    <w:i/>
                  </w:rPr>
                  <w:t xml:space="preserve">The Shelbourne </w:t>
                </w:r>
                <w:r w:rsidR="004F7976" w:rsidRPr="003C2222">
                  <w:t>(1951),</w:t>
                </w:r>
                <w:r w:rsidR="004F7976">
                  <w:t xml:space="preserve"> an historical account of Dublin's Shelbourne Hotel, one of the key sites of the Irish War of Independence.</w:t>
                </w:r>
              </w:p>
            </w:tc>
          </w:sdtContent>
        </w:sdt>
      </w:tr>
      <w:tr w:rsidR="003F0D73" w14:paraId="74F74AF9" w14:textId="77777777" w:rsidTr="003F0D73">
        <w:sdt>
          <w:sdtPr>
            <w:alias w:val="Article text"/>
            <w:tag w:val="articleText"/>
            <w:id w:val="634067588"/>
            <w:placeholder>
              <w:docPart w:val="E63B32A1B7854F38BF1E9B4B09AA420D"/>
            </w:placeholder>
          </w:sdtPr>
          <w:sdtContent>
            <w:tc>
              <w:tcPr>
                <w:tcW w:w="9016" w:type="dxa"/>
                <w:tcMar>
                  <w:top w:w="113" w:type="dxa"/>
                  <w:bottom w:w="113" w:type="dxa"/>
                </w:tcMar>
              </w:tcPr>
              <w:p w14:paraId="70D43E7C" w14:textId="0E425C4F" w:rsidR="00601326" w:rsidRDefault="00601326" w:rsidP="00601326">
                <w:r>
                  <w:t xml:space="preserve">Born Elizabeth Dorothea Cole Bowen in Dublin, Ireland on 7 June 1899, Elizabeth Bowen was an Anglo-Irish author of novels, short stories and later, historical essays and memoirs. Elizabeth grew up in Bowen's Court near Cork </w:t>
                </w:r>
                <w:r w:rsidR="007E4DC9">
                  <w:t>and resided there until 1906</w:t>
                </w:r>
                <w:r>
                  <w:t xml:space="preserve"> when her father, Henry Charles Cole Bowen, barrister of Bowen's Court in Kildorrery, County Cork, was diagnosed with mental illness after suffering a nervous breakdown. Bowen and her mother Florence moved out, on the recommendation of doctors, and relocated to the Kent Coast. The pair then moved repeatedly around England and Ireland, living in coastal houses with a succession of relatives and friends until 1912, when Florence died of cancer. In the wake of her mother's death, Bowen was cared for by a variety of aunts and family friends when she wasn't attending boarding school. Between finishing school in 1917 and subsequently attending the London County Council School of Art, she worked in a hospital where she cared for shell-shocked veterans of the First World War. She began writing while attending the LCC. </w:t>
                </w:r>
              </w:p>
              <w:p w14:paraId="196E15A2" w14:textId="77777777" w:rsidR="00601326" w:rsidRDefault="00601326" w:rsidP="00601326"/>
              <w:p w14:paraId="2F40A19F" w14:textId="65153FB7" w:rsidR="00601326" w:rsidRDefault="00601326" w:rsidP="00601326">
                <w:r>
                  <w:t xml:space="preserve">After her year at LCC, Bowen travelled occasionally and remained at Bowen Court, eventually marrying Alan Charles Cameron in 1923. Her marriage, which was characterized by celibacy and platonic affection, was punctuated by a number of extramarital affairs; nevertheless, the pair remained married until Cameron's death in 1952. Bowen published her first short story collection, </w:t>
                </w:r>
                <w:r>
                  <w:rPr>
                    <w:i/>
                  </w:rPr>
                  <w:t>Encounters</w:t>
                </w:r>
                <w:r>
                  <w:t xml:space="preserve">, in the same year. Another collection, </w:t>
                </w:r>
                <w:r>
                  <w:rPr>
                    <w:i/>
                  </w:rPr>
                  <w:t>Ann Lee's and Other Stories,</w:t>
                </w:r>
                <w:r>
                  <w:t xml:space="preserve"> was published in 1926. Both books were published by Sidgwick and Jackson,</w:t>
                </w:r>
                <w:r w:rsidRPr="00917106">
                  <w:t xml:space="preserve"> </w:t>
                </w:r>
                <w:r>
                  <w:t xml:space="preserve">the press responsible for publishing E.M. Forster's early work. Bowen's first novel, </w:t>
                </w:r>
                <w:r>
                  <w:rPr>
                    <w:i/>
                  </w:rPr>
                  <w:t>The Hotel</w:t>
                </w:r>
                <w:r>
                  <w:t xml:space="preserve">, </w:t>
                </w:r>
                <w:r w:rsidR="00DB6CC1">
                  <w:t xml:space="preserve">followed a year later, and was — </w:t>
                </w:r>
                <w:r>
                  <w:t>like her earlier short stor</w:t>
                </w:r>
                <w:r w:rsidR="00DB6CC1">
                  <w:t xml:space="preserve">ies and much of her later work — </w:t>
                </w:r>
                <w:r>
                  <w:t>based in part on her ow</w:t>
                </w:r>
                <w:r w:rsidR="00DB6CC1">
                  <w:t xml:space="preserve">n life, </w:t>
                </w:r>
                <w:r>
                  <w:t>in this case</w:t>
                </w:r>
                <w:r w:rsidR="00DB6CC1">
                  <w:t>,</w:t>
                </w:r>
                <w:r>
                  <w:t xml:space="preserve"> particularly on her time in Italy.</w:t>
                </w:r>
              </w:p>
              <w:p w14:paraId="5D852C53" w14:textId="77777777" w:rsidR="00601326" w:rsidRDefault="00601326" w:rsidP="00601326"/>
              <w:p w14:paraId="590244A4" w14:textId="396BD46C" w:rsidR="00601326" w:rsidRDefault="00601326" w:rsidP="00601326">
                <w:r>
                  <w:lastRenderedPageBreak/>
                  <w:t xml:space="preserve">More stories and novels followed, including her celebrated novel set during the Irish War of Independence, </w:t>
                </w:r>
                <w:r>
                  <w:rPr>
                    <w:i/>
                  </w:rPr>
                  <w:t xml:space="preserve">The Last September </w:t>
                </w:r>
                <w:r w:rsidRPr="00917106">
                  <w:t>(1929)</w:t>
                </w:r>
                <w:r>
                  <w:t xml:space="preserve">. The Camerons moved to London in 1935, when Alan took a job with the BBC. Bowen travelled between London and Bowen's Court (which she inherited upon her father's death in 1930) up to and through the Second World War; the </w:t>
                </w:r>
                <w:r w:rsidR="00DB6CC1">
                  <w:t>buildup</w:t>
                </w:r>
                <w:r>
                  <w:t xml:space="preserve"> to the war saw the publication of another of her most widely read novels, </w:t>
                </w:r>
                <w:r>
                  <w:rPr>
                    <w:i/>
                  </w:rPr>
                  <w:t xml:space="preserve">The Death of The Heart </w:t>
                </w:r>
                <w:r>
                  <w:t>(1938). In this inter-war period, Bowen struck up a friendship and correspondence with Virginia Woolf</w:t>
                </w:r>
                <w:r w:rsidR="00735D87">
                  <w:t>, and her work was influenced by Woolf’s modernism</w:t>
                </w:r>
                <w:r>
                  <w:t>. The pair visited one another, with Woolf staying at Bowen's Court and Bowen staying at Rodmell only months before Woolf's suicide in 1941.</w:t>
                </w:r>
              </w:p>
              <w:p w14:paraId="47103546" w14:textId="77777777" w:rsidR="00601326" w:rsidRDefault="00601326" w:rsidP="00601326"/>
              <w:p w14:paraId="53D89545" w14:textId="5FD2E71B" w:rsidR="00601326" w:rsidRDefault="00601326" w:rsidP="00601326">
                <w:r>
                  <w:t xml:space="preserve">During the war, Bowen worked as a spy for the British Government, helping the British War Office take the pulse of the Irish public. Bowen considered wartime in London to have been the most interesting period </w:t>
                </w:r>
                <w:r w:rsidR="004F7976">
                  <w:t>of her life; indeed, it gave rise to</w:t>
                </w:r>
                <w:r>
                  <w:t xml:space="preserve"> her most widely read works in the form of the collection </w:t>
                </w:r>
                <w:r>
                  <w:rPr>
                    <w:i/>
                  </w:rPr>
                  <w:t xml:space="preserve">The Demon Lover and Other Stories </w:t>
                </w:r>
                <w:r>
                  <w:t>(1945)</w:t>
                </w:r>
                <w:r>
                  <w:rPr>
                    <w:i/>
                  </w:rPr>
                  <w:t>,</w:t>
                </w:r>
                <w:r>
                  <w:t xml:space="preserve"> which drew on both the experiences </w:t>
                </w:r>
                <w:r w:rsidR="00DB6CC1">
                  <w:t>of her youth and of the blitz. In 1942, she also completed</w:t>
                </w:r>
                <w:r>
                  <w:t xml:space="preserve"> </w:t>
                </w:r>
                <w:r>
                  <w:rPr>
                    <w:i/>
                  </w:rPr>
                  <w:t>Bowen's Court</w:t>
                </w:r>
                <w:r w:rsidR="00DB6CC1">
                  <w:rPr>
                    <w:i/>
                  </w:rPr>
                  <w:t xml:space="preserve"> </w:t>
                </w:r>
                <w:r w:rsidR="00DB6CC1">
                  <w:t xml:space="preserve">— </w:t>
                </w:r>
                <w:r>
                  <w:t>a historical look at the Big House where she spent much of her youth and adult life, and which influenced her work so heavily.</w:t>
                </w:r>
              </w:p>
              <w:p w14:paraId="36E365EA" w14:textId="77777777" w:rsidR="00601326" w:rsidRDefault="00601326" w:rsidP="00601326"/>
              <w:p w14:paraId="4CC9806C" w14:textId="24C9AB78" w:rsidR="005C52AE" w:rsidRDefault="00601326" w:rsidP="00601326">
                <w:r>
                  <w:t xml:space="preserve">Bowen continued to write fiction for the rest of her life, producing several novels of note, including </w:t>
                </w:r>
                <w:r>
                  <w:rPr>
                    <w:i/>
                  </w:rPr>
                  <w:t xml:space="preserve">The Heat of The Day </w:t>
                </w:r>
                <w:r>
                  <w:t xml:space="preserve">(1949), </w:t>
                </w:r>
                <w:r>
                  <w:rPr>
                    <w:i/>
                  </w:rPr>
                  <w:t>The Little Girls</w:t>
                </w:r>
                <w:r>
                  <w:t xml:space="preserve"> (1964) and, notably, </w:t>
                </w:r>
                <w:r>
                  <w:rPr>
                    <w:i/>
                  </w:rPr>
                  <w:t xml:space="preserve">Eva Trout </w:t>
                </w:r>
                <w:r>
                  <w:t>(1968), which won the Tait Prize and was sh</w:t>
                </w:r>
                <w:r w:rsidR="00D16B6D">
                  <w:t>ortlisted for the Booker Prize.</w:t>
                </w:r>
                <w:r>
                  <w:t xml:space="preserve"> Her focus, however, shifted to essays and memoirs, including </w:t>
                </w:r>
                <w:r>
                  <w:rPr>
                    <w:i/>
                  </w:rPr>
                  <w:t xml:space="preserve">The Shelbourne </w:t>
                </w:r>
                <w:r w:rsidRPr="003C2222">
                  <w:t>(1951),</w:t>
                </w:r>
                <w:r>
                  <w:t xml:space="preserve"> an historical account of Dublin's Shelbourne Hotel, one of the key sites of the Irish War of Independence. She sold Bowen's Court to a neighbo</w:t>
                </w:r>
                <w:r w:rsidR="002B3C5C">
                  <w:t>u</w:t>
                </w:r>
                <w:r>
                  <w:t>r in 1959, hoping that it would be restored, only to find it demolished within a year. Thereafter she lived in various places in England, including the Kent Coast and London. Elizabeth Bowen died in a London hospital on February 22, 1973, in the company of her onetime lover and life-long friend, Canadian diplomat Charles Ritchie. She was buried in her family plot in Farahy churchyard, near the former location of Bowen's Court.</w:t>
                </w:r>
              </w:p>
              <w:p w14:paraId="695094D6" w14:textId="77777777" w:rsidR="005C52AE" w:rsidRDefault="005C52AE" w:rsidP="00601326"/>
              <w:p w14:paraId="536ABB45" w14:textId="549E687D" w:rsidR="005C52AE" w:rsidRDefault="00DB6CC1" w:rsidP="005C52AE">
                <w:pPr>
                  <w:pStyle w:val="Heading1"/>
                  <w:outlineLvl w:val="0"/>
                </w:pPr>
                <w:r>
                  <w:t>Selected List of</w:t>
                </w:r>
                <w:r w:rsidR="005C52AE">
                  <w:t xml:space="preserve"> Works</w:t>
                </w:r>
                <w:r>
                  <w:t>:</w:t>
                </w:r>
              </w:p>
              <w:p w14:paraId="409F24A0" w14:textId="5C1B6C3C" w:rsidR="005C52AE" w:rsidRDefault="005C52AE" w:rsidP="005C52AE">
                <w:pPr>
                  <w:pStyle w:val="Heading2"/>
                  <w:outlineLvl w:val="1"/>
                </w:pPr>
                <w:r>
                  <w:t>Novels</w:t>
                </w:r>
                <w:r w:rsidR="00DB6CC1">
                  <w:t>:</w:t>
                </w:r>
              </w:p>
              <w:p w14:paraId="344CF0CE" w14:textId="77777777" w:rsidR="005C52AE" w:rsidRPr="005C52AE" w:rsidRDefault="005C52AE" w:rsidP="005C52AE">
                <w:pPr>
                  <w:pStyle w:val="NormalfollowingH2"/>
                  <w:rPr>
                    <w:i/>
                  </w:rPr>
                </w:pPr>
                <w:r w:rsidRPr="005C52AE">
                  <w:rPr>
                    <w:i/>
                  </w:rPr>
                  <w:t xml:space="preserve">The Hotel </w:t>
                </w:r>
                <w:r w:rsidRPr="005C52AE">
                  <w:t>(1927)</w:t>
                </w:r>
              </w:p>
              <w:p w14:paraId="06BEF125" w14:textId="77777777" w:rsidR="005C52AE" w:rsidRPr="005C52AE" w:rsidRDefault="005C52AE" w:rsidP="005C52AE">
                <w:pPr>
                  <w:pStyle w:val="NormalfollowingH2"/>
                  <w:rPr>
                    <w:i/>
                  </w:rPr>
                </w:pPr>
                <w:r w:rsidRPr="005C52AE">
                  <w:rPr>
                    <w:i/>
                  </w:rPr>
                  <w:t xml:space="preserve">The Last September </w:t>
                </w:r>
                <w:r w:rsidRPr="005C52AE">
                  <w:t>(1929)</w:t>
                </w:r>
              </w:p>
              <w:p w14:paraId="6635D7E7" w14:textId="77777777" w:rsidR="005C52AE" w:rsidRPr="005C52AE" w:rsidRDefault="005C52AE" w:rsidP="005C52AE">
                <w:pPr>
                  <w:pStyle w:val="NormalfollowingH2"/>
                  <w:rPr>
                    <w:i/>
                  </w:rPr>
                </w:pPr>
                <w:r w:rsidRPr="005C52AE">
                  <w:rPr>
                    <w:i/>
                  </w:rPr>
                  <w:t xml:space="preserve">Friends and Relations </w:t>
                </w:r>
                <w:r w:rsidRPr="005C52AE">
                  <w:t>(1931)</w:t>
                </w:r>
              </w:p>
              <w:p w14:paraId="3AA8B35A" w14:textId="77777777" w:rsidR="005C52AE" w:rsidRPr="005C52AE" w:rsidRDefault="005C52AE" w:rsidP="005C52AE">
                <w:pPr>
                  <w:pStyle w:val="NormalfollowingH2"/>
                  <w:rPr>
                    <w:i/>
                  </w:rPr>
                </w:pPr>
                <w:r w:rsidRPr="005C52AE">
                  <w:rPr>
                    <w:i/>
                  </w:rPr>
                  <w:t xml:space="preserve">To The North </w:t>
                </w:r>
                <w:r w:rsidRPr="005C52AE">
                  <w:t>(1932)</w:t>
                </w:r>
              </w:p>
              <w:p w14:paraId="74F555E4" w14:textId="77777777" w:rsidR="005C52AE" w:rsidRPr="005C52AE" w:rsidRDefault="005C52AE" w:rsidP="005C52AE">
                <w:pPr>
                  <w:pStyle w:val="NormalfollowingH2"/>
                  <w:rPr>
                    <w:i/>
                  </w:rPr>
                </w:pPr>
                <w:r w:rsidRPr="005C52AE">
                  <w:rPr>
                    <w:i/>
                  </w:rPr>
                  <w:t xml:space="preserve">The House in Paris </w:t>
                </w:r>
                <w:r w:rsidRPr="005C52AE">
                  <w:t>(1935)</w:t>
                </w:r>
              </w:p>
              <w:p w14:paraId="02ECEFA3" w14:textId="77777777" w:rsidR="005C52AE" w:rsidRPr="005C52AE" w:rsidRDefault="005C52AE" w:rsidP="005C52AE">
                <w:pPr>
                  <w:pStyle w:val="NormalfollowingH2"/>
                  <w:rPr>
                    <w:i/>
                  </w:rPr>
                </w:pPr>
                <w:r w:rsidRPr="005C52AE">
                  <w:rPr>
                    <w:i/>
                  </w:rPr>
                  <w:t xml:space="preserve">The Death of the Heart </w:t>
                </w:r>
                <w:r w:rsidRPr="005C52AE">
                  <w:t>(1938)</w:t>
                </w:r>
              </w:p>
              <w:p w14:paraId="56B1F197" w14:textId="77777777" w:rsidR="005C52AE" w:rsidRPr="005C52AE" w:rsidRDefault="005C52AE" w:rsidP="005C52AE">
                <w:pPr>
                  <w:pStyle w:val="NormalfollowingH2"/>
                  <w:rPr>
                    <w:i/>
                  </w:rPr>
                </w:pPr>
                <w:r w:rsidRPr="005C52AE">
                  <w:rPr>
                    <w:i/>
                  </w:rPr>
                  <w:t xml:space="preserve">The Heat of the Day </w:t>
                </w:r>
                <w:r w:rsidRPr="005C52AE">
                  <w:t>(1949)</w:t>
                </w:r>
              </w:p>
              <w:p w14:paraId="038E229A" w14:textId="77777777" w:rsidR="005C52AE" w:rsidRPr="005C52AE" w:rsidRDefault="005C52AE" w:rsidP="005C52AE">
                <w:pPr>
                  <w:pStyle w:val="NormalfollowingH2"/>
                  <w:rPr>
                    <w:i/>
                  </w:rPr>
                </w:pPr>
                <w:r w:rsidRPr="005C52AE">
                  <w:rPr>
                    <w:i/>
                  </w:rPr>
                  <w:t xml:space="preserve">A World of Love </w:t>
                </w:r>
                <w:r w:rsidRPr="005C52AE">
                  <w:t>(1955)</w:t>
                </w:r>
              </w:p>
              <w:p w14:paraId="7ED211E8" w14:textId="77777777" w:rsidR="005C52AE" w:rsidRPr="005C52AE" w:rsidRDefault="005C52AE" w:rsidP="005C52AE">
                <w:pPr>
                  <w:pStyle w:val="NormalfollowingH2"/>
                  <w:rPr>
                    <w:i/>
                  </w:rPr>
                </w:pPr>
                <w:r w:rsidRPr="005C52AE">
                  <w:rPr>
                    <w:i/>
                  </w:rPr>
                  <w:t xml:space="preserve">The Little Girls </w:t>
                </w:r>
                <w:r w:rsidRPr="005C52AE">
                  <w:t>(1964)</w:t>
                </w:r>
              </w:p>
              <w:p w14:paraId="5C05F8AD" w14:textId="77777777" w:rsidR="005C52AE" w:rsidRDefault="005C52AE" w:rsidP="005C52AE">
                <w:pPr>
                  <w:pStyle w:val="NormalfollowingH2"/>
                </w:pPr>
                <w:r w:rsidRPr="005C52AE">
                  <w:rPr>
                    <w:i/>
                  </w:rPr>
                  <w:t xml:space="preserve">Eva Trout, or Changing Scenes </w:t>
                </w:r>
                <w:r w:rsidRPr="005C52AE">
                  <w:t>(1968)</w:t>
                </w:r>
              </w:p>
              <w:p w14:paraId="6C21E760" w14:textId="77777777" w:rsidR="005C52AE" w:rsidRPr="005C52AE" w:rsidRDefault="005C52AE" w:rsidP="005C52AE">
                <w:pPr>
                  <w:pStyle w:val="NormalfollowingH2"/>
                  <w:rPr>
                    <w:i/>
                  </w:rPr>
                </w:pPr>
              </w:p>
              <w:p w14:paraId="6BB6489B" w14:textId="2314180F" w:rsidR="005C52AE" w:rsidRDefault="005C52AE" w:rsidP="005C52AE">
                <w:pPr>
                  <w:pStyle w:val="Heading2"/>
                  <w:outlineLvl w:val="1"/>
                </w:pPr>
                <w:r>
                  <w:t>Short Story Collections</w:t>
                </w:r>
                <w:r w:rsidR="00DB6CC1">
                  <w:t>:</w:t>
                </w:r>
              </w:p>
              <w:p w14:paraId="4B0C5087" w14:textId="77777777" w:rsidR="005C52AE" w:rsidRPr="005C52AE" w:rsidRDefault="005C52AE" w:rsidP="005C52AE">
                <w:pPr>
                  <w:pStyle w:val="NormalfollowingH2"/>
                  <w:rPr>
                    <w:i/>
                  </w:rPr>
                </w:pPr>
                <w:r w:rsidRPr="005C52AE">
                  <w:rPr>
                    <w:i/>
                  </w:rPr>
                  <w:t xml:space="preserve">Encounters </w:t>
                </w:r>
                <w:r w:rsidRPr="005C52AE">
                  <w:t>(1923)</w:t>
                </w:r>
              </w:p>
              <w:p w14:paraId="327A2C60" w14:textId="77777777" w:rsidR="005C52AE" w:rsidRPr="005C52AE" w:rsidRDefault="005C52AE" w:rsidP="005C52AE">
                <w:pPr>
                  <w:pStyle w:val="NormalfollowingH2"/>
                  <w:rPr>
                    <w:i/>
                  </w:rPr>
                </w:pPr>
                <w:r w:rsidRPr="005C52AE">
                  <w:rPr>
                    <w:i/>
                  </w:rPr>
                  <w:t xml:space="preserve">Ann Lee's and Other Stories </w:t>
                </w:r>
                <w:r w:rsidRPr="005C52AE">
                  <w:t>(1926)</w:t>
                </w:r>
              </w:p>
              <w:p w14:paraId="140536D8" w14:textId="77777777" w:rsidR="005C52AE" w:rsidRPr="005C52AE" w:rsidRDefault="005C52AE" w:rsidP="005C52AE">
                <w:pPr>
                  <w:pStyle w:val="NormalfollowingH2"/>
                  <w:rPr>
                    <w:i/>
                  </w:rPr>
                </w:pPr>
                <w:r w:rsidRPr="005C52AE">
                  <w:rPr>
                    <w:i/>
                  </w:rPr>
                  <w:t xml:space="preserve">Joining Charles and Other Stories </w:t>
                </w:r>
                <w:r w:rsidRPr="005C52AE">
                  <w:t>(1929)</w:t>
                </w:r>
              </w:p>
              <w:p w14:paraId="2715B963" w14:textId="77777777" w:rsidR="005C52AE" w:rsidRPr="005C52AE" w:rsidRDefault="005C52AE" w:rsidP="005C52AE">
                <w:pPr>
                  <w:pStyle w:val="NormalfollowingH2"/>
                  <w:rPr>
                    <w:i/>
                  </w:rPr>
                </w:pPr>
                <w:r w:rsidRPr="005C52AE">
                  <w:rPr>
                    <w:i/>
                  </w:rPr>
                  <w:t xml:space="preserve">The Cat Jumps and Other Stories </w:t>
                </w:r>
                <w:r w:rsidRPr="005C52AE">
                  <w:t>(1934)</w:t>
                </w:r>
              </w:p>
              <w:p w14:paraId="0775D84B" w14:textId="77777777" w:rsidR="005C52AE" w:rsidRPr="005C52AE" w:rsidRDefault="005C52AE" w:rsidP="005C52AE">
                <w:pPr>
                  <w:pStyle w:val="NormalfollowingH2"/>
                  <w:rPr>
                    <w:i/>
                  </w:rPr>
                </w:pPr>
                <w:r w:rsidRPr="005C52AE">
                  <w:rPr>
                    <w:i/>
                  </w:rPr>
                  <w:t xml:space="preserve">Look at All Those Roses </w:t>
                </w:r>
                <w:r w:rsidRPr="005C52AE">
                  <w:t>(1941)</w:t>
                </w:r>
              </w:p>
              <w:p w14:paraId="4EF77A1B" w14:textId="77777777" w:rsidR="005C52AE" w:rsidRPr="005C52AE" w:rsidRDefault="005C52AE" w:rsidP="005C52AE">
                <w:pPr>
                  <w:pStyle w:val="NormalfollowingH2"/>
                  <w:rPr>
                    <w:i/>
                  </w:rPr>
                </w:pPr>
                <w:r w:rsidRPr="005C52AE">
                  <w:rPr>
                    <w:i/>
                  </w:rPr>
                  <w:lastRenderedPageBreak/>
                  <w:t xml:space="preserve">The Demon Lover and Other Stories </w:t>
                </w:r>
                <w:r w:rsidRPr="005C52AE">
                  <w:t>(1945)</w:t>
                </w:r>
              </w:p>
              <w:p w14:paraId="071434E1" w14:textId="77777777" w:rsidR="005C52AE" w:rsidRPr="005C52AE" w:rsidRDefault="005C52AE" w:rsidP="005C52AE">
                <w:pPr>
                  <w:pStyle w:val="NormalfollowingH2"/>
                  <w:rPr>
                    <w:i/>
                  </w:rPr>
                </w:pPr>
                <w:r w:rsidRPr="005C52AE">
                  <w:rPr>
                    <w:i/>
                  </w:rPr>
                  <w:t xml:space="preserve">A Day in the Dark and Other Stories </w:t>
                </w:r>
                <w:r w:rsidRPr="005C52AE">
                  <w:t>(1965)</w:t>
                </w:r>
              </w:p>
              <w:p w14:paraId="2D3D51C3" w14:textId="77777777" w:rsidR="005C52AE" w:rsidRPr="005C52AE" w:rsidRDefault="005C52AE" w:rsidP="005C52AE">
                <w:pPr>
                  <w:pStyle w:val="NormalfollowingH2"/>
                  <w:rPr>
                    <w:i/>
                  </w:rPr>
                </w:pPr>
                <w:r w:rsidRPr="005C52AE">
                  <w:rPr>
                    <w:i/>
                  </w:rPr>
                  <w:t xml:space="preserve">The Collected Stories of Elizabeth Bowen </w:t>
                </w:r>
                <w:r w:rsidRPr="005C52AE">
                  <w:t>(1986)</w:t>
                </w:r>
              </w:p>
              <w:p w14:paraId="24767E42" w14:textId="77777777" w:rsidR="005C52AE" w:rsidRDefault="005C52AE" w:rsidP="005C52AE"/>
              <w:p w14:paraId="70D66A56" w14:textId="54EBBE41" w:rsidR="005C52AE" w:rsidRDefault="005C52AE" w:rsidP="005C52AE">
                <w:pPr>
                  <w:pStyle w:val="Heading2"/>
                  <w:outlineLvl w:val="1"/>
                </w:pPr>
                <w:r>
                  <w:t>Memoirs</w:t>
                </w:r>
                <w:r w:rsidR="00DB6CC1">
                  <w:t>:</w:t>
                </w:r>
              </w:p>
              <w:p w14:paraId="6CBA6691" w14:textId="77777777" w:rsidR="005C52AE" w:rsidRPr="005C52AE" w:rsidRDefault="005C52AE" w:rsidP="005C52AE">
                <w:pPr>
                  <w:pStyle w:val="NormalfollowingH2"/>
                  <w:rPr>
                    <w:i/>
                  </w:rPr>
                </w:pPr>
                <w:r w:rsidRPr="005C52AE">
                  <w:rPr>
                    <w:i/>
                  </w:rPr>
                  <w:t xml:space="preserve">Seven Winters: Memoirs of a Dublin Childhood </w:t>
                </w:r>
                <w:r w:rsidRPr="005C52AE">
                  <w:t>(1942)</w:t>
                </w:r>
              </w:p>
              <w:p w14:paraId="45FDB64C" w14:textId="77777777" w:rsidR="005C52AE" w:rsidRPr="005C52AE" w:rsidRDefault="005C52AE" w:rsidP="005C52AE">
                <w:pPr>
                  <w:pStyle w:val="NormalfollowingH2"/>
                  <w:rPr>
                    <w:i/>
                  </w:rPr>
                </w:pPr>
                <w:r w:rsidRPr="005C52AE">
                  <w:rPr>
                    <w:i/>
                  </w:rPr>
                  <w:t xml:space="preserve">Why do I Write? An Exchange of Views Between Elizabeth Bowen, Graham Greene, and V.S. Pritchett </w:t>
                </w:r>
                <w:r w:rsidRPr="005C52AE">
                  <w:t>(1948)</w:t>
                </w:r>
              </w:p>
              <w:p w14:paraId="3147518F" w14:textId="77777777" w:rsidR="005C52AE" w:rsidRPr="005C52AE" w:rsidRDefault="005C52AE" w:rsidP="005C52AE">
                <w:pPr>
                  <w:pStyle w:val="NormalfollowingH2"/>
                  <w:rPr>
                    <w:i/>
                  </w:rPr>
                </w:pPr>
                <w:r w:rsidRPr="005C52AE">
                  <w:rPr>
                    <w:i/>
                  </w:rPr>
                  <w:t xml:space="preserve">Collected Impressions </w:t>
                </w:r>
                <w:r w:rsidRPr="005C52AE">
                  <w:t>(1950)</w:t>
                </w:r>
              </w:p>
              <w:p w14:paraId="1810AD86" w14:textId="77777777" w:rsidR="005C52AE" w:rsidRPr="005C52AE" w:rsidRDefault="005C52AE" w:rsidP="005C52AE">
                <w:pPr>
                  <w:pStyle w:val="NormalfollowingH2"/>
                  <w:rPr>
                    <w:i/>
                  </w:rPr>
                </w:pPr>
                <w:r w:rsidRPr="005C52AE">
                  <w:rPr>
                    <w:i/>
                  </w:rPr>
                  <w:t xml:space="preserve">Afterthought: Pieces about Writing </w:t>
                </w:r>
                <w:r w:rsidRPr="005C52AE">
                  <w:t>(1962)</w:t>
                </w:r>
              </w:p>
              <w:p w14:paraId="52DDA799" w14:textId="77777777" w:rsidR="005C52AE" w:rsidRPr="005C52AE" w:rsidRDefault="005C52AE" w:rsidP="005C52AE">
                <w:pPr>
                  <w:pStyle w:val="NormalfollowingH2"/>
                  <w:rPr>
                    <w:i/>
                  </w:rPr>
                </w:pPr>
                <w:r w:rsidRPr="005C52AE">
                  <w:rPr>
                    <w:i/>
                  </w:rPr>
                  <w:t xml:space="preserve">Pictures and Conversations </w:t>
                </w:r>
                <w:r w:rsidRPr="005C52AE">
                  <w:t>(1975)</w:t>
                </w:r>
              </w:p>
              <w:p w14:paraId="1C738215" w14:textId="77777777" w:rsidR="005C52AE" w:rsidRPr="005C52AE" w:rsidRDefault="005C52AE" w:rsidP="005C52AE">
                <w:pPr>
                  <w:pStyle w:val="NormalfollowingH2"/>
                  <w:rPr>
                    <w:i/>
                  </w:rPr>
                </w:pPr>
                <w:r w:rsidRPr="005C52AE">
                  <w:rPr>
                    <w:i/>
                  </w:rPr>
                  <w:t xml:space="preserve">The Mulberry Tree: Writings of Elizabeth Bowen </w:t>
                </w:r>
                <w:r w:rsidRPr="005C52AE">
                  <w:t>(1986)</w:t>
                </w:r>
              </w:p>
              <w:p w14:paraId="16522FE1" w14:textId="77777777" w:rsidR="005C52AE" w:rsidRPr="005C52AE" w:rsidRDefault="005C52AE" w:rsidP="005C52AE">
                <w:pPr>
                  <w:pStyle w:val="NormalfollowingH2"/>
                  <w:rPr>
                    <w:i/>
                  </w:rPr>
                </w:pPr>
                <w:r w:rsidRPr="005C52AE">
                  <w:rPr>
                    <w:i/>
                  </w:rPr>
                  <w:t xml:space="preserve">'Notes on Eire': Espionage Reports to Winston Churchill, 1940-2 </w:t>
                </w:r>
                <w:r w:rsidRPr="005C52AE">
                  <w:t>(1999)</w:t>
                </w:r>
              </w:p>
              <w:p w14:paraId="6A0392D1" w14:textId="77777777" w:rsidR="005C52AE" w:rsidRDefault="005C52AE" w:rsidP="005C52AE"/>
              <w:p w14:paraId="26245217" w14:textId="72EEB667" w:rsidR="005C52AE" w:rsidRDefault="005C52AE" w:rsidP="005C52AE">
                <w:pPr>
                  <w:pStyle w:val="Heading2"/>
                  <w:outlineLvl w:val="1"/>
                </w:pPr>
                <w:r>
                  <w:t>Historical Work</w:t>
                </w:r>
                <w:r w:rsidR="00DB6CC1">
                  <w:t>:</w:t>
                </w:r>
              </w:p>
              <w:p w14:paraId="5A6E00FD" w14:textId="77777777" w:rsidR="005C52AE" w:rsidRPr="005C52AE" w:rsidRDefault="005C52AE" w:rsidP="005C52AE">
                <w:pPr>
                  <w:pStyle w:val="NormalfollowingH2"/>
                  <w:rPr>
                    <w:i/>
                  </w:rPr>
                </w:pPr>
                <w:r w:rsidRPr="005C52AE">
                  <w:rPr>
                    <w:i/>
                  </w:rPr>
                  <w:t xml:space="preserve">Bowen's Court </w:t>
                </w:r>
                <w:r w:rsidRPr="003775DB">
                  <w:t>(1942)</w:t>
                </w:r>
              </w:p>
              <w:p w14:paraId="4928D26F" w14:textId="77777777" w:rsidR="005C52AE" w:rsidRPr="005C52AE" w:rsidRDefault="005C52AE" w:rsidP="005C52AE">
                <w:pPr>
                  <w:pStyle w:val="NormalfollowingH2"/>
                  <w:rPr>
                    <w:i/>
                  </w:rPr>
                </w:pPr>
                <w:r w:rsidRPr="005C52AE">
                  <w:rPr>
                    <w:i/>
                  </w:rPr>
                  <w:t xml:space="preserve">English Novelists </w:t>
                </w:r>
                <w:r w:rsidRPr="003775DB">
                  <w:t>(1942)</w:t>
                </w:r>
              </w:p>
              <w:p w14:paraId="3E1DD513" w14:textId="77777777" w:rsidR="005C52AE" w:rsidRPr="005C52AE" w:rsidRDefault="005C52AE" w:rsidP="005C52AE">
                <w:pPr>
                  <w:pStyle w:val="NormalfollowingH2"/>
                  <w:rPr>
                    <w:i/>
                  </w:rPr>
                </w:pPr>
                <w:r w:rsidRPr="005C52AE">
                  <w:rPr>
                    <w:i/>
                  </w:rPr>
                  <w:t xml:space="preserve">Anthony Trollope: A New Judgement </w:t>
                </w:r>
                <w:r w:rsidRPr="003775DB">
                  <w:t>(1946)</w:t>
                </w:r>
              </w:p>
              <w:p w14:paraId="19841132" w14:textId="77777777" w:rsidR="005C52AE" w:rsidRPr="005C52AE" w:rsidRDefault="005C52AE" w:rsidP="005C52AE">
                <w:pPr>
                  <w:pStyle w:val="NormalfollowingH2"/>
                  <w:rPr>
                    <w:i/>
                  </w:rPr>
                </w:pPr>
                <w:r w:rsidRPr="005C52AE">
                  <w:rPr>
                    <w:i/>
                  </w:rPr>
                  <w:t xml:space="preserve">The Shelbourne </w:t>
                </w:r>
                <w:r w:rsidRPr="003775DB">
                  <w:t>(1951)</w:t>
                </w:r>
              </w:p>
              <w:p w14:paraId="7A947617" w14:textId="77777777" w:rsidR="005C52AE" w:rsidRPr="005C52AE" w:rsidRDefault="005C52AE" w:rsidP="005C52AE">
                <w:pPr>
                  <w:pStyle w:val="NormalfollowingH2"/>
                  <w:rPr>
                    <w:i/>
                  </w:rPr>
                </w:pPr>
                <w:r w:rsidRPr="005C52AE">
                  <w:rPr>
                    <w:i/>
                  </w:rPr>
                  <w:t xml:space="preserve">A Time in Rome </w:t>
                </w:r>
                <w:r w:rsidRPr="003775DB">
                  <w:t>(1960)</w:t>
                </w:r>
              </w:p>
              <w:p w14:paraId="2C8342C6" w14:textId="77777777" w:rsidR="005C52AE" w:rsidRDefault="005C52AE" w:rsidP="005C52AE"/>
              <w:p w14:paraId="42A5677E" w14:textId="4AD871BF" w:rsidR="005C52AE" w:rsidRDefault="005C52AE" w:rsidP="005C52AE">
                <w:pPr>
                  <w:pStyle w:val="Heading2"/>
                  <w:outlineLvl w:val="1"/>
                </w:pPr>
                <w:r>
                  <w:t>Children's Fiction</w:t>
                </w:r>
                <w:r w:rsidR="00DB6CC1">
                  <w:t>:</w:t>
                </w:r>
              </w:p>
              <w:p w14:paraId="5E802423" w14:textId="77777777" w:rsidR="003F0D73" w:rsidRDefault="005C52AE" w:rsidP="003775DB">
                <w:pPr>
                  <w:pStyle w:val="NormalfollowingH2"/>
                </w:pPr>
                <w:r w:rsidRPr="003775DB">
                  <w:rPr>
                    <w:i/>
                  </w:rPr>
                  <w:t xml:space="preserve">The Good Tiger </w:t>
                </w:r>
                <w:r w:rsidRPr="003775DB">
                  <w:t>(1965)</w:t>
                </w:r>
              </w:p>
            </w:tc>
          </w:sdtContent>
        </w:sdt>
      </w:tr>
      <w:tr w:rsidR="003235A7" w14:paraId="29730518" w14:textId="77777777" w:rsidTr="003235A7">
        <w:tc>
          <w:tcPr>
            <w:tcW w:w="9016" w:type="dxa"/>
          </w:tcPr>
          <w:p w14:paraId="4E0420C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AB3AA09110F4884BC44241FEE7361D2"/>
              </w:placeholder>
            </w:sdtPr>
            <w:sdtContent>
              <w:p w14:paraId="0F694DFB" w14:textId="77777777" w:rsidR="00EB5598" w:rsidRDefault="00EB5598" w:rsidP="00EB5598"/>
              <w:p w14:paraId="55E13CB2" w14:textId="77777777" w:rsidR="00EB5598" w:rsidRDefault="007E4DC9" w:rsidP="00EB5598">
                <w:sdt>
                  <w:sdtPr>
                    <w:id w:val="625433949"/>
                    <w:citation/>
                  </w:sdtPr>
                  <w:sdtContent>
                    <w:r w:rsidR="00EB5598">
                      <w:fldChar w:fldCharType="begin"/>
                    </w:r>
                    <w:r w:rsidR="00EB5598">
                      <w:rPr>
                        <w:lang w:val="en-US"/>
                      </w:rPr>
                      <w:instrText xml:space="preserve"> CITATION Aus89 \l 1033 </w:instrText>
                    </w:r>
                    <w:r w:rsidR="00EB5598">
                      <w:fldChar w:fldCharType="separate"/>
                    </w:r>
                    <w:r w:rsidR="00EB5598">
                      <w:rPr>
                        <w:noProof/>
                        <w:lang w:val="en-US"/>
                      </w:rPr>
                      <w:t>(Austin)</w:t>
                    </w:r>
                    <w:r w:rsidR="00EB5598">
                      <w:fldChar w:fldCharType="end"/>
                    </w:r>
                  </w:sdtContent>
                </w:sdt>
              </w:p>
              <w:p w14:paraId="3CE26071" w14:textId="77777777" w:rsidR="00EB5598" w:rsidRDefault="00EB5598" w:rsidP="00EB5598"/>
              <w:p w14:paraId="539A987B" w14:textId="77777777" w:rsidR="00EB5598" w:rsidRDefault="007E4DC9" w:rsidP="00EB5598">
                <w:sdt>
                  <w:sdtPr>
                    <w:id w:val="-766317507"/>
                    <w:citation/>
                  </w:sdtPr>
                  <w:sdtContent>
                    <w:r w:rsidR="00EB5598">
                      <w:fldChar w:fldCharType="begin"/>
                    </w:r>
                    <w:r w:rsidR="00EB5598">
                      <w:rPr>
                        <w:lang w:val="en-US"/>
                      </w:rPr>
                      <w:instrText xml:space="preserve"> CITATION Ell03 \l 1033 </w:instrText>
                    </w:r>
                    <w:r w:rsidR="00EB5598">
                      <w:fldChar w:fldCharType="separate"/>
                    </w:r>
                    <w:r w:rsidR="00EB5598">
                      <w:rPr>
                        <w:noProof/>
                        <w:lang w:val="en-US"/>
                      </w:rPr>
                      <w:t>(Ellman)</w:t>
                    </w:r>
                    <w:r w:rsidR="00EB5598">
                      <w:fldChar w:fldCharType="end"/>
                    </w:r>
                  </w:sdtContent>
                </w:sdt>
              </w:p>
              <w:p w14:paraId="6CD880D2" w14:textId="77777777" w:rsidR="00EB5598" w:rsidRDefault="00EB5598" w:rsidP="00EB5598"/>
              <w:p w14:paraId="48D2E5D6" w14:textId="77777777" w:rsidR="00EB5598" w:rsidRDefault="007E4DC9" w:rsidP="00EB5598">
                <w:sdt>
                  <w:sdtPr>
                    <w:id w:val="869038823"/>
                    <w:citation/>
                  </w:sdtPr>
                  <w:sdtContent>
                    <w:r w:rsidR="00EB5598">
                      <w:fldChar w:fldCharType="begin"/>
                    </w:r>
                    <w:r w:rsidR="00EB5598">
                      <w:rPr>
                        <w:lang w:val="en-US"/>
                      </w:rPr>
                      <w:instrText xml:space="preserve"> CITATION Gle78 \l 1033 </w:instrText>
                    </w:r>
                    <w:r w:rsidR="00EB5598">
                      <w:fldChar w:fldCharType="separate"/>
                    </w:r>
                    <w:r w:rsidR="00EB5598">
                      <w:rPr>
                        <w:noProof/>
                        <w:lang w:val="en-US"/>
                      </w:rPr>
                      <w:t>(Glendinning)</w:t>
                    </w:r>
                    <w:r w:rsidR="00EB5598">
                      <w:fldChar w:fldCharType="end"/>
                    </w:r>
                  </w:sdtContent>
                </w:sdt>
              </w:p>
              <w:p w14:paraId="5DC80BCC" w14:textId="77777777" w:rsidR="00EB5598" w:rsidRDefault="00EB5598" w:rsidP="00EB5598"/>
              <w:p w14:paraId="739B575A" w14:textId="29140130" w:rsidR="003235A7" w:rsidRDefault="007E4DC9" w:rsidP="00EB5598">
                <w:sdt>
                  <w:sdtPr>
                    <w:id w:val="1979564924"/>
                    <w:citation/>
                  </w:sdtPr>
                  <w:sdtContent>
                    <w:r w:rsidR="00EB5598">
                      <w:fldChar w:fldCharType="begin"/>
                    </w:r>
                    <w:r w:rsidR="00EB5598">
                      <w:rPr>
                        <w:lang w:val="en-US"/>
                      </w:rPr>
                      <w:instrText xml:space="preserve"> CITATION Sus07 \l 1033 </w:instrText>
                    </w:r>
                    <w:r w:rsidR="00EB5598">
                      <w:fldChar w:fldCharType="separate"/>
                    </w:r>
                    <w:r w:rsidR="00EB5598">
                      <w:rPr>
                        <w:noProof/>
                        <w:lang w:val="en-US"/>
                      </w:rPr>
                      <w:t>(Special Issue: Elizabeth Bowen)</w:t>
                    </w:r>
                    <w:r w:rsidR="00EB5598">
                      <w:fldChar w:fldCharType="end"/>
                    </w:r>
                  </w:sdtContent>
                </w:sdt>
              </w:p>
              <w:bookmarkStart w:id="0" w:name="_GoBack" w:displacedByCustomXml="next"/>
              <w:bookmarkEnd w:id="0" w:displacedByCustomXml="next"/>
            </w:sdtContent>
          </w:sdt>
        </w:tc>
      </w:tr>
    </w:tbl>
    <w:p w14:paraId="3C9724B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A0D6F0" w14:textId="77777777" w:rsidR="007E4DC9" w:rsidRDefault="007E4DC9" w:rsidP="007A0D55">
      <w:pPr>
        <w:spacing w:after="0" w:line="240" w:lineRule="auto"/>
      </w:pPr>
      <w:r>
        <w:separator/>
      </w:r>
    </w:p>
  </w:endnote>
  <w:endnote w:type="continuationSeparator" w:id="0">
    <w:p w14:paraId="61778CD1" w14:textId="77777777" w:rsidR="007E4DC9" w:rsidRDefault="007E4DC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74BE8" w14:textId="77777777" w:rsidR="007E4DC9" w:rsidRDefault="007E4DC9" w:rsidP="007A0D55">
      <w:pPr>
        <w:spacing w:after="0" w:line="240" w:lineRule="auto"/>
      </w:pPr>
      <w:r>
        <w:separator/>
      </w:r>
    </w:p>
  </w:footnote>
  <w:footnote w:type="continuationSeparator" w:id="0">
    <w:p w14:paraId="45F531DA" w14:textId="77777777" w:rsidR="007E4DC9" w:rsidRDefault="007E4DC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BF25A1" w14:textId="77777777" w:rsidR="007E4DC9" w:rsidRDefault="007E4DC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B137EF6" w14:textId="77777777" w:rsidR="007E4DC9" w:rsidRDefault="007E4D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FC6"/>
    <w:rsid w:val="00032559"/>
    <w:rsid w:val="00052040"/>
    <w:rsid w:val="000B25AE"/>
    <w:rsid w:val="000B55AB"/>
    <w:rsid w:val="000D24DC"/>
    <w:rsid w:val="00101B2E"/>
    <w:rsid w:val="00116FA0"/>
    <w:rsid w:val="0015114C"/>
    <w:rsid w:val="00163AD2"/>
    <w:rsid w:val="001A21F3"/>
    <w:rsid w:val="001A2537"/>
    <w:rsid w:val="001A6A06"/>
    <w:rsid w:val="00210C03"/>
    <w:rsid w:val="002162E2"/>
    <w:rsid w:val="00225C5A"/>
    <w:rsid w:val="00230B10"/>
    <w:rsid w:val="00234353"/>
    <w:rsid w:val="00244BB0"/>
    <w:rsid w:val="002A0A0D"/>
    <w:rsid w:val="002B0B37"/>
    <w:rsid w:val="002B3C5C"/>
    <w:rsid w:val="0030662D"/>
    <w:rsid w:val="003235A7"/>
    <w:rsid w:val="003677B6"/>
    <w:rsid w:val="003775DB"/>
    <w:rsid w:val="003D3579"/>
    <w:rsid w:val="003E2795"/>
    <w:rsid w:val="003F0D73"/>
    <w:rsid w:val="00462DBE"/>
    <w:rsid w:val="00464699"/>
    <w:rsid w:val="00483379"/>
    <w:rsid w:val="00487BC5"/>
    <w:rsid w:val="00496888"/>
    <w:rsid w:val="004A7476"/>
    <w:rsid w:val="004E5896"/>
    <w:rsid w:val="004F7976"/>
    <w:rsid w:val="00513EE6"/>
    <w:rsid w:val="00523FC6"/>
    <w:rsid w:val="00534F8F"/>
    <w:rsid w:val="00590035"/>
    <w:rsid w:val="005B177E"/>
    <w:rsid w:val="005B3921"/>
    <w:rsid w:val="005C52AE"/>
    <w:rsid w:val="005F26D7"/>
    <w:rsid w:val="005F5450"/>
    <w:rsid w:val="00601326"/>
    <w:rsid w:val="00695F94"/>
    <w:rsid w:val="006D0412"/>
    <w:rsid w:val="00735D87"/>
    <w:rsid w:val="007411B9"/>
    <w:rsid w:val="00780D95"/>
    <w:rsid w:val="00780DC7"/>
    <w:rsid w:val="007A0D55"/>
    <w:rsid w:val="007B3377"/>
    <w:rsid w:val="007E4DC9"/>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16B6D"/>
    <w:rsid w:val="00D656DA"/>
    <w:rsid w:val="00D83300"/>
    <w:rsid w:val="00DB6CC1"/>
    <w:rsid w:val="00DC6B48"/>
    <w:rsid w:val="00DF01B0"/>
    <w:rsid w:val="00E85A05"/>
    <w:rsid w:val="00E95829"/>
    <w:rsid w:val="00EA606C"/>
    <w:rsid w:val="00EB0C8C"/>
    <w:rsid w:val="00EB51FD"/>
    <w:rsid w:val="00EB5598"/>
    <w:rsid w:val="00EB77DB"/>
    <w:rsid w:val="00ED139F"/>
    <w:rsid w:val="00EF74F7"/>
    <w:rsid w:val="00F36937"/>
    <w:rsid w:val="00F60F53"/>
    <w:rsid w:val="00F72FB2"/>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7A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23F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FC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23F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F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308AA18DFA744618F063CE6BB29DFAF"/>
        <w:category>
          <w:name w:val="General"/>
          <w:gallery w:val="placeholder"/>
        </w:category>
        <w:types>
          <w:type w:val="bbPlcHdr"/>
        </w:types>
        <w:behaviors>
          <w:behavior w:val="content"/>
        </w:behaviors>
        <w:guid w:val="{6BB7CBE4-7219-4CF5-BC1F-C94C3CCC7A53}"/>
      </w:docPartPr>
      <w:docPartBody>
        <w:p w:rsidR="00685C24" w:rsidRDefault="00801E6F">
          <w:pPr>
            <w:pStyle w:val="5308AA18DFA744618F063CE6BB29DFAF"/>
          </w:pPr>
          <w:r w:rsidRPr="00CC586D">
            <w:rPr>
              <w:rStyle w:val="PlaceholderText"/>
              <w:b/>
              <w:color w:val="FFFFFF" w:themeColor="background1"/>
            </w:rPr>
            <w:t>[Salutation]</w:t>
          </w:r>
        </w:p>
      </w:docPartBody>
    </w:docPart>
    <w:docPart>
      <w:docPartPr>
        <w:name w:val="93AAF2E288A64B5B8F890648B45ECC60"/>
        <w:category>
          <w:name w:val="General"/>
          <w:gallery w:val="placeholder"/>
        </w:category>
        <w:types>
          <w:type w:val="bbPlcHdr"/>
        </w:types>
        <w:behaviors>
          <w:behavior w:val="content"/>
        </w:behaviors>
        <w:guid w:val="{A12AA201-5FD9-4288-B234-435576A8D26D}"/>
      </w:docPartPr>
      <w:docPartBody>
        <w:p w:rsidR="00685C24" w:rsidRDefault="00801E6F">
          <w:pPr>
            <w:pStyle w:val="93AAF2E288A64B5B8F890648B45ECC60"/>
          </w:pPr>
          <w:r>
            <w:rPr>
              <w:rStyle w:val="PlaceholderText"/>
            </w:rPr>
            <w:t>[First name]</w:t>
          </w:r>
        </w:p>
      </w:docPartBody>
    </w:docPart>
    <w:docPart>
      <w:docPartPr>
        <w:name w:val="973ACD58BFF34498BDEFE7DC4C36765B"/>
        <w:category>
          <w:name w:val="General"/>
          <w:gallery w:val="placeholder"/>
        </w:category>
        <w:types>
          <w:type w:val="bbPlcHdr"/>
        </w:types>
        <w:behaviors>
          <w:behavior w:val="content"/>
        </w:behaviors>
        <w:guid w:val="{A6450793-1D70-4CE8-87B1-A6426854C9F6}"/>
      </w:docPartPr>
      <w:docPartBody>
        <w:p w:rsidR="00685C24" w:rsidRDefault="00801E6F">
          <w:pPr>
            <w:pStyle w:val="973ACD58BFF34498BDEFE7DC4C36765B"/>
          </w:pPr>
          <w:r>
            <w:rPr>
              <w:rStyle w:val="PlaceholderText"/>
            </w:rPr>
            <w:t>[Middle name]</w:t>
          </w:r>
        </w:p>
      </w:docPartBody>
    </w:docPart>
    <w:docPart>
      <w:docPartPr>
        <w:name w:val="B78CBE3399C645318BF7AC5ED29CA10E"/>
        <w:category>
          <w:name w:val="General"/>
          <w:gallery w:val="placeholder"/>
        </w:category>
        <w:types>
          <w:type w:val="bbPlcHdr"/>
        </w:types>
        <w:behaviors>
          <w:behavior w:val="content"/>
        </w:behaviors>
        <w:guid w:val="{817662FB-AEFB-4051-B63F-E19B98739F0C}"/>
      </w:docPartPr>
      <w:docPartBody>
        <w:p w:rsidR="00685C24" w:rsidRDefault="00801E6F">
          <w:pPr>
            <w:pStyle w:val="B78CBE3399C645318BF7AC5ED29CA10E"/>
          </w:pPr>
          <w:r>
            <w:rPr>
              <w:rStyle w:val="PlaceholderText"/>
            </w:rPr>
            <w:t>[Last name]</w:t>
          </w:r>
        </w:p>
      </w:docPartBody>
    </w:docPart>
    <w:docPart>
      <w:docPartPr>
        <w:name w:val="7D72E123103E4839B84F63EAD31080EC"/>
        <w:category>
          <w:name w:val="General"/>
          <w:gallery w:val="placeholder"/>
        </w:category>
        <w:types>
          <w:type w:val="bbPlcHdr"/>
        </w:types>
        <w:behaviors>
          <w:behavior w:val="content"/>
        </w:behaviors>
        <w:guid w:val="{AB78A322-860F-4518-B310-0AE2316915AC}"/>
      </w:docPartPr>
      <w:docPartBody>
        <w:p w:rsidR="00685C24" w:rsidRDefault="00801E6F">
          <w:pPr>
            <w:pStyle w:val="7D72E123103E4839B84F63EAD31080EC"/>
          </w:pPr>
          <w:r>
            <w:rPr>
              <w:rStyle w:val="PlaceholderText"/>
            </w:rPr>
            <w:t>[Enter your biography]</w:t>
          </w:r>
        </w:p>
      </w:docPartBody>
    </w:docPart>
    <w:docPart>
      <w:docPartPr>
        <w:name w:val="F4E8D48277DF45B5955D3A0855165F71"/>
        <w:category>
          <w:name w:val="General"/>
          <w:gallery w:val="placeholder"/>
        </w:category>
        <w:types>
          <w:type w:val="bbPlcHdr"/>
        </w:types>
        <w:behaviors>
          <w:behavior w:val="content"/>
        </w:behaviors>
        <w:guid w:val="{60AD4B96-8284-4833-9650-06DC790592DF}"/>
      </w:docPartPr>
      <w:docPartBody>
        <w:p w:rsidR="00685C24" w:rsidRDefault="00801E6F">
          <w:pPr>
            <w:pStyle w:val="F4E8D48277DF45B5955D3A0855165F71"/>
          </w:pPr>
          <w:r>
            <w:rPr>
              <w:rStyle w:val="PlaceholderText"/>
            </w:rPr>
            <w:t>[Enter the institution with which you are affiliated]</w:t>
          </w:r>
        </w:p>
      </w:docPartBody>
    </w:docPart>
    <w:docPart>
      <w:docPartPr>
        <w:name w:val="538F6BD1D9E4494FA205D37FD4E4C37F"/>
        <w:category>
          <w:name w:val="General"/>
          <w:gallery w:val="placeholder"/>
        </w:category>
        <w:types>
          <w:type w:val="bbPlcHdr"/>
        </w:types>
        <w:behaviors>
          <w:behavior w:val="content"/>
        </w:behaviors>
        <w:guid w:val="{A6435048-B124-4A66-85D9-3F7A48F0714B}"/>
      </w:docPartPr>
      <w:docPartBody>
        <w:p w:rsidR="00685C24" w:rsidRDefault="00801E6F">
          <w:pPr>
            <w:pStyle w:val="538F6BD1D9E4494FA205D37FD4E4C37F"/>
          </w:pPr>
          <w:r w:rsidRPr="00EF74F7">
            <w:rPr>
              <w:b/>
              <w:color w:val="808080" w:themeColor="background1" w:themeShade="80"/>
            </w:rPr>
            <w:t>[Enter the headword for your article]</w:t>
          </w:r>
        </w:p>
      </w:docPartBody>
    </w:docPart>
    <w:docPart>
      <w:docPartPr>
        <w:name w:val="6BC70A3B527C43DEB5B88DC275FBD1CA"/>
        <w:category>
          <w:name w:val="General"/>
          <w:gallery w:val="placeholder"/>
        </w:category>
        <w:types>
          <w:type w:val="bbPlcHdr"/>
        </w:types>
        <w:behaviors>
          <w:behavior w:val="content"/>
        </w:behaviors>
        <w:guid w:val="{7CD2C218-41CD-46EB-9AC8-C360E8C16E9C}"/>
      </w:docPartPr>
      <w:docPartBody>
        <w:p w:rsidR="00685C24" w:rsidRDefault="00801E6F">
          <w:pPr>
            <w:pStyle w:val="6BC70A3B527C43DEB5B88DC275FBD1C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CD0907FD18B4C5E9D68E8C391932ABC"/>
        <w:category>
          <w:name w:val="General"/>
          <w:gallery w:val="placeholder"/>
        </w:category>
        <w:types>
          <w:type w:val="bbPlcHdr"/>
        </w:types>
        <w:behaviors>
          <w:behavior w:val="content"/>
        </w:behaviors>
        <w:guid w:val="{017A97C4-FA0C-49AD-B68B-CF41DE6D7AB0}"/>
      </w:docPartPr>
      <w:docPartBody>
        <w:p w:rsidR="00685C24" w:rsidRDefault="00801E6F">
          <w:pPr>
            <w:pStyle w:val="CCD0907FD18B4C5E9D68E8C391932AB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63B32A1B7854F38BF1E9B4B09AA420D"/>
        <w:category>
          <w:name w:val="General"/>
          <w:gallery w:val="placeholder"/>
        </w:category>
        <w:types>
          <w:type w:val="bbPlcHdr"/>
        </w:types>
        <w:behaviors>
          <w:behavior w:val="content"/>
        </w:behaviors>
        <w:guid w:val="{34364C09-1AF5-45AF-8941-E52736C3DDF9}"/>
      </w:docPartPr>
      <w:docPartBody>
        <w:p w:rsidR="00685C24" w:rsidRDefault="00801E6F">
          <w:pPr>
            <w:pStyle w:val="E63B32A1B7854F38BF1E9B4B09AA420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AB3AA09110F4884BC44241FEE7361D2"/>
        <w:category>
          <w:name w:val="General"/>
          <w:gallery w:val="placeholder"/>
        </w:category>
        <w:types>
          <w:type w:val="bbPlcHdr"/>
        </w:types>
        <w:behaviors>
          <w:behavior w:val="content"/>
        </w:behaviors>
        <w:guid w:val="{2EC07AF2-DA2C-4EA3-B54F-B1B9964EB6D2}"/>
      </w:docPartPr>
      <w:docPartBody>
        <w:p w:rsidR="00685C24" w:rsidRDefault="00801E6F">
          <w:pPr>
            <w:pStyle w:val="8AB3AA09110F4884BC44241FEE7361D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E6F"/>
    <w:rsid w:val="00685C24"/>
    <w:rsid w:val="00801E6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308AA18DFA744618F063CE6BB29DFAF">
    <w:name w:val="5308AA18DFA744618F063CE6BB29DFAF"/>
  </w:style>
  <w:style w:type="paragraph" w:customStyle="1" w:styleId="93AAF2E288A64B5B8F890648B45ECC60">
    <w:name w:val="93AAF2E288A64B5B8F890648B45ECC60"/>
  </w:style>
  <w:style w:type="paragraph" w:customStyle="1" w:styleId="973ACD58BFF34498BDEFE7DC4C36765B">
    <w:name w:val="973ACD58BFF34498BDEFE7DC4C36765B"/>
  </w:style>
  <w:style w:type="paragraph" w:customStyle="1" w:styleId="B78CBE3399C645318BF7AC5ED29CA10E">
    <w:name w:val="B78CBE3399C645318BF7AC5ED29CA10E"/>
  </w:style>
  <w:style w:type="paragraph" w:customStyle="1" w:styleId="7D72E123103E4839B84F63EAD31080EC">
    <w:name w:val="7D72E123103E4839B84F63EAD31080EC"/>
  </w:style>
  <w:style w:type="paragraph" w:customStyle="1" w:styleId="F4E8D48277DF45B5955D3A0855165F71">
    <w:name w:val="F4E8D48277DF45B5955D3A0855165F71"/>
  </w:style>
  <w:style w:type="paragraph" w:customStyle="1" w:styleId="538F6BD1D9E4494FA205D37FD4E4C37F">
    <w:name w:val="538F6BD1D9E4494FA205D37FD4E4C37F"/>
  </w:style>
  <w:style w:type="paragraph" w:customStyle="1" w:styleId="6BC70A3B527C43DEB5B88DC275FBD1CA">
    <w:name w:val="6BC70A3B527C43DEB5B88DC275FBD1CA"/>
  </w:style>
  <w:style w:type="paragraph" w:customStyle="1" w:styleId="CCD0907FD18B4C5E9D68E8C391932ABC">
    <w:name w:val="CCD0907FD18B4C5E9D68E8C391932ABC"/>
  </w:style>
  <w:style w:type="paragraph" w:customStyle="1" w:styleId="E63B32A1B7854F38BF1E9B4B09AA420D">
    <w:name w:val="E63B32A1B7854F38BF1E9B4B09AA420D"/>
  </w:style>
  <w:style w:type="paragraph" w:customStyle="1" w:styleId="8AB3AA09110F4884BC44241FEE7361D2">
    <w:name w:val="8AB3AA09110F4884BC44241FEE7361D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308AA18DFA744618F063CE6BB29DFAF">
    <w:name w:val="5308AA18DFA744618F063CE6BB29DFAF"/>
  </w:style>
  <w:style w:type="paragraph" w:customStyle="1" w:styleId="93AAF2E288A64B5B8F890648B45ECC60">
    <w:name w:val="93AAF2E288A64B5B8F890648B45ECC60"/>
  </w:style>
  <w:style w:type="paragraph" w:customStyle="1" w:styleId="973ACD58BFF34498BDEFE7DC4C36765B">
    <w:name w:val="973ACD58BFF34498BDEFE7DC4C36765B"/>
  </w:style>
  <w:style w:type="paragraph" w:customStyle="1" w:styleId="B78CBE3399C645318BF7AC5ED29CA10E">
    <w:name w:val="B78CBE3399C645318BF7AC5ED29CA10E"/>
  </w:style>
  <w:style w:type="paragraph" w:customStyle="1" w:styleId="7D72E123103E4839B84F63EAD31080EC">
    <w:name w:val="7D72E123103E4839B84F63EAD31080EC"/>
  </w:style>
  <w:style w:type="paragraph" w:customStyle="1" w:styleId="F4E8D48277DF45B5955D3A0855165F71">
    <w:name w:val="F4E8D48277DF45B5955D3A0855165F71"/>
  </w:style>
  <w:style w:type="paragraph" w:customStyle="1" w:styleId="538F6BD1D9E4494FA205D37FD4E4C37F">
    <w:name w:val="538F6BD1D9E4494FA205D37FD4E4C37F"/>
  </w:style>
  <w:style w:type="paragraph" w:customStyle="1" w:styleId="6BC70A3B527C43DEB5B88DC275FBD1CA">
    <w:name w:val="6BC70A3B527C43DEB5B88DC275FBD1CA"/>
  </w:style>
  <w:style w:type="paragraph" w:customStyle="1" w:styleId="CCD0907FD18B4C5E9D68E8C391932ABC">
    <w:name w:val="CCD0907FD18B4C5E9D68E8C391932ABC"/>
  </w:style>
  <w:style w:type="paragraph" w:customStyle="1" w:styleId="E63B32A1B7854F38BF1E9B4B09AA420D">
    <w:name w:val="E63B32A1B7854F38BF1E9B4B09AA420D"/>
  </w:style>
  <w:style w:type="paragraph" w:customStyle="1" w:styleId="8AB3AA09110F4884BC44241FEE7361D2">
    <w:name w:val="8AB3AA09110F4884BC44241FEE7361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Aus89</b:Tag>
    <b:SourceType>Book</b:SourceType>
    <b:Guid>{D157C66E-CBFA-4ADB-A247-3D77D10D85DA}</b:Guid>
    <b:Title>Elizabeth Bowen: Revised Edition</b:Title>
    <b:Year>1989</b:Year>
    <b:City>Boston</b:City>
    <b:Publisher>Twayne</b:Publisher>
    <b:Author>
      <b:Author>
        <b:NameList>
          <b:Person>
            <b:Last>Austin</b:Last>
            <b:First>Allan</b:First>
            <b:Middle>E.</b:Middle>
          </b:Person>
        </b:NameList>
      </b:Author>
    </b:Author>
    <b:RefOrder>1</b:RefOrder>
  </b:Source>
  <b:Source>
    <b:Tag>Ell03</b:Tag>
    <b:SourceType>Book</b:SourceType>
    <b:Guid>{EA938FD4-D900-4E23-9603-DA121248F8CB}</b:Guid>
    <b:Author>
      <b:Author>
        <b:NameList>
          <b:Person>
            <b:Last>Ellman</b:Last>
            <b:First>Maud</b:First>
          </b:Person>
        </b:NameList>
      </b:Author>
    </b:Author>
    <b:Title>Elizabeth Bowen: The Shadow Across the Page</b:Title>
    <b:Year>2003</b:Year>
    <b:City>Edinburgh</b:City>
    <b:Publisher>U of Edinburgh P</b:Publisher>
    <b:RefOrder>2</b:RefOrder>
  </b:Source>
  <b:Source>
    <b:Tag>Gle78</b:Tag>
    <b:SourceType>Book</b:SourceType>
    <b:Guid>{A27A0034-C1A6-485E-A402-AC9EE579A247}</b:Guid>
    <b:Author>
      <b:Author>
        <b:NameList>
          <b:Person>
            <b:Last>Glendinning</b:Last>
            <b:First>Victoria</b:First>
          </b:Person>
        </b:NameList>
      </b:Author>
    </b:Author>
    <b:Title>Elizabeth Bowen</b:Title>
    <b:Year>1978</b:Year>
    <b:City>New York</b:City>
    <b:Publisher>Knopf</b:Publisher>
    <b:RefOrder>3</b:RefOrder>
  </b:Source>
  <b:Source>
    <b:Tag>Sus07</b:Tag>
    <b:SourceType>JournalArticle</b:SourceType>
    <b:Guid>{37FCC900-8166-4586-A7C6-305F86F50D7C}</b:Guid>
    <b:Title>Special Issue: Elizabeth Bowen</b:Title>
    <b:Year>2007</b:Year>
    <b:Author>
      <b:Editor>
        <b:NameList>
          <b:Person>
            <b:Last>Osborn</b:Last>
            <b:First>Susan</b:First>
          </b:Person>
        </b:NameList>
      </b:Editor>
    </b:Author>
    <b:JournalName>Modern Fiction Studies</b:JournalName>
    <b:Month>Summer</b:Month>
    <b:Volume>53</b:Volume>
    <b:Issue>2</b:Issue>
    <b:RefOrder>4</b:RefOrder>
  </b:Source>
</b:Sources>
</file>

<file path=customXml/itemProps1.xml><?xml version="1.0" encoding="utf-8"?>
<ds:datastoreItem xmlns:ds="http://schemas.openxmlformats.org/officeDocument/2006/customXml" ds:itemID="{18E6DA7C-1547-A644-BA47-C12563368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63</TotalTime>
  <Pages>3</Pages>
  <Words>1013</Words>
  <Characters>5775</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9</cp:revision>
  <dcterms:created xsi:type="dcterms:W3CDTF">2014-08-21T05:40:00Z</dcterms:created>
  <dcterms:modified xsi:type="dcterms:W3CDTF">2014-09-04T19:42:00Z</dcterms:modified>
</cp:coreProperties>
</file>