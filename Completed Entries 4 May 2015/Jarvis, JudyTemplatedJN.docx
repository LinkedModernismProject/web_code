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1489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CCFB6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ECCD6A0E59DEC46ADD8F04DD789A1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D675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1DF99435FDB0478BA106D4CD44B330"/>
            </w:placeholder>
            <w:text/>
          </w:sdtPr>
          <w:sdtEndPr/>
          <w:sdtContent>
            <w:tc>
              <w:tcPr>
                <w:tcW w:w="2073" w:type="dxa"/>
              </w:tcPr>
              <w:p w14:paraId="2455D94E" w14:textId="77777777" w:rsidR="00B574C9" w:rsidRDefault="00B777F9" w:rsidP="00B777F9">
                <w:r>
                  <w:t>Carol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CD6804C388B54E9ED291C66B95D9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7E4DC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365CFE53E79544C9F67939AB0957FDC"/>
            </w:placeholder>
            <w:text/>
          </w:sdtPr>
          <w:sdtEndPr/>
          <w:sdtContent>
            <w:tc>
              <w:tcPr>
                <w:tcW w:w="2642" w:type="dxa"/>
              </w:tcPr>
              <w:p w14:paraId="647B3105" w14:textId="77777777" w:rsidR="00B574C9" w:rsidRDefault="00B777F9" w:rsidP="00B777F9">
                <w:r>
                  <w:t>Anderson</w:t>
                </w:r>
              </w:p>
            </w:tc>
          </w:sdtContent>
        </w:sdt>
      </w:tr>
      <w:tr w:rsidR="00B574C9" w14:paraId="3D287B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EE90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6066341A58328499E34AE30CA47148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E27EFD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F4756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11BF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D92EE58AF7BC49915A6C3EE01367C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F828F0" w14:textId="22837DD3" w:rsidR="00B574C9" w:rsidRDefault="007F0255" w:rsidP="007F0255">
                <w:r>
                  <w:t>University of Rochester</w:t>
                </w:r>
              </w:p>
            </w:tc>
          </w:sdtContent>
        </w:sdt>
      </w:tr>
    </w:tbl>
    <w:p w14:paraId="4ED3375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B5A6A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7FF61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C4277B" w14:textId="77777777" w:rsidTr="003F0D73">
        <w:sdt>
          <w:sdtPr>
            <w:alias w:val="Article headword"/>
            <w:tag w:val="articleHeadword"/>
            <w:id w:val="-361440020"/>
            <w:placeholder>
              <w:docPart w:val="1FB3A251850C6644B5AC310AA2B81A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AAE29C" w14:textId="3D5F47C2" w:rsidR="003F0D73" w:rsidRPr="00FB589A" w:rsidRDefault="00B777F9" w:rsidP="00A14144">
                <w:r>
                  <w:rPr>
                    <w:lang w:val="en-US" w:eastAsia="en-CA"/>
                  </w:rPr>
                  <w:t>Jarvis, Judy (</w:t>
                </w:r>
                <w:r w:rsidRPr="006D488E">
                  <w:rPr>
                    <w:lang w:val="en-US" w:eastAsia="en-CA"/>
                  </w:rPr>
                  <w:t>1942</w:t>
                </w:r>
                <w:r w:rsidR="007F0255">
                  <w:rPr>
                    <w:lang w:val="en-US" w:eastAsia="en-CA"/>
                  </w:rPr>
                  <w:t>-</w:t>
                </w:r>
                <w:r>
                  <w:rPr>
                    <w:lang w:val="en-US" w:eastAsia="en-CA"/>
                  </w:rPr>
                  <w:t>1986</w:t>
                </w:r>
                <w:r w:rsidRPr="006D488E">
                  <w:rPr>
                    <w:lang w:val="en-US" w:eastAsia="en-CA"/>
                  </w:rPr>
                  <w:t>)</w:t>
                </w:r>
                <w:r w:rsidR="00A14144">
                  <w:rPr>
                    <w:lang w:val="en-US" w:eastAsia="en-CA"/>
                  </w:rPr>
                  <w:tab/>
                </w:r>
              </w:p>
            </w:tc>
          </w:sdtContent>
        </w:sdt>
      </w:tr>
      <w:tr w:rsidR="00464699" w14:paraId="6FCE0670" w14:textId="77777777" w:rsidTr="00A14144">
        <w:sdt>
          <w:sdtPr>
            <w:alias w:val="Variant headwords"/>
            <w:tag w:val="variantHeadwords"/>
            <w:id w:val="173464402"/>
            <w:placeholder>
              <w:docPart w:val="09D5027946A39042971D39577C10C86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2B64F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E48061A" w14:textId="77777777" w:rsidTr="003F0D73">
        <w:sdt>
          <w:sdtPr>
            <w:alias w:val="Abstract"/>
            <w:tag w:val="abstract"/>
            <w:id w:val="-635871867"/>
            <w:placeholder>
              <w:docPart w:val="A23E403E0C6B034ABBCA7DB7B565E2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D9F04C" w14:textId="77777777" w:rsidR="00B46DC9" w:rsidRPr="008071DC" w:rsidRDefault="00B46DC9" w:rsidP="00B46DC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Judy Jarvis, </w:t>
                </w:r>
                <w:r>
                  <w:rPr>
                    <w:lang w:val="en-US"/>
                  </w:rPr>
                  <w:t xml:space="preserve">a </w:t>
                </w:r>
                <w:r w:rsidRPr="008071DC">
                  <w:rPr>
                    <w:lang w:val="en-US"/>
                  </w:rPr>
                  <w:t>choreographer, dancer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</w:t>
                </w:r>
                <w:r>
                  <w:rPr>
                    <w:lang w:val="en-US"/>
                  </w:rPr>
                  <w:t>d teacher, w</w:t>
                </w:r>
                <w:r w:rsidRPr="008071DC">
                  <w:rPr>
                    <w:lang w:val="en-US"/>
                  </w:rPr>
                  <w:t xml:space="preserve">as a significant figure </w:t>
                </w:r>
                <w:r>
                  <w:rPr>
                    <w:lang w:val="en-US"/>
                  </w:rPr>
                  <w:t>within the</w:t>
                </w:r>
                <w:r w:rsidRPr="008071DC">
                  <w:rPr>
                    <w:lang w:val="en-US"/>
                  </w:rPr>
                  <w:t xml:space="preserve"> Canadian modern dance</w:t>
                </w:r>
                <w:r>
                  <w:rPr>
                    <w:lang w:val="en-US"/>
                  </w:rPr>
                  <w:t xml:space="preserve"> community</w:t>
                </w:r>
                <w:r w:rsidRPr="008071DC">
                  <w:rPr>
                    <w:lang w:val="en-US"/>
                  </w:rPr>
                  <w:t xml:space="preserve">. Following early dance studies in Toronto, she spent two years at the Mary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in Berlin, and considered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her mentor. On her return to Canada, she launched a solo career, and soon </w:t>
                </w:r>
                <w:r>
                  <w:rPr>
                    <w:lang w:val="en-US"/>
                  </w:rPr>
                  <w:t>opening</w:t>
                </w:r>
                <w:r w:rsidRPr="008071DC">
                  <w:rPr>
                    <w:lang w:val="en-US"/>
                  </w:rPr>
                  <w:t xml:space="preserve"> a Toronto studio, starting a school </w:t>
                </w:r>
                <w:r>
                  <w:rPr>
                    <w:lang w:val="en-US"/>
                  </w:rPr>
                  <w:t>as well as</w:t>
                </w:r>
                <w:r w:rsidRPr="008071DC">
                  <w:rPr>
                    <w:lang w:val="en-US"/>
                  </w:rPr>
                  <w:t xml:space="preserve"> The Judy Jarvis Dance and Theatre Company. </w:t>
                </w:r>
                <w:r>
                  <w:rPr>
                    <w:lang w:val="en-US"/>
                  </w:rPr>
                  <w:t>From</w:t>
                </w:r>
                <w:r w:rsidRPr="008071DC">
                  <w:rPr>
                    <w:lang w:val="en-US"/>
                  </w:rPr>
                  <w:t xml:space="preserve"> 1967 to 1983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she worked with numerous dancers, creating and touring across Canada and to the Edinburgh Festival. In 1974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Jarvis was the first modern-dance winner of the prestigious Jean A. Chalmers Award </w:t>
                </w:r>
                <w:r>
                  <w:rPr>
                    <w:lang w:val="en-US"/>
                  </w:rPr>
                  <w:t>for</w:t>
                </w:r>
                <w:r w:rsidRPr="008071DC">
                  <w:rPr>
                    <w:lang w:val="en-US"/>
                  </w:rPr>
                  <w:t xml:space="preserve"> Choreography.  </w:t>
                </w:r>
              </w:p>
              <w:p w14:paraId="3CE465F5" w14:textId="77777777" w:rsidR="00B46DC9" w:rsidRPr="008071DC" w:rsidRDefault="00B46DC9" w:rsidP="00B46DC9">
                <w:pPr>
                  <w:rPr>
                    <w:lang w:val="en-US"/>
                  </w:rPr>
                </w:pPr>
              </w:p>
              <w:p w14:paraId="21283362" w14:textId="77777777" w:rsidR="00E85A05" w:rsidRPr="00B46DC9" w:rsidRDefault="00B46DC9" w:rsidP="00E85A0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Her s</w:t>
                </w:r>
                <w:r w:rsidRPr="008071DC">
                  <w:rPr>
                    <w:lang w:val="en-US"/>
                  </w:rPr>
                  <w:t xml:space="preserve">ignificant works include </w:t>
                </w:r>
                <w:r w:rsidRPr="44AF349C">
                  <w:rPr>
                    <w:i/>
                    <w:iCs/>
                    <w:lang w:val="en-US"/>
                  </w:rPr>
                  <w:t>Bird</w:t>
                </w:r>
                <w:r w:rsidRPr="008071DC">
                  <w:rPr>
                    <w:lang w:val="en-US"/>
                  </w:rPr>
                  <w:t xml:space="preserve"> (1967, later renamed </w:t>
                </w:r>
                <w:r w:rsidRPr="44AF349C">
                  <w:rPr>
                    <w:i/>
                    <w:iCs/>
                    <w:lang w:val="en-US"/>
                  </w:rPr>
                  <w:t>Flight</w:t>
                </w:r>
                <w:r w:rsidRPr="008071DC">
                  <w:rPr>
                    <w:lang w:val="en-US"/>
                  </w:rPr>
                  <w:t xml:space="preserve">), </w:t>
                </w:r>
                <w:r w:rsidRPr="008071DC">
                  <w:rPr>
                    <w:i/>
                    <w:lang w:val="en-US"/>
                  </w:rPr>
                  <w:t xml:space="preserve">Clouds </w:t>
                </w:r>
                <w:r w:rsidRPr="008071DC">
                  <w:rPr>
                    <w:lang w:val="en-US"/>
                  </w:rPr>
                  <w:t xml:space="preserve">(1972) and </w:t>
                </w:r>
                <w:r w:rsidRPr="008071DC">
                  <w:rPr>
                    <w:i/>
                    <w:lang w:val="en-US"/>
                  </w:rPr>
                  <w:t xml:space="preserve">People…People </w:t>
                </w:r>
                <w:r w:rsidRPr="008071DC">
                  <w:rPr>
                    <w:lang w:val="en-US"/>
                  </w:rPr>
                  <w:t>(1974).</w:t>
                </w:r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Jarvis’ work became increasingly theatrical and difficult to categorize, contributing to the c</w:t>
                </w:r>
                <w:r>
                  <w:rPr>
                    <w:lang w:val="en-US"/>
                  </w:rPr>
                  <w:t xml:space="preserve">ompany’s 1983 loss of funding. </w:t>
                </w:r>
                <w:r w:rsidRPr="008071DC">
                  <w:rPr>
                    <w:lang w:val="en-US"/>
                  </w:rPr>
                  <w:t xml:space="preserve">Jarvis </w:t>
                </w:r>
                <w:r>
                  <w:rPr>
                    <w:lang w:val="en-US"/>
                  </w:rPr>
                  <w:t>disbanded</w:t>
                </w:r>
                <w:r w:rsidRPr="008071DC">
                  <w:rPr>
                    <w:lang w:val="en-US"/>
                  </w:rPr>
                  <w:t xml:space="preserve"> her company in 1983, and spent her final years teaching dramatic arts at Madonna High School. She is remembered through the leg</w:t>
                </w:r>
                <w:r>
                  <w:rPr>
                    <w:lang w:val="en-US"/>
                  </w:rPr>
                  <w:t>acy of her influential teaching;</w:t>
                </w:r>
                <w:r w:rsidRPr="008071DC">
                  <w:rPr>
                    <w:lang w:val="en-US"/>
                  </w:rPr>
                  <w:t xml:space="preserve"> through remounts, including</w:t>
                </w:r>
                <w:r w:rsidRPr="44AF349C">
                  <w:rPr>
                    <w:i/>
                    <w:iCs/>
                    <w:lang w:val="en-US"/>
                  </w:rPr>
                  <w:t xml:space="preserve"> Bird/Flight</w:t>
                </w:r>
                <w:r w:rsidRPr="008071DC">
                  <w:rPr>
                    <w:i/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which was performed by Denise Fujiwara in 1986 and</w:t>
                </w:r>
                <w:r w:rsidRPr="008071DC">
                  <w:rPr>
                    <w:lang w:val="en-US"/>
                  </w:rPr>
                  <w:t xml:space="preserve"> remounts by Gina Lori Riley Dance Enterprise in 1989</w:t>
                </w:r>
                <w:r>
                  <w:rPr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 xml:space="preserve">of </w:t>
                </w:r>
                <w:r w:rsidRPr="008071DC">
                  <w:rPr>
                    <w:i/>
                    <w:lang w:val="en-US"/>
                  </w:rPr>
                  <w:t>Clouds, People…People, Three Women,</w:t>
                </w:r>
                <w:r w:rsidRPr="008071DC">
                  <w:rPr>
                    <w:lang w:val="en-US"/>
                  </w:rPr>
                  <w:t xml:space="preserve"> and other works</w:t>
                </w:r>
                <w:r>
                  <w:rPr>
                    <w:lang w:val="en-US"/>
                  </w:rPr>
                  <w:t xml:space="preserve">; </w:t>
                </w:r>
                <w:r w:rsidRPr="008071DC">
                  <w:rPr>
                    <w:lang w:val="en-US"/>
                  </w:rPr>
                  <w:t xml:space="preserve">and repertoire </w:t>
                </w:r>
                <w:r>
                  <w:rPr>
                    <w:lang w:val="en-US"/>
                  </w:rPr>
                  <w:t>performed by</w:t>
                </w:r>
                <w:r w:rsidRPr="008071DC">
                  <w:rPr>
                    <w:lang w:val="en-US"/>
                  </w:rPr>
                  <w:t xml:space="preserve"> the Danny Grossman Dance Company. The Judy Jarvis Foundation, established in 1988, protects </w:t>
                </w:r>
                <w:r>
                  <w:rPr>
                    <w:lang w:val="en-US"/>
                  </w:rPr>
                  <w:t>Jarvis’</w:t>
                </w:r>
                <w:r w:rsidRPr="008071DC">
                  <w:rPr>
                    <w:lang w:val="en-US"/>
                  </w:rPr>
                  <w:t xml:space="preserve"> work.  </w:t>
                </w:r>
              </w:p>
            </w:tc>
          </w:sdtContent>
        </w:sdt>
      </w:tr>
      <w:tr w:rsidR="003F0D73" w14:paraId="26EB1B45" w14:textId="77777777" w:rsidTr="003F0D73">
        <w:sdt>
          <w:sdtPr>
            <w:alias w:val="Article text"/>
            <w:tag w:val="articleText"/>
            <w:id w:val="634067588"/>
            <w:placeholder>
              <w:docPart w:val="F5B084FBEA3A27488271A5C194BD4A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1EE292" w14:textId="77777777" w:rsidR="00B777F9" w:rsidRDefault="00B777F9" w:rsidP="00B777F9">
                <w:pPr>
                  <w:rPr>
                    <w:rStyle w:val="Heading1Char"/>
                  </w:rPr>
                </w:pPr>
                <w:r w:rsidRPr="00A14144">
                  <w:rPr>
                    <w:rStyle w:val="Heading1Char"/>
                  </w:rPr>
                  <w:t>Summary</w:t>
                </w:r>
              </w:p>
              <w:p w14:paraId="57E6CDAF" w14:textId="77777777" w:rsidR="00A14144" w:rsidRPr="00A14144" w:rsidRDefault="00A14144" w:rsidP="00B777F9">
                <w:pPr>
                  <w:rPr>
                    <w:rStyle w:val="Heading1Char"/>
                  </w:rPr>
                </w:pPr>
              </w:p>
              <w:p w14:paraId="4C6D99D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Judy Jarvis, </w:t>
                </w:r>
                <w:r w:rsidR="00B46DC9">
                  <w:rPr>
                    <w:lang w:val="en-US"/>
                  </w:rPr>
                  <w:t xml:space="preserve">a </w:t>
                </w:r>
                <w:r w:rsidRPr="008071DC">
                  <w:rPr>
                    <w:lang w:val="en-US"/>
                  </w:rPr>
                  <w:t>choreographer, dancer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</w:t>
                </w:r>
                <w:r>
                  <w:rPr>
                    <w:lang w:val="en-US"/>
                  </w:rPr>
                  <w:t>d teacher, w</w:t>
                </w:r>
                <w:r w:rsidRPr="008071DC">
                  <w:rPr>
                    <w:lang w:val="en-US"/>
                  </w:rPr>
                  <w:t xml:space="preserve">as a significant figure </w:t>
                </w:r>
                <w:r>
                  <w:rPr>
                    <w:lang w:val="en-US"/>
                  </w:rPr>
                  <w:t>within the</w:t>
                </w:r>
                <w:r w:rsidRPr="008071DC">
                  <w:rPr>
                    <w:lang w:val="en-US"/>
                  </w:rPr>
                  <w:t xml:space="preserve"> Canadian modern dance</w:t>
                </w:r>
                <w:r>
                  <w:rPr>
                    <w:lang w:val="en-US"/>
                  </w:rPr>
                  <w:t xml:space="preserve"> community</w:t>
                </w:r>
                <w:r w:rsidRPr="008071DC">
                  <w:rPr>
                    <w:lang w:val="en-US"/>
                  </w:rPr>
                  <w:t xml:space="preserve">. Following early dance studies in Toronto, she spent two years at the Mary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in Berlin, and considered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her mentor. On her return to Canada, she launched a solo career, and soon </w:t>
                </w:r>
                <w:r w:rsidR="00B46DC9">
                  <w:rPr>
                    <w:lang w:val="en-US"/>
                  </w:rPr>
                  <w:t>opening</w:t>
                </w:r>
                <w:r w:rsidRPr="008071DC">
                  <w:rPr>
                    <w:lang w:val="en-US"/>
                  </w:rPr>
                  <w:t xml:space="preserve"> a Toronto studio, starting a school </w:t>
                </w:r>
                <w:r>
                  <w:rPr>
                    <w:lang w:val="en-US"/>
                  </w:rPr>
                  <w:t>as well as</w:t>
                </w:r>
                <w:r w:rsidRPr="008071DC">
                  <w:rPr>
                    <w:lang w:val="en-US"/>
                  </w:rPr>
                  <w:t xml:space="preserve"> The Judy Jarvis Dance and Theatre Company. </w:t>
                </w:r>
                <w:r w:rsidR="00B46DC9">
                  <w:rPr>
                    <w:lang w:val="en-US"/>
                  </w:rPr>
                  <w:t>From</w:t>
                </w:r>
                <w:r w:rsidRPr="008071DC">
                  <w:rPr>
                    <w:lang w:val="en-US"/>
                  </w:rPr>
                  <w:t xml:space="preserve"> 1967 to 1983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she worked with numerous dancers, creating and touring across Canada and to the Edinburgh Festival. In 1974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Jarvis was the first modern-dance winner of the prestigious Jean A. Chalmers Award </w:t>
                </w:r>
                <w:r>
                  <w:rPr>
                    <w:lang w:val="en-US"/>
                  </w:rPr>
                  <w:t>for</w:t>
                </w:r>
                <w:r w:rsidRPr="008071DC">
                  <w:rPr>
                    <w:lang w:val="en-US"/>
                  </w:rPr>
                  <w:t xml:space="preserve"> Choreography.  </w:t>
                </w:r>
              </w:p>
              <w:p w14:paraId="23B31908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28D41888" w14:textId="77777777" w:rsidR="00B777F9" w:rsidRPr="008071DC" w:rsidRDefault="00B777F9" w:rsidP="00B777F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Her s</w:t>
                </w:r>
                <w:r w:rsidRPr="008071DC">
                  <w:rPr>
                    <w:lang w:val="en-US"/>
                  </w:rPr>
                  <w:t xml:space="preserve">ignificant works include </w:t>
                </w:r>
                <w:r w:rsidRPr="44AF349C">
                  <w:rPr>
                    <w:i/>
                    <w:iCs/>
                    <w:lang w:val="en-US"/>
                  </w:rPr>
                  <w:t>Bird</w:t>
                </w:r>
                <w:r w:rsidRPr="008071DC">
                  <w:rPr>
                    <w:lang w:val="en-US"/>
                  </w:rPr>
                  <w:t xml:space="preserve"> (1967, later renamed </w:t>
                </w:r>
                <w:r w:rsidRPr="44AF349C">
                  <w:rPr>
                    <w:i/>
                    <w:iCs/>
                    <w:lang w:val="en-US"/>
                  </w:rPr>
                  <w:t>Flight</w:t>
                </w:r>
                <w:r w:rsidRPr="008071DC">
                  <w:rPr>
                    <w:lang w:val="en-US"/>
                  </w:rPr>
                  <w:t xml:space="preserve">), </w:t>
                </w:r>
                <w:r w:rsidRPr="008071DC">
                  <w:rPr>
                    <w:i/>
                    <w:lang w:val="en-US"/>
                  </w:rPr>
                  <w:t xml:space="preserve">Clouds </w:t>
                </w:r>
                <w:r w:rsidRPr="008071DC">
                  <w:rPr>
                    <w:lang w:val="en-US"/>
                  </w:rPr>
                  <w:t xml:space="preserve">(1972) and </w:t>
                </w:r>
                <w:r w:rsidRPr="008071DC">
                  <w:rPr>
                    <w:i/>
                    <w:lang w:val="en-US"/>
                  </w:rPr>
                  <w:t xml:space="preserve">People…People </w:t>
                </w:r>
                <w:r w:rsidRPr="008071DC">
                  <w:rPr>
                    <w:lang w:val="en-US"/>
                  </w:rPr>
                  <w:t>(1974).</w:t>
                </w:r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Jarvis’ work became increasingly theatrical and difficult to categorize, contributing to the c</w:t>
                </w:r>
                <w:r w:rsidR="00B46DC9">
                  <w:rPr>
                    <w:lang w:val="en-US"/>
                  </w:rPr>
                  <w:t xml:space="preserve">ompany’s 1983 loss of funding. </w:t>
                </w:r>
                <w:r w:rsidRPr="008071DC">
                  <w:rPr>
                    <w:lang w:val="en-US"/>
                  </w:rPr>
                  <w:t xml:space="preserve">Jarvis </w:t>
                </w:r>
                <w:r>
                  <w:rPr>
                    <w:lang w:val="en-US"/>
                  </w:rPr>
                  <w:t>disbanded</w:t>
                </w:r>
                <w:r w:rsidRPr="008071DC">
                  <w:rPr>
                    <w:lang w:val="en-US"/>
                  </w:rPr>
                  <w:t xml:space="preserve"> her company in 1983, and spent her final years teaching dramatic arts at Madonna High School. She is remembered through the leg</w:t>
                </w:r>
                <w:r w:rsidR="00B46DC9">
                  <w:rPr>
                    <w:lang w:val="en-US"/>
                  </w:rPr>
                  <w:t>acy of her influential teaching;</w:t>
                </w:r>
                <w:r w:rsidRPr="008071DC">
                  <w:rPr>
                    <w:lang w:val="en-US"/>
                  </w:rPr>
                  <w:t xml:space="preserve"> through remounts, including</w:t>
                </w:r>
                <w:r w:rsidRPr="44AF349C">
                  <w:rPr>
                    <w:i/>
                    <w:iCs/>
                    <w:lang w:val="en-US"/>
                  </w:rPr>
                  <w:t xml:space="preserve"> Bird/Flight</w:t>
                </w:r>
                <w:r w:rsidRPr="008071DC">
                  <w:rPr>
                    <w:i/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which was performed by </w:t>
                </w:r>
                <w:r w:rsidR="00B46DC9">
                  <w:rPr>
                    <w:lang w:val="en-US"/>
                  </w:rPr>
                  <w:t>Denise Fujiwara in 1986 and</w:t>
                </w:r>
                <w:r w:rsidRPr="008071DC">
                  <w:rPr>
                    <w:lang w:val="en-US"/>
                  </w:rPr>
                  <w:t xml:space="preserve"> remounts by Gina Lori Riley Dance Enterprise in 1989</w:t>
                </w:r>
                <w:r>
                  <w:rPr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 xml:space="preserve">of </w:t>
                </w:r>
                <w:r w:rsidRPr="008071DC">
                  <w:rPr>
                    <w:i/>
                    <w:lang w:val="en-US"/>
                  </w:rPr>
                  <w:t>Clouds, People…People, Three Women,</w:t>
                </w:r>
                <w:r w:rsidRPr="008071DC">
                  <w:rPr>
                    <w:lang w:val="en-US"/>
                  </w:rPr>
                  <w:t xml:space="preserve"> and other works</w:t>
                </w:r>
                <w:r>
                  <w:rPr>
                    <w:lang w:val="en-US"/>
                  </w:rPr>
                  <w:t xml:space="preserve">; </w:t>
                </w:r>
                <w:r w:rsidRPr="008071DC">
                  <w:rPr>
                    <w:lang w:val="en-US"/>
                  </w:rPr>
                  <w:t xml:space="preserve">and repertoire </w:t>
                </w:r>
                <w:r>
                  <w:rPr>
                    <w:lang w:val="en-US"/>
                  </w:rPr>
                  <w:t>performed by</w:t>
                </w:r>
                <w:r w:rsidRPr="008071DC">
                  <w:rPr>
                    <w:lang w:val="en-US"/>
                  </w:rPr>
                  <w:t xml:space="preserve"> the Danny Grossman Dance Company. The Judy Jarvis Foundation, established in 1988, protects </w:t>
                </w:r>
                <w:r>
                  <w:rPr>
                    <w:lang w:val="en-US"/>
                  </w:rPr>
                  <w:t>Jarvis’</w:t>
                </w:r>
                <w:r w:rsidRPr="008071DC">
                  <w:rPr>
                    <w:lang w:val="en-US"/>
                  </w:rPr>
                  <w:t xml:space="preserve"> work.  </w:t>
                </w:r>
              </w:p>
              <w:p w14:paraId="6BBDDDF7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6DF92E49" w14:textId="77777777" w:rsidR="00B777F9" w:rsidRPr="008071DC" w:rsidRDefault="00B777F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Training</w:t>
                </w:r>
              </w:p>
              <w:p w14:paraId="0B71938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Athletic as a child, </w:t>
                </w:r>
                <w:r>
                  <w:rPr>
                    <w:lang w:val="en-US"/>
                  </w:rPr>
                  <w:t>Judy Jarvis</w:t>
                </w:r>
                <w:r w:rsidRPr="008071DC">
                  <w:rPr>
                    <w:lang w:val="en-US"/>
                  </w:rPr>
                  <w:t xml:space="preserve"> also studied dance with early Toronto-area proponents of </w:t>
                </w:r>
                <w:r>
                  <w:rPr>
                    <w:lang w:val="en-US"/>
                  </w:rPr>
                  <w:t>‘</w:t>
                </w:r>
                <w:r w:rsidRPr="008071DC">
                  <w:rPr>
                    <w:lang w:val="en-US"/>
                  </w:rPr>
                  <w:t>German</w:t>
                </w:r>
                <w:r>
                  <w:rPr>
                    <w:lang w:val="en-US"/>
                  </w:rPr>
                  <w:t>’</w:t>
                </w:r>
                <w:r w:rsidRPr="008071DC">
                  <w:rPr>
                    <w:lang w:val="en-US"/>
                  </w:rPr>
                  <w:t xml:space="preserve"> modern dance, including Bianca Rogge. In 1962, after completing a degree in English at </w:t>
                </w:r>
                <w:r w:rsidR="00B46DC9">
                  <w:rPr>
                    <w:lang w:val="en-US"/>
                  </w:rPr>
                  <w:t xml:space="preserve">the </w:t>
                </w:r>
                <w:r w:rsidRPr="008071DC">
                  <w:rPr>
                    <w:lang w:val="en-US"/>
                  </w:rPr>
                  <w:t xml:space="preserve">University of Toronto, she spent two years at the Mary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in Berlin. Jarvis was profoundly influenced by </w:t>
                </w:r>
                <w:proofErr w:type="spellStart"/>
                <w:r>
                  <w:rPr>
                    <w:lang w:val="en-US"/>
                  </w:rPr>
                  <w:t>Wigman’s</w:t>
                </w:r>
                <w:proofErr w:type="spellEnd"/>
                <w:r w:rsidRPr="008071DC">
                  <w:rPr>
                    <w:lang w:val="en-US"/>
                  </w:rPr>
                  <w:t xml:space="preserve"> teaching, and developed a close relationship with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, the prime mover of German </w:t>
                </w:r>
                <w:r>
                  <w:rPr>
                    <w:lang w:val="en-US"/>
                  </w:rPr>
                  <w:t>e</w:t>
                </w:r>
                <w:r w:rsidRPr="008071DC">
                  <w:rPr>
                    <w:lang w:val="en-US"/>
                  </w:rPr>
                  <w:t xml:space="preserve">xpressionist dance. Later, from 1970-73, Jarvis frequently studied at the </w:t>
                </w:r>
                <w:proofErr w:type="spellStart"/>
                <w:r>
                  <w:rPr>
                    <w:lang w:val="en-US"/>
                  </w:rPr>
                  <w:t>Merce</w:t>
                </w:r>
                <w:proofErr w:type="spellEnd"/>
                <w:r>
                  <w:rPr>
                    <w:lang w:val="en-US"/>
                  </w:rPr>
                  <w:t xml:space="preserve"> Cunningham Studio</w:t>
                </w:r>
                <w:r w:rsidRPr="008071DC">
                  <w:rPr>
                    <w:lang w:val="en-US"/>
                  </w:rPr>
                  <w:t xml:space="preserve"> in New York City. </w:t>
                </w:r>
              </w:p>
              <w:p w14:paraId="1F35FA10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74C704FC" w14:textId="77777777" w:rsidR="00B777F9" w:rsidRPr="008071DC" w:rsidRDefault="00B46DC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Major Contributions to the F</w:t>
                </w:r>
                <w:r w:rsidR="00B777F9" w:rsidRPr="008071DC">
                  <w:rPr>
                    <w:lang w:val="en-US"/>
                  </w:rPr>
                  <w:t>ie</w:t>
                </w:r>
                <w:r>
                  <w:rPr>
                    <w:lang w:val="en-US"/>
                  </w:rPr>
                  <w:t>ld and to M</w:t>
                </w:r>
                <w:r w:rsidR="00B777F9" w:rsidRPr="008071DC">
                  <w:rPr>
                    <w:lang w:val="en-US"/>
                  </w:rPr>
                  <w:t xml:space="preserve">odernism </w:t>
                </w:r>
              </w:p>
              <w:p w14:paraId="12173B3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In the early 1960s, Jarvis was in the vanguard of a new generation of dancer/choreographers who enriched and developed the field</w:t>
                </w:r>
                <w:r>
                  <w:rPr>
                    <w:lang w:val="en-US"/>
                  </w:rPr>
                  <w:t xml:space="preserve"> in Toronto</w:t>
                </w:r>
                <w:r w:rsidRPr="008071DC">
                  <w:rPr>
                    <w:lang w:val="en-US"/>
                  </w:rPr>
                  <w:t>. On returning to Canada</w:t>
                </w:r>
                <w:r>
                  <w:rPr>
                    <w:lang w:val="en-US"/>
                  </w:rPr>
                  <w:t xml:space="preserve"> from Berlin</w:t>
                </w:r>
                <w:r w:rsidRPr="008071DC">
                  <w:rPr>
                    <w:lang w:val="en-US"/>
                  </w:rPr>
                  <w:t>, she was celebrated as a brilliant soloist, noted for her passion and precision. Her early choreographies often had mythic, poetic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or literary sources, such as </w:t>
                </w:r>
                <w:r w:rsidRPr="008071DC">
                  <w:rPr>
                    <w:i/>
                    <w:lang w:val="en-US"/>
                  </w:rPr>
                  <w:t xml:space="preserve">Prophet, </w:t>
                </w:r>
                <w:r w:rsidRPr="008071DC">
                  <w:rPr>
                    <w:lang w:val="en-US"/>
                  </w:rPr>
                  <w:t>(1967)</w:t>
                </w:r>
                <w:r w:rsidRPr="008071DC">
                  <w:rPr>
                    <w:i/>
                    <w:lang w:val="en-US"/>
                  </w:rPr>
                  <w:t xml:space="preserve">, Ophelia/Water </w:t>
                </w:r>
                <w:r w:rsidRPr="008071DC">
                  <w:rPr>
                    <w:lang w:val="en-US"/>
                  </w:rPr>
                  <w:t>(1967)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and </w:t>
                </w:r>
                <w:r w:rsidRPr="44AF349C">
                  <w:rPr>
                    <w:i/>
                    <w:iCs/>
                    <w:lang w:val="en-US"/>
                  </w:rPr>
                  <w:t>Bird/Flight</w:t>
                </w:r>
                <w:r w:rsidRPr="008071DC">
                  <w:rPr>
                    <w:lang w:val="en-US"/>
                  </w:rPr>
                  <w:t xml:space="preserve"> (1967). Jarvis also performed in Berlin, earning accolades as a proponent of </w:t>
                </w:r>
                <w:proofErr w:type="spellStart"/>
                <w:r w:rsidRPr="008071DC">
                  <w:rPr>
                    <w:lang w:val="en-US"/>
                  </w:rPr>
                  <w:t>Wigman’s</w:t>
                </w:r>
                <w:proofErr w:type="spellEnd"/>
                <w:r w:rsidRPr="008071DC">
                  <w:rPr>
                    <w:lang w:val="en-US"/>
                  </w:rPr>
                  <w:t xml:space="preserve"> dance legacy. </w:t>
                </w:r>
                <w:r w:rsidR="00B46DC9">
                  <w:rPr>
                    <w:lang w:val="en-US"/>
                  </w:rPr>
                  <w:t>On returning to Canada, J</w:t>
                </w:r>
                <w:r w:rsidRPr="008071DC">
                  <w:rPr>
                    <w:lang w:val="en-US"/>
                  </w:rPr>
                  <w:t xml:space="preserve">arvis started a dance group and opened a studio on St. Joseph Street in downtown Toronto, </w:t>
                </w:r>
                <w:r>
                  <w:rPr>
                    <w:lang w:val="en-US"/>
                  </w:rPr>
                  <w:t xml:space="preserve">which became </w:t>
                </w:r>
                <w:r w:rsidRPr="008071DC">
                  <w:rPr>
                    <w:lang w:val="en-US"/>
                  </w:rPr>
                  <w:t xml:space="preserve">a centre for teaching and creation. She was joined by Frau </w:t>
                </w:r>
                <w:proofErr w:type="spellStart"/>
                <w:r w:rsidRPr="008071DC">
                  <w:rPr>
                    <w:lang w:val="en-US"/>
                  </w:rPr>
                  <w:t>Til</w:t>
                </w:r>
                <w:proofErr w:type="spellEnd"/>
                <w:r w:rsidRPr="008071DC">
                  <w:rPr>
                    <w:lang w:val="en-US"/>
                  </w:rPr>
                  <w:t xml:space="preserve"> Thiele, a teacher of mime and ‘</w:t>
                </w:r>
                <w:proofErr w:type="spellStart"/>
                <w:r w:rsidRPr="008071DC">
                  <w:rPr>
                    <w:lang w:val="en-US"/>
                  </w:rPr>
                  <w:t>tanz</w:t>
                </w:r>
                <w:proofErr w:type="spellEnd"/>
                <w:r w:rsidRPr="008071DC">
                  <w:rPr>
                    <w:lang w:val="en-US"/>
                  </w:rPr>
                  <w:t xml:space="preserve"> gymnastic’ who taught at the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for thirty years, and </w:t>
                </w:r>
                <w:r>
                  <w:rPr>
                    <w:lang w:val="en-US"/>
                  </w:rPr>
                  <w:t xml:space="preserve">who </w:t>
                </w:r>
                <w:r w:rsidRPr="008071DC">
                  <w:rPr>
                    <w:lang w:val="en-US"/>
                  </w:rPr>
                  <w:t xml:space="preserve">emigrated to Canada at Jarvis’ invitation. When fire gutted the St. Joseph Street studio, Jarvis closed her first company and spent a period of time in New York. </w:t>
                </w:r>
              </w:p>
              <w:p w14:paraId="2046CC8D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5721F97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Throughout the 1970s and early 1980s, Jarvis taught widely, inspiring a generation of young dancers through her peripatetic teaching. She taught at Queen’s University until 1970, then at the University of Waterloo, from 1970-73, contributing to the foundation of the undergraduate </w:t>
                </w:r>
                <w:r>
                  <w:rPr>
                    <w:lang w:val="en-US"/>
                  </w:rPr>
                  <w:t xml:space="preserve">dance </w:t>
                </w:r>
                <w:r w:rsidRPr="008071DC">
                  <w:rPr>
                    <w:lang w:val="en-US"/>
                  </w:rPr>
                  <w:t>program</w:t>
                </w:r>
                <w:r>
                  <w:rPr>
                    <w:lang w:val="en-US"/>
                  </w:rPr>
                  <w:t>me</w:t>
                </w:r>
                <w:r w:rsidRPr="008071DC">
                  <w:rPr>
                    <w:lang w:val="en-US"/>
                  </w:rPr>
                  <w:t xml:space="preserve">. She led intensive workshops at numerous other schools. Her teaching was based on breath as the source of movement, and on improvisation as a rich creative resource; for Jarvis, dancing and creation went hand in hand. From 1967-1983, she worked with many dancers under the umbrella of The Judy Jarvis Dance and Theatre Company, incorporated in 1974. Significant among these were her dance partner Larry </w:t>
                </w:r>
                <w:proofErr w:type="spellStart"/>
                <w:r w:rsidRPr="008071DC">
                  <w:rPr>
                    <w:lang w:val="en-US"/>
                  </w:rPr>
                  <w:t>McCullogh</w:t>
                </w:r>
                <w:proofErr w:type="spellEnd"/>
                <w:r w:rsidRPr="008071DC">
                  <w:rPr>
                    <w:lang w:val="en-US"/>
                  </w:rPr>
                  <w:t>, and company members Pamela Grundy, Sallie Lyons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and Gina Lori Riley. She created </w:t>
                </w:r>
                <w:r w:rsidRPr="008071DC">
                  <w:rPr>
                    <w:i/>
                    <w:lang w:val="en-US"/>
                  </w:rPr>
                  <w:t xml:space="preserve">Bella, </w:t>
                </w:r>
                <w:r w:rsidRPr="008071DC">
                  <w:rPr>
                    <w:lang w:val="en-US"/>
                  </w:rPr>
                  <w:t>an enduringly whimsical duet,</w:t>
                </w:r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with Danny Grossman in 1977.</w:t>
                </w:r>
              </w:p>
              <w:p w14:paraId="4D6C2591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48EA15A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Jarvis was a prolific, devoted choreographer, and in 1974 was the first modern-dance recipient of the prestigious Jean A. Chalmers Award </w:t>
                </w:r>
                <w:r>
                  <w:rPr>
                    <w:lang w:val="en-US"/>
                  </w:rPr>
                  <w:t>for</w:t>
                </w:r>
                <w:r w:rsidRPr="008071DC">
                  <w:rPr>
                    <w:lang w:val="en-US"/>
                  </w:rPr>
                  <w:t xml:space="preserve"> Choreography. Gradually, her work shifted from readily identifiable dance to theatrical, dramatic pieces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including </w:t>
                </w:r>
                <w:r w:rsidRPr="008071DC">
                  <w:rPr>
                    <w:i/>
                    <w:lang w:val="en-US"/>
                  </w:rPr>
                  <w:t>Clouds</w:t>
                </w:r>
                <w:r>
                  <w:rPr>
                    <w:lang w:val="en-US"/>
                  </w:rPr>
                  <w:t xml:space="preserve"> (1972)</w:t>
                </w:r>
                <w:r w:rsidRPr="008071DC">
                  <w:rPr>
                    <w:lang w:val="en-US"/>
                  </w:rPr>
                  <w:t xml:space="preserve">, an epic conversation between a pair of ineffable, irascible clouds, and </w:t>
                </w:r>
                <w:r w:rsidRPr="008071DC">
                  <w:rPr>
                    <w:i/>
                    <w:lang w:val="en-US"/>
                  </w:rPr>
                  <w:t>Just Before and In Between</w:t>
                </w:r>
                <w:r>
                  <w:rPr>
                    <w:lang w:val="en-US"/>
                  </w:rPr>
                  <w:t xml:space="preserve"> (1974)</w:t>
                </w:r>
                <w:r w:rsidRPr="008071DC">
                  <w:rPr>
                    <w:lang w:val="en-US"/>
                  </w:rPr>
                  <w:t>, a harrowing evocation of illness. She grew less interested in dance for dance</w:t>
                </w:r>
                <w:r>
                  <w:rPr>
                    <w:lang w:val="en-US"/>
                  </w:rPr>
                  <w:t>’s</w:t>
                </w:r>
                <w:r w:rsidRPr="008071DC">
                  <w:rPr>
                    <w:lang w:val="en-US"/>
                  </w:rPr>
                  <w:t xml:space="preserve"> sake, </w:t>
                </w:r>
                <w:r w:rsidR="00B46DC9">
                  <w:rPr>
                    <w:lang w:val="en-US"/>
                  </w:rPr>
                  <w:t xml:space="preserve">and </w:t>
                </w:r>
                <w:r w:rsidRPr="008071DC">
                  <w:rPr>
                    <w:lang w:val="en-US"/>
                  </w:rPr>
                  <w:t xml:space="preserve">more fascinated by intense theatricality; she was unafraid of the grotesque and unusual. </w:t>
                </w:r>
                <w:r w:rsidR="00B46DC9">
                  <w:rPr>
                    <w:lang w:val="en-US"/>
                  </w:rPr>
                  <w:t>However, f</w:t>
                </w:r>
                <w:r w:rsidRPr="008071DC">
                  <w:rPr>
                    <w:lang w:val="en-US"/>
                  </w:rPr>
                  <w:t>unding from cultural agencies declined, reflecting confusion ab</w:t>
                </w:r>
                <w:r>
                  <w:rPr>
                    <w:lang w:val="en-US"/>
                  </w:rPr>
                  <w:t xml:space="preserve">out the genre of </w:t>
                </w:r>
                <w:r w:rsidRPr="008071DC">
                  <w:rPr>
                    <w:lang w:val="en-US"/>
                  </w:rPr>
                  <w:t>Jarvis’ work. Meanwhile, growth by burgeoning dance companies during Canada’s ‘dance boom’ years of the 1970s challenged Jarvis’ status and increased competition for funding.</w:t>
                </w:r>
                <w:r w:rsidR="00B46DC9">
                  <w:rPr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 xml:space="preserve">Jarvis closed The Judy Jarvis Dance and Theatre Company in 1983, after the company’s funding from </w:t>
                </w:r>
                <w:r w:rsidR="00B46DC9">
                  <w:rPr>
                    <w:lang w:val="en-US"/>
                  </w:rPr>
                  <w:t xml:space="preserve">the </w:t>
                </w:r>
                <w:r w:rsidRPr="008071DC">
                  <w:rPr>
                    <w:lang w:val="en-US"/>
                  </w:rPr>
                  <w:t>Canada Council for the Arts and the Ontario Arts Council was terminated. She earned an education degree and subsequently taught dramatic arts a</w:t>
                </w:r>
                <w:r w:rsidR="00B46DC9">
                  <w:rPr>
                    <w:lang w:val="en-US"/>
                  </w:rPr>
                  <w:t>t Toronto’s Madonna High School</w:t>
                </w:r>
                <w:r w:rsidRPr="008071DC">
                  <w:rPr>
                    <w:lang w:val="en-US"/>
                  </w:rPr>
                  <w:t xml:space="preserve"> until her death in 1986. </w:t>
                </w:r>
              </w:p>
              <w:p w14:paraId="574C6ED2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2A444402" w14:textId="77777777" w:rsidR="00B777F9" w:rsidRPr="008071DC" w:rsidRDefault="00B777F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Legacy </w:t>
                </w:r>
              </w:p>
              <w:p w14:paraId="17F1D2C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Jarvis is remembered throu</w:t>
                </w:r>
                <w:r w:rsidR="00B46DC9">
                  <w:rPr>
                    <w:lang w:val="en-US"/>
                  </w:rPr>
                  <w:t xml:space="preserve">gh reconstructions of her work, including </w:t>
                </w:r>
                <w:r w:rsidRPr="44AF349C">
                  <w:rPr>
                    <w:i/>
                    <w:iCs/>
                    <w:lang w:val="en-US"/>
                  </w:rPr>
                  <w:t>Bird</w:t>
                </w:r>
                <w:r w:rsidRPr="008071DC">
                  <w:rPr>
                    <w:lang w:val="en-US"/>
                  </w:rPr>
                  <w:t>/</w:t>
                </w:r>
                <w:r w:rsidRPr="008071DC">
                  <w:rPr>
                    <w:i/>
                    <w:lang w:val="en-US"/>
                  </w:rPr>
                  <w:t>Flight</w:t>
                </w:r>
                <w:r w:rsidR="00B46DC9">
                  <w:rPr>
                    <w:lang w:val="en-US"/>
                  </w:rPr>
                  <w:t xml:space="preserve"> (Denise Fujiwara, 1986), </w:t>
                </w:r>
                <w:r w:rsidRPr="008071DC">
                  <w:rPr>
                    <w:i/>
                    <w:lang w:val="en-US"/>
                  </w:rPr>
                  <w:t>Three Women,</w:t>
                </w:r>
                <w:r w:rsidR="00B46DC9">
                  <w:rPr>
                    <w:i/>
                    <w:lang w:val="en-US"/>
                  </w:rPr>
                  <w:t xml:space="preserve"> and</w:t>
                </w:r>
                <w:r w:rsidRPr="008071DC">
                  <w:rPr>
                    <w:i/>
                    <w:lang w:val="en-US"/>
                  </w:rPr>
                  <w:t xml:space="preserve"> People…People </w:t>
                </w:r>
                <w:r w:rsidR="00B46DC9">
                  <w:rPr>
                    <w:i/>
                    <w:lang w:val="en-US"/>
                  </w:rPr>
                  <w:t>(</w:t>
                </w:r>
                <w:r w:rsidRPr="008071DC">
                  <w:rPr>
                    <w:lang w:val="en-US"/>
                  </w:rPr>
                  <w:t xml:space="preserve">Gina Lori Riley Dance Enterprise, 1989). </w:t>
                </w:r>
                <w:r w:rsidR="00B46DC9" w:rsidRPr="008071DC">
                  <w:rPr>
                    <w:lang w:val="en-US"/>
                  </w:rPr>
                  <w:t xml:space="preserve">The Judy Jarvis </w:t>
                </w:r>
                <w:r w:rsidR="00B46DC9" w:rsidRPr="008071DC">
                  <w:rPr>
                    <w:lang w:val="en-US"/>
                  </w:rPr>
                  <w:lastRenderedPageBreak/>
                  <w:t>Foundation, established in 1988 to promote and protect her work, supports her legacy</w:t>
                </w:r>
                <w:r w:rsidRPr="008071DC">
                  <w:rPr>
                    <w:lang w:val="en-US"/>
                  </w:rPr>
                  <w:t xml:space="preserve">. Jarvis was influential to all who worked and studied with her, evoking an individualistic aesthetic that owes its roots to tenets of </w:t>
                </w:r>
                <w:r>
                  <w:rPr>
                    <w:lang w:val="en-US"/>
                  </w:rPr>
                  <w:t>e</w:t>
                </w:r>
                <w:r w:rsidRPr="008071DC">
                  <w:rPr>
                    <w:lang w:val="en-US"/>
                  </w:rPr>
                  <w:t xml:space="preserve">xpressionism, and challenges normative views of dance. </w:t>
                </w:r>
              </w:p>
              <w:p w14:paraId="332FCBCC" w14:textId="77777777" w:rsidR="00B777F9" w:rsidRPr="008071DC" w:rsidRDefault="00B777F9" w:rsidP="00B777F9">
                <w:pPr>
                  <w:rPr>
                    <w:b/>
                    <w:lang w:val="en-US"/>
                  </w:rPr>
                </w:pPr>
              </w:p>
              <w:p w14:paraId="4BAA3118" w14:textId="0EB76764" w:rsidR="00B777F9" w:rsidRPr="008071DC" w:rsidRDefault="00D67DCB" w:rsidP="00A14144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List of </w:t>
                </w:r>
                <w:r w:rsidR="00B777F9" w:rsidRPr="008071DC">
                  <w:rPr>
                    <w:lang w:val="en-US"/>
                  </w:rPr>
                  <w:t>Works</w:t>
                </w:r>
                <w:r>
                  <w:rPr>
                    <w:lang w:val="en-US"/>
                  </w:rPr>
                  <w:t>:</w:t>
                </w:r>
                <w:bookmarkStart w:id="0" w:name="_GoBack"/>
                <w:bookmarkEnd w:id="0"/>
              </w:p>
              <w:p w14:paraId="5B2A3358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The Way of the Cross </w:t>
                </w:r>
                <w:r w:rsidRPr="008071DC">
                  <w:rPr>
                    <w:lang w:val="en-US"/>
                  </w:rPr>
                  <w:t>(1965)</w:t>
                </w:r>
              </w:p>
              <w:p w14:paraId="7D0097B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Prophet </w:t>
                </w:r>
                <w:r w:rsidRPr="008071DC">
                  <w:rPr>
                    <w:lang w:val="en-US"/>
                  </w:rPr>
                  <w:t>(1966)</w:t>
                </w:r>
              </w:p>
              <w:p w14:paraId="1AC89AF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Ophelia/Water</w:t>
                </w:r>
                <w:r w:rsidRPr="008071DC">
                  <w:rPr>
                    <w:lang w:val="en-US"/>
                  </w:rPr>
                  <w:t xml:space="preserve"> (1966)</w:t>
                </w:r>
              </w:p>
              <w:p w14:paraId="1CEE207F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Figure of Fate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76615A09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Prayer for Peace </w:t>
                </w:r>
                <w:r w:rsidRPr="008071DC">
                  <w:rPr>
                    <w:lang w:val="en-US"/>
                  </w:rPr>
                  <w:t>(1967)</w:t>
                </w:r>
              </w:p>
              <w:p w14:paraId="0FC80A6D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44AF349C">
                  <w:rPr>
                    <w:i/>
                    <w:iCs/>
                    <w:lang w:val="en-US"/>
                  </w:rPr>
                  <w:t>Bird/Flight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0844B48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Amen </w:t>
                </w:r>
                <w:r w:rsidRPr="008071DC">
                  <w:rPr>
                    <w:lang w:val="en-US"/>
                  </w:rPr>
                  <w:t>(1967)</w:t>
                </w:r>
              </w:p>
              <w:p w14:paraId="4ECDF94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If I Were a Carpenter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4EE1040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Trance </w:t>
                </w:r>
                <w:r w:rsidRPr="008071DC">
                  <w:rPr>
                    <w:lang w:val="en-US"/>
                  </w:rPr>
                  <w:t>(1967)</w:t>
                </w:r>
              </w:p>
              <w:p w14:paraId="2963E486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Woman Who Looks Back </w:t>
                </w:r>
                <w:r w:rsidRPr="008071DC">
                  <w:rPr>
                    <w:lang w:val="en-US"/>
                  </w:rPr>
                  <w:t>(c. 1967)</w:t>
                </w:r>
              </w:p>
              <w:p w14:paraId="78429EB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Viet Rock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2ECF37CF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Cathedral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5E9CC09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Cycle</w:t>
                </w:r>
                <w:r w:rsidRPr="008071DC">
                  <w:rPr>
                    <w:lang w:val="en-US"/>
                  </w:rPr>
                  <w:t xml:space="preserve"> (1968)</w:t>
                </w:r>
              </w:p>
              <w:p w14:paraId="3E942F4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Journey</w:t>
                </w:r>
                <w:r w:rsidRPr="008071DC">
                  <w:rPr>
                    <w:lang w:val="en-US"/>
                  </w:rPr>
                  <w:t xml:space="preserve"> (1968)</w:t>
                </w:r>
              </w:p>
              <w:p w14:paraId="55E67DE6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Silence </w:t>
                </w:r>
                <w:r w:rsidRPr="008071DC">
                  <w:rPr>
                    <w:lang w:val="en-US"/>
                  </w:rPr>
                  <w:t>(1968)</w:t>
                </w:r>
              </w:p>
              <w:p w14:paraId="0678C8D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Stay Down Where You Belong</w:t>
                </w:r>
                <w:r w:rsidRPr="008071DC">
                  <w:rPr>
                    <w:lang w:val="en-US"/>
                  </w:rPr>
                  <w:t xml:space="preserve"> (1968)</w:t>
                </w:r>
              </w:p>
              <w:p w14:paraId="62BE4D67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Missa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071DC">
                  <w:rPr>
                    <w:i/>
                    <w:lang w:val="en-US"/>
                  </w:rPr>
                  <w:t>Luba</w:t>
                </w:r>
                <w:proofErr w:type="spellEnd"/>
                <w:r w:rsidRPr="008071DC">
                  <w:rPr>
                    <w:lang w:val="en-US"/>
                  </w:rPr>
                  <w:t xml:space="preserve"> (1968)</w:t>
                </w:r>
              </w:p>
              <w:p w14:paraId="39AC4C1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Marriage Song</w:t>
                </w:r>
                <w:r w:rsidRPr="008071DC">
                  <w:rPr>
                    <w:lang w:val="en-US"/>
                  </w:rPr>
                  <w:t xml:space="preserve"> (1969)</w:t>
                </w:r>
              </w:p>
              <w:p w14:paraId="21EF3EB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Allegro </w:t>
                </w:r>
                <w:r w:rsidRPr="008071DC">
                  <w:rPr>
                    <w:lang w:val="en-US"/>
                  </w:rPr>
                  <w:t>(1969)</w:t>
                </w:r>
              </w:p>
              <w:p w14:paraId="72457C5E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Reflections </w:t>
                </w:r>
                <w:r w:rsidRPr="008071DC">
                  <w:rPr>
                    <w:lang w:val="en-US"/>
                  </w:rPr>
                  <w:t>(1969)</w:t>
                </w:r>
              </w:p>
              <w:p w14:paraId="6EC1217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Blake Piece</w:t>
                </w:r>
                <w:r w:rsidRPr="008071DC">
                  <w:rPr>
                    <w:lang w:val="en-US"/>
                  </w:rPr>
                  <w:t xml:space="preserve"> (1969)</w:t>
                </w:r>
              </w:p>
              <w:p w14:paraId="022D2A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Hunt</w:t>
                </w:r>
                <w:r w:rsidRPr="008071DC">
                  <w:rPr>
                    <w:lang w:val="en-US"/>
                  </w:rPr>
                  <w:t xml:space="preserve"> (1969)</w:t>
                </w:r>
              </w:p>
              <w:p w14:paraId="19B0E0C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Search</w:t>
                </w:r>
                <w:r w:rsidRPr="008071DC">
                  <w:rPr>
                    <w:lang w:val="en-US"/>
                  </w:rPr>
                  <w:t xml:space="preserve"> (c.1969)</w:t>
                </w:r>
              </w:p>
              <w:p w14:paraId="31ACBEB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Survivor</w:t>
                </w:r>
                <w:r w:rsidRPr="008071DC">
                  <w:rPr>
                    <w:lang w:val="en-US"/>
                  </w:rPr>
                  <w:t xml:space="preserve"> (c. 1969)</w:t>
                </w:r>
              </w:p>
              <w:p w14:paraId="4B1C48D8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Love Cycle</w:t>
                </w:r>
                <w:r w:rsidRPr="008071DC">
                  <w:rPr>
                    <w:lang w:val="en-US"/>
                  </w:rPr>
                  <w:t xml:space="preserve"> (1970)</w:t>
                </w:r>
              </w:p>
              <w:p w14:paraId="17235752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Sacrifice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41D997E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Resurrection</w:t>
                </w:r>
                <w:r w:rsidRPr="008071DC">
                  <w:rPr>
                    <w:lang w:val="en-US"/>
                  </w:rPr>
                  <w:t xml:space="preserve"> (1970)</w:t>
                </w:r>
              </w:p>
              <w:p w14:paraId="53A4DB0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Breath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76733CCF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Tribal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3DF0C3E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Offering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5898C57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Ceremony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77DB6D4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Genesis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37FCD001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Castle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78C496A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Changes</w:t>
                </w:r>
                <w:r w:rsidRPr="008071DC">
                  <w:rPr>
                    <w:lang w:val="en-US"/>
                  </w:rPr>
                  <w:t xml:space="preserve"> (1971)</w:t>
                </w:r>
              </w:p>
              <w:p w14:paraId="28D4217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Circus</w:t>
                </w:r>
                <w:r w:rsidRPr="008071DC">
                  <w:rPr>
                    <w:lang w:val="en-US"/>
                  </w:rPr>
                  <w:t xml:space="preserve"> (1971)</w:t>
                </w:r>
              </w:p>
              <w:p w14:paraId="6D13BC4C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Circle Game </w:t>
                </w:r>
                <w:r w:rsidRPr="008071DC">
                  <w:rPr>
                    <w:lang w:val="en-US"/>
                  </w:rPr>
                  <w:t>(1971)</w:t>
                </w:r>
              </w:p>
              <w:p w14:paraId="292B9E0E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Street </w:t>
                </w:r>
                <w:r w:rsidRPr="008071DC">
                  <w:rPr>
                    <w:lang w:val="en-US"/>
                  </w:rPr>
                  <w:t>(1972)</w:t>
                </w:r>
              </w:p>
              <w:p w14:paraId="095B4F0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Earth Move</w:t>
                </w:r>
                <w:r w:rsidRPr="008071DC">
                  <w:rPr>
                    <w:lang w:val="en-US"/>
                  </w:rPr>
                  <w:t xml:space="preserve"> (1972)</w:t>
                </w:r>
              </w:p>
              <w:p w14:paraId="0EF3DED8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Space Game</w:t>
                </w:r>
                <w:r w:rsidRPr="008071DC">
                  <w:rPr>
                    <w:lang w:val="en-US"/>
                  </w:rPr>
                  <w:t xml:space="preserve"> (1972)</w:t>
                </w:r>
              </w:p>
              <w:p w14:paraId="3CB8BE6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And So On</w:t>
                </w:r>
                <w:r w:rsidRPr="008071DC">
                  <w:rPr>
                    <w:lang w:val="en-US"/>
                  </w:rPr>
                  <w:t xml:space="preserve"> (1972)</w:t>
                </w:r>
              </w:p>
              <w:p w14:paraId="166CC57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Clouds </w:t>
                </w:r>
                <w:r w:rsidRPr="008071DC">
                  <w:rPr>
                    <w:lang w:val="en-US"/>
                  </w:rPr>
                  <w:t>(1972)</w:t>
                </w:r>
              </w:p>
              <w:p w14:paraId="65E0367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Tapestries</w:t>
                </w:r>
                <w:r w:rsidRPr="008071DC">
                  <w:rPr>
                    <w:lang w:val="en-US"/>
                  </w:rPr>
                  <w:t xml:space="preserve"> (1973)</w:t>
                </w:r>
              </w:p>
              <w:p w14:paraId="6596D4C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Rain Flow </w:t>
                </w:r>
                <w:r w:rsidRPr="008071DC">
                  <w:rPr>
                    <w:lang w:val="en-US"/>
                  </w:rPr>
                  <w:t>(1973)</w:t>
                </w:r>
              </w:p>
              <w:p w14:paraId="666D33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Sun </w:t>
                </w:r>
                <w:r w:rsidRPr="008071DC">
                  <w:rPr>
                    <w:lang w:val="en-US"/>
                  </w:rPr>
                  <w:t>(1973)</w:t>
                </w:r>
              </w:p>
              <w:p w14:paraId="064A7200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The Red Hat </w:t>
                </w:r>
                <w:r w:rsidRPr="008071DC">
                  <w:rPr>
                    <w:lang w:val="en-US"/>
                  </w:rPr>
                  <w:t>(1974)</w:t>
                </w:r>
              </w:p>
              <w:p w14:paraId="71042C29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lastRenderedPageBreak/>
                  <w:t xml:space="preserve">Totem </w:t>
                </w:r>
                <w:r w:rsidRPr="008071DC">
                  <w:rPr>
                    <w:lang w:val="en-US"/>
                  </w:rPr>
                  <w:t>(1974)</w:t>
                </w:r>
              </w:p>
              <w:p w14:paraId="481F09A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Nora, </w:t>
                </w:r>
                <w:proofErr w:type="spellStart"/>
                <w:r w:rsidRPr="008071DC">
                  <w:rPr>
                    <w:i/>
                    <w:lang w:val="en-US"/>
                  </w:rPr>
                  <w:t>Blacklack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and B</w:t>
                </w:r>
                <w:r w:rsidRPr="008071DC">
                  <w:rPr>
                    <w:lang w:val="en-US"/>
                  </w:rPr>
                  <w:t>. (1974)</w:t>
                </w:r>
              </w:p>
              <w:p w14:paraId="69C1D66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People…People</w:t>
                </w:r>
                <w:r w:rsidRPr="008071DC">
                  <w:rPr>
                    <w:lang w:val="en-US"/>
                  </w:rPr>
                  <w:t xml:space="preserve"> (1974)</w:t>
                </w:r>
              </w:p>
              <w:p w14:paraId="4C4A4677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Just Before and In Between </w:t>
                </w:r>
                <w:r w:rsidRPr="008071DC">
                  <w:rPr>
                    <w:lang w:val="en-US"/>
                  </w:rPr>
                  <w:t>(1974)</w:t>
                </w:r>
              </w:p>
              <w:p w14:paraId="587E2D67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Metalways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(1975)</w:t>
                </w:r>
              </w:p>
              <w:p w14:paraId="7BA0B10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Anatomies </w:t>
                </w:r>
                <w:r w:rsidRPr="008071DC">
                  <w:rPr>
                    <w:lang w:val="en-US"/>
                  </w:rPr>
                  <w:t>(1975)</w:t>
                </w:r>
              </w:p>
              <w:p w14:paraId="5EB3D62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In the Long Ago Land</w:t>
                </w:r>
                <w:r w:rsidRPr="008071DC">
                  <w:rPr>
                    <w:lang w:val="en-US"/>
                  </w:rPr>
                  <w:t xml:space="preserve"> (1976)</w:t>
                </w:r>
              </w:p>
              <w:p w14:paraId="342C293B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In Transit </w:t>
                </w:r>
                <w:r w:rsidRPr="008071DC">
                  <w:rPr>
                    <w:lang w:val="en-US"/>
                  </w:rPr>
                  <w:t>(1976)</w:t>
                </w:r>
              </w:p>
              <w:p w14:paraId="1D368EB5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Apartments </w:t>
                </w:r>
                <w:r w:rsidRPr="008071DC">
                  <w:rPr>
                    <w:lang w:val="en-US"/>
                  </w:rPr>
                  <w:t>(1976)</w:t>
                </w:r>
              </w:p>
              <w:p w14:paraId="510D7A2A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The River </w:t>
                </w:r>
                <w:r w:rsidRPr="008071DC">
                  <w:rPr>
                    <w:lang w:val="en-US"/>
                  </w:rPr>
                  <w:t>(1977)</w:t>
                </w:r>
              </w:p>
              <w:p w14:paraId="0D1470E2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Give Me Time</w:t>
                </w:r>
                <w:r w:rsidRPr="008071DC">
                  <w:rPr>
                    <w:lang w:val="en-US"/>
                  </w:rPr>
                  <w:t xml:space="preserve"> (1977)</w:t>
                </w:r>
              </w:p>
              <w:p w14:paraId="643B367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Bella </w:t>
                </w:r>
                <w:r w:rsidRPr="008071DC">
                  <w:rPr>
                    <w:lang w:val="en-US"/>
                  </w:rPr>
                  <w:t>(created with Danny Grossman) 1977</w:t>
                </w:r>
              </w:p>
              <w:p w14:paraId="4EA62F94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Fiasko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(1977)</w:t>
                </w:r>
              </w:p>
              <w:p w14:paraId="587C1642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Wall </w:t>
                </w:r>
                <w:r w:rsidRPr="008071DC">
                  <w:rPr>
                    <w:lang w:val="en-US"/>
                  </w:rPr>
                  <w:t>(1977-80)</w:t>
                </w:r>
              </w:p>
              <w:p w14:paraId="2B6EC57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Marat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539AE1E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Exit </w:t>
                </w:r>
                <w:r w:rsidRPr="008071DC">
                  <w:rPr>
                    <w:lang w:val="en-US"/>
                  </w:rPr>
                  <w:t>(1978)</w:t>
                </w:r>
              </w:p>
              <w:p w14:paraId="77D9ACDD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Anchorman </w:t>
                </w:r>
                <w:r w:rsidRPr="008071DC">
                  <w:rPr>
                    <w:lang w:val="en-US"/>
                  </w:rPr>
                  <w:t>(1978)</w:t>
                </w:r>
              </w:p>
              <w:p w14:paraId="74C998D6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Dark Animal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74F942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Hairy Edge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1965E85F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Wings </w:t>
                </w:r>
                <w:r w:rsidRPr="008071DC">
                  <w:rPr>
                    <w:lang w:val="en-US"/>
                  </w:rPr>
                  <w:t>(c. 1978)</w:t>
                </w:r>
              </w:p>
              <w:p w14:paraId="75904D6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Little Potentate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3BF6D198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Chester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06D3984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Dream Snaps</w:t>
                </w:r>
                <w:r w:rsidRPr="008071DC">
                  <w:rPr>
                    <w:lang w:val="en-US"/>
                  </w:rPr>
                  <w:t xml:space="preserve"> (c. 1978)</w:t>
                </w:r>
              </w:p>
              <w:p w14:paraId="7E84958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Pierre </w:t>
                </w:r>
                <w:proofErr w:type="spellStart"/>
                <w:r w:rsidRPr="008071DC">
                  <w:rPr>
                    <w:i/>
                    <w:lang w:val="en-US"/>
                  </w:rPr>
                  <w:t>Gynt</w:t>
                </w:r>
                <w:proofErr w:type="spellEnd"/>
                <w:r w:rsidRPr="008071DC">
                  <w:rPr>
                    <w:lang w:val="en-US"/>
                  </w:rPr>
                  <w:t xml:space="preserve"> (1978)</w:t>
                </w:r>
              </w:p>
              <w:p w14:paraId="3F696AC8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Nuntius</w:t>
                </w:r>
                <w:proofErr w:type="spellEnd"/>
                <w:r w:rsidRPr="008071DC">
                  <w:rPr>
                    <w:lang w:val="en-US"/>
                  </w:rPr>
                  <w:t xml:space="preserve"> (1979)</w:t>
                </w:r>
              </w:p>
              <w:p w14:paraId="4A32558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Shell</w:t>
                </w:r>
                <w:r w:rsidRPr="008071DC">
                  <w:rPr>
                    <w:lang w:val="en-US"/>
                  </w:rPr>
                  <w:t xml:space="preserve"> (1979)</w:t>
                </w:r>
              </w:p>
              <w:p w14:paraId="08089C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Cosmos </w:t>
                </w:r>
                <w:r w:rsidRPr="008071DC">
                  <w:rPr>
                    <w:lang w:val="en-US"/>
                  </w:rPr>
                  <w:t>(1980)</w:t>
                </w:r>
              </w:p>
              <w:p w14:paraId="4D55720F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Catherine the Great</w:t>
                </w:r>
                <w:r w:rsidRPr="008071DC">
                  <w:rPr>
                    <w:lang w:val="en-US"/>
                  </w:rPr>
                  <w:t xml:space="preserve"> (1982)</w:t>
                </w:r>
              </w:p>
              <w:p w14:paraId="07962A8D" w14:textId="73BE66CC" w:rsidR="003F0D73" w:rsidRPr="007F0255" w:rsidRDefault="00B777F9" w:rsidP="00C27FAB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Remembrance Day</w:t>
                </w:r>
                <w:r w:rsidRPr="008071DC">
                  <w:rPr>
                    <w:lang w:val="en-US"/>
                  </w:rPr>
                  <w:t xml:space="preserve"> (1986)</w:t>
                </w:r>
              </w:p>
            </w:tc>
          </w:sdtContent>
        </w:sdt>
      </w:tr>
      <w:tr w:rsidR="003235A7" w14:paraId="3E2A7926" w14:textId="77777777" w:rsidTr="003235A7">
        <w:tc>
          <w:tcPr>
            <w:tcW w:w="9016" w:type="dxa"/>
          </w:tcPr>
          <w:p w14:paraId="2481FAD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11D0FA86A3C44D8AD74B56B34AA0DF"/>
              </w:placeholder>
            </w:sdtPr>
            <w:sdtEndPr/>
            <w:sdtContent>
              <w:p w14:paraId="297FC1C0" w14:textId="77777777" w:rsidR="00F57FD8" w:rsidRDefault="00D67DCB" w:rsidP="00F57FD8">
                <w:sdt>
                  <w:sdtPr>
                    <w:id w:val="-1913074736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And93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 xml:space="preserve"> (Anderson)</w:t>
                    </w:r>
                    <w:r w:rsidR="00F57FD8">
                      <w:fldChar w:fldCharType="end"/>
                    </w:r>
                  </w:sdtContent>
                </w:sdt>
              </w:p>
              <w:p w14:paraId="6A7A978B" w14:textId="77777777" w:rsidR="007F0255" w:rsidRDefault="007F0255" w:rsidP="00F57FD8"/>
              <w:p w14:paraId="2538A178" w14:textId="77777777" w:rsidR="00F57FD8" w:rsidRDefault="00D67DCB" w:rsidP="00F57FD8">
                <w:sdt>
                  <w:sdtPr>
                    <w:id w:val="-1809471638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Gal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>(Gallery)</w:t>
                    </w:r>
                    <w:r w:rsidR="00F57FD8">
                      <w:fldChar w:fldCharType="end"/>
                    </w:r>
                  </w:sdtContent>
                </w:sdt>
              </w:p>
              <w:p w14:paraId="160D51FD" w14:textId="77777777" w:rsidR="007F0255" w:rsidRDefault="007F0255" w:rsidP="00F57FD8"/>
              <w:p w14:paraId="08972D59" w14:textId="77777777" w:rsidR="00F57FD8" w:rsidRDefault="00D67DCB" w:rsidP="00F57FD8">
                <w:sdt>
                  <w:sdtPr>
                    <w:id w:val="1641152519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Gru05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>(Grundy)</w:t>
                    </w:r>
                    <w:r w:rsidR="00F57FD8">
                      <w:fldChar w:fldCharType="end"/>
                    </w:r>
                  </w:sdtContent>
                </w:sdt>
              </w:p>
              <w:p w14:paraId="3EA186C2" w14:textId="77777777" w:rsidR="007F0255" w:rsidRDefault="007F0255" w:rsidP="00F57FD8"/>
              <w:p w14:paraId="2AB35E04" w14:textId="77777777" w:rsidR="003235A7" w:rsidRDefault="00D67DCB" w:rsidP="00F57FD8">
                <w:sdt>
                  <w:sdtPr>
                    <w:id w:val="1463237411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Mov05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>(Movies)</w:t>
                    </w:r>
                    <w:r w:rsidR="00F57FD8">
                      <w:fldChar w:fldCharType="end"/>
                    </w:r>
                  </w:sdtContent>
                </w:sdt>
              </w:p>
            </w:sdtContent>
          </w:sdt>
        </w:tc>
      </w:tr>
    </w:tbl>
    <w:p w14:paraId="7E767B6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9EE50" w14:textId="77777777" w:rsidR="00F57FD8" w:rsidRDefault="00F57FD8" w:rsidP="007A0D55">
      <w:pPr>
        <w:spacing w:after="0" w:line="240" w:lineRule="auto"/>
      </w:pPr>
      <w:r>
        <w:separator/>
      </w:r>
    </w:p>
  </w:endnote>
  <w:endnote w:type="continuationSeparator" w:id="0">
    <w:p w14:paraId="04925D54" w14:textId="77777777" w:rsidR="00F57FD8" w:rsidRDefault="00F57F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8D4AB" w14:textId="77777777" w:rsidR="00F57FD8" w:rsidRDefault="00F57FD8" w:rsidP="007A0D55">
      <w:pPr>
        <w:spacing w:after="0" w:line="240" w:lineRule="auto"/>
      </w:pPr>
      <w:r>
        <w:separator/>
      </w:r>
    </w:p>
  </w:footnote>
  <w:footnote w:type="continuationSeparator" w:id="0">
    <w:p w14:paraId="401FB8A1" w14:textId="77777777" w:rsidR="00F57FD8" w:rsidRDefault="00F57F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4E00C" w14:textId="77777777" w:rsidR="00F57FD8" w:rsidRDefault="00F57FD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A40A65" w14:textId="77777777" w:rsidR="00F57FD8" w:rsidRDefault="00F57F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F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0255"/>
    <w:rsid w:val="00821DE3"/>
    <w:rsid w:val="00846CE1"/>
    <w:rsid w:val="008A5B87"/>
    <w:rsid w:val="00922950"/>
    <w:rsid w:val="009A7264"/>
    <w:rsid w:val="009D1606"/>
    <w:rsid w:val="009E18A1"/>
    <w:rsid w:val="009E73D7"/>
    <w:rsid w:val="00A14144"/>
    <w:rsid w:val="00A27D2C"/>
    <w:rsid w:val="00A76FD9"/>
    <w:rsid w:val="00AB436D"/>
    <w:rsid w:val="00AD2F24"/>
    <w:rsid w:val="00AD4844"/>
    <w:rsid w:val="00B219AE"/>
    <w:rsid w:val="00B33145"/>
    <w:rsid w:val="00B46DC9"/>
    <w:rsid w:val="00B574C9"/>
    <w:rsid w:val="00B777F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7DC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FD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CDD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77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B777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77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B77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CCD6A0E59DEC46ADD8F04DD789A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FFB24-674B-8D47-9A96-A191BCCDA463}"/>
      </w:docPartPr>
      <w:docPartBody>
        <w:p w:rsidR="00CC5268" w:rsidRDefault="00CC5268">
          <w:pPr>
            <w:pStyle w:val="7ECCD6A0E59DEC46ADD8F04DD789A1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1DF99435FDB0478BA106D4CD44B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164FB-9EDA-504D-8B1D-CB9F26B690F8}"/>
      </w:docPartPr>
      <w:docPartBody>
        <w:p w:rsidR="00CC5268" w:rsidRDefault="00CC5268">
          <w:pPr>
            <w:pStyle w:val="AE1DF99435FDB0478BA106D4CD44B33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CD6804C388B54E9ED291C66B95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E88BA-278F-8D43-AB8A-D7298A2B6952}"/>
      </w:docPartPr>
      <w:docPartBody>
        <w:p w:rsidR="00CC5268" w:rsidRDefault="00CC5268">
          <w:pPr>
            <w:pStyle w:val="86CD6804C388B54E9ED291C66B95D9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365CFE53E79544C9F67939AB095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8A8F-0250-4B43-9E54-62E772338C5D}"/>
      </w:docPartPr>
      <w:docPartBody>
        <w:p w:rsidR="00CC5268" w:rsidRDefault="00CC5268">
          <w:pPr>
            <w:pStyle w:val="B365CFE53E79544C9F67939AB0957FD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6066341A58328499E34AE30CA47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EA599-BF2B-0346-B920-903390058443}"/>
      </w:docPartPr>
      <w:docPartBody>
        <w:p w:rsidR="00CC5268" w:rsidRDefault="00CC5268">
          <w:pPr>
            <w:pStyle w:val="86066341A58328499E34AE30CA4714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D92EE58AF7BC49915A6C3EE0136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1CFC5-CFC0-C447-A86D-9001671F6D3E}"/>
      </w:docPartPr>
      <w:docPartBody>
        <w:p w:rsidR="00CC5268" w:rsidRDefault="00CC5268">
          <w:pPr>
            <w:pStyle w:val="00D92EE58AF7BC49915A6C3EE01367C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B3A251850C6644B5AC310AA2B81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AC4F-56F6-1D43-AA03-8CC9129A32FD}"/>
      </w:docPartPr>
      <w:docPartBody>
        <w:p w:rsidR="00CC5268" w:rsidRDefault="00CC5268">
          <w:pPr>
            <w:pStyle w:val="1FB3A251850C6644B5AC310AA2B81A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D5027946A39042971D39577C10C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2975-A80C-8B42-BFD1-137F4D9F5284}"/>
      </w:docPartPr>
      <w:docPartBody>
        <w:p w:rsidR="00CC5268" w:rsidRDefault="00CC5268">
          <w:pPr>
            <w:pStyle w:val="09D5027946A39042971D39577C10C86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23E403E0C6B034ABBCA7DB7B565E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9A72-FBA3-8F44-A6D3-C89A2817F3E3}"/>
      </w:docPartPr>
      <w:docPartBody>
        <w:p w:rsidR="00CC5268" w:rsidRDefault="00CC5268">
          <w:pPr>
            <w:pStyle w:val="A23E403E0C6B034ABBCA7DB7B565E2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B084FBEA3A27488271A5C194BD4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426F-64DF-004E-9C17-860BF61165FA}"/>
      </w:docPartPr>
      <w:docPartBody>
        <w:p w:rsidR="00CC5268" w:rsidRDefault="00CC5268">
          <w:pPr>
            <w:pStyle w:val="F5B084FBEA3A27488271A5C194BD4AE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11D0FA86A3C44D8AD74B56B34AA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E0E5-86FA-C445-9EC3-99EAF786A730}"/>
      </w:docPartPr>
      <w:docPartBody>
        <w:p w:rsidR="00CC5268" w:rsidRDefault="00CC5268">
          <w:pPr>
            <w:pStyle w:val="1E11D0FA86A3C44D8AD74B56B34AA0D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8"/>
    <w:rsid w:val="00C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CCD6A0E59DEC46ADD8F04DD789A1F4">
    <w:name w:val="7ECCD6A0E59DEC46ADD8F04DD789A1F4"/>
  </w:style>
  <w:style w:type="paragraph" w:customStyle="1" w:styleId="AE1DF99435FDB0478BA106D4CD44B330">
    <w:name w:val="AE1DF99435FDB0478BA106D4CD44B330"/>
  </w:style>
  <w:style w:type="paragraph" w:customStyle="1" w:styleId="86CD6804C388B54E9ED291C66B95D9D0">
    <w:name w:val="86CD6804C388B54E9ED291C66B95D9D0"/>
  </w:style>
  <w:style w:type="paragraph" w:customStyle="1" w:styleId="B365CFE53E79544C9F67939AB0957FDC">
    <w:name w:val="B365CFE53E79544C9F67939AB0957FDC"/>
  </w:style>
  <w:style w:type="paragraph" w:customStyle="1" w:styleId="86066341A58328499E34AE30CA471486">
    <w:name w:val="86066341A58328499E34AE30CA471486"/>
  </w:style>
  <w:style w:type="paragraph" w:customStyle="1" w:styleId="00D92EE58AF7BC49915A6C3EE01367C7">
    <w:name w:val="00D92EE58AF7BC49915A6C3EE01367C7"/>
  </w:style>
  <w:style w:type="paragraph" w:customStyle="1" w:styleId="1FB3A251850C6644B5AC310AA2B81A7D">
    <w:name w:val="1FB3A251850C6644B5AC310AA2B81A7D"/>
  </w:style>
  <w:style w:type="paragraph" w:customStyle="1" w:styleId="09D5027946A39042971D39577C10C86D">
    <w:name w:val="09D5027946A39042971D39577C10C86D"/>
  </w:style>
  <w:style w:type="paragraph" w:customStyle="1" w:styleId="A23E403E0C6B034ABBCA7DB7B565E25A">
    <w:name w:val="A23E403E0C6B034ABBCA7DB7B565E25A"/>
  </w:style>
  <w:style w:type="paragraph" w:customStyle="1" w:styleId="F5B084FBEA3A27488271A5C194BD4AE2">
    <w:name w:val="F5B084FBEA3A27488271A5C194BD4AE2"/>
  </w:style>
  <w:style w:type="paragraph" w:customStyle="1" w:styleId="1E11D0FA86A3C44D8AD74B56B34AA0DF">
    <w:name w:val="1E11D0FA86A3C44D8AD74B56B34AA0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CCD6A0E59DEC46ADD8F04DD789A1F4">
    <w:name w:val="7ECCD6A0E59DEC46ADD8F04DD789A1F4"/>
  </w:style>
  <w:style w:type="paragraph" w:customStyle="1" w:styleId="AE1DF99435FDB0478BA106D4CD44B330">
    <w:name w:val="AE1DF99435FDB0478BA106D4CD44B330"/>
  </w:style>
  <w:style w:type="paragraph" w:customStyle="1" w:styleId="86CD6804C388B54E9ED291C66B95D9D0">
    <w:name w:val="86CD6804C388B54E9ED291C66B95D9D0"/>
  </w:style>
  <w:style w:type="paragraph" w:customStyle="1" w:styleId="B365CFE53E79544C9F67939AB0957FDC">
    <w:name w:val="B365CFE53E79544C9F67939AB0957FDC"/>
  </w:style>
  <w:style w:type="paragraph" w:customStyle="1" w:styleId="86066341A58328499E34AE30CA471486">
    <w:name w:val="86066341A58328499E34AE30CA471486"/>
  </w:style>
  <w:style w:type="paragraph" w:customStyle="1" w:styleId="00D92EE58AF7BC49915A6C3EE01367C7">
    <w:name w:val="00D92EE58AF7BC49915A6C3EE01367C7"/>
  </w:style>
  <w:style w:type="paragraph" w:customStyle="1" w:styleId="1FB3A251850C6644B5AC310AA2B81A7D">
    <w:name w:val="1FB3A251850C6644B5AC310AA2B81A7D"/>
  </w:style>
  <w:style w:type="paragraph" w:customStyle="1" w:styleId="09D5027946A39042971D39577C10C86D">
    <w:name w:val="09D5027946A39042971D39577C10C86D"/>
  </w:style>
  <w:style w:type="paragraph" w:customStyle="1" w:styleId="A23E403E0C6B034ABBCA7DB7B565E25A">
    <w:name w:val="A23E403E0C6B034ABBCA7DB7B565E25A"/>
  </w:style>
  <w:style w:type="paragraph" w:customStyle="1" w:styleId="F5B084FBEA3A27488271A5C194BD4AE2">
    <w:name w:val="F5B084FBEA3A27488271A5C194BD4AE2"/>
  </w:style>
  <w:style w:type="paragraph" w:customStyle="1" w:styleId="1E11D0FA86A3C44D8AD74B56B34AA0DF">
    <w:name w:val="1E11D0FA86A3C44D8AD74B56B34AA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And93</b:Tag>
    <b:SourceType>Book</b:SourceType>
    <b:Guid>{EBE8A725-C05E-6940-85F4-6785012D8243}</b:Guid>
    <b:Title>Judy Jarvis, Dance Artist: A Portrait</b:Title>
    <b:City>Toronto</b:City>
    <b:Publisher>Dance Collection Danse Press</b:Publisher>
    <b:Year>1993</b:Year>
    <b:Author>
      <b:Author>
        <b:NameList>
          <b:Person>
            <b:Last>Anderson</b:Last>
            <b:First>Carole</b:First>
          </b:Person>
        </b:NameList>
      </b:Author>
    </b:Author>
    <b:RefOrder>1</b:RefOrder>
  </b:Source>
  <b:Source>
    <b:Tag>Gal</b:Tag>
    <b:SourceType>InternetSite</b:SourceType>
    <b:Guid>{4EBEECEE-815F-3244-A8EC-348F75CFD09B}</b:Guid>
    <b:Title>Gallery</b:Title>
    <b:InternetSiteTitle>A Dance Collection Danse: Web Exhibition: Judy Jarvis</b:InternetSiteTitle>
    <b:URL>http://www.dcd.ca/exhibitions/jarvis/gallery.html </b:URL>
    <b:RefOrder>2</b:RefOrder>
  </b:Source>
  <b:Source>
    <b:Tag>Gru05</b:Tag>
    <b:SourceType>InternetSite</b:SourceType>
    <b:Guid>{07D4D0CC-40D5-0D4B-B9CA-7AA8FDFEC650}</b:Guid>
    <b:Title>Curator's Message</b:Title>
    <b:Year>2005</b:Year>
    <b:InternetSiteTitle>A Dance Collection Danse: Web Exhibition: Judy Jarvis</b:InternetSiteTitle>
    <b:URL>http://www.dcd.ca/exhibitions/jarvis/index.html</b:URL>
    <b:YearAccessed>2015</b:YearAccessed>
    <b:MonthAccessed>02</b:MonthAccessed>
    <b:DayAccessed>13</b:DayAccessed>
    <b:Author>
      <b:Author>
        <b:NameList>
          <b:Person>
            <b:Last>Grundy</b:Last>
            <b:First>Pamela</b:First>
          </b:Person>
        </b:NameList>
      </b:Author>
    </b:Author>
    <b:RefOrder>3</b:RefOrder>
  </b:Source>
  <b:Source>
    <b:Tag>Mov05</b:Tag>
    <b:SourceType>InternetSite</b:SourceType>
    <b:Guid>{12A55BEF-EFE1-164F-82B7-8ACF1686850D}</b:Guid>
    <b:Title>Movies</b:Title>
    <b:InternetSiteTitle>A Dance Collection Danse: Web Exhibition: Judy Jarvis</b:InternetSiteTitle>
    <b:URL>http://www.dcd.ca/exhibitions/jarvis/media.html</b:URL>
    <b:Year>2005</b:Year>
    <b:YearAccessed>2015</b:YearAccessed>
    <b:MonthAccessed>02</b:MonthAccessed>
    <b:DayAccessed>13</b:DayAccessed>
    <b:RefOrder>4</b:RefOrder>
  </b:Source>
</b:Sources>
</file>

<file path=customXml/itemProps1.xml><?xml version="1.0" encoding="utf-8"?>
<ds:datastoreItem xmlns:ds="http://schemas.openxmlformats.org/officeDocument/2006/customXml" ds:itemID="{1238966C-A57D-3C42-A846-484B1C4A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4</Pages>
  <Words>1281</Words>
  <Characters>7308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2015-02-13T20:45:00Z</dcterms:created>
  <dcterms:modified xsi:type="dcterms:W3CDTF">2015-03-15T18:40:00Z</dcterms:modified>
</cp:coreProperties>
</file>