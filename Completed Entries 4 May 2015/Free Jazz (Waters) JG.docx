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6F9F3A" w14:textId="77777777" w:rsidTr="00922950">
        <w:tc>
          <w:tcPr>
            <w:tcW w:w="491" w:type="dxa"/>
            <w:vMerge w:val="restart"/>
            <w:shd w:val="clear" w:color="auto" w:fill="A6A6A6" w:themeFill="background1" w:themeFillShade="A6"/>
            <w:textDirection w:val="btLr"/>
          </w:tcPr>
          <w:p w14:paraId="6358D95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994854B3E34C1783217F906D80F069"/>
            </w:placeholder>
            <w:showingPlcHdr/>
            <w:dropDownList>
              <w:listItem w:displayText="Dr." w:value="Dr."/>
              <w:listItem w:displayText="Prof." w:value="Prof."/>
            </w:dropDownList>
          </w:sdtPr>
          <w:sdtContent>
            <w:tc>
              <w:tcPr>
                <w:tcW w:w="1259" w:type="dxa"/>
              </w:tcPr>
              <w:p w14:paraId="6295F6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2E0B6EB0" w14:textId="77777777" w:rsidR="00B574C9" w:rsidRDefault="003C698E" w:rsidP="003C698E">
            <w:r>
              <w:t>Keith</w:t>
            </w:r>
          </w:p>
        </w:tc>
        <w:sdt>
          <w:sdtPr>
            <w:alias w:val="Middle name"/>
            <w:tag w:val="authorMiddleName"/>
            <w:id w:val="-2076034781"/>
            <w:placeholder>
              <w:docPart w:val="4805CDA677EE427E9527573DB8B83E8B"/>
            </w:placeholder>
            <w:showingPlcHdr/>
            <w:text/>
          </w:sdtPr>
          <w:sdtContent>
            <w:tc>
              <w:tcPr>
                <w:tcW w:w="2551" w:type="dxa"/>
              </w:tcPr>
              <w:p w14:paraId="07A2261D" w14:textId="77777777" w:rsidR="00B574C9" w:rsidRDefault="00B574C9" w:rsidP="00922950">
                <w:r>
                  <w:rPr>
                    <w:rStyle w:val="PlaceholderText"/>
                  </w:rPr>
                  <w:t>[Middle name]</w:t>
                </w:r>
              </w:p>
            </w:tc>
          </w:sdtContent>
        </w:sdt>
        <w:sdt>
          <w:sdtPr>
            <w:alias w:val="Last name"/>
            <w:tag w:val="authorLastName"/>
            <w:id w:val="-1088529830"/>
            <w:placeholder>
              <w:docPart w:val="2202B18B560046E696A24480FEF89DB7"/>
            </w:placeholder>
            <w:text/>
          </w:sdtPr>
          <w:sdtContent>
            <w:tc>
              <w:tcPr>
                <w:tcW w:w="2642" w:type="dxa"/>
              </w:tcPr>
              <w:p w14:paraId="729CE7A5" w14:textId="77777777" w:rsidR="00B574C9" w:rsidRDefault="003C698E" w:rsidP="003C698E">
                <w:r>
                  <w:t>Waters</w:t>
                </w:r>
              </w:p>
            </w:tc>
          </w:sdtContent>
        </w:sdt>
      </w:tr>
      <w:tr w:rsidR="00B574C9" w14:paraId="0E529D4F" w14:textId="77777777" w:rsidTr="001A6A06">
        <w:trPr>
          <w:trHeight w:val="986"/>
        </w:trPr>
        <w:tc>
          <w:tcPr>
            <w:tcW w:w="491" w:type="dxa"/>
            <w:vMerge/>
            <w:shd w:val="clear" w:color="auto" w:fill="A6A6A6" w:themeFill="background1" w:themeFillShade="A6"/>
          </w:tcPr>
          <w:p w14:paraId="3D3C3855" w14:textId="77777777" w:rsidR="00B574C9" w:rsidRPr="001A6A06" w:rsidRDefault="00B574C9" w:rsidP="00CF1542">
            <w:pPr>
              <w:jc w:val="center"/>
              <w:rPr>
                <w:b/>
                <w:color w:val="FFFFFF" w:themeColor="background1"/>
              </w:rPr>
            </w:pPr>
          </w:p>
        </w:tc>
        <w:sdt>
          <w:sdtPr>
            <w:alias w:val="Biography"/>
            <w:tag w:val="authorBiography"/>
            <w:id w:val="938807824"/>
            <w:placeholder>
              <w:docPart w:val="1722C59E36B349A481E97662A10D08DB"/>
            </w:placeholder>
            <w:showingPlcHdr/>
          </w:sdtPr>
          <w:sdtContent>
            <w:tc>
              <w:tcPr>
                <w:tcW w:w="8525" w:type="dxa"/>
                <w:gridSpan w:val="4"/>
              </w:tcPr>
              <w:p w14:paraId="4A49DA90" w14:textId="77777777" w:rsidR="00B574C9" w:rsidRDefault="00B574C9" w:rsidP="00922950">
                <w:r>
                  <w:rPr>
                    <w:rStyle w:val="PlaceholderText"/>
                  </w:rPr>
                  <w:t>[Enter your biography]</w:t>
                </w:r>
              </w:p>
            </w:tc>
          </w:sdtContent>
        </w:sdt>
      </w:tr>
      <w:tr w:rsidR="00B574C9" w14:paraId="01B9ECA9" w14:textId="77777777" w:rsidTr="001A6A06">
        <w:trPr>
          <w:trHeight w:val="986"/>
        </w:trPr>
        <w:tc>
          <w:tcPr>
            <w:tcW w:w="491" w:type="dxa"/>
            <w:vMerge/>
            <w:shd w:val="clear" w:color="auto" w:fill="A6A6A6" w:themeFill="background1" w:themeFillShade="A6"/>
          </w:tcPr>
          <w:p w14:paraId="12698EC2" w14:textId="77777777" w:rsidR="00B574C9" w:rsidRPr="001A6A06" w:rsidRDefault="00B574C9" w:rsidP="00CF1542">
            <w:pPr>
              <w:jc w:val="center"/>
              <w:rPr>
                <w:b/>
                <w:color w:val="FFFFFF" w:themeColor="background1"/>
              </w:rPr>
            </w:pPr>
          </w:p>
        </w:tc>
        <w:sdt>
          <w:sdtPr>
            <w:alias w:val="Affiliation"/>
            <w:tag w:val="affiliation"/>
            <w:id w:val="2012937915"/>
            <w:placeholder>
              <w:docPart w:val="DABFD64B94CD45BAB4242F1A191A8CDB"/>
            </w:placeholder>
            <w:text/>
          </w:sdtPr>
          <w:sdtContent>
            <w:tc>
              <w:tcPr>
                <w:tcW w:w="8525" w:type="dxa"/>
                <w:gridSpan w:val="4"/>
              </w:tcPr>
              <w:p w14:paraId="76965EA6" w14:textId="77777777" w:rsidR="00B574C9" w:rsidRDefault="003F2D89" w:rsidP="003F2D89">
                <w:r>
                  <w:t>University of Colorado Boulder</w:t>
                </w:r>
              </w:p>
            </w:tc>
          </w:sdtContent>
        </w:sdt>
      </w:tr>
    </w:tbl>
    <w:p w14:paraId="54B8C7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BFC0F9" w14:textId="77777777" w:rsidTr="00244BB0">
        <w:tc>
          <w:tcPr>
            <w:tcW w:w="9016" w:type="dxa"/>
            <w:shd w:val="clear" w:color="auto" w:fill="A6A6A6" w:themeFill="background1" w:themeFillShade="A6"/>
            <w:tcMar>
              <w:top w:w="113" w:type="dxa"/>
              <w:bottom w:w="113" w:type="dxa"/>
            </w:tcMar>
          </w:tcPr>
          <w:p w14:paraId="4FD0AE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99F3CE" w14:textId="77777777" w:rsidTr="003F0D73">
        <w:sdt>
          <w:sdtPr>
            <w:alias w:val="Article headword"/>
            <w:tag w:val="articleHeadword"/>
            <w:id w:val="-361440020"/>
            <w:placeholder>
              <w:docPart w:val="472F8A7BB1B34CE0A4580A5ECD5E6054"/>
            </w:placeholder>
            <w:text/>
          </w:sdtPr>
          <w:sdtContent>
            <w:tc>
              <w:tcPr>
                <w:tcW w:w="9016" w:type="dxa"/>
                <w:tcMar>
                  <w:top w:w="113" w:type="dxa"/>
                  <w:bottom w:w="113" w:type="dxa"/>
                </w:tcMar>
              </w:tcPr>
              <w:p w14:paraId="3E5AC73B" w14:textId="77777777" w:rsidR="003F0D73" w:rsidRPr="00FB589A" w:rsidRDefault="003C698E" w:rsidP="003C698E">
                <w:pPr>
                  <w:rPr>
                    <w:b/>
                  </w:rPr>
                </w:pPr>
                <w:r w:rsidRPr="003F2D89">
                  <w:t>Free Jazz</w:t>
                </w:r>
              </w:p>
            </w:tc>
          </w:sdtContent>
        </w:sdt>
      </w:tr>
      <w:tr w:rsidR="00464699" w14:paraId="3A209031" w14:textId="77777777" w:rsidTr="003F2D89">
        <w:sdt>
          <w:sdtPr>
            <w:alias w:val="Variant headwords"/>
            <w:tag w:val="variantHeadwords"/>
            <w:id w:val="173464402"/>
            <w:placeholder>
              <w:docPart w:val="AAAD93B605214C2594C7FFC831F04AA0"/>
            </w:placeholder>
            <w:showingPlcHdr/>
          </w:sdtPr>
          <w:sdtContent>
            <w:tc>
              <w:tcPr>
                <w:tcW w:w="9016" w:type="dxa"/>
                <w:tcMar>
                  <w:top w:w="113" w:type="dxa"/>
                  <w:bottom w:w="113" w:type="dxa"/>
                </w:tcMar>
              </w:tcPr>
              <w:p w14:paraId="1C2B09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4C5D27" w14:textId="77777777" w:rsidTr="003F0D73">
        <w:sdt>
          <w:sdtPr>
            <w:alias w:val="Abstract"/>
            <w:tag w:val="abstract"/>
            <w:id w:val="-635871867"/>
            <w:placeholder>
              <w:docPart w:val="C003A17B81AF4BFEB75A63413D1D64E9"/>
            </w:placeholder>
          </w:sdtPr>
          <w:sdtContent>
            <w:tc>
              <w:tcPr>
                <w:tcW w:w="9016" w:type="dxa"/>
                <w:tcMar>
                  <w:top w:w="113" w:type="dxa"/>
                  <w:bottom w:w="113" w:type="dxa"/>
                </w:tcMar>
              </w:tcPr>
              <w:p w14:paraId="0E48720F" w14:textId="77777777" w:rsidR="00E85A05" w:rsidRDefault="00FE2FEF" w:rsidP="00E85A05">
                <w:r>
                  <w:t xml:space="preserve">Free Jazz emerged in the late 1950s out of the </w:t>
                </w:r>
                <w:proofErr w:type="spellStart"/>
                <w:r>
                  <w:t>ongoing</w:t>
                </w:r>
                <w:proofErr w:type="spellEnd"/>
                <w:r>
                  <w:t xml:space="preserve"> negotiation of the American jazz tradition. By the mid-twentieth century, this African-American musical tradition had developed into an array of styles variously linked to New Orleans (Dixieland) or Chicago School (1920s), swing (1930s), and bebop (1940s). If swing embodied an industrialised modern evolution of New Orleans-style jazz (deemed traditional), Bebop brought the modernist ethos to jazz by attacking what some critics suggested swing was becoming: too popular, too banal and uniform. Consequently, bebop — through innovators such as Dizzy Gillespie and Charlie Parker — disrupted the unifying structures of big band swing while complicating the musical elements of rhythm, harmony, and melody. The contours of bebop’s own progeny — the styles associated with hard bop, Cool Jazz, and Third Stream — gave form to Free Jazz. The primary innovators of Free Jazz all came from the cutting edge of 1950s hard bop and sometimes rhythm and blues, but were also influenced by the modernist, avant-garde strains in classical music in the 1940s and 1950s (which also found expression in the musical arrangements in Third Stream and Cool Jazz). Free Jazz musicians attempted to br</w:t>
                </w:r>
                <w:bookmarkStart w:id="0" w:name="_GoBack"/>
                <w:bookmarkEnd w:id="0"/>
                <w:r>
                  <w:t>eak from the confines of Western musical tenets, European tonal harmonic theory, and the dominance of the composer — the notated score that characterised jazz compositions through bebop — while renewing the collective improvisation of New Orleans-style jazz through spontaneous interaction within a group. Free Jazz musicians placed a renewed emphasis on spontaneously improvise</w:t>
                </w:r>
                <w:r>
                  <w:t>d melodies and unfixed rhythms.</w:t>
                </w:r>
              </w:p>
            </w:tc>
          </w:sdtContent>
        </w:sdt>
      </w:tr>
      <w:tr w:rsidR="003F0D73" w14:paraId="7633A8B3" w14:textId="77777777" w:rsidTr="003F0D73">
        <w:sdt>
          <w:sdtPr>
            <w:alias w:val="Article text"/>
            <w:tag w:val="articleText"/>
            <w:id w:val="634067588"/>
            <w:placeholder>
              <w:docPart w:val="9FA8A8E247F7473EA476AE925CB5F19A"/>
            </w:placeholder>
          </w:sdtPr>
          <w:sdtContent>
            <w:tc>
              <w:tcPr>
                <w:tcW w:w="9016" w:type="dxa"/>
                <w:tcMar>
                  <w:top w:w="113" w:type="dxa"/>
                  <w:bottom w:w="113" w:type="dxa"/>
                </w:tcMar>
              </w:tcPr>
              <w:p w14:paraId="689E6161" w14:textId="77777777" w:rsidR="003C698E" w:rsidRDefault="003C698E" w:rsidP="003C698E">
                <w:r>
                  <w:t>Free Jazz emerged in the late 1950s out of the ongoing negotiation of the American jazz tradition. By the mid-twentieth century, this African-American musical tradition had developed into an array of styles variously linked to New Orleans (Dixieland) or Chicago School (1920s), swing (1930s), and bebop (1940s). I</w:t>
                </w:r>
                <w:r w:rsidR="003F2D89">
                  <w:t>f swing embodied an industrialis</w:t>
                </w:r>
                <w:r>
                  <w:t>ed modern evolution of New Orleans-style jazz (deemed traditional), Bebop brought the modernist ethos to jazz by attacking what some critics suggested swing was becoming: too popular, too banal and</w:t>
                </w:r>
                <w:r w:rsidR="003F2D89">
                  <w:t xml:space="preserve"> uniform. Consequently, bebop — </w:t>
                </w:r>
                <w:r>
                  <w:t>through innovators such as Dizzy</w:t>
                </w:r>
                <w:r w:rsidR="003F2D89">
                  <w:t xml:space="preserve"> Gillespie and Charlie Parker — </w:t>
                </w:r>
                <w:r>
                  <w:t>disrupted the unifying structures of big band swing while complicating the musical elements of rhythm, harmony, and melody. The co</w:t>
                </w:r>
                <w:r w:rsidR="003F2D89">
                  <w:t xml:space="preserve">ntours of bebop’s own progeny — </w:t>
                </w:r>
                <w:r>
                  <w:t>the styles associated with hard bop</w:t>
                </w:r>
                <w:r w:rsidR="003F2D89">
                  <w:t xml:space="preserve">, Cool Jazz, and Third Stream — </w:t>
                </w:r>
                <w:r>
                  <w:t xml:space="preserve">gave form to Free Jazz. The primary innovators of Free Jazz all came from the cutting edge of 1950s hard bop and sometimes rhythm and blues, but were also influenced by the modernist, avant-garde strains in classical music in the 1940s and 1950s (which also found expression in the musical arrangements in Third Stream and Cool Jazz). Free Jazz musicians attempted to break from the confines of Western musical tenets, European tonal harmonic theory, and </w:t>
                </w:r>
                <w:r w:rsidR="003F2D89">
                  <w:t xml:space="preserve">the dominance of the composer — </w:t>
                </w:r>
                <w:r>
                  <w:t>th</w:t>
                </w:r>
                <w:r w:rsidR="003F2D89">
                  <w:t>e notated score that characteris</w:t>
                </w:r>
                <w:r>
                  <w:t>ed ja</w:t>
                </w:r>
                <w:r w:rsidR="003F2D89">
                  <w:t xml:space="preserve">zz compositions through bebop — </w:t>
                </w:r>
                <w:r>
                  <w:t xml:space="preserve">while renewing the collective improvisation of New Orleans-style </w:t>
                </w:r>
                <w:r>
                  <w:lastRenderedPageBreak/>
                  <w:t>jazz through spontaneous interaction within a group. Free Jazz musicians placed a renewed emphasis on spontaneously improvised melodies and unfixed rhythms.</w:t>
                </w:r>
              </w:p>
              <w:p w14:paraId="1F0AB9A1" w14:textId="77777777" w:rsidR="003C698E" w:rsidRDefault="003C698E" w:rsidP="003C698E"/>
              <w:p w14:paraId="798024D6" w14:textId="77777777" w:rsidR="003C698E" w:rsidRDefault="003C698E" w:rsidP="003C698E">
                <w:r>
                  <w:t xml:space="preserve">Though isolated precedents existed in the late forties for free improvisation from Cool Jazz pianist Lennie </w:t>
                </w:r>
                <w:proofErr w:type="spellStart"/>
                <w:r>
                  <w:t>Tristano</w:t>
                </w:r>
                <w:proofErr w:type="spellEnd"/>
                <w:r>
                  <w:t xml:space="preserve"> (an influence on Cecil </w:t>
                </w:r>
                <w:proofErr w:type="spellStart"/>
                <w:r>
                  <w:t>Tayor</w:t>
                </w:r>
                <w:proofErr w:type="spellEnd"/>
                <w:r>
                  <w:t xml:space="preserve">), Free Jazz as a diverse movement did not emerge until the late 1950s. Artists such as </w:t>
                </w:r>
                <w:proofErr w:type="spellStart"/>
                <w:r>
                  <w:t>Ornette</w:t>
                </w:r>
                <w:proofErr w:type="spellEnd"/>
                <w:r>
                  <w:t xml:space="preserve"> Coleman (1930</w:t>
                </w:r>
                <w:r w:rsidR="003F2D89">
                  <w:t>-</w:t>
                </w:r>
                <w:r>
                  <w:t>-) and Cecil Taylor (1929-</w:t>
                </w:r>
                <w:r w:rsidR="003F2D89">
                  <w:t>-</w:t>
                </w:r>
                <w:r>
                  <w:t xml:space="preserve">) began pushing their music beyond the jazz tradition in a series of LPs beginning with Taylor’s </w:t>
                </w:r>
                <w:r>
                  <w:rPr>
                    <w:i/>
                  </w:rPr>
                  <w:t>Jazz Advance</w:t>
                </w:r>
                <w:r>
                  <w:t xml:space="preserve"> (1956) and Coleman’s </w:t>
                </w:r>
                <w:r w:rsidRPr="00F9448A">
                  <w:rPr>
                    <w:i/>
                  </w:rPr>
                  <w:t>Something Else</w:t>
                </w:r>
                <w:proofErr w:type="gramStart"/>
                <w:r w:rsidRPr="00F9448A">
                  <w:rPr>
                    <w:i/>
                  </w:rPr>
                  <w:t>!!!!:</w:t>
                </w:r>
                <w:proofErr w:type="gramEnd"/>
                <w:r w:rsidRPr="00F9448A">
                  <w:rPr>
                    <w:i/>
                  </w:rPr>
                  <w:t xml:space="preserve"> The Music of </w:t>
                </w:r>
                <w:proofErr w:type="spellStart"/>
                <w:r w:rsidRPr="00F9448A">
                  <w:rPr>
                    <w:i/>
                  </w:rPr>
                  <w:t>Ornette</w:t>
                </w:r>
                <w:proofErr w:type="spellEnd"/>
                <w:r w:rsidRPr="00F9448A">
                  <w:rPr>
                    <w:i/>
                  </w:rPr>
                  <w:t xml:space="preserve"> Coleman</w:t>
                </w:r>
                <w:r>
                  <w:t xml:space="preserve"> (1958). As the 1960s approached, Taylor and Coleman</w:t>
                </w:r>
                <w:r w:rsidR="003F2D89">
                  <w:t xml:space="preserve"> </w:t>
                </w:r>
                <w:r>
                  <w:t>—</w:t>
                </w:r>
                <w:r w:rsidR="003F2D89">
                  <w:t xml:space="preserve"> </w:t>
                </w:r>
                <w:r>
                  <w:t xml:space="preserve">along with Albert </w:t>
                </w:r>
                <w:proofErr w:type="spellStart"/>
                <w:r>
                  <w:t>Ayler</w:t>
                </w:r>
                <w:proofErr w:type="spellEnd"/>
                <w:r>
                  <w:t xml:space="preserve">, Sonny Murray, Archie </w:t>
                </w:r>
                <w:proofErr w:type="spellStart"/>
                <w:r>
                  <w:t>Shepp</w:t>
                </w:r>
                <w:proofErr w:type="spellEnd"/>
                <w:r>
                  <w:t>, and John Coltrane (all of whom played with Taylor at some point), among others</w:t>
                </w:r>
                <w:r w:rsidR="003F2D89">
                  <w:t xml:space="preserve"> </w:t>
                </w:r>
                <w:r>
                  <w:t>—</w:t>
                </w:r>
                <w:r w:rsidR="003F2D89">
                  <w:t xml:space="preserve"> </w:t>
                </w:r>
                <w:r>
                  <w:t xml:space="preserve">laid out an approach to jazz that dismissed the harmonic rules of chords and instead relied on a continuously improvised melody produced in the moment of playing. Irregular meters or tempo augmented this approach, sometimes resulting in the loss </w:t>
                </w:r>
                <w:r w:rsidR="003F2D89">
                  <w:t>of ‘swing,’</w:t>
                </w:r>
                <w:r>
                  <w:t xml:space="preserve"> one of the defining characteristics of jazz from its inception. It is the loss of the latter component of jazz that drew the ire of critics. Not all Free Jazz released the role of ‘swing’ from their repertoire, however. Instead, most artists merely sought an expanded musical palette not weighted down by tradition, </w:t>
                </w:r>
                <w:r w:rsidRPr="00B14F4F">
                  <w:t>as some artists</w:t>
                </w:r>
                <w:r>
                  <w:t xml:space="preserve"> (such as Archie </w:t>
                </w:r>
                <w:proofErr w:type="spellStart"/>
                <w:r>
                  <w:t>Shepp</w:t>
                </w:r>
                <w:proofErr w:type="spellEnd"/>
                <w:r>
                  <w:t xml:space="preserve"> and members of the</w:t>
                </w:r>
                <w:r w:rsidR="003F2D89">
                  <w:t xml:space="preserve"> Art Ensemble of Chicago) unitis</w:t>
                </w:r>
                <w:r>
                  <w:t>ed a broad range of older jazz forms, from New Orleans style to swing. Alongside freer aesthetics, a diversity of musical colo</w:t>
                </w:r>
                <w:r w:rsidR="003F2D89">
                  <w:t>u</w:t>
                </w:r>
                <w:r>
                  <w:t xml:space="preserve">r was added through the use of unorthodox instruments, including African, Middle Eastern, and Indian instruments. The sound thus produced often gave Free Jazz a ‘world music’ quality, as heard in the work of </w:t>
                </w:r>
                <w:proofErr w:type="spellStart"/>
                <w:r>
                  <w:t>Ornette</w:t>
                </w:r>
                <w:proofErr w:type="spellEnd"/>
                <w:r>
                  <w:t xml:space="preserve"> Coleman, Pharaoh Sanders (1940</w:t>
                </w:r>
                <w:r w:rsidR="003F2D89">
                  <w:t>-</w:t>
                </w:r>
                <w:r>
                  <w:t>-), Alice Coltrane (1937-2007) and Don Cherry (1936-1995)</w:t>
                </w:r>
                <w:r w:rsidR="003F2D89">
                  <w:t xml:space="preserve"> </w:t>
                </w:r>
                <w:r>
                  <w:t>—</w:t>
                </w:r>
                <w:r w:rsidR="003F2D89">
                  <w:t xml:space="preserve"> </w:t>
                </w:r>
                <w:r>
                  <w:t xml:space="preserve">with album titles such as </w:t>
                </w:r>
                <w:r>
                  <w:rPr>
                    <w:i/>
                  </w:rPr>
                  <w:t xml:space="preserve">Karma </w:t>
                </w:r>
                <w:r w:rsidRPr="00B14F4F">
                  <w:t>(Sanders, 1969)</w:t>
                </w:r>
                <w:r>
                  <w:t xml:space="preserve"> and </w:t>
                </w:r>
                <w:r>
                  <w:rPr>
                    <w:i/>
                  </w:rPr>
                  <w:t xml:space="preserve">Ptah, The El </w:t>
                </w:r>
                <w:proofErr w:type="spellStart"/>
                <w:r>
                  <w:rPr>
                    <w:i/>
                  </w:rPr>
                  <w:t>Daoud</w:t>
                </w:r>
                <w:proofErr w:type="spellEnd"/>
                <w:r>
                  <w:rPr>
                    <w:i/>
                  </w:rPr>
                  <w:t xml:space="preserve"> </w:t>
                </w:r>
                <w:r w:rsidRPr="00B14F4F">
                  <w:t>(</w:t>
                </w:r>
                <w:r>
                  <w:t xml:space="preserve">Alice Coltrane, </w:t>
                </w:r>
                <w:r w:rsidRPr="00B14F4F">
                  <w:t xml:space="preserve">1970). </w:t>
                </w:r>
                <w:r>
                  <w:t>Moreover, a move away from the per</w:t>
                </w:r>
                <w:r w:rsidR="003F2D89">
                  <w:t>fection of tone that characteris</w:t>
                </w:r>
                <w:r>
                  <w:t>ed the virtuosity of bebop and its manifestations in the 1950s led to an unorthodox treatment of timbre, generally through the use of rough-sounding playing techniques such as shrieks and overblowing, which were aimed toward creating overtones</w:t>
                </w:r>
                <w:r w:rsidRPr="008D28F4">
                  <w:t xml:space="preserve"> </w:t>
                </w:r>
                <w:r>
                  <w:t xml:space="preserve">and the sounds of human voices within the collective expression. John Coltrane (1926-1967) and Albert </w:t>
                </w:r>
                <w:proofErr w:type="spellStart"/>
                <w:r>
                  <w:t>Ayler</w:t>
                </w:r>
                <w:proofErr w:type="spellEnd"/>
                <w:r>
                  <w:t xml:space="preserve"> were particular innovators.</w:t>
                </w:r>
              </w:p>
              <w:p w14:paraId="44120D4B" w14:textId="77777777" w:rsidR="003C698E" w:rsidRDefault="003C698E" w:rsidP="003C698E"/>
              <w:p w14:paraId="0394D14A" w14:textId="77777777" w:rsidR="003C698E" w:rsidRDefault="003C698E" w:rsidP="003C698E">
                <w:r>
                  <w:t>Influenced by a number of cultural factors, Free Jazz evolved a critical relationship to the development of modernism in the 1960s. Although pre-war modernism s</w:t>
                </w:r>
                <w:r w:rsidR="003F2D89">
                  <w:t>ought to reconcile the dehumanis</w:t>
                </w:r>
                <w:r>
                  <w:t>ing effects of modernity with an admiration of technology</w:t>
                </w:r>
                <w:r w:rsidR="003F2D89">
                  <w:t xml:space="preserve"> </w:t>
                </w:r>
                <w:r>
                  <w:t>—</w:t>
                </w:r>
                <w:r w:rsidR="003F2D89">
                  <w:t xml:space="preserve"> </w:t>
                </w:r>
                <w:r>
                  <w:t>to create a modern sense of normalcy amidst industrial upheaval</w:t>
                </w:r>
                <w:r w:rsidR="003F2D89">
                  <w:t xml:space="preserve"> </w:t>
                </w:r>
                <w:r>
                  <w:t>—</w:t>
                </w:r>
                <w:r w:rsidR="003F2D89">
                  <w:t xml:space="preserve"> </w:t>
                </w:r>
                <w:r>
                  <w:t>modern</w:t>
                </w:r>
                <w:r w:rsidR="003F2D89">
                  <w:t>ism arguably became de-politicis</w:t>
                </w:r>
                <w:r>
                  <w:t>ed after World War II. Indeed, in the West, especially the U.S., modernism became a part of the cultural and political establishment as a Cold War weapon, with the State Department sending out jazz ensembles to play in Africa and Asia. Free Jazz challenged these new precepts of modernism through the embrace of the emerging Black Power movement, associated with the Civil Rights strugg</w:t>
                </w:r>
                <w:r w:rsidR="003F2D89">
                  <w:t>le in the U.S. and the decolonis</w:t>
                </w:r>
                <w:r>
                  <w:t>ation movements in Africa and elsewhere. Indeed, Free Jazz anticipated the emergence of the Black Arts Movement in</w:t>
                </w:r>
                <w:r w:rsidR="003F2D89">
                  <w:t xml:space="preserve"> 1963, which, in turn, politicis</w:t>
                </w:r>
                <w:r>
                  <w:t>ed Free Jazz aesthetics even further through poems and essays that made an explicit connection to the African roots of black American music. This break, moreover, influenced the naming of the music by some as ‘New Black Music’ rather than previous labels such as the ‘New Thing’ or avant-garde jazz</w:t>
                </w:r>
                <w:r w:rsidR="003F2D89">
                  <w:t xml:space="preserve"> </w:t>
                </w:r>
                <w:r>
                  <w:t>—</w:t>
                </w:r>
                <w:r w:rsidR="003F2D89">
                  <w:t xml:space="preserve"> </w:t>
                </w:r>
                <w:r>
                  <w:t xml:space="preserve">or even the genre-establishing album and genre-namesake: Coleman’s </w:t>
                </w:r>
                <w:r>
                  <w:rPr>
                    <w:i/>
                  </w:rPr>
                  <w:t>Free Jazz</w:t>
                </w:r>
                <w:r w:rsidR="003F2D89">
                  <w:t xml:space="preserve"> (1960). The overt </w:t>
                </w:r>
                <w:proofErr w:type="spellStart"/>
                <w:r w:rsidR="003F2D89">
                  <w:t>racialis</w:t>
                </w:r>
                <w:r>
                  <w:t>ation</w:t>
                </w:r>
                <w:proofErr w:type="spellEnd"/>
                <w:r>
                  <w:t xml:space="preserve"> of the music, moreover, provoked a response from the jazz establishment that sought an apolitical jazz</w:t>
                </w:r>
                <w:r w:rsidR="003F2D89">
                  <w:t xml:space="preserve"> </w:t>
                </w:r>
                <w:r>
                  <w:t>—</w:t>
                </w:r>
                <w:r w:rsidR="003F2D89">
                  <w:t xml:space="preserve"> </w:t>
                </w:r>
                <w:r>
                  <w:t xml:space="preserve">or, in light of its use as a Cold War instrument, a politics uncritical of the West. As early as 1961, jazz critic John </w:t>
                </w:r>
                <w:proofErr w:type="spellStart"/>
                <w:r>
                  <w:t>Tynan</w:t>
                </w:r>
                <w:proofErr w:type="spellEnd"/>
                <w:r>
                  <w:t xml:space="preserve"> coined the p</w:t>
                </w:r>
                <w:r w:rsidR="003932FE">
                  <w:t>hrase ‘anti-jazz’ to characteris</w:t>
                </w:r>
                <w:r>
                  <w:t xml:space="preserve">e this emerging </w:t>
                </w:r>
                <w:r w:rsidR="003932FE">
                  <w:t>music. As the jazz world polaris</w:t>
                </w:r>
                <w:r>
                  <w:t xml:space="preserve">ed (in line with the broader U.S. society) in the mid-1960s, the presence of Free Jazz could be argued to have resurrected the insurgent nature of Peter </w:t>
                </w:r>
                <w:proofErr w:type="spellStart"/>
                <w:r>
                  <w:t>Bürger’s</w:t>
                </w:r>
                <w:proofErr w:type="spellEnd"/>
                <w:r>
                  <w:t xml:space="preserve"> ‘historical avant-garde.’ Indeed, the response to Coleman’s work in the 1960s led some in the jazz establishment to label him an anarchist in light of his dismissal of Western musical tenets. For many, Free Jazz became noise rather than music, as it deconstructed the codes </w:t>
                </w:r>
                <w:r>
                  <w:lastRenderedPageBreak/>
                  <w:t>and values of Western musical tenets. With these relationship values in a state of crisis, Free Jazz became a threatening act rather than an aural complement to the dominant set of codes</w:t>
                </w:r>
                <w:r w:rsidR="003932FE">
                  <w:t xml:space="preserve"> </w:t>
                </w:r>
                <w:r>
                  <w:t>—</w:t>
                </w:r>
                <w:r w:rsidR="003932FE">
                  <w:t xml:space="preserve"> </w:t>
                </w:r>
                <w:r>
                  <w:t>as hard bop had become.</w:t>
                </w:r>
              </w:p>
              <w:p w14:paraId="7F2DAB97" w14:textId="77777777" w:rsidR="003C698E" w:rsidRDefault="003C698E" w:rsidP="003C698E"/>
              <w:p w14:paraId="161CCA67" w14:textId="77777777" w:rsidR="003C698E" w:rsidRDefault="003C698E" w:rsidP="003C698E">
                <w:r>
                  <w:t xml:space="preserve">Consequently, modernism’s relationship to Free Jazz is antagonistic, and not just on the level of aesthetics aimed toward the disruption of Western musical tenets. In terms of modernism’s relationship to </w:t>
                </w:r>
                <w:proofErr w:type="spellStart"/>
                <w:r>
                  <w:t>Eurocentricity</w:t>
                </w:r>
                <w:proofErr w:type="spellEnd"/>
                <w:r>
                  <w:t>, imperialism, and slavery, Free Jazz’s connection to blackness, and its often explicitly stated relationship to African music, underlines a point Paul Gilroy suggests in his work on the Black Atlantic. As a music born out of enslavement in the New World, Free Jazz’s escape from the confines that continued to form the boundaries of the possible for jazz music through the post-bebop years underlines the ideological upheaval the genre commands</w:t>
                </w:r>
                <w:r w:rsidR="003932FE">
                  <w:t xml:space="preserve"> </w:t>
                </w:r>
                <w:r>
                  <w:t>—</w:t>
                </w:r>
                <w:r w:rsidR="003932FE">
                  <w:t xml:space="preserve"> </w:t>
                </w:r>
                <w:r>
                  <w:t xml:space="preserve">and explains the response of some jazz critics (predominantly white) in the 1960s to Free Jazz. An acknowledgement of these centuries-long dynamics often found blunt expression. For example, in a 1966 article entitled </w:t>
                </w:r>
                <w:commentRangeStart w:id="1"/>
                <w:r>
                  <w:t>‘</w:t>
                </w:r>
                <w:proofErr w:type="spellStart"/>
                <w:r>
                  <w:t>Shepp</w:t>
                </w:r>
                <w:proofErr w:type="spellEnd"/>
                <w:r>
                  <w:t xml:space="preserve"> Jazz Blends Modernity, Malice,’ critic Leonard Feather noted: ‘</w:t>
                </w:r>
                <w:r w:rsidRPr="003932FE">
                  <w:rPr>
                    <w:highlight w:val="yellow"/>
                  </w:rPr>
                  <w:t>Music of this kind is extremely difficul</w:t>
                </w:r>
                <w:r w:rsidR="003932FE" w:rsidRPr="003932FE">
                  <w:rPr>
                    <w:highlight w:val="yellow"/>
                  </w:rPr>
                  <w:t>t for many listeners to empathis</w:t>
                </w:r>
                <w:r w:rsidRPr="003932FE">
                  <w:rPr>
                    <w:highlight w:val="yellow"/>
                  </w:rPr>
                  <w:t xml:space="preserve">e with. One distinguished [classical music] composer in the audience commented, </w:t>
                </w:r>
                <w:r w:rsidR="003932FE" w:rsidRPr="003932FE">
                  <w:rPr>
                    <w:highlight w:val="yellow"/>
                  </w:rPr>
                  <w:t>‘</w:t>
                </w:r>
                <w:r w:rsidRPr="003932FE">
                  <w:rPr>
                    <w:highlight w:val="yellow"/>
                  </w:rPr>
                  <w:t>Having to listen to this is our punishment for what we have done to the Negroes.</w:t>
                </w:r>
                <w:r w:rsidR="003932FE" w:rsidRPr="003932FE">
                  <w:rPr>
                    <w:highlight w:val="yellow"/>
                  </w:rPr>
                  <w:t>’</w:t>
                </w:r>
                <w:r w:rsidRPr="003932FE">
                  <w:rPr>
                    <w:highlight w:val="yellow"/>
                  </w:rPr>
                  <w:t>’</w:t>
                </w:r>
                <w:r>
                  <w:t xml:space="preserve"> </w:t>
                </w:r>
                <w:commentRangeEnd w:id="1"/>
                <w:r w:rsidR="003932FE">
                  <w:rPr>
                    <w:rStyle w:val="CommentReference"/>
                  </w:rPr>
                  <w:commentReference w:id="1"/>
                </w:r>
                <w:r>
                  <w:t xml:space="preserve">In the same year, </w:t>
                </w:r>
                <w:proofErr w:type="spellStart"/>
                <w:r>
                  <w:t>Ayler</w:t>
                </w:r>
                <w:proofErr w:type="spellEnd"/>
                <w:r>
                  <w:t xml:space="preserve"> underlined what was at stake in this afterlife of cultural and ideological confinement of African American expression through jazz music: </w:t>
                </w:r>
                <w:commentRangeStart w:id="2"/>
                <w:r>
                  <w:t xml:space="preserve">‘I’ve lived more than I can express in [hard bop] terms. Why should I hold back the feeling of my life, of being raised in the ghetto of America? It’s a new truth now. And there have to be new ways of expressing that truth.’ </w:t>
                </w:r>
                <w:commentRangeEnd w:id="2"/>
                <w:r w:rsidR="003932FE">
                  <w:rPr>
                    <w:rStyle w:val="CommentReference"/>
                  </w:rPr>
                  <w:commentReference w:id="2"/>
                </w:r>
                <w:r>
                  <w:t>In terms of situating Free Jazz and modernism, the conflict between the two poles of freely spontaneous improvisation beyond Western musical tenets, between musicians predominantly of African descent and critics predominantly of European descent, funnelled through a critical discourse argued in terms of aesthetic quality</w:t>
                </w:r>
                <w:r w:rsidR="003932FE">
                  <w:t xml:space="preserve"> </w:t>
                </w:r>
                <w:r>
                  <w:t>—</w:t>
                </w:r>
                <w:r w:rsidR="003932FE">
                  <w:t xml:space="preserve"> </w:t>
                </w:r>
                <w:r>
                  <w:t>all of these processes exposed the very machinations buttressing the ideas of modernism and its search for eternal truths.</w:t>
                </w:r>
              </w:p>
              <w:p w14:paraId="698D7F59" w14:textId="77777777" w:rsidR="003C698E" w:rsidRDefault="003C698E" w:rsidP="003C698E"/>
              <w:p w14:paraId="745B606E" w14:textId="77777777" w:rsidR="003C698E" w:rsidRDefault="003C698E" w:rsidP="003C698E">
                <w:pPr>
                  <w:pStyle w:val="Heading1"/>
                  <w:outlineLvl w:val="0"/>
                </w:pPr>
                <w:r>
                  <w:t>Discography</w:t>
                </w:r>
                <w:r w:rsidR="003932FE">
                  <w:t>:</w:t>
                </w:r>
              </w:p>
              <w:p w14:paraId="708F59C3" w14:textId="77777777" w:rsidR="003C698E" w:rsidRPr="00C50611" w:rsidRDefault="003C698E" w:rsidP="003C698E">
                <w:r w:rsidRPr="00C50611">
                  <w:t xml:space="preserve">Abrams, </w:t>
                </w:r>
                <w:proofErr w:type="spellStart"/>
                <w:r w:rsidRPr="00C50611">
                  <w:t>Muhal</w:t>
                </w:r>
                <w:proofErr w:type="spellEnd"/>
                <w:r w:rsidRPr="00C50611">
                  <w:t xml:space="preserve"> Richard. </w:t>
                </w:r>
                <w:r w:rsidRPr="00C50611">
                  <w:rPr>
                    <w:i/>
                    <w:iCs/>
                  </w:rPr>
                  <w:t>Levels and Degrees of Light</w:t>
                </w:r>
                <w:r w:rsidRPr="00C50611">
                  <w:rPr>
                    <w:iCs/>
                  </w:rPr>
                  <w:t>.</w:t>
                </w:r>
                <w:r w:rsidRPr="00C50611">
                  <w:t xml:space="preserve"> </w:t>
                </w:r>
                <w:proofErr w:type="spellStart"/>
                <w:r w:rsidRPr="00C50611">
                  <w:t>Delmark</w:t>
                </w:r>
                <w:proofErr w:type="spellEnd"/>
                <w:r w:rsidRPr="00C50611">
                  <w:t>, 1967, 1991. Compact disc DD-413.</w:t>
                </w:r>
              </w:p>
              <w:p w14:paraId="46738D25" w14:textId="77777777" w:rsidR="003C698E" w:rsidRPr="00C50611" w:rsidRDefault="003C698E" w:rsidP="003C698E">
                <w:r w:rsidRPr="00C50611">
                  <w:t xml:space="preserve">Art Ensemble of Chicago. </w:t>
                </w:r>
                <w:r w:rsidRPr="00C50611">
                  <w:rPr>
                    <w:i/>
                    <w:iCs/>
                  </w:rPr>
                  <w:t>A Jackson in Your House/Message to Our Folks</w:t>
                </w:r>
                <w:r w:rsidRPr="00C50611">
                  <w:t>. BYG/</w:t>
                </w:r>
                <w:proofErr w:type="spellStart"/>
                <w:r w:rsidRPr="00C50611">
                  <w:t>Actuel</w:t>
                </w:r>
                <w:proofErr w:type="spellEnd"/>
                <w:r w:rsidRPr="00C50611">
                  <w:t xml:space="preserve">, 1969; reissue, </w:t>
                </w:r>
                <w:proofErr w:type="spellStart"/>
                <w:r w:rsidRPr="00C50611">
                  <w:t>Charly</w:t>
                </w:r>
                <w:proofErr w:type="spellEnd"/>
                <w:r w:rsidRPr="00C50611">
                  <w:t>, 2001. Compact disc SNAP 066 CD.</w:t>
                </w:r>
                <w:r>
                  <w:t xml:space="preserve"> </w:t>
                </w:r>
              </w:p>
              <w:p w14:paraId="59FA8F4B" w14:textId="77777777" w:rsidR="003C698E" w:rsidRPr="00C50611" w:rsidRDefault="003C698E" w:rsidP="003C698E">
                <w:r w:rsidRPr="00C50611">
                  <w:t xml:space="preserve">---. </w:t>
                </w:r>
                <w:r w:rsidRPr="00C50611">
                  <w:rPr>
                    <w:i/>
                    <w:iCs/>
                  </w:rPr>
                  <w:t>Les Stances a Sophie</w:t>
                </w:r>
                <w:r w:rsidRPr="00C50611">
                  <w:rPr>
                    <w:iCs/>
                  </w:rPr>
                  <w:t xml:space="preserve">. </w:t>
                </w:r>
                <w:r w:rsidRPr="00C50611">
                  <w:t>Universal Sound, 2004. Compact disc B00004Y1YH.</w:t>
                </w:r>
              </w:p>
              <w:p w14:paraId="7C581BB1" w14:textId="77777777" w:rsidR="003C698E" w:rsidRPr="00C50611" w:rsidRDefault="003C698E" w:rsidP="003C698E">
                <w:proofErr w:type="spellStart"/>
                <w:r w:rsidRPr="00C50611">
                  <w:rPr>
                    <w:iCs/>
                  </w:rPr>
                  <w:t>Ayler</w:t>
                </w:r>
                <w:proofErr w:type="spellEnd"/>
                <w:r w:rsidRPr="00C50611">
                  <w:rPr>
                    <w:iCs/>
                  </w:rPr>
                  <w:t xml:space="preserve">, Albert. </w:t>
                </w:r>
                <w:r w:rsidRPr="00C50611">
                  <w:rPr>
                    <w:i/>
                    <w:iCs/>
                  </w:rPr>
                  <w:t xml:space="preserve">Albert </w:t>
                </w:r>
                <w:proofErr w:type="spellStart"/>
                <w:r w:rsidRPr="00C50611">
                  <w:rPr>
                    <w:i/>
                    <w:iCs/>
                  </w:rPr>
                  <w:t>Ayler</w:t>
                </w:r>
                <w:proofErr w:type="spellEnd"/>
                <w:r w:rsidRPr="00C50611">
                  <w:rPr>
                    <w:i/>
                    <w:iCs/>
                  </w:rPr>
                  <w:t xml:space="preserve"> in Greenwich Village</w:t>
                </w:r>
                <w:r w:rsidRPr="00C50611">
                  <w:rPr>
                    <w:iCs/>
                  </w:rPr>
                  <w:t xml:space="preserve">. </w:t>
                </w:r>
                <w:r w:rsidRPr="00C50611">
                  <w:t>Impulse! 1966. LP AS-9155.</w:t>
                </w:r>
              </w:p>
              <w:p w14:paraId="5B2B4145" w14:textId="77777777" w:rsidR="003C698E" w:rsidRPr="00C50611" w:rsidRDefault="003C698E" w:rsidP="003C698E">
                <w:r w:rsidRPr="00C50611">
                  <w:t xml:space="preserve">Bob James Trio. </w:t>
                </w:r>
                <w:r w:rsidRPr="00C50611">
                  <w:rPr>
                    <w:i/>
                    <w:iCs/>
                  </w:rPr>
                  <w:t>Explosions</w:t>
                </w:r>
                <w:r w:rsidRPr="00C50611">
                  <w:rPr>
                    <w:iCs/>
                  </w:rPr>
                  <w:t>.</w:t>
                </w:r>
                <w:r w:rsidRPr="00C50611">
                  <w:t xml:space="preserve"> ESP-DISK, 1965. LP ESP-DISK 1009.</w:t>
                </w:r>
              </w:p>
              <w:p w14:paraId="2573EA88" w14:textId="77777777" w:rsidR="003C698E" w:rsidRPr="00C50611" w:rsidRDefault="003C698E" w:rsidP="003C698E">
                <w:r w:rsidRPr="00C50611">
                  <w:t xml:space="preserve">Cherry, Don. </w:t>
                </w:r>
                <w:r w:rsidR="003932FE">
                  <w:rPr>
                    <w:i/>
                    <w:iCs/>
                  </w:rPr>
                  <w:t>‘</w:t>
                </w:r>
                <w:r w:rsidRPr="00C50611">
                  <w:rPr>
                    <w:i/>
                    <w:iCs/>
                  </w:rPr>
                  <w:t>Mu</w:t>
                </w:r>
                <w:r w:rsidR="003932FE">
                  <w:rPr>
                    <w:i/>
                    <w:iCs/>
                  </w:rPr>
                  <w:t>’</w:t>
                </w:r>
                <w:r w:rsidRPr="00C50611">
                  <w:rPr>
                    <w:i/>
                    <w:iCs/>
                  </w:rPr>
                  <w:t xml:space="preserve"> First Part/</w:t>
                </w:r>
                <w:r w:rsidR="003932FE">
                  <w:rPr>
                    <w:i/>
                    <w:iCs/>
                  </w:rPr>
                  <w:t>’</w:t>
                </w:r>
                <w:r w:rsidRPr="00C50611">
                  <w:rPr>
                    <w:i/>
                    <w:iCs/>
                  </w:rPr>
                  <w:t>Mu</w:t>
                </w:r>
                <w:r w:rsidR="003932FE">
                  <w:rPr>
                    <w:i/>
                    <w:iCs/>
                  </w:rPr>
                  <w:t>’</w:t>
                </w:r>
                <w:r w:rsidRPr="00C50611">
                  <w:rPr>
                    <w:i/>
                    <w:iCs/>
                  </w:rPr>
                  <w:t xml:space="preserve"> Second Part</w:t>
                </w:r>
                <w:r w:rsidRPr="00C50611">
                  <w:rPr>
                    <w:iCs/>
                  </w:rPr>
                  <w:t xml:space="preserve">. </w:t>
                </w:r>
                <w:r w:rsidRPr="00C50611">
                  <w:t>BYG/</w:t>
                </w:r>
                <w:proofErr w:type="spellStart"/>
                <w:r w:rsidRPr="00C50611">
                  <w:t>Actuel</w:t>
                </w:r>
                <w:proofErr w:type="spellEnd"/>
                <w:r w:rsidRPr="00C50611">
                  <w:t>, 1969; reissue, Fuel 2000. Compact disc 302 061 147 2.</w:t>
                </w:r>
                <w:r>
                  <w:t xml:space="preserve"> </w:t>
                </w:r>
              </w:p>
              <w:p w14:paraId="6AF91D8C" w14:textId="77777777" w:rsidR="003C698E" w:rsidRPr="00C50611" w:rsidRDefault="003C698E" w:rsidP="003C698E">
                <w:r w:rsidRPr="00C50611">
                  <w:t xml:space="preserve">Coleman, </w:t>
                </w:r>
                <w:proofErr w:type="spellStart"/>
                <w:r w:rsidRPr="00C50611">
                  <w:t>Ornette</w:t>
                </w:r>
                <w:proofErr w:type="spellEnd"/>
                <w:r w:rsidRPr="00C50611">
                  <w:t xml:space="preserve">. </w:t>
                </w:r>
                <w:r w:rsidRPr="00C50611">
                  <w:rPr>
                    <w:i/>
                  </w:rPr>
                  <w:t>Change of the Century</w:t>
                </w:r>
                <w:r w:rsidRPr="00C50611">
                  <w:t>. Atlantic, 1959. Compact disc 7 81341-2.</w:t>
                </w:r>
              </w:p>
              <w:p w14:paraId="71EF8243" w14:textId="77777777" w:rsidR="003C698E" w:rsidRPr="00C50611" w:rsidRDefault="003C698E" w:rsidP="003C698E">
                <w:r w:rsidRPr="00C50611">
                  <w:t xml:space="preserve">---. </w:t>
                </w:r>
                <w:r w:rsidRPr="00C50611">
                  <w:rPr>
                    <w:i/>
                    <w:iCs/>
                  </w:rPr>
                  <w:t xml:space="preserve">Free Jazz: A Collective Improvisation by </w:t>
                </w:r>
                <w:proofErr w:type="spellStart"/>
                <w:r w:rsidRPr="00C50611">
                  <w:rPr>
                    <w:i/>
                    <w:iCs/>
                  </w:rPr>
                  <w:t>theOrnette</w:t>
                </w:r>
                <w:proofErr w:type="spellEnd"/>
                <w:r w:rsidRPr="00C50611">
                  <w:rPr>
                    <w:i/>
                    <w:iCs/>
                  </w:rPr>
                  <w:t xml:space="preserve"> Coleman Double Quartet</w:t>
                </w:r>
                <w:r w:rsidRPr="00C50611">
                  <w:rPr>
                    <w:iCs/>
                  </w:rPr>
                  <w:t>.</w:t>
                </w:r>
                <w:r w:rsidRPr="00C50611">
                  <w:t xml:space="preserve"> Atlantic, 1961; reissue, Rhino, 1998. Compact disc R2 75208.</w:t>
                </w:r>
              </w:p>
              <w:p w14:paraId="0C652EAB" w14:textId="77777777" w:rsidR="003C698E" w:rsidRPr="00C50611" w:rsidRDefault="003C698E" w:rsidP="003C698E">
                <w:r w:rsidRPr="00C50611">
                  <w:t xml:space="preserve">---. </w:t>
                </w:r>
                <w:r w:rsidRPr="00C50611">
                  <w:rPr>
                    <w:i/>
                    <w:iCs/>
                  </w:rPr>
                  <w:t xml:space="preserve">The Music of </w:t>
                </w:r>
                <w:proofErr w:type="spellStart"/>
                <w:r w:rsidRPr="00C50611">
                  <w:rPr>
                    <w:i/>
                    <w:iCs/>
                  </w:rPr>
                  <w:t>Ornette</w:t>
                </w:r>
                <w:proofErr w:type="spellEnd"/>
                <w:r w:rsidRPr="00C50611">
                  <w:rPr>
                    <w:i/>
                    <w:iCs/>
                  </w:rPr>
                  <w:t xml:space="preserve"> Coleman: Something Else</w:t>
                </w:r>
                <w:r w:rsidRPr="00C50611">
                  <w:rPr>
                    <w:iCs/>
                  </w:rPr>
                  <w:t xml:space="preserve">. </w:t>
                </w:r>
                <w:r w:rsidRPr="00C50611">
                  <w:t>Contemporary, 1958. Compact disc OJCCD-163-2.</w:t>
                </w:r>
              </w:p>
              <w:p w14:paraId="20BC0002" w14:textId="77777777" w:rsidR="003C698E" w:rsidRPr="00C50611" w:rsidRDefault="003C698E" w:rsidP="003C698E">
                <w:r w:rsidRPr="00C50611">
                  <w:t xml:space="preserve">---. </w:t>
                </w:r>
                <w:r w:rsidRPr="00C50611">
                  <w:rPr>
                    <w:i/>
                    <w:iCs/>
                  </w:rPr>
                  <w:t>The Complete Science Fiction Sessions</w:t>
                </w:r>
                <w:r w:rsidRPr="00C50611">
                  <w:rPr>
                    <w:iCs/>
                  </w:rPr>
                  <w:t xml:space="preserve">. </w:t>
                </w:r>
                <w:r w:rsidRPr="00C50611">
                  <w:t>Columbia, 2000. Compact disc C2K 63569.</w:t>
                </w:r>
              </w:p>
              <w:p w14:paraId="675914CE" w14:textId="77777777" w:rsidR="003C698E" w:rsidRPr="00C50611" w:rsidRDefault="003C698E" w:rsidP="003C698E">
                <w:r w:rsidRPr="00C50611">
                  <w:t xml:space="preserve">---. </w:t>
                </w:r>
                <w:r w:rsidRPr="00C50611">
                  <w:rPr>
                    <w:i/>
                    <w:iCs/>
                  </w:rPr>
                  <w:t xml:space="preserve">The </w:t>
                </w:r>
                <w:proofErr w:type="spellStart"/>
                <w:r w:rsidRPr="00C50611">
                  <w:rPr>
                    <w:i/>
                    <w:iCs/>
                  </w:rPr>
                  <w:t>Ornette</w:t>
                </w:r>
                <w:proofErr w:type="spellEnd"/>
                <w:r w:rsidRPr="00C50611">
                  <w:rPr>
                    <w:i/>
                    <w:iCs/>
                  </w:rPr>
                  <w:t xml:space="preserve"> Coleman Trio at the </w:t>
                </w:r>
                <w:r w:rsidR="003932FE">
                  <w:rPr>
                    <w:i/>
                    <w:iCs/>
                  </w:rPr>
                  <w:t>‘</w:t>
                </w:r>
                <w:r w:rsidRPr="00C50611">
                  <w:rPr>
                    <w:i/>
                    <w:iCs/>
                  </w:rPr>
                  <w:t>Golden Circle</w:t>
                </w:r>
                <w:r w:rsidR="003932FE">
                  <w:rPr>
                    <w:i/>
                    <w:iCs/>
                  </w:rPr>
                  <w:t>’</w:t>
                </w:r>
                <w:r w:rsidRPr="00C50611">
                  <w:rPr>
                    <w:i/>
                    <w:iCs/>
                  </w:rPr>
                  <w:t xml:space="preserve"> Stockholm</w:t>
                </w:r>
                <w:r w:rsidRPr="00C50611">
                  <w:rPr>
                    <w:iCs/>
                  </w:rPr>
                  <w:t xml:space="preserve">. </w:t>
                </w:r>
                <w:r w:rsidRPr="00C50611">
                  <w:t>Blue Note Records, 1966, 2002.</w:t>
                </w:r>
                <w:r>
                  <w:t xml:space="preserve"> </w:t>
                </w:r>
              </w:p>
              <w:p w14:paraId="5F8018FF" w14:textId="77777777" w:rsidR="003C698E" w:rsidRPr="00C50611" w:rsidRDefault="003C698E" w:rsidP="003C698E">
                <w:r w:rsidRPr="00C50611">
                  <w:t xml:space="preserve">---. </w:t>
                </w:r>
                <w:r w:rsidRPr="00C50611">
                  <w:rPr>
                    <w:i/>
                    <w:iCs/>
                  </w:rPr>
                  <w:t>The Shape of Jazz to Come</w:t>
                </w:r>
                <w:r w:rsidRPr="00C50611">
                  <w:rPr>
                    <w:iCs/>
                  </w:rPr>
                  <w:t>.</w:t>
                </w:r>
                <w:r w:rsidRPr="00C50611">
                  <w:t xml:space="preserve"> Atlantic, 1959. Compact disc 1317-2.</w:t>
                </w:r>
              </w:p>
              <w:p w14:paraId="504BD9A2" w14:textId="77777777" w:rsidR="003C698E" w:rsidRDefault="003C698E" w:rsidP="003C698E">
                <w:r w:rsidRPr="00C50611">
                  <w:t xml:space="preserve">Coltrane, Alice. </w:t>
                </w:r>
                <w:r>
                  <w:rPr>
                    <w:i/>
                    <w:iCs/>
                  </w:rPr>
                  <w:t xml:space="preserve">Ptah, The El </w:t>
                </w:r>
                <w:proofErr w:type="spellStart"/>
                <w:r>
                  <w:rPr>
                    <w:i/>
                    <w:iCs/>
                  </w:rPr>
                  <w:t>Daoud</w:t>
                </w:r>
                <w:proofErr w:type="spellEnd"/>
                <w:r w:rsidRPr="00C50611">
                  <w:rPr>
                    <w:iCs/>
                  </w:rPr>
                  <w:t xml:space="preserve">. </w:t>
                </w:r>
                <w:r w:rsidRPr="00C50611">
                  <w:t>Impulse! 197</w:t>
                </w:r>
                <w:r>
                  <w:t>0</w:t>
                </w:r>
                <w:r w:rsidRPr="00C50611">
                  <w:t xml:space="preserve">, </w:t>
                </w:r>
                <w:r>
                  <w:t>1996</w:t>
                </w:r>
                <w:r w:rsidRPr="00C50611">
                  <w:t xml:space="preserve">. Compact disc </w:t>
                </w:r>
                <w:r>
                  <w:t>IMPD</w:t>
                </w:r>
                <w:r w:rsidRPr="00C50611">
                  <w:t>-</w:t>
                </w:r>
                <w:r>
                  <w:t>201</w:t>
                </w:r>
                <w:r w:rsidRPr="00C50611">
                  <w:t>.</w:t>
                </w:r>
              </w:p>
              <w:p w14:paraId="08E90461" w14:textId="77777777" w:rsidR="003C698E" w:rsidRPr="005D0C6D" w:rsidRDefault="003C698E" w:rsidP="003C698E">
                <w:r>
                  <w:t xml:space="preserve">---. </w:t>
                </w:r>
                <w:r>
                  <w:rPr>
                    <w:i/>
                  </w:rPr>
                  <w:t xml:space="preserve">Journey in </w:t>
                </w:r>
                <w:proofErr w:type="spellStart"/>
                <w:r>
                  <w:rPr>
                    <w:i/>
                  </w:rPr>
                  <w:t>Satchidananda</w:t>
                </w:r>
                <w:proofErr w:type="spellEnd"/>
                <w:r>
                  <w:t>. Impulse! 1970, 1997. Compact disc IMPD-228.</w:t>
                </w:r>
              </w:p>
              <w:p w14:paraId="6E59BF9F" w14:textId="77777777" w:rsidR="003C698E" w:rsidRPr="00C50611" w:rsidRDefault="003C698E" w:rsidP="003C698E">
                <w:r>
                  <w:t>---.</w:t>
                </w:r>
                <w:r w:rsidRPr="005D0C6D">
                  <w:rPr>
                    <w:i/>
                    <w:iCs/>
                  </w:rPr>
                  <w:t xml:space="preserve"> </w:t>
                </w:r>
                <w:r w:rsidRPr="00C50611">
                  <w:rPr>
                    <w:i/>
                    <w:iCs/>
                  </w:rPr>
                  <w:t>Universal Consciousness</w:t>
                </w:r>
                <w:r w:rsidRPr="00C50611">
                  <w:rPr>
                    <w:iCs/>
                  </w:rPr>
                  <w:t xml:space="preserve">. </w:t>
                </w:r>
                <w:r w:rsidRPr="00C50611">
                  <w:t>Impulse! 1971, 2002. Compact disc AS-9210.</w:t>
                </w:r>
              </w:p>
              <w:p w14:paraId="0419346C" w14:textId="77777777" w:rsidR="003C698E" w:rsidRPr="00C50611" w:rsidRDefault="003C698E" w:rsidP="003C698E">
                <w:r w:rsidRPr="00C50611">
                  <w:t xml:space="preserve">Coltrane, John and Archie Sheep. </w:t>
                </w:r>
                <w:r w:rsidRPr="00C50611">
                  <w:rPr>
                    <w:i/>
                    <w:iCs/>
                  </w:rPr>
                  <w:t>New Thing At Newport</w:t>
                </w:r>
                <w:r w:rsidRPr="00C50611">
                  <w:rPr>
                    <w:iCs/>
                  </w:rPr>
                  <w:t xml:space="preserve">. </w:t>
                </w:r>
                <w:r w:rsidRPr="00C50611">
                  <w:t>Impulse! 1965. Compact disc 314 543 414-2.</w:t>
                </w:r>
              </w:p>
              <w:p w14:paraId="55FCB7E0" w14:textId="77777777" w:rsidR="003C698E" w:rsidRPr="00C50611" w:rsidRDefault="003C698E" w:rsidP="003C698E">
                <w:r w:rsidRPr="00C50611">
                  <w:t xml:space="preserve">Coltrane, John. </w:t>
                </w:r>
                <w:proofErr w:type="spellStart"/>
                <w:r w:rsidRPr="00C50611">
                  <w:rPr>
                    <w:i/>
                    <w:iCs/>
                  </w:rPr>
                  <w:t>Coltranetime</w:t>
                </w:r>
                <w:proofErr w:type="spellEnd"/>
                <w:r w:rsidRPr="00C50611">
                  <w:rPr>
                    <w:iCs/>
                  </w:rPr>
                  <w:t>.</w:t>
                </w:r>
                <w:r w:rsidRPr="00C50611">
                  <w:t xml:space="preserve"> Blue Note, 1962. Compact disc CDP 7 84461 2.</w:t>
                </w:r>
              </w:p>
              <w:p w14:paraId="5B26DF65" w14:textId="77777777" w:rsidR="003C698E" w:rsidRPr="00C50611" w:rsidRDefault="003C698E" w:rsidP="003C698E">
                <w:r w:rsidRPr="00C50611">
                  <w:lastRenderedPageBreak/>
                  <w:t xml:space="preserve">---. </w:t>
                </w:r>
                <w:r w:rsidRPr="00C50611">
                  <w:rPr>
                    <w:i/>
                    <w:iCs/>
                  </w:rPr>
                  <w:t>Meditations</w:t>
                </w:r>
                <w:r w:rsidRPr="00C50611">
                  <w:rPr>
                    <w:iCs/>
                  </w:rPr>
                  <w:t xml:space="preserve">. </w:t>
                </w:r>
                <w:r w:rsidRPr="00C50611">
                  <w:t xml:space="preserve">Impulse! 1966, 1996. Compact disc IMPD-199. </w:t>
                </w:r>
              </w:p>
              <w:p w14:paraId="7D55096B" w14:textId="77777777" w:rsidR="003C698E" w:rsidRPr="00C50611" w:rsidRDefault="003C698E" w:rsidP="003C698E">
                <w:proofErr w:type="spellStart"/>
                <w:r w:rsidRPr="00C50611">
                  <w:rPr>
                    <w:i/>
                    <w:iCs/>
                  </w:rPr>
                  <w:t>Jazzactuel</w:t>
                </w:r>
                <w:proofErr w:type="spellEnd"/>
                <w:r w:rsidRPr="00C50611">
                  <w:rPr>
                    <w:i/>
                    <w:iCs/>
                  </w:rPr>
                  <w:t xml:space="preserve">: A Collection of Avant </w:t>
                </w:r>
                <w:proofErr w:type="spellStart"/>
                <w:r w:rsidRPr="00C50611">
                  <w:rPr>
                    <w:i/>
                    <w:iCs/>
                  </w:rPr>
                  <w:t>Garde</w:t>
                </w:r>
                <w:proofErr w:type="spellEnd"/>
                <w:r w:rsidRPr="00C50611">
                  <w:rPr>
                    <w:i/>
                    <w:iCs/>
                  </w:rPr>
                  <w:t>/Free Jazz/</w:t>
                </w:r>
                <w:proofErr w:type="spellStart"/>
                <w:r w:rsidRPr="00C50611">
                  <w:rPr>
                    <w:i/>
                    <w:iCs/>
                  </w:rPr>
                  <w:t>Psychedelia</w:t>
                </w:r>
                <w:proofErr w:type="spellEnd"/>
                <w:r w:rsidRPr="00C50611">
                  <w:rPr>
                    <w:i/>
                    <w:iCs/>
                  </w:rPr>
                  <w:t xml:space="preserve"> from the BYG/</w:t>
                </w:r>
                <w:proofErr w:type="spellStart"/>
                <w:r w:rsidRPr="00C50611">
                  <w:rPr>
                    <w:i/>
                    <w:iCs/>
                  </w:rPr>
                  <w:t>Actuel</w:t>
                </w:r>
                <w:proofErr w:type="spellEnd"/>
                <w:r w:rsidRPr="00C50611">
                  <w:rPr>
                    <w:i/>
                    <w:iCs/>
                  </w:rPr>
                  <w:t xml:space="preserve"> catalogue of 1969-1971</w:t>
                </w:r>
                <w:r w:rsidRPr="00C50611">
                  <w:rPr>
                    <w:iCs/>
                  </w:rPr>
                  <w:t xml:space="preserve">. </w:t>
                </w:r>
                <w:proofErr w:type="spellStart"/>
                <w:r w:rsidRPr="00C50611">
                  <w:t>Charly</w:t>
                </w:r>
                <w:proofErr w:type="spellEnd"/>
                <w:r w:rsidRPr="00C50611">
                  <w:t>, 2001. Compact disc SNAJ 707 CD.</w:t>
                </w:r>
              </w:p>
              <w:p w14:paraId="42574502" w14:textId="77777777" w:rsidR="003C698E" w:rsidRPr="00C50611" w:rsidRDefault="003C698E" w:rsidP="003C698E">
                <w:r w:rsidRPr="00C50611">
                  <w:t xml:space="preserve">Murray, Sonny. </w:t>
                </w:r>
                <w:r w:rsidRPr="00C50611">
                  <w:rPr>
                    <w:i/>
                    <w:iCs/>
                  </w:rPr>
                  <w:t>Sonny’s Time Now</w:t>
                </w:r>
                <w:r w:rsidRPr="00C50611">
                  <w:rPr>
                    <w:iCs/>
                  </w:rPr>
                  <w:t xml:space="preserve">. </w:t>
                </w:r>
                <w:r w:rsidRPr="00C50611">
                  <w:t>Jihad Records, 1965; reissue, DIW Records (import), 1965. Compact disc DIW-355.</w:t>
                </w:r>
              </w:p>
              <w:p w14:paraId="28FF3060" w14:textId="77777777" w:rsidR="003C698E" w:rsidRPr="00C50611" w:rsidRDefault="003C698E" w:rsidP="003C698E">
                <w:r w:rsidRPr="00C50611">
                  <w:rPr>
                    <w:i/>
                    <w:iCs/>
                  </w:rPr>
                  <w:t>New York Art Quartet</w:t>
                </w:r>
                <w:r w:rsidRPr="00C50611">
                  <w:rPr>
                    <w:iCs/>
                  </w:rPr>
                  <w:t>.</w:t>
                </w:r>
                <w:r w:rsidRPr="00C50611">
                  <w:t xml:space="preserve"> ESP-DISK, 1964. Compact disc 1004.</w:t>
                </w:r>
              </w:p>
              <w:p w14:paraId="60EF93C3" w14:textId="77777777" w:rsidR="003C698E" w:rsidRPr="00C50611" w:rsidRDefault="003C698E" w:rsidP="003C698E">
                <w:r w:rsidRPr="00C50611">
                  <w:rPr>
                    <w:i/>
                    <w:iCs/>
                  </w:rPr>
                  <w:t>New York Eye and Ear Control</w:t>
                </w:r>
                <w:r w:rsidRPr="00C50611">
                  <w:rPr>
                    <w:iCs/>
                  </w:rPr>
                  <w:t xml:space="preserve">. </w:t>
                </w:r>
                <w:r w:rsidRPr="00C50611">
                  <w:t xml:space="preserve">ESP-DISK, 1964. Compact disc ESP1016. </w:t>
                </w:r>
              </w:p>
              <w:p w14:paraId="62048537" w14:textId="77777777" w:rsidR="003C698E" w:rsidRPr="00C50611" w:rsidRDefault="003C698E" w:rsidP="003C698E">
                <w:r w:rsidRPr="00C50611">
                  <w:t xml:space="preserve">Sanders, </w:t>
                </w:r>
                <w:proofErr w:type="spellStart"/>
                <w:r w:rsidRPr="00C50611">
                  <w:t>Pharoah</w:t>
                </w:r>
                <w:proofErr w:type="spellEnd"/>
                <w:r w:rsidRPr="00C50611">
                  <w:t xml:space="preserve">. </w:t>
                </w:r>
                <w:r w:rsidRPr="00C50611">
                  <w:rPr>
                    <w:i/>
                    <w:iCs/>
                  </w:rPr>
                  <w:t>Karma</w:t>
                </w:r>
                <w:r w:rsidRPr="00C50611">
                  <w:rPr>
                    <w:iCs/>
                  </w:rPr>
                  <w:t xml:space="preserve">. </w:t>
                </w:r>
                <w:r w:rsidRPr="00C50611">
                  <w:t xml:space="preserve">Impulse! 1969. Compact disc IMPD-153. </w:t>
                </w:r>
              </w:p>
              <w:p w14:paraId="627785F7" w14:textId="77777777" w:rsidR="003C698E" w:rsidRPr="00C50611" w:rsidRDefault="003C698E" w:rsidP="003C698E">
                <w:r w:rsidRPr="00C50611">
                  <w:t xml:space="preserve">---, </w:t>
                </w:r>
                <w:proofErr w:type="spellStart"/>
                <w:r w:rsidRPr="00C50611">
                  <w:t>Pharoah</w:t>
                </w:r>
                <w:proofErr w:type="spellEnd"/>
                <w:r w:rsidRPr="00C50611">
                  <w:t xml:space="preserve">. </w:t>
                </w:r>
                <w:proofErr w:type="spellStart"/>
                <w:r w:rsidRPr="00C50611">
                  <w:rPr>
                    <w:i/>
                    <w:iCs/>
                  </w:rPr>
                  <w:t>Tauhid</w:t>
                </w:r>
                <w:proofErr w:type="spellEnd"/>
                <w:r w:rsidRPr="00C50611">
                  <w:rPr>
                    <w:iCs/>
                  </w:rPr>
                  <w:t xml:space="preserve">. </w:t>
                </w:r>
                <w:r w:rsidRPr="00C50611">
                  <w:t>Impulse! 1967, 1993. Compact disc GRP-129.</w:t>
                </w:r>
              </w:p>
              <w:p w14:paraId="1E5B3FA8" w14:textId="77777777" w:rsidR="003C698E" w:rsidRPr="00C50611" w:rsidRDefault="003C698E" w:rsidP="003C698E">
                <w:r w:rsidRPr="00C50611">
                  <w:t xml:space="preserve">---, </w:t>
                </w:r>
                <w:proofErr w:type="spellStart"/>
                <w:r w:rsidRPr="00C50611">
                  <w:t>Pharoah</w:t>
                </w:r>
                <w:proofErr w:type="spellEnd"/>
                <w:r w:rsidRPr="00C50611">
                  <w:t xml:space="preserve">. </w:t>
                </w:r>
                <w:proofErr w:type="spellStart"/>
                <w:r w:rsidRPr="00C50611">
                  <w:rPr>
                    <w:i/>
                    <w:iCs/>
                  </w:rPr>
                  <w:t>Thembi</w:t>
                </w:r>
                <w:proofErr w:type="spellEnd"/>
                <w:r w:rsidRPr="00C50611">
                  <w:rPr>
                    <w:iCs/>
                  </w:rPr>
                  <w:t>.</w:t>
                </w:r>
                <w:r w:rsidRPr="00C50611">
                  <w:t xml:space="preserve"> Impulse! 1971, 1998. Compact disc IMPD-253. </w:t>
                </w:r>
              </w:p>
              <w:p w14:paraId="2DA5CB3A" w14:textId="77777777" w:rsidR="003C698E" w:rsidRPr="00C50611" w:rsidRDefault="003C698E" w:rsidP="003C698E">
                <w:r w:rsidRPr="00C50611">
                  <w:t xml:space="preserve">Sharrock, Sonny. </w:t>
                </w:r>
                <w:r w:rsidRPr="00C50611">
                  <w:rPr>
                    <w:i/>
                    <w:iCs/>
                  </w:rPr>
                  <w:t>Black Woman</w:t>
                </w:r>
                <w:r w:rsidRPr="00C50611">
                  <w:rPr>
                    <w:iCs/>
                  </w:rPr>
                  <w:t xml:space="preserve">. </w:t>
                </w:r>
                <w:r w:rsidRPr="00C50611">
                  <w:t xml:space="preserve">Vortex, 1969. LP 2014. </w:t>
                </w:r>
              </w:p>
              <w:p w14:paraId="4C723694" w14:textId="77777777" w:rsidR="003C698E" w:rsidRPr="00C50611" w:rsidRDefault="003C698E" w:rsidP="003C698E">
                <w:r w:rsidRPr="00C50611">
                  <w:t xml:space="preserve">---. </w:t>
                </w:r>
                <w:r w:rsidRPr="00C50611">
                  <w:rPr>
                    <w:i/>
                    <w:iCs/>
                  </w:rPr>
                  <w:t>Monkey–</w:t>
                </w:r>
                <w:proofErr w:type="spellStart"/>
                <w:r w:rsidRPr="00C50611">
                  <w:rPr>
                    <w:i/>
                    <w:iCs/>
                  </w:rPr>
                  <w:t>Pookie</w:t>
                </w:r>
                <w:proofErr w:type="spellEnd"/>
                <w:r w:rsidRPr="00C50611">
                  <w:rPr>
                    <w:i/>
                    <w:iCs/>
                  </w:rPr>
                  <w:t>–Boo</w:t>
                </w:r>
                <w:r w:rsidRPr="00C50611">
                  <w:rPr>
                    <w:iCs/>
                  </w:rPr>
                  <w:t xml:space="preserve">. </w:t>
                </w:r>
                <w:proofErr w:type="spellStart"/>
                <w:r w:rsidRPr="00C50611">
                  <w:rPr>
                    <w:iCs/>
                  </w:rPr>
                  <w:t>A</w:t>
                </w:r>
                <w:r w:rsidRPr="00C50611">
                  <w:t>ctuel</w:t>
                </w:r>
                <w:proofErr w:type="spellEnd"/>
                <w:r w:rsidRPr="00C50611">
                  <w:t>/BYG, 1970; reissue, Sunspots, 2002. Compact disc SPOT 504.</w:t>
                </w:r>
                <w:r>
                  <w:t xml:space="preserve"> </w:t>
                </w:r>
              </w:p>
              <w:p w14:paraId="54A4A2AE" w14:textId="77777777" w:rsidR="003C698E" w:rsidRPr="00C50611" w:rsidRDefault="003C698E" w:rsidP="003C698E">
                <w:proofErr w:type="spellStart"/>
                <w:r w:rsidRPr="00C50611">
                  <w:t>Shepp</w:t>
                </w:r>
                <w:proofErr w:type="spellEnd"/>
                <w:r w:rsidRPr="00C50611">
                  <w:t xml:space="preserve">, Archie. </w:t>
                </w:r>
                <w:r w:rsidRPr="00C50611">
                  <w:rPr>
                    <w:i/>
                  </w:rPr>
                  <w:t>Attica Blues</w:t>
                </w:r>
                <w:r w:rsidRPr="00C50611">
                  <w:t>. Impulse! 1972. Compact disc AS-9222.</w:t>
                </w:r>
              </w:p>
              <w:p w14:paraId="4B01E206" w14:textId="77777777" w:rsidR="003C698E" w:rsidRPr="00C50611" w:rsidRDefault="003C698E" w:rsidP="003C698E">
                <w:r w:rsidRPr="00C50611">
                  <w:t xml:space="preserve">---. </w:t>
                </w:r>
                <w:r w:rsidRPr="00C50611">
                  <w:rPr>
                    <w:i/>
                    <w:iCs/>
                  </w:rPr>
                  <w:t>Blasé/Live at the Pan-African Festival</w:t>
                </w:r>
                <w:r w:rsidRPr="00C50611">
                  <w:rPr>
                    <w:iCs/>
                  </w:rPr>
                  <w:t xml:space="preserve">. </w:t>
                </w:r>
                <w:r w:rsidRPr="00C50611">
                  <w:t>BYG/</w:t>
                </w:r>
                <w:proofErr w:type="spellStart"/>
                <w:r w:rsidRPr="00C50611">
                  <w:t>Actuel</w:t>
                </w:r>
                <w:proofErr w:type="spellEnd"/>
                <w:r w:rsidRPr="00C50611">
                  <w:t>, 1969; reissue, Fuel 2000, 2001. Compact disc 302 061 152 2.</w:t>
                </w:r>
              </w:p>
              <w:p w14:paraId="2248E0D7" w14:textId="77777777" w:rsidR="003C698E" w:rsidRPr="00C50611" w:rsidRDefault="003C698E" w:rsidP="003C698E">
                <w:r w:rsidRPr="00C50611">
                  <w:t>---</w:t>
                </w:r>
                <w:r w:rsidRPr="00C50611">
                  <w:rPr>
                    <w:i/>
                    <w:iCs/>
                  </w:rPr>
                  <w:t>. Fire Music</w:t>
                </w:r>
                <w:r w:rsidRPr="00C50611">
                  <w:rPr>
                    <w:iCs/>
                  </w:rPr>
                  <w:t>.</w:t>
                </w:r>
                <w:r w:rsidRPr="00C50611">
                  <w:rPr>
                    <w:i/>
                    <w:iCs/>
                  </w:rPr>
                  <w:t xml:space="preserve"> </w:t>
                </w:r>
                <w:r w:rsidRPr="00C50611">
                  <w:t>Impulse, 1965. Compact disc IMPD-158.</w:t>
                </w:r>
              </w:p>
              <w:p w14:paraId="60E657B8" w14:textId="77777777" w:rsidR="003C698E" w:rsidRPr="00C50611" w:rsidRDefault="003C698E" w:rsidP="003C698E">
                <w:r w:rsidRPr="00C50611">
                  <w:t xml:space="preserve">---. </w:t>
                </w:r>
                <w:r w:rsidRPr="00C50611">
                  <w:rPr>
                    <w:i/>
                    <w:iCs/>
                  </w:rPr>
                  <w:t>Four for Trane</w:t>
                </w:r>
                <w:r w:rsidRPr="00C50611">
                  <w:rPr>
                    <w:iCs/>
                  </w:rPr>
                  <w:t xml:space="preserve">. </w:t>
                </w:r>
                <w:r w:rsidRPr="00C50611">
                  <w:t>Impulse! 1964, 1997. Compact disc IMPD-218.</w:t>
                </w:r>
              </w:p>
              <w:p w14:paraId="7FC00FD9" w14:textId="77777777" w:rsidR="003C698E" w:rsidRPr="00C50611" w:rsidRDefault="003C698E" w:rsidP="003C698E">
                <w:r w:rsidRPr="00C50611">
                  <w:t xml:space="preserve">---. </w:t>
                </w:r>
                <w:r w:rsidRPr="00C50611">
                  <w:rPr>
                    <w:i/>
                    <w:iCs/>
                  </w:rPr>
                  <w:t>Mama Too Tight</w:t>
                </w:r>
                <w:r w:rsidRPr="00C50611">
                  <w:rPr>
                    <w:iCs/>
                  </w:rPr>
                  <w:t>.</w:t>
                </w:r>
                <w:r w:rsidRPr="00C50611">
                  <w:t xml:space="preserve"> Impulse! 1966; reissue 1998. Compact disc IMPD-248.</w:t>
                </w:r>
              </w:p>
              <w:p w14:paraId="062CE827" w14:textId="77777777" w:rsidR="003C698E" w:rsidRPr="00C50611" w:rsidRDefault="003C698E" w:rsidP="003C698E">
                <w:r w:rsidRPr="00C50611">
                  <w:t xml:space="preserve">---. </w:t>
                </w:r>
                <w:proofErr w:type="spellStart"/>
                <w:r w:rsidRPr="00C50611">
                  <w:rPr>
                    <w:i/>
                    <w:iCs/>
                  </w:rPr>
                  <w:t>Yasmina</w:t>
                </w:r>
                <w:proofErr w:type="spellEnd"/>
                <w:r w:rsidRPr="00C50611">
                  <w:rPr>
                    <w:i/>
                    <w:iCs/>
                  </w:rPr>
                  <w:t>, A Black Woman</w:t>
                </w:r>
                <w:r w:rsidRPr="00C50611">
                  <w:t>/</w:t>
                </w:r>
                <w:r w:rsidRPr="00C50611">
                  <w:rPr>
                    <w:i/>
                    <w:iCs/>
                  </w:rPr>
                  <w:t>Poem For Malcolm</w:t>
                </w:r>
                <w:r w:rsidRPr="00C50611">
                  <w:rPr>
                    <w:iCs/>
                  </w:rPr>
                  <w:t xml:space="preserve">. </w:t>
                </w:r>
                <w:r w:rsidRPr="00C50611">
                  <w:t>BYG/</w:t>
                </w:r>
                <w:proofErr w:type="spellStart"/>
                <w:r w:rsidRPr="00C50611">
                  <w:t>Actuel</w:t>
                </w:r>
                <w:proofErr w:type="spellEnd"/>
                <w:r w:rsidRPr="00C50611">
                  <w:t xml:space="preserve">, 1969; reissue, </w:t>
                </w:r>
                <w:proofErr w:type="spellStart"/>
                <w:r w:rsidRPr="00C50611">
                  <w:t>Charly</w:t>
                </w:r>
                <w:proofErr w:type="spellEnd"/>
                <w:r w:rsidRPr="00C50611">
                  <w:t>, 2003. Compact disc SNAP 162 CD.</w:t>
                </w:r>
              </w:p>
              <w:p w14:paraId="03D2DE70" w14:textId="77777777" w:rsidR="003C698E" w:rsidRPr="00C50611" w:rsidRDefault="003C698E" w:rsidP="003C698E">
                <w:r w:rsidRPr="00C50611">
                  <w:t xml:space="preserve">Simmons, Sonny. </w:t>
                </w:r>
                <w:r w:rsidRPr="00C50611">
                  <w:rPr>
                    <w:i/>
                    <w:iCs/>
                  </w:rPr>
                  <w:t>Music From the Spheres</w:t>
                </w:r>
                <w:r w:rsidRPr="00C50611">
                  <w:rPr>
                    <w:iCs/>
                  </w:rPr>
                  <w:t xml:space="preserve">. </w:t>
                </w:r>
                <w:r w:rsidRPr="00C50611">
                  <w:t xml:space="preserve">ESP-DISK, 1966. Compact disc ESP1043. </w:t>
                </w:r>
              </w:p>
              <w:p w14:paraId="4BAC1FFD" w14:textId="77777777" w:rsidR="003C698E" w:rsidRPr="00C50611" w:rsidRDefault="003C698E" w:rsidP="003C698E">
                <w:r w:rsidRPr="00C50611">
                  <w:t xml:space="preserve">Simone, Nina. </w:t>
                </w:r>
                <w:r w:rsidRPr="00C50611">
                  <w:rPr>
                    <w:i/>
                    <w:iCs/>
                  </w:rPr>
                  <w:t>Nina Simone in Concert</w:t>
                </w:r>
                <w:r w:rsidRPr="00C50611">
                  <w:rPr>
                    <w:iCs/>
                  </w:rPr>
                  <w:t>.</w:t>
                </w:r>
                <w:r w:rsidRPr="00C50611">
                  <w:t xml:space="preserve"> Philips, 1964. LP PHS-600-135.</w:t>
                </w:r>
              </w:p>
              <w:p w14:paraId="25541AAF" w14:textId="77777777" w:rsidR="003C698E" w:rsidRPr="00C50611" w:rsidRDefault="003C698E" w:rsidP="003C698E">
                <w:r w:rsidRPr="00C50611">
                  <w:t xml:space="preserve">Sun Ra. </w:t>
                </w:r>
                <w:r w:rsidRPr="00C50611">
                  <w:rPr>
                    <w:i/>
                    <w:iCs/>
                  </w:rPr>
                  <w:t>The Heliocentric Worlds of Sun Ra</w:t>
                </w:r>
                <w:r w:rsidRPr="00C50611">
                  <w:rPr>
                    <w:iCs/>
                  </w:rPr>
                  <w:t>.</w:t>
                </w:r>
                <w:r w:rsidRPr="00C50611">
                  <w:t xml:space="preserve"> ESP-Disk, 1965. Compact disc ESP1014. </w:t>
                </w:r>
              </w:p>
              <w:p w14:paraId="26906306" w14:textId="77777777" w:rsidR="003C698E" w:rsidRPr="00C50611" w:rsidRDefault="003C698E" w:rsidP="003C698E">
                <w:r w:rsidRPr="00C50611">
                  <w:t xml:space="preserve">Taylor, Cecil. </w:t>
                </w:r>
                <w:r w:rsidRPr="00C50611">
                  <w:rPr>
                    <w:i/>
                    <w:iCs/>
                  </w:rPr>
                  <w:t>Stereo Drive</w:t>
                </w:r>
                <w:r w:rsidRPr="00C50611">
                  <w:rPr>
                    <w:iCs/>
                  </w:rPr>
                  <w:t>.</w:t>
                </w:r>
                <w:r w:rsidRPr="00C50611">
                  <w:t xml:space="preserve"> United Artists, 1959. LP UAS-5014.</w:t>
                </w:r>
              </w:p>
              <w:p w14:paraId="0C33A08B" w14:textId="77777777" w:rsidR="003C698E" w:rsidRPr="00C50611" w:rsidRDefault="003C698E" w:rsidP="003C698E">
                <w:r w:rsidRPr="00C50611">
                  <w:t xml:space="preserve">---. </w:t>
                </w:r>
                <w:r w:rsidRPr="00C50611">
                  <w:rPr>
                    <w:i/>
                    <w:iCs/>
                  </w:rPr>
                  <w:t>Trance</w:t>
                </w:r>
                <w:r w:rsidRPr="00C50611">
                  <w:rPr>
                    <w:iCs/>
                  </w:rPr>
                  <w:t xml:space="preserve">. </w:t>
                </w:r>
                <w:r w:rsidRPr="00C50611">
                  <w:t>Black Lion, 1963, 1996. Compact disc BLCD 760220.</w:t>
                </w:r>
              </w:p>
              <w:p w14:paraId="33A2B349" w14:textId="77777777" w:rsidR="003C698E" w:rsidRPr="00C50611" w:rsidRDefault="003C698E" w:rsidP="003C698E">
                <w:r w:rsidRPr="00C50611">
                  <w:t xml:space="preserve">---. </w:t>
                </w:r>
                <w:r w:rsidRPr="00C50611">
                  <w:rPr>
                    <w:i/>
                    <w:iCs/>
                  </w:rPr>
                  <w:t>Unit Structures</w:t>
                </w:r>
                <w:r w:rsidRPr="00C50611">
                  <w:rPr>
                    <w:iCs/>
                  </w:rPr>
                  <w:t xml:space="preserve">. </w:t>
                </w:r>
                <w:r w:rsidRPr="00C50611">
                  <w:t>Blue Note, 1966. Compact disc CDP 7 84237 2.</w:t>
                </w:r>
              </w:p>
              <w:p w14:paraId="03C4D99B" w14:textId="77777777" w:rsidR="003C698E" w:rsidRPr="00C50611" w:rsidRDefault="003C698E" w:rsidP="003C698E">
                <w:r w:rsidRPr="00C50611">
                  <w:rPr>
                    <w:i/>
                    <w:iCs/>
                  </w:rPr>
                  <w:t>The New Wave in Jazz</w:t>
                </w:r>
                <w:r w:rsidRPr="00C50611">
                  <w:t>. Impulse! 1965, 1994. Compact disc GRD-137.</w:t>
                </w:r>
              </w:p>
              <w:p w14:paraId="31DCB9DE" w14:textId="77777777" w:rsidR="003C698E" w:rsidRPr="00C50611" w:rsidRDefault="003C698E" w:rsidP="003C698E">
                <w:proofErr w:type="spellStart"/>
                <w:r w:rsidRPr="00C50611">
                  <w:t>Tristano</w:t>
                </w:r>
                <w:proofErr w:type="spellEnd"/>
                <w:r w:rsidRPr="00C50611">
                  <w:t xml:space="preserve">, Lennie and Wayne Marsh. </w:t>
                </w:r>
                <w:r w:rsidRPr="00C50611">
                  <w:rPr>
                    <w:i/>
                    <w:iCs/>
                  </w:rPr>
                  <w:t>Intuition</w:t>
                </w:r>
                <w:r w:rsidRPr="00C50611">
                  <w:rPr>
                    <w:iCs/>
                  </w:rPr>
                  <w:t>.</w:t>
                </w:r>
                <w:r w:rsidRPr="00C50611">
                  <w:t xml:space="preserve"> Capitol Jazz, 1996. Compact disc CDP 7243 8 52771 2 2.</w:t>
                </w:r>
              </w:p>
              <w:p w14:paraId="7BD35A14" w14:textId="77777777" w:rsidR="003F0D73" w:rsidRDefault="003C698E" w:rsidP="00C27FAB">
                <w:r w:rsidRPr="00C50611">
                  <w:t xml:space="preserve">Waters, Patty. </w:t>
                </w:r>
                <w:r w:rsidRPr="00C50611">
                  <w:rPr>
                    <w:i/>
                    <w:iCs/>
                  </w:rPr>
                  <w:t>Sings</w:t>
                </w:r>
                <w:r w:rsidRPr="00C50611">
                  <w:rPr>
                    <w:iCs/>
                  </w:rPr>
                  <w:t xml:space="preserve">. </w:t>
                </w:r>
                <w:r w:rsidRPr="00C50611">
                  <w:t>ESP-DISK, 1966. LP ESP 1025.</w:t>
                </w:r>
              </w:p>
            </w:tc>
          </w:sdtContent>
        </w:sdt>
      </w:tr>
      <w:tr w:rsidR="003235A7" w14:paraId="3D113DE1" w14:textId="77777777" w:rsidTr="003235A7">
        <w:tc>
          <w:tcPr>
            <w:tcW w:w="9016" w:type="dxa"/>
          </w:tcPr>
          <w:p w14:paraId="36DBC9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B29DD8569443E3BEF7B6243E5777EB"/>
              </w:placeholder>
            </w:sdtPr>
            <w:sdtContent>
              <w:p w14:paraId="28CFD6B4" w14:textId="77777777" w:rsidR="003C698E" w:rsidRDefault="003F2D89" w:rsidP="003C698E">
                <w:sdt>
                  <w:sdtPr>
                    <w:id w:val="-1832523835"/>
                    <w:citation/>
                  </w:sdtPr>
                  <w:sdtContent>
                    <w:r w:rsidR="003C698E">
                      <w:fldChar w:fldCharType="begin"/>
                    </w:r>
                    <w:r w:rsidR="003C698E">
                      <w:rPr>
                        <w:lang w:val="en-US"/>
                      </w:rPr>
                      <w:instrText xml:space="preserve"> CITATION Riv79 \l 1033 </w:instrText>
                    </w:r>
                    <w:r w:rsidR="003C698E">
                      <w:fldChar w:fldCharType="separate"/>
                    </w:r>
                    <w:r w:rsidR="003932FE">
                      <w:rPr>
                        <w:noProof/>
                        <w:lang w:val="en-US"/>
                      </w:rPr>
                      <w:t xml:space="preserve"> (Rivelli and Levin)</w:t>
                    </w:r>
                    <w:r w:rsidR="003C698E">
                      <w:fldChar w:fldCharType="end"/>
                    </w:r>
                  </w:sdtContent>
                </w:sdt>
              </w:p>
              <w:p w14:paraId="486C7EDF" w14:textId="77777777" w:rsidR="003C698E" w:rsidRDefault="003C698E" w:rsidP="003C698E"/>
              <w:p w14:paraId="054C15CB" w14:textId="77777777" w:rsidR="003C698E" w:rsidRDefault="003F2D89" w:rsidP="003C698E">
                <w:sdt>
                  <w:sdtPr>
                    <w:id w:val="-315040277"/>
                    <w:citation/>
                  </w:sdtPr>
                  <w:sdtContent>
                    <w:r w:rsidR="003C698E">
                      <w:fldChar w:fldCharType="begin"/>
                    </w:r>
                    <w:r w:rsidR="003C698E">
                      <w:rPr>
                        <w:lang w:val="en-US"/>
                      </w:rPr>
                      <w:instrText xml:space="preserve"> CITATION And07 \l 1033 </w:instrText>
                    </w:r>
                    <w:r w:rsidR="003C698E">
                      <w:fldChar w:fldCharType="separate"/>
                    </w:r>
                    <w:r w:rsidR="003932FE">
                      <w:rPr>
                        <w:noProof/>
                        <w:lang w:val="en-US"/>
                      </w:rPr>
                      <w:t>(Anderson)</w:t>
                    </w:r>
                    <w:r w:rsidR="003C698E">
                      <w:fldChar w:fldCharType="end"/>
                    </w:r>
                  </w:sdtContent>
                </w:sdt>
              </w:p>
              <w:p w14:paraId="52ECCBFC" w14:textId="77777777" w:rsidR="003C698E" w:rsidRDefault="003C698E" w:rsidP="003C698E"/>
              <w:p w14:paraId="615A6813" w14:textId="77777777" w:rsidR="003C698E" w:rsidRDefault="003F2D89" w:rsidP="003C698E">
                <w:sdt>
                  <w:sdtPr>
                    <w:id w:val="179938438"/>
                    <w:citation/>
                  </w:sdtPr>
                  <w:sdtContent>
                    <w:r w:rsidR="003C698E">
                      <w:fldChar w:fldCharType="begin"/>
                    </w:r>
                    <w:r w:rsidR="003C698E">
                      <w:rPr>
                        <w:lang w:val="en-US"/>
                      </w:rPr>
                      <w:instrText xml:space="preserve"> CITATION Att85 \l 1033 </w:instrText>
                    </w:r>
                    <w:r w:rsidR="003C698E">
                      <w:fldChar w:fldCharType="separate"/>
                    </w:r>
                    <w:r w:rsidR="003932FE">
                      <w:rPr>
                        <w:noProof/>
                        <w:lang w:val="en-US"/>
                      </w:rPr>
                      <w:t>(Attali)</w:t>
                    </w:r>
                    <w:r w:rsidR="003C698E">
                      <w:fldChar w:fldCharType="end"/>
                    </w:r>
                  </w:sdtContent>
                </w:sdt>
              </w:p>
              <w:p w14:paraId="64577F76" w14:textId="77777777" w:rsidR="003C698E" w:rsidRDefault="003C698E" w:rsidP="003C698E"/>
              <w:p w14:paraId="0BC1B48D" w14:textId="77777777" w:rsidR="003C698E" w:rsidRDefault="003F2D89" w:rsidP="003C698E">
                <w:sdt>
                  <w:sdtPr>
                    <w:id w:val="-757294267"/>
                    <w:citation/>
                  </w:sdtPr>
                  <w:sdtContent>
                    <w:r w:rsidR="003C698E">
                      <w:fldChar w:fldCharType="begin"/>
                    </w:r>
                    <w:r w:rsidR="003C698E">
                      <w:rPr>
                        <w:lang w:val="en-US"/>
                      </w:rPr>
                      <w:instrText xml:space="preserve"> CITATION Bac76 \l 1033 </w:instrText>
                    </w:r>
                    <w:r w:rsidR="003C698E">
                      <w:fldChar w:fldCharType="separate"/>
                    </w:r>
                    <w:r w:rsidR="003932FE">
                      <w:rPr>
                        <w:noProof/>
                        <w:lang w:val="en-US"/>
                      </w:rPr>
                      <w:t>(Backus)</w:t>
                    </w:r>
                    <w:r w:rsidR="003C698E">
                      <w:fldChar w:fldCharType="end"/>
                    </w:r>
                  </w:sdtContent>
                </w:sdt>
              </w:p>
              <w:p w14:paraId="2138412B" w14:textId="77777777" w:rsidR="003C698E" w:rsidRDefault="003C698E" w:rsidP="003C698E"/>
              <w:p w14:paraId="0628CE17" w14:textId="77777777" w:rsidR="003C698E" w:rsidRDefault="003F2D89" w:rsidP="003C698E">
                <w:sdt>
                  <w:sdtPr>
                    <w:id w:val="-1169937604"/>
                    <w:citation/>
                  </w:sdtPr>
                  <w:sdtContent>
                    <w:r w:rsidR="007A4D76">
                      <w:fldChar w:fldCharType="begin"/>
                    </w:r>
                    <w:r w:rsidR="007A4D76">
                      <w:rPr>
                        <w:lang w:val="en-US"/>
                      </w:rPr>
                      <w:instrText xml:space="preserve"> CITATION Bar63 \l 1033 </w:instrText>
                    </w:r>
                    <w:r w:rsidR="007A4D76">
                      <w:fldChar w:fldCharType="separate"/>
                    </w:r>
                    <w:r w:rsidR="003932FE">
                      <w:rPr>
                        <w:noProof/>
                        <w:lang w:val="en-US"/>
                      </w:rPr>
                      <w:t>(Baraka, Blues People: The Negro Experience in White America and the Music that Developed from It)</w:t>
                    </w:r>
                    <w:r w:rsidR="007A4D76">
                      <w:fldChar w:fldCharType="end"/>
                    </w:r>
                  </w:sdtContent>
                </w:sdt>
              </w:p>
              <w:p w14:paraId="6676F60F" w14:textId="77777777" w:rsidR="007A4D76" w:rsidRDefault="007A4D76" w:rsidP="003C698E"/>
              <w:p w14:paraId="7CCA9601" w14:textId="77777777" w:rsidR="007A4D76" w:rsidRDefault="003F2D89" w:rsidP="003C698E">
                <w:sdt>
                  <w:sdtPr>
                    <w:id w:val="2027132378"/>
                    <w:citation/>
                  </w:sdtPr>
                  <w:sdtContent>
                    <w:r w:rsidR="007A4D76">
                      <w:fldChar w:fldCharType="begin"/>
                    </w:r>
                    <w:r w:rsidR="007A4D76">
                      <w:rPr>
                        <w:lang w:val="en-US"/>
                      </w:rPr>
                      <w:instrText xml:space="preserve"> CITATION Bar98 \l 1033 </w:instrText>
                    </w:r>
                    <w:r w:rsidR="007A4D76">
                      <w:fldChar w:fldCharType="separate"/>
                    </w:r>
                    <w:r w:rsidR="003932FE">
                      <w:rPr>
                        <w:noProof/>
                        <w:lang w:val="en-US"/>
                      </w:rPr>
                      <w:t>(Baraka, Black Music)</w:t>
                    </w:r>
                    <w:r w:rsidR="007A4D76">
                      <w:fldChar w:fldCharType="end"/>
                    </w:r>
                  </w:sdtContent>
                </w:sdt>
              </w:p>
              <w:p w14:paraId="02E9AE89" w14:textId="77777777" w:rsidR="007A4D76" w:rsidRDefault="007A4D76" w:rsidP="003C698E"/>
              <w:p w14:paraId="59D96F25" w14:textId="77777777" w:rsidR="007A4D76" w:rsidRDefault="003F2D89" w:rsidP="003C698E">
                <w:sdt>
                  <w:sdtPr>
                    <w:id w:val="-632937953"/>
                    <w:citation/>
                  </w:sdtPr>
                  <w:sdtContent>
                    <w:r w:rsidR="007A4D76">
                      <w:fldChar w:fldCharType="begin"/>
                    </w:r>
                    <w:r w:rsidR="007A4D76">
                      <w:rPr>
                        <w:lang w:val="en-US"/>
                      </w:rPr>
                      <w:instrText xml:space="preserve"> CITATION Bas03 \l 1033 </w:instrText>
                    </w:r>
                    <w:r w:rsidR="007A4D76">
                      <w:fldChar w:fldCharType="separate"/>
                    </w:r>
                    <w:r w:rsidR="003932FE">
                      <w:rPr>
                        <w:noProof/>
                        <w:lang w:val="en-US"/>
                      </w:rPr>
                      <w:t>(Baskerville)</w:t>
                    </w:r>
                    <w:r w:rsidR="007A4D76">
                      <w:fldChar w:fldCharType="end"/>
                    </w:r>
                  </w:sdtContent>
                </w:sdt>
              </w:p>
              <w:p w14:paraId="0589D330" w14:textId="77777777" w:rsidR="00F1679F" w:rsidRDefault="00F1679F" w:rsidP="003C698E"/>
              <w:p w14:paraId="13777C68" w14:textId="77777777" w:rsidR="00F1679F" w:rsidRDefault="003F2D89" w:rsidP="003C698E">
                <w:sdt>
                  <w:sdtPr>
                    <w:id w:val="507649244"/>
                    <w:citation/>
                  </w:sdtPr>
                  <w:sdtContent>
                    <w:r w:rsidR="00F1679F">
                      <w:fldChar w:fldCharType="begin"/>
                    </w:r>
                    <w:r w:rsidR="00F1679F">
                      <w:rPr>
                        <w:lang w:val="en-US"/>
                      </w:rPr>
                      <w:instrText xml:space="preserve"> CITATION Bud78 \l 1033 </w:instrText>
                    </w:r>
                    <w:r w:rsidR="00F1679F">
                      <w:fldChar w:fldCharType="separate"/>
                    </w:r>
                    <w:r w:rsidR="003932FE">
                      <w:rPr>
                        <w:noProof/>
                        <w:lang w:val="en-US"/>
                      </w:rPr>
                      <w:t>(Budds)</w:t>
                    </w:r>
                    <w:r w:rsidR="00F1679F">
                      <w:fldChar w:fldCharType="end"/>
                    </w:r>
                  </w:sdtContent>
                </w:sdt>
              </w:p>
              <w:p w14:paraId="69EC5C73" w14:textId="77777777" w:rsidR="00F1679F" w:rsidRDefault="00F1679F" w:rsidP="003C698E"/>
              <w:p w14:paraId="2BA38A3C" w14:textId="77777777" w:rsidR="00F1679F" w:rsidRDefault="003F2D89" w:rsidP="003C698E">
                <w:sdt>
                  <w:sdtPr>
                    <w:id w:val="-1743173640"/>
                    <w:citation/>
                  </w:sdtPr>
                  <w:sdtContent>
                    <w:r w:rsidR="00F1679F">
                      <w:fldChar w:fldCharType="begin"/>
                    </w:r>
                    <w:r w:rsidR="00F1679F">
                      <w:rPr>
                        <w:lang w:val="en-US"/>
                      </w:rPr>
                      <w:instrText xml:space="preserve"> CITATION Bür84 \l 1033 </w:instrText>
                    </w:r>
                    <w:r w:rsidR="00F1679F">
                      <w:fldChar w:fldCharType="separate"/>
                    </w:r>
                    <w:r w:rsidR="003932FE">
                      <w:rPr>
                        <w:noProof/>
                        <w:lang w:val="en-US"/>
                      </w:rPr>
                      <w:t>(Bürger)</w:t>
                    </w:r>
                    <w:r w:rsidR="00F1679F">
                      <w:fldChar w:fldCharType="end"/>
                    </w:r>
                  </w:sdtContent>
                </w:sdt>
              </w:p>
              <w:p w14:paraId="3BFAED33" w14:textId="77777777" w:rsidR="00F1679F" w:rsidRDefault="00F1679F" w:rsidP="003C698E"/>
              <w:p w14:paraId="246A895B" w14:textId="77777777" w:rsidR="00F1679F" w:rsidRDefault="003F2D89" w:rsidP="003C698E">
                <w:sdt>
                  <w:sdtPr>
                    <w:id w:val="-873304144"/>
                    <w:citation/>
                  </w:sdtPr>
                  <w:sdtContent>
                    <w:r w:rsidR="00F1679F">
                      <w:fldChar w:fldCharType="begin"/>
                    </w:r>
                    <w:r w:rsidR="00F1679F">
                      <w:rPr>
                        <w:lang w:val="en-US"/>
                      </w:rPr>
                      <w:instrText xml:space="preserve"> CITATION Cor95 \l 1033 </w:instrText>
                    </w:r>
                    <w:r w:rsidR="00F1679F">
                      <w:fldChar w:fldCharType="separate"/>
                    </w:r>
                    <w:r w:rsidR="003932FE">
                      <w:rPr>
                        <w:noProof/>
                        <w:lang w:val="en-US"/>
                      </w:rPr>
                      <w:t>(Corbett)</w:t>
                    </w:r>
                    <w:r w:rsidR="00F1679F">
                      <w:fldChar w:fldCharType="end"/>
                    </w:r>
                  </w:sdtContent>
                </w:sdt>
              </w:p>
              <w:p w14:paraId="26243B02" w14:textId="77777777" w:rsidR="00F1679F" w:rsidRDefault="00F1679F" w:rsidP="003C698E"/>
              <w:p w14:paraId="56F87220" w14:textId="77777777" w:rsidR="00F1679F" w:rsidRDefault="003F2D89" w:rsidP="003C698E">
                <w:sdt>
                  <w:sdtPr>
                    <w:id w:val="-1142731590"/>
                    <w:citation/>
                  </w:sdtPr>
                  <w:sdtContent>
                    <w:r w:rsidR="00CF0249">
                      <w:fldChar w:fldCharType="begin"/>
                    </w:r>
                    <w:r w:rsidR="00CF0249">
                      <w:rPr>
                        <w:lang w:val="en-US"/>
                      </w:rPr>
                      <w:instrText xml:space="preserve"> CITATION Her96 \l 1033 </w:instrText>
                    </w:r>
                    <w:r w:rsidR="00CF0249">
                      <w:fldChar w:fldCharType="separate"/>
                    </w:r>
                    <w:r w:rsidR="003932FE">
                      <w:rPr>
                        <w:noProof/>
                        <w:lang w:val="en-US"/>
                      </w:rPr>
                      <w:t>(Hersch)</w:t>
                    </w:r>
                    <w:r w:rsidR="00CF0249">
                      <w:fldChar w:fldCharType="end"/>
                    </w:r>
                  </w:sdtContent>
                </w:sdt>
              </w:p>
              <w:p w14:paraId="143F0A86" w14:textId="77777777" w:rsidR="00CF0249" w:rsidRDefault="00CF0249" w:rsidP="003C698E"/>
              <w:p w14:paraId="51836270" w14:textId="77777777" w:rsidR="00CF0249" w:rsidRDefault="003F2D89" w:rsidP="003C698E">
                <w:sdt>
                  <w:sdtPr>
                    <w:id w:val="1506486785"/>
                    <w:citation/>
                  </w:sdtPr>
                  <w:sdtContent>
                    <w:r w:rsidR="00CF0249">
                      <w:fldChar w:fldCharType="begin"/>
                    </w:r>
                    <w:r w:rsidR="00CF0249">
                      <w:rPr>
                        <w:lang w:val="en-US"/>
                      </w:rPr>
                      <w:instrText xml:space="preserve"> CITATION Jos81 \l 1033 </w:instrText>
                    </w:r>
                    <w:r w:rsidR="00CF0249">
                      <w:fldChar w:fldCharType="separate"/>
                    </w:r>
                    <w:r w:rsidR="003932FE">
                      <w:rPr>
                        <w:noProof/>
                        <w:lang w:val="en-US"/>
                      </w:rPr>
                      <w:t>(Jost)</w:t>
                    </w:r>
                    <w:r w:rsidR="00CF0249">
                      <w:fldChar w:fldCharType="end"/>
                    </w:r>
                  </w:sdtContent>
                </w:sdt>
              </w:p>
              <w:p w14:paraId="38643F86" w14:textId="77777777" w:rsidR="00CF0249" w:rsidRDefault="00CF0249" w:rsidP="003C698E"/>
              <w:p w14:paraId="78E5D38A" w14:textId="77777777" w:rsidR="00CF0249" w:rsidRDefault="003F2D89" w:rsidP="003C698E">
                <w:sdt>
                  <w:sdtPr>
                    <w:id w:val="529306745"/>
                    <w:citation/>
                  </w:sdtPr>
                  <w:sdtContent>
                    <w:r w:rsidR="00CF0249">
                      <w:fldChar w:fldCharType="begin"/>
                    </w:r>
                    <w:r w:rsidR="00CF0249">
                      <w:rPr>
                        <w:lang w:val="en-US"/>
                      </w:rPr>
                      <w:instrText xml:space="preserve"> CITATION Kof00 \l 1033 </w:instrText>
                    </w:r>
                    <w:r w:rsidR="00CF0249">
                      <w:fldChar w:fldCharType="separate"/>
                    </w:r>
                    <w:r w:rsidR="003932FE">
                      <w:rPr>
                        <w:noProof/>
                        <w:lang w:val="en-US"/>
                      </w:rPr>
                      <w:t>(Kofsky)</w:t>
                    </w:r>
                    <w:r w:rsidR="00CF0249">
                      <w:fldChar w:fldCharType="end"/>
                    </w:r>
                  </w:sdtContent>
                </w:sdt>
              </w:p>
              <w:p w14:paraId="23F14980" w14:textId="77777777" w:rsidR="00CF0249" w:rsidRDefault="00CF0249" w:rsidP="003C698E"/>
              <w:p w14:paraId="7A9D6A6B" w14:textId="77777777" w:rsidR="00CF0249" w:rsidRDefault="003F2D89" w:rsidP="003C698E">
                <w:sdt>
                  <w:sdtPr>
                    <w:id w:val="-1010451634"/>
                    <w:citation/>
                  </w:sdtPr>
                  <w:sdtContent>
                    <w:r w:rsidR="00CF0249">
                      <w:fldChar w:fldCharType="begin"/>
                    </w:r>
                    <w:r w:rsidR="00CF0249">
                      <w:rPr>
                        <w:lang w:val="en-US"/>
                      </w:rPr>
                      <w:instrText xml:space="preserve"> CITATION Lew96 \l 1033 </w:instrText>
                    </w:r>
                    <w:r w:rsidR="00CF0249">
                      <w:fldChar w:fldCharType="separate"/>
                    </w:r>
                    <w:r w:rsidR="003932FE">
                      <w:rPr>
                        <w:noProof/>
                        <w:lang w:val="en-US"/>
                      </w:rPr>
                      <w:t>(Lewis, Improvised Music after 1950: Afrological and Eurological Perspectives)</w:t>
                    </w:r>
                    <w:r w:rsidR="00CF0249">
                      <w:fldChar w:fldCharType="end"/>
                    </w:r>
                  </w:sdtContent>
                </w:sdt>
              </w:p>
              <w:p w14:paraId="0408908C" w14:textId="77777777" w:rsidR="00CF0249" w:rsidRDefault="00CF0249" w:rsidP="003C698E"/>
              <w:p w14:paraId="579E0022" w14:textId="77777777" w:rsidR="00CF0249" w:rsidRDefault="003F2D89" w:rsidP="003C698E">
                <w:sdt>
                  <w:sdtPr>
                    <w:id w:val="-412316715"/>
                    <w:citation/>
                  </w:sdtPr>
                  <w:sdtContent>
                    <w:r w:rsidR="00CF0249">
                      <w:fldChar w:fldCharType="begin"/>
                    </w:r>
                    <w:r w:rsidR="00CF0249">
                      <w:rPr>
                        <w:lang w:val="en-US"/>
                      </w:rPr>
                      <w:instrText xml:space="preserve"> CITATION Lew08 \l 1033 </w:instrText>
                    </w:r>
                    <w:r w:rsidR="00CF0249">
                      <w:fldChar w:fldCharType="separate"/>
                    </w:r>
                    <w:r w:rsidR="003932FE">
                      <w:rPr>
                        <w:noProof/>
                        <w:lang w:val="en-US"/>
                      </w:rPr>
                      <w:t>(Lewis, A Power Stronger Than Itself: The AACM and American Experimental Music)</w:t>
                    </w:r>
                    <w:r w:rsidR="00CF0249">
                      <w:fldChar w:fldCharType="end"/>
                    </w:r>
                  </w:sdtContent>
                </w:sdt>
              </w:p>
              <w:p w14:paraId="6377F7CF" w14:textId="77777777" w:rsidR="00CF0249" w:rsidRDefault="00CF0249" w:rsidP="003C698E"/>
              <w:p w14:paraId="0C6AA9C7" w14:textId="77777777" w:rsidR="00CF0249" w:rsidRDefault="003F2D89" w:rsidP="003C698E">
                <w:sdt>
                  <w:sdtPr>
                    <w:id w:val="-1990703563"/>
                    <w:citation/>
                  </w:sdtPr>
                  <w:sdtContent>
                    <w:r w:rsidR="006404D6">
                      <w:fldChar w:fldCharType="begin"/>
                    </w:r>
                    <w:r w:rsidR="006404D6">
                      <w:rPr>
                        <w:lang w:val="en-US"/>
                      </w:rPr>
                      <w:instrText xml:space="preserve"> CITATION Lit84 \l 1033 </w:instrText>
                    </w:r>
                    <w:r w:rsidR="006404D6">
                      <w:fldChar w:fldCharType="separate"/>
                    </w:r>
                    <w:r w:rsidR="003932FE">
                      <w:rPr>
                        <w:noProof/>
                        <w:lang w:val="en-US"/>
                      </w:rPr>
                      <w:t>(Litweiler)</w:t>
                    </w:r>
                    <w:r w:rsidR="006404D6">
                      <w:fldChar w:fldCharType="end"/>
                    </w:r>
                  </w:sdtContent>
                </w:sdt>
              </w:p>
              <w:p w14:paraId="72FFE825" w14:textId="77777777" w:rsidR="006404D6" w:rsidRDefault="006404D6" w:rsidP="003C698E"/>
              <w:p w14:paraId="5E79BDC3" w14:textId="77777777" w:rsidR="006404D6" w:rsidRDefault="003F2D89" w:rsidP="003C698E">
                <w:sdt>
                  <w:sdtPr>
                    <w:id w:val="-527557569"/>
                    <w:citation/>
                  </w:sdtPr>
                  <w:sdtContent>
                    <w:r w:rsidR="006404D6">
                      <w:fldChar w:fldCharType="begin"/>
                    </w:r>
                    <w:r w:rsidR="006404D6">
                      <w:rPr>
                        <w:lang w:val="en-US"/>
                      </w:rPr>
                      <w:instrText xml:space="preserve"> CITATION Rad93 \l 1033 </w:instrText>
                    </w:r>
                    <w:r w:rsidR="006404D6">
                      <w:fldChar w:fldCharType="separate"/>
                    </w:r>
                    <w:r w:rsidR="003932FE">
                      <w:rPr>
                        <w:noProof/>
                        <w:lang w:val="en-US"/>
                      </w:rPr>
                      <w:t>(Radano)</w:t>
                    </w:r>
                    <w:r w:rsidR="006404D6">
                      <w:fldChar w:fldCharType="end"/>
                    </w:r>
                  </w:sdtContent>
                </w:sdt>
              </w:p>
              <w:p w14:paraId="7F71D873" w14:textId="77777777" w:rsidR="006404D6" w:rsidRDefault="006404D6" w:rsidP="003C698E"/>
              <w:p w14:paraId="4D89A239" w14:textId="77777777" w:rsidR="006404D6" w:rsidRDefault="003F2D89" w:rsidP="003C698E">
                <w:sdt>
                  <w:sdtPr>
                    <w:id w:val="-312256369"/>
                    <w:citation/>
                  </w:sdtPr>
                  <w:sdtContent>
                    <w:r w:rsidR="006404D6">
                      <w:fldChar w:fldCharType="begin"/>
                    </w:r>
                    <w:r w:rsidR="006404D6">
                      <w:rPr>
                        <w:lang w:val="en-US"/>
                      </w:rPr>
                      <w:instrText xml:space="preserve"> CITATION Shi01 \l 1033 </w:instrText>
                    </w:r>
                    <w:r w:rsidR="006404D6">
                      <w:fldChar w:fldCharType="separate"/>
                    </w:r>
                    <w:r w:rsidR="003932FE">
                      <w:rPr>
                        <w:noProof/>
                        <w:lang w:val="en-US"/>
                      </w:rPr>
                      <w:t>(Shipton)</w:t>
                    </w:r>
                    <w:r w:rsidR="006404D6">
                      <w:fldChar w:fldCharType="end"/>
                    </w:r>
                  </w:sdtContent>
                </w:sdt>
              </w:p>
              <w:p w14:paraId="342134A8" w14:textId="77777777" w:rsidR="006404D6" w:rsidRDefault="006404D6" w:rsidP="003C698E"/>
              <w:p w14:paraId="78EDE399" w14:textId="77777777" w:rsidR="006404D6" w:rsidRDefault="003F2D89" w:rsidP="003C698E">
                <w:sdt>
                  <w:sdtPr>
                    <w:id w:val="1445646109"/>
                    <w:citation/>
                  </w:sdtPr>
                  <w:sdtContent>
                    <w:r w:rsidR="006404D6">
                      <w:fldChar w:fldCharType="begin"/>
                    </w:r>
                    <w:r w:rsidR="006404D6">
                      <w:rPr>
                        <w:lang w:val="en-US"/>
                      </w:rPr>
                      <w:instrText xml:space="preserve"> CITATION Sin87 \l 1033 </w:instrText>
                    </w:r>
                    <w:r w:rsidR="006404D6">
                      <w:fldChar w:fldCharType="separate"/>
                    </w:r>
                    <w:r w:rsidR="003932FE">
                      <w:rPr>
                        <w:noProof/>
                        <w:lang w:val="en-US"/>
                      </w:rPr>
                      <w:t>(Singal)</w:t>
                    </w:r>
                    <w:r w:rsidR="006404D6">
                      <w:fldChar w:fldCharType="end"/>
                    </w:r>
                  </w:sdtContent>
                </w:sdt>
              </w:p>
              <w:p w14:paraId="59416B3A" w14:textId="77777777" w:rsidR="006404D6" w:rsidRDefault="006404D6" w:rsidP="003C698E"/>
              <w:p w14:paraId="3DBB79A5" w14:textId="77777777" w:rsidR="006404D6" w:rsidRDefault="003F2D89" w:rsidP="003C698E">
                <w:sdt>
                  <w:sdtPr>
                    <w:id w:val="-1811472180"/>
                    <w:citation/>
                  </w:sdtPr>
                  <w:sdtContent>
                    <w:r w:rsidR="001007FB">
                      <w:fldChar w:fldCharType="begin"/>
                    </w:r>
                    <w:r w:rsidR="001007FB">
                      <w:rPr>
                        <w:lang w:val="en-US"/>
                      </w:rPr>
                      <w:instrText xml:space="preserve"> CITATION Spe04 \l 1033 </w:instrText>
                    </w:r>
                    <w:r w:rsidR="001007FB">
                      <w:fldChar w:fldCharType="separate"/>
                    </w:r>
                    <w:r w:rsidR="003932FE">
                      <w:rPr>
                        <w:noProof/>
                        <w:lang w:val="en-US"/>
                      </w:rPr>
                      <w:t>(Spellman)</w:t>
                    </w:r>
                    <w:r w:rsidR="001007FB">
                      <w:fldChar w:fldCharType="end"/>
                    </w:r>
                  </w:sdtContent>
                </w:sdt>
              </w:p>
              <w:p w14:paraId="5C368628" w14:textId="77777777" w:rsidR="001007FB" w:rsidRDefault="001007FB" w:rsidP="003C698E"/>
              <w:p w14:paraId="32C596DB" w14:textId="77777777" w:rsidR="001007FB" w:rsidRDefault="003F2D89" w:rsidP="003C698E">
                <w:sdt>
                  <w:sdtPr>
                    <w:id w:val="1215157558"/>
                    <w:citation/>
                  </w:sdtPr>
                  <w:sdtContent>
                    <w:r w:rsidR="001007FB">
                      <w:fldChar w:fldCharType="begin"/>
                    </w:r>
                    <w:r w:rsidR="001007FB">
                      <w:rPr>
                        <w:lang w:val="en-US"/>
                      </w:rPr>
                      <w:instrText xml:space="preserve"> CITATION Suc93 \l 1033 </w:instrText>
                    </w:r>
                    <w:r w:rsidR="001007FB">
                      <w:fldChar w:fldCharType="separate"/>
                    </w:r>
                    <w:r w:rsidR="003932FE">
                      <w:rPr>
                        <w:noProof/>
                        <w:lang w:val="en-US"/>
                      </w:rPr>
                      <w:t>(Such)</w:t>
                    </w:r>
                    <w:r w:rsidR="001007FB">
                      <w:fldChar w:fldCharType="end"/>
                    </w:r>
                  </w:sdtContent>
                </w:sdt>
              </w:p>
              <w:p w14:paraId="61391FBB" w14:textId="77777777" w:rsidR="001007FB" w:rsidRDefault="001007FB" w:rsidP="003C698E"/>
              <w:p w14:paraId="67833068" w14:textId="77777777" w:rsidR="001007FB" w:rsidRDefault="003F2D89" w:rsidP="003C698E">
                <w:sdt>
                  <w:sdtPr>
                    <w:id w:val="815687161"/>
                    <w:citation/>
                  </w:sdtPr>
                  <w:sdtContent>
                    <w:r w:rsidR="001007FB">
                      <w:fldChar w:fldCharType="begin"/>
                    </w:r>
                    <w:r w:rsidR="001007FB">
                      <w:rPr>
                        <w:lang w:val="en-US"/>
                      </w:rPr>
                      <w:instrText xml:space="preserve"> CITATION Szw98 \l 1033 </w:instrText>
                    </w:r>
                    <w:r w:rsidR="001007FB">
                      <w:fldChar w:fldCharType="separate"/>
                    </w:r>
                    <w:r w:rsidR="003932FE">
                      <w:rPr>
                        <w:noProof/>
                        <w:lang w:val="en-US"/>
                      </w:rPr>
                      <w:t>(Szwed)</w:t>
                    </w:r>
                    <w:r w:rsidR="001007FB">
                      <w:fldChar w:fldCharType="end"/>
                    </w:r>
                  </w:sdtContent>
                </w:sdt>
              </w:p>
              <w:p w14:paraId="2EE50011" w14:textId="77777777" w:rsidR="001007FB" w:rsidRDefault="001007FB" w:rsidP="003C698E"/>
              <w:p w14:paraId="22405070" w14:textId="77777777" w:rsidR="001007FB" w:rsidRDefault="003F2D89" w:rsidP="003C698E">
                <w:sdt>
                  <w:sdtPr>
                    <w:id w:val="-1690446102"/>
                    <w:citation/>
                  </w:sdtPr>
                  <w:sdtContent>
                    <w:r w:rsidR="001007FB">
                      <w:fldChar w:fldCharType="begin"/>
                    </w:r>
                    <w:r w:rsidR="001007FB">
                      <w:rPr>
                        <w:lang w:val="en-US"/>
                      </w:rPr>
                      <w:instrText xml:space="preserve"> CITATION Tho \l 1033 </w:instrText>
                    </w:r>
                    <w:r w:rsidR="001007FB">
                      <w:fldChar w:fldCharType="separate"/>
                    </w:r>
                    <w:r w:rsidR="003932FE">
                      <w:rPr>
                        <w:noProof/>
                        <w:lang w:val="en-US"/>
                      </w:rPr>
                      <w:t>(Thomas)</w:t>
                    </w:r>
                    <w:r w:rsidR="001007FB">
                      <w:fldChar w:fldCharType="end"/>
                    </w:r>
                  </w:sdtContent>
                </w:sdt>
              </w:p>
              <w:p w14:paraId="185A9E60" w14:textId="77777777" w:rsidR="001007FB" w:rsidRDefault="001007FB" w:rsidP="003C698E"/>
              <w:p w14:paraId="677A7980" w14:textId="77777777" w:rsidR="001007FB" w:rsidRDefault="003F2D89" w:rsidP="003C698E">
                <w:sdt>
                  <w:sdtPr>
                    <w:id w:val="-723288244"/>
                    <w:citation/>
                  </w:sdtPr>
                  <w:sdtContent>
                    <w:r w:rsidR="001007FB">
                      <w:fldChar w:fldCharType="begin"/>
                    </w:r>
                    <w:r w:rsidR="001007FB">
                      <w:rPr>
                        <w:lang w:val="en-US"/>
                      </w:rPr>
                      <w:instrText xml:space="preserve"> CITATION Von04 \l 1033 </w:instrText>
                    </w:r>
                    <w:r w:rsidR="001007FB">
                      <w:fldChar w:fldCharType="separate"/>
                    </w:r>
                    <w:r w:rsidR="003932FE">
                      <w:rPr>
                        <w:noProof/>
                        <w:lang w:val="en-US"/>
                      </w:rPr>
                      <w:t>(Von Eschen)</w:t>
                    </w:r>
                    <w:r w:rsidR="001007FB">
                      <w:fldChar w:fldCharType="end"/>
                    </w:r>
                  </w:sdtContent>
                </w:sdt>
              </w:p>
              <w:p w14:paraId="60941F48" w14:textId="77777777" w:rsidR="001007FB" w:rsidRDefault="001007FB" w:rsidP="003C698E"/>
              <w:p w14:paraId="2D80E9B2" w14:textId="77777777" w:rsidR="001007FB" w:rsidRDefault="003F2D89" w:rsidP="003C698E">
                <w:sdt>
                  <w:sdtPr>
                    <w:id w:val="454524197"/>
                    <w:citation/>
                  </w:sdtPr>
                  <w:sdtContent>
                    <w:r w:rsidR="001007FB">
                      <w:fldChar w:fldCharType="begin"/>
                    </w:r>
                    <w:r w:rsidR="001007FB">
                      <w:rPr>
                        <w:lang w:val="en-US"/>
                      </w:rPr>
                      <w:instrText xml:space="preserve"> CITATION Wei93 \l 1033 </w:instrText>
                    </w:r>
                    <w:r w:rsidR="001007FB">
                      <w:fldChar w:fldCharType="separate"/>
                    </w:r>
                    <w:r w:rsidR="003932FE">
                      <w:rPr>
                        <w:noProof/>
                        <w:lang w:val="en-US"/>
                      </w:rPr>
                      <w:t>(Weinstein)</w:t>
                    </w:r>
                    <w:r w:rsidR="001007FB">
                      <w:fldChar w:fldCharType="end"/>
                    </w:r>
                  </w:sdtContent>
                </w:sdt>
              </w:p>
              <w:p w14:paraId="459211A7" w14:textId="77777777" w:rsidR="001007FB" w:rsidRDefault="001007FB" w:rsidP="003C698E"/>
              <w:p w14:paraId="0FBC1228" w14:textId="77777777" w:rsidR="003235A7" w:rsidRDefault="003F2D89" w:rsidP="003C698E">
                <w:sdt>
                  <w:sdtPr>
                    <w:id w:val="-727685085"/>
                    <w:citation/>
                  </w:sdtPr>
                  <w:sdtContent>
                    <w:r w:rsidR="001007FB">
                      <w:fldChar w:fldCharType="begin"/>
                    </w:r>
                    <w:r w:rsidR="001007FB">
                      <w:rPr>
                        <w:lang w:val="en-US"/>
                      </w:rPr>
                      <w:instrText xml:space="preserve"> CITATION Wil80 \l 1033 </w:instrText>
                    </w:r>
                    <w:r w:rsidR="001007FB">
                      <w:fldChar w:fldCharType="separate"/>
                    </w:r>
                    <w:r w:rsidR="003932FE">
                      <w:rPr>
                        <w:noProof/>
                        <w:lang w:val="en-US"/>
                      </w:rPr>
                      <w:t>(Wilmer)</w:t>
                    </w:r>
                    <w:r w:rsidR="001007FB">
                      <w:fldChar w:fldCharType="end"/>
                    </w:r>
                  </w:sdtContent>
                </w:sdt>
              </w:p>
            </w:sdtContent>
          </w:sdt>
        </w:tc>
      </w:tr>
    </w:tbl>
    <w:p w14:paraId="597FC72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2-07T18:14:00Z" w:initials="LD">
    <w:p w14:paraId="16087BB7" w14:textId="77777777" w:rsidR="003932FE" w:rsidRDefault="003932FE">
      <w:pPr>
        <w:pStyle w:val="CommentText"/>
      </w:pPr>
      <w:r>
        <w:rPr>
          <w:rStyle w:val="CommentReference"/>
        </w:rPr>
        <w:annotationRef/>
      </w:r>
      <w:r>
        <w:t>Can you provide a full citation for this quote (including page number)?</w:t>
      </w:r>
    </w:p>
  </w:comment>
  <w:comment w:id="2" w:author="Laura Dosky" w:date="2015-02-07T18:15:00Z" w:initials="LD">
    <w:p w14:paraId="5E7ECCB5" w14:textId="77777777" w:rsidR="003932FE" w:rsidRDefault="003932FE">
      <w:pPr>
        <w:pStyle w:val="CommentText"/>
      </w:pPr>
      <w:r>
        <w:rPr>
          <w:rStyle w:val="CommentReference"/>
        </w:rPr>
        <w:annotationRef/>
      </w:r>
      <w:r>
        <w:t>Same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67D31" w14:textId="77777777" w:rsidR="003932FE" w:rsidRDefault="003932FE" w:rsidP="007A0D55">
      <w:pPr>
        <w:spacing w:after="0" w:line="240" w:lineRule="auto"/>
      </w:pPr>
      <w:r>
        <w:separator/>
      </w:r>
    </w:p>
  </w:endnote>
  <w:endnote w:type="continuationSeparator" w:id="0">
    <w:p w14:paraId="2E41B583" w14:textId="77777777" w:rsidR="003932FE" w:rsidRDefault="003932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A8384" w14:textId="77777777" w:rsidR="003932FE" w:rsidRDefault="003932FE" w:rsidP="007A0D55">
      <w:pPr>
        <w:spacing w:after="0" w:line="240" w:lineRule="auto"/>
      </w:pPr>
      <w:r>
        <w:separator/>
      </w:r>
    </w:p>
  </w:footnote>
  <w:footnote w:type="continuationSeparator" w:id="0">
    <w:p w14:paraId="55669ACC" w14:textId="77777777" w:rsidR="003932FE" w:rsidRDefault="003932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C115C" w14:textId="77777777" w:rsidR="003932FE" w:rsidRDefault="003932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D2AE3E" w14:textId="77777777" w:rsidR="003932FE" w:rsidRDefault="003932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D6"/>
    <w:rsid w:val="00032559"/>
    <w:rsid w:val="00052040"/>
    <w:rsid w:val="000B25AE"/>
    <w:rsid w:val="000B55AB"/>
    <w:rsid w:val="000D24DC"/>
    <w:rsid w:val="001007FB"/>
    <w:rsid w:val="00101B2E"/>
    <w:rsid w:val="00116FA0"/>
    <w:rsid w:val="0015114C"/>
    <w:rsid w:val="001874D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2FE"/>
    <w:rsid w:val="003C698E"/>
    <w:rsid w:val="003D3579"/>
    <w:rsid w:val="003E2795"/>
    <w:rsid w:val="003F0D73"/>
    <w:rsid w:val="003F2D8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04D6"/>
    <w:rsid w:val="006D0412"/>
    <w:rsid w:val="007411B9"/>
    <w:rsid w:val="00780D95"/>
    <w:rsid w:val="00780DC7"/>
    <w:rsid w:val="007A0D55"/>
    <w:rsid w:val="007A4D76"/>
    <w:rsid w:val="007B3377"/>
    <w:rsid w:val="007E5F44"/>
    <w:rsid w:val="00821DE3"/>
    <w:rsid w:val="00846CE1"/>
    <w:rsid w:val="008A5B87"/>
    <w:rsid w:val="00922950"/>
    <w:rsid w:val="009A7264"/>
    <w:rsid w:val="009D1606"/>
    <w:rsid w:val="009E18A1"/>
    <w:rsid w:val="009E73D7"/>
    <w:rsid w:val="00A27D2C"/>
    <w:rsid w:val="00A76FD9"/>
    <w:rsid w:val="00AA1EE6"/>
    <w:rsid w:val="00AB436D"/>
    <w:rsid w:val="00AD2F24"/>
    <w:rsid w:val="00AD4844"/>
    <w:rsid w:val="00B219AE"/>
    <w:rsid w:val="00B33145"/>
    <w:rsid w:val="00B574C9"/>
    <w:rsid w:val="00BC39C9"/>
    <w:rsid w:val="00BE5BF7"/>
    <w:rsid w:val="00BF40E1"/>
    <w:rsid w:val="00C27FAB"/>
    <w:rsid w:val="00C358D4"/>
    <w:rsid w:val="00C6296B"/>
    <w:rsid w:val="00CC586D"/>
    <w:rsid w:val="00CF024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79F"/>
    <w:rsid w:val="00F36937"/>
    <w:rsid w:val="00F60F53"/>
    <w:rsid w:val="00FA1925"/>
    <w:rsid w:val="00FB11DE"/>
    <w:rsid w:val="00FB589A"/>
    <w:rsid w:val="00FB7317"/>
    <w:rsid w:val="00FE2FE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D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1080" w:hanging="7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6"/>
    <w:rPr>
      <w:rFonts w:ascii="Tahoma" w:hAnsi="Tahoma" w:cs="Tahoma"/>
      <w:sz w:val="16"/>
      <w:szCs w:val="16"/>
    </w:rPr>
  </w:style>
  <w:style w:type="paragraph" w:styleId="FootnoteText">
    <w:name w:val="footnote text"/>
    <w:basedOn w:val="Normal"/>
    <w:link w:val="FootnoteTextChar"/>
    <w:semiHidden/>
    <w:rsid w:val="003C698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3C698E"/>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3932FE"/>
    <w:rPr>
      <w:sz w:val="18"/>
      <w:szCs w:val="18"/>
    </w:rPr>
  </w:style>
  <w:style w:type="paragraph" w:styleId="CommentText">
    <w:name w:val="annotation text"/>
    <w:basedOn w:val="Normal"/>
    <w:link w:val="CommentTextChar"/>
    <w:uiPriority w:val="99"/>
    <w:semiHidden/>
    <w:rsid w:val="003932FE"/>
    <w:pPr>
      <w:spacing w:line="240" w:lineRule="auto"/>
    </w:pPr>
    <w:rPr>
      <w:sz w:val="24"/>
      <w:szCs w:val="24"/>
    </w:rPr>
  </w:style>
  <w:style w:type="character" w:customStyle="1" w:styleId="CommentTextChar">
    <w:name w:val="Comment Text Char"/>
    <w:basedOn w:val="DefaultParagraphFont"/>
    <w:link w:val="CommentText"/>
    <w:uiPriority w:val="99"/>
    <w:semiHidden/>
    <w:rsid w:val="003932FE"/>
    <w:rPr>
      <w:sz w:val="24"/>
      <w:szCs w:val="24"/>
    </w:rPr>
  </w:style>
  <w:style w:type="paragraph" w:styleId="CommentSubject">
    <w:name w:val="annotation subject"/>
    <w:basedOn w:val="CommentText"/>
    <w:next w:val="CommentText"/>
    <w:link w:val="CommentSubjectChar"/>
    <w:uiPriority w:val="99"/>
    <w:semiHidden/>
    <w:rsid w:val="003932FE"/>
    <w:rPr>
      <w:b/>
      <w:bCs/>
      <w:sz w:val="20"/>
      <w:szCs w:val="20"/>
    </w:rPr>
  </w:style>
  <w:style w:type="character" w:customStyle="1" w:styleId="CommentSubjectChar">
    <w:name w:val="Comment Subject Char"/>
    <w:basedOn w:val="CommentTextChar"/>
    <w:link w:val="CommentSubject"/>
    <w:uiPriority w:val="99"/>
    <w:semiHidden/>
    <w:rsid w:val="003932F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1080" w:hanging="7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6"/>
    <w:rPr>
      <w:rFonts w:ascii="Tahoma" w:hAnsi="Tahoma" w:cs="Tahoma"/>
      <w:sz w:val="16"/>
      <w:szCs w:val="16"/>
    </w:rPr>
  </w:style>
  <w:style w:type="paragraph" w:styleId="FootnoteText">
    <w:name w:val="footnote text"/>
    <w:basedOn w:val="Normal"/>
    <w:link w:val="FootnoteTextChar"/>
    <w:semiHidden/>
    <w:rsid w:val="003C698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3C698E"/>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3932FE"/>
    <w:rPr>
      <w:sz w:val="18"/>
      <w:szCs w:val="18"/>
    </w:rPr>
  </w:style>
  <w:style w:type="paragraph" w:styleId="CommentText">
    <w:name w:val="annotation text"/>
    <w:basedOn w:val="Normal"/>
    <w:link w:val="CommentTextChar"/>
    <w:uiPriority w:val="99"/>
    <w:semiHidden/>
    <w:rsid w:val="003932FE"/>
    <w:pPr>
      <w:spacing w:line="240" w:lineRule="auto"/>
    </w:pPr>
    <w:rPr>
      <w:sz w:val="24"/>
      <w:szCs w:val="24"/>
    </w:rPr>
  </w:style>
  <w:style w:type="character" w:customStyle="1" w:styleId="CommentTextChar">
    <w:name w:val="Comment Text Char"/>
    <w:basedOn w:val="DefaultParagraphFont"/>
    <w:link w:val="CommentText"/>
    <w:uiPriority w:val="99"/>
    <w:semiHidden/>
    <w:rsid w:val="003932FE"/>
    <w:rPr>
      <w:sz w:val="24"/>
      <w:szCs w:val="24"/>
    </w:rPr>
  </w:style>
  <w:style w:type="paragraph" w:styleId="CommentSubject">
    <w:name w:val="annotation subject"/>
    <w:basedOn w:val="CommentText"/>
    <w:next w:val="CommentText"/>
    <w:link w:val="CommentSubjectChar"/>
    <w:uiPriority w:val="99"/>
    <w:semiHidden/>
    <w:rsid w:val="003932FE"/>
    <w:rPr>
      <w:b/>
      <w:bCs/>
      <w:sz w:val="20"/>
      <w:szCs w:val="20"/>
    </w:rPr>
  </w:style>
  <w:style w:type="character" w:customStyle="1" w:styleId="CommentSubjectChar">
    <w:name w:val="Comment Subject Char"/>
    <w:basedOn w:val="CommentTextChar"/>
    <w:link w:val="CommentSubject"/>
    <w:uiPriority w:val="99"/>
    <w:semiHidden/>
    <w:rsid w:val="003932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994854B3E34C1783217F906D80F069"/>
        <w:category>
          <w:name w:val="General"/>
          <w:gallery w:val="placeholder"/>
        </w:category>
        <w:types>
          <w:type w:val="bbPlcHdr"/>
        </w:types>
        <w:behaviors>
          <w:behavior w:val="content"/>
        </w:behaviors>
        <w:guid w:val="{93DC572D-E6F7-4C2D-A3E3-9F5ECDC8DD25}"/>
      </w:docPartPr>
      <w:docPartBody>
        <w:p w:rsidR="00C06BCE" w:rsidRDefault="00B3561D">
          <w:pPr>
            <w:pStyle w:val="36994854B3E34C1783217F906D80F069"/>
          </w:pPr>
          <w:r w:rsidRPr="00CC586D">
            <w:rPr>
              <w:rStyle w:val="PlaceholderText"/>
              <w:b/>
              <w:color w:val="FFFFFF" w:themeColor="background1"/>
            </w:rPr>
            <w:t>[Salutation]</w:t>
          </w:r>
        </w:p>
      </w:docPartBody>
    </w:docPart>
    <w:docPart>
      <w:docPartPr>
        <w:name w:val="4805CDA677EE427E9527573DB8B83E8B"/>
        <w:category>
          <w:name w:val="General"/>
          <w:gallery w:val="placeholder"/>
        </w:category>
        <w:types>
          <w:type w:val="bbPlcHdr"/>
        </w:types>
        <w:behaviors>
          <w:behavior w:val="content"/>
        </w:behaviors>
        <w:guid w:val="{2BA96A4B-CFE2-4FD1-BAD0-33493CB15700}"/>
      </w:docPartPr>
      <w:docPartBody>
        <w:p w:rsidR="00C06BCE" w:rsidRDefault="00B3561D">
          <w:pPr>
            <w:pStyle w:val="4805CDA677EE427E9527573DB8B83E8B"/>
          </w:pPr>
          <w:r>
            <w:rPr>
              <w:rStyle w:val="PlaceholderText"/>
            </w:rPr>
            <w:t>[Middle name]</w:t>
          </w:r>
        </w:p>
      </w:docPartBody>
    </w:docPart>
    <w:docPart>
      <w:docPartPr>
        <w:name w:val="2202B18B560046E696A24480FEF89DB7"/>
        <w:category>
          <w:name w:val="General"/>
          <w:gallery w:val="placeholder"/>
        </w:category>
        <w:types>
          <w:type w:val="bbPlcHdr"/>
        </w:types>
        <w:behaviors>
          <w:behavior w:val="content"/>
        </w:behaviors>
        <w:guid w:val="{0DC466B4-1A31-4BFA-AE52-53F2C2C39A4A}"/>
      </w:docPartPr>
      <w:docPartBody>
        <w:p w:rsidR="00C06BCE" w:rsidRDefault="00B3561D">
          <w:pPr>
            <w:pStyle w:val="2202B18B560046E696A24480FEF89DB7"/>
          </w:pPr>
          <w:r>
            <w:rPr>
              <w:rStyle w:val="PlaceholderText"/>
            </w:rPr>
            <w:t>[Last name]</w:t>
          </w:r>
        </w:p>
      </w:docPartBody>
    </w:docPart>
    <w:docPart>
      <w:docPartPr>
        <w:name w:val="1722C59E36B349A481E97662A10D08DB"/>
        <w:category>
          <w:name w:val="General"/>
          <w:gallery w:val="placeholder"/>
        </w:category>
        <w:types>
          <w:type w:val="bbPlcHdr"/>
        </w:types>
        <w:behaviors>
          <w:behavior w:val="content"/>
        </w:behaviors>
        <w:guid w:val="{E86911C9-FA01-42E5-A0B6-8192AC99F94D}"/>
      </w:docPartPr>
      <w:docPartBody>
        <w:p w:rsidR="00C06BCE" w:rsidRDefault="00B3561D">
          <w:pPr>
            <w:pStyle w:val="1722C59E36B349A481E97662A10D08DB"/>
          </w:pPr>
          <w:r>
            <w:rPr>
              <w:rStyle w:val="PlaceholderText"/>
            </w:rPr>
            <w:t>[Enter your biography]</w:t>
          </w:r>
        </w:p>
      </w:docPartBody>
    </w:docPart>
    <w:docPart>
      <w:docPartPr>
        <w:name w:val="DABFD64B94CD45BAB4242F1A191A8CDB"/>
        <w:category>
          <w:name w:val="General"/>
          <w:gallery w:val="placeholder"/>
        </w:category>
        <w:types>
          <w:type w:val="bbPlcHdr"/>
        </w:types>
        <w:behaviors>
          <w:behavior w:val="content"/>
        </w:behaviors>
        <w:guid w:val="{A9DD4E4C-1BC0-4410-8CBF-D5C73B727644}"/>
      </w:docPartPr>
      <w:docPartBody>
        <w:p w:rsidR="00C06BCE" w:rsidRDefault="00B3561D">
          <w:pPr>
            <w:pStyle w:val="DABFD64B94CD45BAB4242F1A191A8CDB"/>
          </w:pPr>
          <w:r>
            <w:rPr>
              <w:rStyle w:val="PlaceholderText"/>
            </w:rPr>
            <w:t>[Enter the institution with which you are affiliated]</w:t>
          </w:r>
        </w:p>
      </w:docPartBody>
    </w:docPart>
    <w:docPart>
      <w:docPartPr>
        <w:name w:val="472F8A7BB1B34CE0A4580A5ECD5E6054"/>
        <w:category>
          <w:name w:val="General"/>
          <w:gallery w:val="placeholder"/>
        </w:category>
        <w:types>
          <w:type w:val="bbPlcHdr"/>
        </w:types>
        <w:behaviors>
          <w:behavior w:val="content"/>
        </w:behaviors>
        <w:guid w:val="{AB24630D-4830-414A-ABE7-D4B35965B3C8}"/>
      </w:docPartPr>
      <w:docPartBody>
        <w:p w:rsidR="00C06BCE" w:rsidRDefault="00B3561D">
          <w:pPr>
            <w:pStyle w:val="472F8A7BB1B34CE0A4580A5ECD5E6054"/>
          </w:pPr>
          <w:r w:rsidRPr="00EF74F7">
            <w:rPr>
              <w:b/>
              <w:color w:val="808080" w:themeColor="background1" w:themeShade="80"/>
            </w:rPr>
            <w:t>[Enter the headword for your article]</w:t>
          </w:r>
        </w:p>
      </w:docPartBody>
    </w:docPart>
    <w:docPart>
      <w:docPartPr>
        <w:name w:val="AAAD93B605214C2594C7FFC831F04AA0"/>
        <w:category>
          <w:name w:val="General"/>
          <w:gallery w:val="placeholder"/>
        </w:category>
        <w:types>
          <w:type w:val="bbPlcHdr"/>
        </w:types>
        <w:behaviors>
          <w:behavior w:val="content"/>
        </w:behaviors>
        <w:guid w:val="{492DD0C3-F06D-4B27-85F6-4B289804AAD5}"/>
      </w:docPartPr>
      <w:docPartBody>
        <w:p w:rsidR="00C06BCE" w:rsidRDefault="00B3561D">
          <w:pPr>
            <w:pStyle w:val="AAAD93B605214C2594C7FFC831F04A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03A17B81AF4BFEB75A63413D1D64E9"/>
        <w:category>
          <w:name w:val="General"/>
          <w:gallery w:val="placeholder"/>
        </w:category>
        <w:types>
          <w:type w:val="bbPlcHdr"/>
        </w:types>
        <w:behaviors>
          <w:behavior w:val="content"/>
        </w:behaviors>
        <w:guid w:val="{928F025A-9B9F-4C74-B599-48A92BA36DE2}"/>
      </w:docPartPr>
      <w:docPartBody>
        <w:p w:rsidR="00C06BCE" w:rsidRDefault="00B3561D">
          <w:pPr>
            <w:pStyle w:val="C003A17B81AF4BFEB75A63413D1D64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A8A8E247F7473EA476AE925CB5F19A"/>
        <w:category>
          <w:name w:val="General"/>
          <w:gallery w:val="placeholder"/>
        </w:category>
        <w:types>
          <w:type w:val="bbPlcHdr"/>
        </w:types>
        <w:behaviors>
          <w:behavior w:val="content"/>
        </w:behaviors>
        <w:guid w:val="{66C3E92C-FED3-4F9C-9F17-998805CEAA00}"/>
      </w:docPartPr>
      <w:docPartBody>
        <w:p w:rsidR="00C06BCE" w:rsidRDefault="00B3561D">
          <w:pPr>
            <w:pStyle w:val="9FA8A8E247F7473EA476AE925CB5F1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B29DD8569443E3BEF7B6243E5777EB"/>
        <w:category>
          <w:name w:val="General"/>
          <w:gallery w:val="placeholder"/>
        </w:category>
        <w:types>
          <w:type w:val="bbPlcHdr"/>
        </w:types>
        <w:behaviors>
          <w:behavior w:val="content"/>
        </w:behaviors>
        <w:guid w:val="{5CADABC0-B84F-4AC5-A3E7-1E01A83AEF73}"/>
      </w:docPartPr>
      <w:docPartBody>
        <w:p w:rsidR="00C06BCE" w:rsidRDefault="00B3561D">
          <w:pPr>
            <w:pStyle w:val="AFB29DD8569443E3BEF7B6243E5777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1D"/>
    <w:rsid w:val="00B3561D"/>
    <w:rsid w:val="00C06B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994854B3E34C1783217F906D80F069">
    <w:name w:val="36994854B3E34C1783217F906D80F069"/>
  </w:style>
  <w:style w:type="paragraph" w:customStyle="1" w:styleId="8FA712D84FC74F258128DB58B4F7F2B5">
    <w:name w:val="8FA712D84FC74F258128DB58B4F7F2B5"/>
  </w:style>
  <w:style w:type="paragraph" w:customStyle="1" w:styleId="4805CDA677EE427E9527573DB8B83E8B">
    <w:name w:val="4805CDA677EE427E9527573DB8B83E8B"/>
  </w:style>
  <w:style w:type="paragraph" w:customStyle="1" w:styleId="2202B18B560046E696A24480FEF89DB7">
    <w:name w:val="2202B18B560046E696A24480FEF89DB7"/>
  </w:style>
  <w:style w:type="paragraph" w:customStyle="1" w:styleId="1722C59E36B349A481E97662A10D08DB">
    <w:name w:val="1722C59E36B349A481E97662A10D08DB"/>
  </w:style>
  <w:style w:type="paragraph" w:customStyle="1" w:styleId="DABFD64B94CD45BAB4242F1A191A8CDB">
    <w:name w:val="DABFD64B94CD45BAB4242F1A191A8CDB"/>
  </w:style>
  <w:style w:type="paragraph" w:customStyle="1" w:styleId="472F8A7BB1B34CE0A4580A5ECD5E6054">
    <w:name w:val="472F8A7BB1B34CE0A4580A5ECD5E6054"/>
  </w:style>
  <w:style w:type="paragraph" w:customStyle="1" w:styleId="AAAD93B605214C2594C7FFC831F04AA0">
    <w:name w:val="AAAD93B605214C2594C7FFC831F04AA0"/>
  </w:style>
  <w:style w:type="paragraph" w:customStyle="1" w:styleId="C003A17B81AF4BFEB75A63413D1D64E9">
    <w:name w:val="C003A17B81AF4BFEB75A63413D1D64E9"/>
  </w:style>
  <w:style w:type="paragraph" w:customStyle="1" w:styleId="9FA8A8E247F7473EA476AE925CB5F19A">
    <w:name w:val="9FA8A8E247F7473EA476AE925CB5F19A"/>
  </w:style>
  <w:style w:type="paragraph" w:customStyle="1" w:styleId="AFB29DD8569443E3BEF7B6243E5777EB">
    <w:name w:val="AFB29DD8569443E3BEF7B6243E5777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994854B3E34C1783217F906D80F069">
    <w:name w:val="36994854B3E34C1783217F906D80F069"/>
  </w:style>
  <w:style w:type="paragraph" w:customStyle="1" w:styleId="8FA712D84FC74F258128DB58B4F7F2B5">
    <w:name w:val="8FA712D84FC74F258128DB58B4F7F2B5"/>
  </w:style>
  <w:style w:type="paragraph" w:customStyle="1" w:styleId="4805CDA677EE427E9527573DB8B83E8B">
    <w:name w:val="4805CDA677EE427E9527573DB8B83E8B"/>
  </w:style>
  <w:style w:type="paragraph" w:customStyle="1" w:styleId="2202B18B560046E696A24480FEF89DB7">
    <w:name w:val="2202B18B560046E696A24480FEF89DB7"/>
  </w:style>
  <w:style w:type="paragraph" w:customStyle="1" w:styleId="1722C59E36B349A481E97662A10D08DB">
    <w:name w:val="1722C59E36B349A481E97662A10D08DB"/>
  </w:style>
  <w:style w:type="paragraph" w:customStyle="1" w:styleId="DABFD64B94CD45BAB4242F1A191A8CDB">
    <w:name w:val="DABFD64B94CD45BAB4242F1A191A8CDB"/>
  </w:style>
  <w:style w:type="paragraph" w:customStyle="1" w:styleId="472F8A7BB1B34CE0A4580A5ECD5E6054">
    <w:name w:val="472F8A7BB1B34CE0A4580A5ECD5E6054"/>
  </w:style>
  <w:style w:type="paragraph" w:customStyle="1" w:styleId="AAAD93B605214C2594C7FFC831F04AA0">
    <w:name w:val="AAAD93B605214C2594C7FFC831F04AA0"/>
  </w:style>
  <w:style w:type="paragraph" w:customStyle="1" w:styleId="C003A17B81AF4BFEB75A63413D1D64E9">
    <w:name w:val="C003A17B81AF4BFEB75A63413D1D64E9"/>
  </w:style>
  <w:style w:type="paragraph" w:customStyle="1" w:styleId="9FA8A8E247F7473EA476AE925CB5F19A">
    <w:name w:val="9FA8A8E247F7473EA476AE925CB5F19A"/>
  </w:style>
  <w:style w:type="paragraph" w:customStyle="1" w:styleId="AFB29DD8569443E3BEF7B6243E5777EB">
    <w:name w:val="AFB29DD8569443E3BEF7B6243E577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Riv79</b:Tag>
    <b:SourceType>Book</b:SourceType>
    <b:Guid>{965EDB11-F28E-46AF-9FAD-B4918840C7E4}</b:Guid>
    <b:Title>Giants of Black Music</b:Title>
    <b:Year>1979</b:Year>
    <b:City>New York</b:City>
    <b:Publisher>Da Capo</b:Publisher>
    <b:Author>
      <b:Editor>
        <b:NameList>
          <b:Person>
            <b:Last>Rivelli</b:Last>
            <b:First>Pauline</b:First>
          </b:Person>
          <b:Person>
            <b:Last>Levin</b:Last>
            <b:First>Robert</b:First>
          </b:Person>
        </b:NameList>
      </b:Editor>
    </b:Author>
    <b:RefOrder>1</b:RefOrder>
  </b:Source>
  <b:Source>
    <b:Tag>And07</b:Tag>
    <b:SourceType>Book</b:SourceType>
    <b:Guid>{16E0F92B-E7BD-4C12-9A2F-2911E6672ECB}</b:Guid>
    <b:Author>
      <b:Author>
        <b:NameList>
          <b:Person>
            <b:Last>Anderson</b:Last>
            <b:First>Iain</b:First>
          </b:Person>
        </b:NameList>
      </b:Author>
    </b:Author>
    <b:Title>This is Our Music: Free Jazz, the Sixties, and American Culture</b:Title>
    <b:Year>2007</b:Year>
    <b:City>Philadelphia</b:City>
    <b:Publisher>U of Pennsylvania P</b:Publisher>
    <b:RefOrder>2</b:RefOrder>
  </b:Source>
  <b:Source>
    <b:Tag>Att85</b:Tag>
    <b:SourceType>Book</b:SourceType>
    <b:Guid>{94BC7F55-4825-43B9-851D-A4C25288EBE9}</b:Guid>
    <b:Author>
      <b:Author>
        <b:NameList>
          <b:Person>
            <b:Last>Attali</b:Last>
            <b:First>Jacques</b:First>
          </b:Person>
        </b:NameList>
      </b:Author>
      <b:Translator>
        <b:NameList>
          <b:Person>
            <b:Last>Massumi</b:Last>
            <b:First>Brian</b:First>
          </b:Person>
        </b:NameList>
      </b:Translator>
    </b:Author>
    <b:Title>Noise: The Political Economy of Music</b:Title>
    <b:Year>1985</b:Year>
    <b:City>Minneapolis</b:City>
    <b:Publisher>U of Minnesota P</b:Publisher>
    <b:RefOrder>3</b:RefOrder>
  </b:Source>
  <b:Source>
    <b:Tag>Bac76</b:Tag>
    <b:SourceType>Book</b:SourceType>
    <b:Guid>{818D49CD-14D9-4F21-91F2-6E2AE144B719}</b:Guid>
    <b:Author>
      <b:Author>
        <b:NameList>
          <b:Person>
            <b:Last>Backus</b:Last>
            <b:First>Rob</b:First>
          </b:Person>
        </b:NameList>
      </b:Author>
    </b:Author>
    <b:Title>Fire Music: A Political History of Jazz</b:Title>
    <b:Year>1976</b:Year>
    <b:City>Chicago</b:City>
    <b:Publisher>Vanguard Books</b:Publisher>
    <b:RefOrder>4</b:RefOrder>
  </b:Source>
  <b:Source>
    <b:Tag>Bar63</b:Tag>
    <b:SourceType>Book</b:SourceType>
    <b:Guid>{661CAC20-B1FC-47CD-BB35-6CE2E99C6438}</b:Guid>
    <b:Author>
      <b:Author>
        <b:NameList>
          <b:Person>
            <b:Last>Baraka</b:Last>
            <b:First>Amiri</b:First>
          </b:Person>
        </b:NameList>
      </b:Author>
    </b:Author>
    <b:Title>Blues People: The Negro Experience in White America and the Music that Developed from It</b:Title>
    <b:Year>1963</b:Year>
    <b:City>New York</b:City>
    <b:Publisher>Morrow Quill Paperbacks</b:Publisher>
    <b:RefOrder>5</b:RefOrder>
  </b:Source>
  <b:Source>
    <b:Tag>Bar98</b:Tag>
    <b:SourceType>Book</b:SourceType>
    <b:Guid>{2A5C1D37-B90F-4521-862A-2F72DAA1A34F}</b:Guid>
    <b:Author>
      <b:Author>
        <b:NameList>
          <b:Person>
            <b:Last>Baraka</b:Last>
            <b:First>Amiri</b:First>
          </b:Person>
        </b:NameList>
      </b:Author>
    </b:Author>
    <b:Title>Black Music</b:Title>
    <b:Year>1968; reprint 1998</b:Year>
    <b:City>New York</b:City>
    <b:Publisher>William Morrow and Company; Da Capo Press</b:Publisher>
    <b:RefOrder>6</b:RefOrder>
  </b:Source>
  <b:Source>
    <b:Tag>Bas03</b:Tag>
    <b:SourceType>Book</b:SourceType>
    <b:Guid>{291BB2F2-3A10-476B-959A-729E4BB07732}</b:Guid>
    <b:Author>
      <b:Author>
        <b:NameList>
          <b:Person>
            <b:Last>Baskerville</b:Last>
            <b:First>John</b:First>
            <b:Middle>D.</b:Middle>
          </b:Person>
        </b:NameList>
      </b:Author>
    </b:Author>
    <b:Title>The Impact of Black Nationalist Ideology on American Jazz Music of the 1960s and 1970s</b:Title>
    <b:Year>2003</b:Year>
    <b:City>Lewiston</b:City>
    <b:Publisher>The Edwin Mellen Press</b:Publisher>
    <b:RefOrder>7</b:RefOrder>
  </b:Source>
  <b:Source>
    <b:Tag>Bud78</b:Tag>
    <b:SourceType>Book</b:SourceType>
    <b:Guid>{F0456638-7E42-4673-92CC-1B220B48F436}</b:Guid>
    <b:Author>
      <b:Author>
        <b:NameList>
          <b:Person>
            <b:Last>Budds</b:Last>
            <b:First>Michael</b:First>
            <b:Middle>J.</b:Middle>
          </b:Person>
        </b:NameList>
      </b:Author>
    </b:Author>
    <b:Title>Jazz in the Sixties: The Expansion of Musical Resources &amp; Techniques</b:Title>
    <b:Year>1978</b:Year>
    <b:City>Iowa CIty</b:City>
    <b:Publisher>U of Iowa P</b:Publisher>
    <b:RefOrder>8</b:RefOrder>
  </b:Source>
  <b:Source>
    <b:Tag>Bür84</b:Tag>
    <b:SourceType>Book</b:SourceType>
    <b:Guid>{5215225E-4F55-4E83-9006-B7FBCFB572EB}</b:Guid>
    <b:Author>
      <b:Author>
        <b:NameList>
          <b:Person>
            <b:Last>Bürger</b:Last>
            <b:First>Peter</b:First>
          </b:Person>
        </b:NameList>
      </b:Author>
      <b:Translator>
        <b:NameList>
          <b:Person>
            <b:Last>Shaw</b:Last>
            <b:First>Michael</b:First>
          </b:Person>
        </b:NameList>
      </b:Translator>
    </b:Author>
    <b:Title>Theory of the Avant-Garde</b:Title>
    <b:Year>1984</b:Year>
    <b:City>Minneapolis</b:City>
    <b:Publisher>U of Minnesota P</b:Publisher>
    <b:RefOrder>9</b:RefOrder>
  </b:Source>
  <b:Source>
    <b:Tag>Cor95</b:Tag>
    <b:SourceType>BookSection</b:SourceType>
    <b:Guid>{E1AB7C51-2B9F-408A-9D1F-C09CB068858C}</b:Guid>
    <b:Author>
      <b:Author>
        <b:NameList>
          <b:Person>
            <b:Last>Corbett</b:Last>
            <b:First>John</b:First>
          </b:Person>
        </b:NameList>
      </b:Author>
      <b:Editor>
        <b:NameList>
          <b:Person>
            <b:Last>Gabbard</b:Last>
            <b:First>Krin</b:First>
          </b:Person>
        </b:NameList>
      </b:Editor>
    </b:Author>
    <b:Title>Ephemera Underscored: Writing Around Free Improvisation</b:Title>
    <b:Year>1995</b:Year>
    <b:City>Durham</b:City>
    <b:Publisher>Duke UP</b:Publisher>
    <b:BookTitle>Jazz Among the Discourses</b:BookTitle>
    <b:RefOrder>10</b:RefOrder>
  </b:Source>
  <b:Source>
    <b:Tag>Her96</b:Tag>
    <b:SourceType>JournalArticle</b:SourceType>
    <b:Guid>{1C59E231-DAF8-46FF-8BB0-80EFEAB7C2CA}</b:Guid>
    <b:Author>
      <b:Author>
        <b:NameList>
          <b:Person>
            <b:Last>Hersch</b:Last>
            <b:First>Charles</b:First>
          </b:Person>
        </b:NameList>
      </b:Author>
    </b:Author>
    <b:Title>’Let Freedom Ring!’: Free Jazz and African-American Politics</b:Title>
    <b:Year>1995-96</b:Year>
    <b:Pages>97-123</b:Pages>
    <b:JournalName>Cultural Critique</b:JournalName>
    <b:Month>Winter</b:Month>
    <b:Volume>22</b:Volume>
    <b:RefOrder>11</b:RefOrder>
  </b:Source>
  <b:Source>
    <b:Tag>Jos81</b:Tag>
    <b:SourceType>Book</b:SourceType>
    <b:Guid>{CD25CABF-5270-4D92-B3DF-ED3175397486}</b:Guid>
    <b:Author>
      <b:Author>
        <b:NameList>
          <b:Person>
            <b:Last>Jost</b:Last>
            <b:First>Ekkehard</b:First>
          </b:Person>
        </b:NameList>
      </b:Author>
    </b:Author>
    <b:Title>Free Jazz</b:Title>
    <b:Year>1981</b:Year>
    <b:City>New York</b:City>
    <b:Publisher>Da Capo Press</b:Publisher>
    <b:RefOrder>12</b:RefOrder>
  </b:Source>
  <b:Source>
    <b:Tag>Kof00</b:Tag>
    <b:SourceType>Book</b:SourceType>
    <b:Guid>{59C6D1D6-46BF-4F77-9496-6720B7444D54}</b:Guid>
    <b:Author>
      <b:Author>
        <b:NameList>
          <b:Person>
            <b:Last>Kofsky</b:Last>
            <b:First>Frank</b:First>
          </b:Person>
        </b:NameList>
      </b:Author>
    </b:Author>
    <b:Title>John Coltrane and the Jazz Revolution of the 1960s</b:Title>
    <b:Year>2000</b:Year>
    <b:City>New York</b:City>
    <b:Publisher>Pathfinder</b:Publisher>
    <b:Edition>2nd</b:Edition>
    <b:RefOrder>13</b:RefOrder>
  </b:Source>
  <b:Source>
    <b:Tag>Lew96</b:Tag>
    <b:SourceType>JournalArticle</b:SourceType>
    <b:Guid>{16F5C8E3-9D56-4356-BCD8-425CBFB4AD60}</b:Guid>
    <b:Author>
      <b:Author>
        <b:NameList>
          <b:Person>
            <b:Last>Lewis</b:Last>
            <b:First>George</b:First>
            <b:Middle>E.</b:Middle>
          </b:Person>
        </b:NameList>
      </b:Author>
    </b:Author>
    <b:Title>Improvised Music after 1950: Afrological and Eurological Perspectives</b:Title>
    <b:Year>1996</b:Year>
    <b:JournalName>Black Music Research Journal</b:JournalName>
    <b:Pages>91-122</b:Pages>
    <b:Month>Spring</b:Month>
    <b:Volume>16</b:Volume>
    <b:Issue>1</b:Issue>
    <b:RefOrder>14</b:RefOrder>
  </b:Source>
  <b:Source>
    <b:Tag>Lew08</b:Tag>
    <b:SourceType>Book</b:SourceType>
    <b:Guid>{7E32517B-8D90-41CA-907C-7F7A19E18DB5}</b:Guid>
    <b:Author>
      <b:Author>
        <b:NameList>
          <b:Person>
            <b:Last>Lewis</b:Last>
            <b:First>George</b:First>
            <b:Middle>E.</b:Middle>
          </b:Person>
        </b:NameList>
      </b:Author>
    </b:Author>
    <b:Title>A Power Stronger Than Itself: The AACM and American Experimental Music</b:Title>
    <b:Year>2008</b:Year>
    <b:City>Chicago</b:City>
    <b:Publisher>U of Chicago P</b:Publisher>
    <b:RefOrder>15</b:RefOrder>
  </b:Source>
  <b:Source>
    <b:Tag>Lit84</b:Tag>
    <b:SourceType>Book</b:SourceType>
    <b:Guid>{9356813C-CBB2-4BFD-B366-3907A3DAE5EF}</b:Guid>
    <b:Author>
      <b:Author>
        <b:NameList>
          <b:Person>
            <b:Last>Litweiler</b:Last>
            <b:First>John</b:First>
          </b:Person>
        </b:NameList>
      </b:Author>
    </b:Author>
    <b:Title>The Freedom Principle: Jazz After 1958</b:Title>
    <b:Year>1984</b:Year>
    <b:City>New York</b:City>
    <b:Publisher>Da Capo Press</b:Publisher>
    <b:RefOrder>16</b:RefOrder>
  </b:Source>
  <b:Source>
    <b:Tag>Rad93</b:Tag>
    <b:SourceType>Book</b:SourceType>
    <b:Guid>{FC64E7AC-443A-487C-B5F5-3A00C68D9418}</b:Guid>
    <b:Author>
      <b:Author>
        <b:NameList>
          <b:Person>
            <b:Last>Radano</b:Last>
            <b:First>Ronald</b:First>
            <b:Middle>M</b:Middle>
          </b:Person>
        </b:NameList>
      </b:Author>
    </b:Author>
    <b:Title>New Musical Figurations: Anthony Braxton’s Cultural Critique</b:Title>
    <b:Year>1993</b:Year>
    <b:City>Chicago</b:City>
    <b:Publisher>U of Chicago P</b:Publisher>
    <b:RefOrder>17</b:RefOrder>
  </b:Source>
  <b:Source>
    <b:Tag>Shi01</b:Tag>
    <b:SourceType>Book</b:SourceType>
    <b:Guid>{E740F31C-8E57-465B-8F7C-836B0929AED1}</b:Guid>
    <b:Author>
      <b:Author>
        <b:NameList>
          <b:Person>
            <b:Last>Shipton</b:Last>
            <b:First>Alyn</b:First>
          </b:Person>
        </b:NameList>
      </b:Author>
    </b:Author>
    <b:Title>A New History of Jazz</b:Title>
    <b:Year>2001</b:Year>
    <b:City>New York</b:City>
    <b:Publisher>Continuum</b:Publisher>
    <b:RefOrder>18</b:RefOrder>
  </b:Source>
  <b:Source>
    <b:Tag>Sin87</b:Tag>
    <b:SourceType>JournalArticle</b:SourceType>
    <b:Guid>{9EEDE21D-E339-4727-A481-6585498A4186}</b:Guid>
    <b:Author>
      <b:Author>
        <b:NameList>
          <b:Person>
            <b:Last>Singal</b:Last>
            <b:First>Daniel</b:First>
            <b:Middle>Joseph</b:Middle>
          </b:Person>
        </b:NameList>
      </b:Author>
    </b:Author>
    <b:Title>Towards a Definition of American Modernism</b:Title>
    <b:Year>1987</b:Year>
    <b:JournalName>American Quarterly</b:JournalName>
    <b:Month>Spring</b:Month>
    <b:Volume>39</b:Volume>
    <b:Issue>1</b:Issue>
    <b:RefOrder>19</b:RefOrder>
  </b:Source>
  <b:Source>
    <b:Tag>Spe04</b:Tag>
    <b:SourceType>Book</b:SourceType>
    <b:Guid>{98016088-DE67-4B78-AAEC-DDBC6CED1C80}</b:Guid>
    <b:Author>
      <b:Author>
        <b:NameList>
          <b:Person>
            <b:Last>Spellman</b:Last>
            <b:First>A.B.</b:First>
          </b:Person>
        </b:NameList>
      </b:Author>
    </b:Author>
    <b:Title>Four Jazz Lives</b:Title>
    <b:Year>1966; 2004</b:Year>
    <b:City>New York; Ann Arbor</b:City>
    <b:Publisher>Pantheon; U of Michigan P</b:Publisher>
    <b:RefOrder>20</b:RefOrder>
  </b:Source>
  <b:Source>
    <b:Tag>Suc93</b:Tag>
    <b:SourceType>Book</b:SourceType>
    <b:Guid>{853D2E41-282E-456A-8355-0632E817EA8D}</b:Guid>
    <b:Author>
      <b:Author>
        <b:NameList>
          <b:Person>
            <b:Last>Such</b:Last>
            <b:First>David</b:First>
            <b:Middle>G.</b:Middle>
          </b:Person>
        </b:NameList>
      </b:Author>
    </b:Author>
    <b:Title>Avant-Garde Jazz Musicians Performing ‘Out There’</b:Title>
    <b:Year>1993</b:Year>
    <b:City>Iowa City</b:City>
    <b:Publisher>U of Iowa P</b:Publisher>
    <b:RefOrder>21</b:RefOrder>
  </b:Source>
  <b:Source>
    <b:Tag>Szw98</b:Tag>
    <b:SourceType>Book</b:SourceType>
    <b:Guid>{7D63C84B-CECD-4FA1-9D85-BFBB8CA6B6A3}</b:Guid>
    <b:Author>
      <b:Author>
        <b:NameList>
          <b:Person>
            <b:Last>Szwed</b:Last>
            <b:First>John</b:First>
            <b:Middle>F.</b:Middle>
          </b:Person>
        </b:NameList>
      </b:Author>
    </b:Author>
    <b:Title>Space is the Place: The Lives and Times of Sun Ra</b:Title>
    <b:Year>1998</b:Year>
    <b:City>New York</b:City>
    <b:Publisher>1998</b:Publisher>
    <b:RefOrder>22</b:RefOrder>
  </b:Source>
  <b:Source>
    <b:Tag>Tho</b:Tag>
    <b:SourceType>BookSection</b:SourceType>
    <b:Guid>{CE8D822A-3228-473D-B6D1-0FA3A77357F1}</b:Guid>
    <b:Author>
      <b:Author>
        <b:NameList>
          <b:Person>
            <b:Last>Thomas</b:Last>
            <b:First>Lorenzo</b:First>
          </b:Person>
        </b:NameList>
      </b:Author>
      <b:Editor>
        <b:NameList>
          <b:Person>
            <b:Last>Gabbard</b:Last>
          </b:Person>
        </b:NameList>
      </b:Editor>
    </b:Author>
    <b:Title>Ascension: Music and the Black Arts Movement</b:Title>
    <b:BookTitle>Jazz Among the Discourses</b:BookTitle>
    <b:RefOrder>23</b:RefOrder>
  </b:Source>
  <b:Source>
    <b:Tag>Von04</b:Tag>
    <b:SourceType>Book</b:SourceType>
    <b:Guid>{979C3D19-912C-4F62-80AF-EE169232C61D}</b:Guid>
    <b:Author>
      <b:Author>
        <b:NameList>
          <b:Person>
            <b:Last>Von Eschen</b:Last>
            <b:First>Penny</b:First>
            <b:Middle>M</b:Middle>
          </b:Person>
        </b:NameList>
      </b:Author>
    </b:Author>
    <b:Title>Satchmo Blows up the World: Jazz Ambassadors Play the Cold War</b:Title>
    <b:Year>2004</b:Year>
    <b:City>Cambridge</b:City>
    <b:Publisher>Harvard UP</b:Publisher>
    <b:RefOrder>24</b:RefOrder>
  </b:Source>
  <b:Source>
    <b:Tag>Wei93</b:Tag>
    <b:SourceType>Book</b:SourceType>
    <b:Guid>{344B5074-70C3-470B-B9EF-A765976F2FFE}</b:Guid>
    <b:Author>
      <b:Author>
        <b:NameList>
          <b:Person>
            <b:Last>Weinstein</b:Last>
            <b:First>Norman</b:First>
            <b:Middle>C</b:Middle>
          </b:Person>
        </b:NameList>
      </b:Author>
    </b:Author>
    <b:Title>A Night in Tunisia: Imaginings of Africa in Jazz</b:Title>
    <b:Year>1993</b:Year>
    <b:City>New York</b:City>
    <b:Publisher>Limelight Editions</b:Publisher>
    <b:RefOrder>25</b:RefOrder>
  </b:Source>
  <b:Source>
    <b:Tag>Wil80</b:Tag>
    <b:SourceType>Book</b:SourceType>
    <b:Guid>{FE7CF681-FF3B-4415-A333-4E8F35E7ABB6}</b:Guid>
    <b:Author>
      <b:Author>
        <b:NameList>
          <b:Person>
            <b:Last>Wilmer</b:Last>
            <b:First>Valerie</b:First>
          </b:Person>
        </b:NameList>
      </b:Author>
    </b:Author>
    <b:Title>As Serious as Your Life: The Story of the New Jazz</b:Title>
    <b:Year>1980</b:Year>
    <b:City>Westport</b:City>
    <b:Publisher>L. Hill</b:Publisher>
    <b:RefOrder>26</b:RefOrder>
  </b:Source>
</b:Sources>
</file>

<file path=customXml/itemProps1.xml><?xml version="1.0" encoding="utf-8"?>
<ds:datastoreItem xmlns:ds="http://schemas.openxmlformats.org/officeDocument/2006/customXml" ds:itemID="{C992AB06-5230-9744-A202-21F77A39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305</TotalTime>
  <Pages>5</Pages>
  <Words>2222</Words>
  <Characters>12668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2015-02-05T03:32:00Z</dcterms:created>
  <dcterms:modified xsi:type="dcterms:W3CDTF">2015-02-07T23:21:00Z</dcterms:modified>
</cp:coreProperties>
</file>