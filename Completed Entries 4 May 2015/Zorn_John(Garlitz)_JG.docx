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B735C9" w14:textId="77777777" w:rsidTr="00922950">
        <w:tc>
          <w:tcPr>
            <w:tcW w:w="491" w:type="dxa"/>
            <w:vMerge w:val="restart"/>
            <w:shd w:val="clear" w:color="auto" w:fill="A6A6A6" w:themeFill="background1" w:themeFillShade="A6"/>
            <w:textDirection w:val="btLr"/>
          </w:tcPr>
          <w:p w14:paraId="439F276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6D314155EA416995220292E3A634FD"/>
            </w:placeholder>
            <w:showingPlcHdr/>
            <w:dropDownList>
              <w:listItem w:displayText="Dr." w:value="Dr."/>
              <w:listItem w:displayText="Prof." w:value="Prof."/>
            </w:dropDownList>
          </w:sdtPr>
          <w:sdtEndPr/>
          <w:sdtContent>
            <w:tc>
              <w:tcPr>
                <w:tcW w:w="1259" w:type="dxa"/>
              </w:tcPr>
              <w:p w14:paraId="4BB742F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343807BA294D708B833E89C3DE50E6"/>
            </w:placeholder>
            <w:text/>
          </w:sdtPr>
          <w:sdtEndPr/>
          <w:sdtContent>
            <w:tc>
              <w:tcPr>
                <w:tcW w:w="2073" w:type="dxa"/>
              </w:tcPr>
              <w:p w14:paraId="50906EBE" w14:textId="77777777" w:rsidR="00B574C9" w:rsidRDefault="00A3555D" w:rsidP="00A3555D">
                <w:r>
                  <w:t>Dustin</w:t>
                </w:r>
              </w:p>
            </w:tc>
          </w:sdtContent>
        </w:sdt>
        <w:sdt>
          <w:sdtPr>
            <w:alias w:val="Middle name"/>
            <w:tag w:val="authorMiddleName"/>
            <w:id w:val="-2076034781"/>
            <w:placeholder>
              <w:docPart w:val="A06645C482814176ADC99517FC20CB64"/>
            </w:placeholder>
            <w:showingPlcHdr/>
            <w:text/>
          </w:sdtPr>
          <w:sdtEndPr/>
          <w:sdtContent>
            <w:tc>
              <w:tcPr>
                <w:tcW w:w="2551" w:type="dxa"/>
              </w:tcPr>
              <w:p w14:paraId="4FF562A3" w14:textId="77777777" w:rsidR="00B574C9" w:rsidRDefault="00B574C9" w:rsidP="00922950">
                <w:r>
                  <w:rPr>
                    <w:rStyle w:val="PlaceholderText"/>
                  </w:rPr>
                  <w:t>[Middle name]</w:t>
                </w:r>
              </w:p>
            </w:tc>
          </w:sdtContent>
        </w:sdt>
        <w:sdt>
          <w:sdtPr>
            <w:alias w:val="Last name"/>
            <w:tag w:val="authorLastName"/>
            <w:id w:val="-1088529830"/>
            <w:placeholder>
              <w:docPart w:val="AD8858D20CA448219F60D5C6832DFC43"/>
            </w:placeholder>
            <w:text/>
          </w:sdtPr>
          <w:sdtEndPr/>
          <w:sdtContent>
            <w:tc>
              <w:tcPr>
                <w:tcW w:w="2642" w:type="dxa"/>
              </w:tcPr>
              <w:p w14:paraId="13D5EB79" w14:textId="77777777" w:rsidR="00B574C9" w:rsidRDefault="00A3555D" w:rsidP="00922950">
                <w:proofErr w:type="spellStart"/>
                <w:r>
                  <w:t>Garlitz</w:t>
                </w:r>
                <w:proofErr w:type="spellEnd"/>
              </w:p>
            </w:tc>
          </w:sdtContent>
        </w:sdt>
      </w:tr>
      <w:tr w:rsidR="00B574C9" w14:paraId="71929D6A" w14:textId="77777777" w:rsidTr="001A6A06">
        <w:trPr>
          <w:trHeight w:val="986"/>
        </w:trPr>
        <w:tc>
          <w:tcPr>
            <w:tcW w:w="491" w:type="dxa"/>
            <w:vMerge/>
            <w:shd w:val="clear" w:color="auto" w:fill="A6A6A6" w:themeFill="background1" w:themeFillShade="A6"/>
          </w:tcPr>
          <w:p w14:paraId="5F9715AB" w14:textId="77777777" w:rsidR="00B574C9" w:rsidRPr="001A6A06" w:rsidRDefault="00B574C9" w:rsidP="00CF1542">
            <w:pPr>
              <w:jc w:val="center"/>
              <w:rPr>
                <w:b/>
                <w:color w:val="FFFFFF" w:themeColor="background1"/>
              </w:rPr>
            </w:pPr>
          </w:p>
        </w:tc>
        <w:sdt>
          <w:sdtPr>
            <w:alias w:val="Biography"/>
            <w:tag w:val="authorBiography"/>
            <w:id w:val="938807824"/>
            <w:placeholder>
              <w:docPart w:val="2CCD2DEB71254D9EAC20ED6CAA30DB94"/>
            </w:placeholder>
            <w:showingPlcHdr/>
          </w:sdtPr>
          <w:sdtEndPr/>
          <w:sdtContent>
            <w:tc>
              <w:tcPr>
                <w:tcW w:w="8525" w:type="dxa"/>
                <w:gridSpan w:val="4"/>
              </w:tcPr>
              <w:p w14:paraId="42271D0F" w14:textId="77777777" w:rsidR="00B574C9" w:rsidRDefault="00B574C9" w:rsidP="00922950">
                <w:r>
                  <w:rPr>
                    <w:rStyle w:val="PlaceholderText"/>
                  </w:rPr>
                  <w:t>[Enter your biography]</w:t>
                </w:r>
              </w:p>
            </w:tc>
          </w:sdtContent>
        </w:sdt>
      </w:tr>
      <w:tr w:rsidR="00B574C9" w14:paraId="0174B9BE" w14:textId="77777777" w:rsidTr="001A6A06">
        <w:trPr>
          <w:trHeight w:val="986"/>
        </w:trPr>
        <w:tc>
          <w:tcPr>
            <w:tcW w:w="491" w:type="dxa"/>
            <w:vMerge/>
            <w:shd w:val="clear" w:color="auto" w:fill="A6A6A6" w:themeFill="background1" w:themeFillShade="A6"/>
          </w:tcPr>
          <w:p w14:paraId="20ADEAF7"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2070EEEDC96E4CDA93BBCC517A9E99EF"/>
            </w:placeholder>
            <w:text/>
          </w:sdtPr>
          <w:sdtEndPr/>
          <w:sdtContent>
            <w:tc>
              <w:tcPr>
                <w:tcW w:w="8525" w:type="dxa"/>
                <w:gridSpan w:val="4"/>
              </w:tcPr>
              <w:p w14:paraId="4B1BB828" w14:textId="77777777" w:rsidR="00B574C9" w:rsidRDefault="00A3555D" w:rsidP="00A3555D">
                <w:r w:rsidRPr="00A3555D">
                  <w:rPr>
                    <w:lang w:val="en-US"/>
                  </w:rPr>
                  <w:t>University of South Florida</w:t>
                </w:r>
              </w:p>
            </w:tc>
          </w:sdtContent>
        </w:sdt>
      </w:tr>
    </w:tbl>
    <w:p w14:paraId="76064E0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CF1A56" w14:textId="77777777" w:rsidTr="00244BB0">
        <w:tc>
          <w:tcPr>
            <w:tcW w:w="9016" w:type="dxa"/>
            <w:shd w:val="clear" w:color="auto" w:fill="A6A6A6" w:themeFill="background1" w:themeFillShade="A6"/>
            <w:tcMar>
              <w:top w:w="113" w:type="dxa"/>
              <w:bottom w:w="113" w:type="dxa"/>
            </w:tcMar>
          </w:tcPr>
          <w:p w14:paraId="6AEBDE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C83F5F" w14:textId="77777777" w:rsidTr="003F0D73">
        <w:sdt>
          <w:sdtPr>
            <w:alias w:val="Article headword"/>
            <w:tag w:val="articleHeadword"/>
            <w:id w:val="-361440020"/>
            <w:placeholder>
              <w:docPart w:val="5800432F0B4D49508C8FFD5846773351"/>
            </w:placeholder>
            <w:text/>
          </w:sdtPr>
          <w:sdtEndPr/>
          <w:sdtContent>
            <w:tc>
              <w:tcPr>
                <w:tcW w:w="9016" w:type="dxa"/>
                <w:tcMar>
                  <w:top w:w="113" w:type="dxa"/>
                  <w:bottom w:w="113" w:type="dxa"/>
                </w:tcMar>
              </w:tcPr>
              <w:p w14:paraId="25325A8B" w14:textId="77777777" w:rsidR="003F0D73" w:rsidRPr="00FB589A" w:rsidRDefault="00A3555D" w:rsidP="00A3555D">
                <w:r w:rsidRPr="000E54FA">
                  <w:t>Zorn, John (1953</w:t>
                </w:r>
                <w:r w:rsidR="005B3A82">
                  <w:t>-</w:t>
                </w:r>
                <w:r w:rsidRPr="000E54FA">
                  <w:t>-)</w:t>
                </w:r>
              </w:p>
            </w:tc>
          </w:sdtContent>
        </w:sdt>
      </w:tr>
      <w:tr w:rsidR="00464699" w14:paraId="766BAE81" w14:textId="77777777" w:rsidTr="007821B0">
        <w:sdt>
          <w:sdtPr>
            <w:alias w:val="Variant headwords"/>
            <w:tag w:val="variantHeadwords"/>
            <w:id w:val="173464402"/>
            <w:placeholder>
              <w:docPart w:val="573E782E19AC4893AB2A285D766DAB39"/>
            </w:placeholder>
            <w:showingPlcHdr/>
          </w:sdtPr>
          <w:sdtEndPr/>
          <w:sdtContent>
            <w:tc>
              <w:tcPr>
                <w:tcW w:w="9016" w:type="dxa"/>
                <w:tcMar>
                  <w:top w:w="113" w:type="dxa"/>
                  <w:bottom w:w="113" w:type="dxa"/>
                </w:tcMar>
              </w:tcPr>
              <w:p w14:paraId="7833CD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FE4480" w14:textId="77777777" w:rsidTr="003F0D73">
        <w:sdt>
          <w:sdtPr>
            <w:alias w:val="Abstract"/>
            <w:tag w:val="abstract"/>
            <w:id w:val="-635871867"/>
            <w:placeholder>
              <w:docPart w:val="92C44A5639F141B6A4DBC70980D242B2"/>
            </w:placeholder>
          </w:sdtPr>
          <w:sdtEndPr/>
          <w:sdtContent>
            <w:tc>
              <w:tcPr>
                <w:tcW w:w="9016" w:type="dxa"/>
                <w:tcMar>
                  <w:top w:w="113" w:type="dxa"/>
                  <w:bottom w:w="113" w:type="dxa"/>
                </w:tcMar>
              </w:tcPr>
              <w:p w14:paraId="1C127424" w14:textId="77777777" w:rsidR="00E85A05" w:rsidRDefault="00A3555D" w:rsidP="00A3555D">
                <w:r>
                  <w:t>John Zorn is an American avant-garde saxophonist and composer</w:t>
                </w:r>
                <w:r w:rsidR="005B3A82">
                  <w:t xml:space="preserve">. </w:t>
                </w:r>
                <w:r>
                  <w:t>Zorn performs on alto saxophone and is one of the leading figures in New York City’s ‘Downtown music’ scene</w:t>
                </w:r>
                <w:r w:rsidR="005B3A82">
                  <w:t xml:space="preserve">. </w:t>
                </w:r>
                <w:r>
                  <w:t xml:space="preserve">Zorn has recorded on major record labels and releases music on his own independent experimental record label, </w:t>
                </w:r>
                <w:proofErr w:type="spellStart"/>
                <w:r>
                  <w:t>Tzadik</w:t>
                </w:r>
                <w:proofErr w:type="spellEnd"/>
                <w:r w:rsidR="005B3A82">
                  <w:t xml:space="preserve">. </w:t>
                </w:r>
                <w:r>
                  <w:t>His piano-less jazz quartet Masada</w:t>
                </w:r>
                <w:r w:rsidRPr="001370B0">
                  <w:t>, using instrumentation</w:t>
                </w:r>
                <w:r>
                  <w:t xml:space="preserve"> first made popular in 1959 by avant-garde jazz alto saxophonist and composer </w:t>
                </w:r>
                <w:proofErr w:type="spellStart"/>
                <w:r>
                  <w:t>Ornette</w:t>
                </w:r>
                <w:proofErr w:type="spellEnd"/>
                <w:r>
                  <w:t xml:space="preserve"> Coleman, was considered one of the leading small bands in jazz in the 1990s and 2000s, and has recorded dozens of his compositions on many volumes of album releases</w:t>
                </w:r>
                <w:r w:rsidR="005B3A82">
                  <w:t xml:space="preserve">. </w:t>
                </w:r>
                <w:r>
                  <w:t>Zorn has focused on East Asian influences in new music, especially traditional Japanese influences</w:t>
                </w:r>
                <w:r w:rsidR="005B3A82">
                  <w:t xml:space="preserve">. </w:t>
                </w:r>
                <w:r>
                  <w:t>These influences were evident in his work as early as the early 1980s</w:t>
                </w:r>
                <w:r w:rsidR="005B3A82">
                  <w:t xml:space="preserve">. </w:t>
                </w:r>
                <w:r>
                  <w:t>He has also spent time producing albums by contemporary Japanese noise or sound artists, and has performed and recorded with them on those musical releases as well</w:t>
                </w:r>
                <w:r w:rsidR="005B3A82">
                  <w:t xml:space="preserve">. </w:t>
                </w:r>
                <w:r>
                  <w:t>He has devoted time in his artistic career to composing music for independent films, and more notably, has released many volumes of film-inspired musical works, mostly on his own record label.</w:t>
                </w:r>
              </w:p>
            </w:tc>
          </w:sdtContent>
        </w:sdt>
      </w:tr>
      <w:tr w:rsidR="003F0D73" w14:paraId="56DE0998" w14:textId="77777777" w:rsidTr="003F0D73">
        <w:sdt>
          <w:sdtPr>
            <w:alias w:val="Article text"/>
            <w:tag w:val="articleText"/>
            <w:id w:val="634067588"/>
            <w:placeholder>
              <w:docPart w:val="6189314EB44E4916A9CC98294FCB425F"/>
            </w:placeholder>
          </w:sdtPr>
          <w:sdtEndPr/>
          <w:sdtContent>
            <w:tc>
              <w:tcPr>
                <w:tcW w:w="9016" w:type="dxa"/>
                <w:tcMar>
                  <w:top w:w="113" w:type="dxa"/>
                  <w:bottom w:w="113" w:type="dxa"/>
                </w:tcMar>
              </w:tcPr>
              <w:p w14:paraId="5796978C" w14:textId="77777777" w:rsidR="00A3555D" w:rsidRDefault="00A3555D" w:rsidP="00A3555D">
                <w:r>
                  <w:t>John Zorn is an American avant-garde saxophonist and composer</w:t>
                </w:r>
                <w:r w:rsidR="005B3A82">
                  <w:t xml:space="preserve">. </w:t>
                </w:r>
                <w:r>
                  <w:t>Zorn performs on alto saxophone and is one of the leading figures in New York City’s ‘Downtown music’ scene</w:t>
                </w:r>
                <w:r w:rsidR="005B3A82">
                  <w:t xml:space="preserve">. </w:t>
                </w:r>
                <w:r>
                  <w:t xml:space="preserve">Zorn has recorded on major record labels and releases music on his own independent experimental record label, </w:t>
                </w:r>
                <w:proofErr w:type="spellStart"/>
                <w:r>
                  <w:t>Tzadik</w:t>
                </w:r>
                <w:proofErr w:type="spellEnd"/>
                <w:r w:rsidR="005B3A82">
                  <w:t xml:space="preserve">. </w:t>
                </w:r>
                <w:r>
                  <w:t>His piano-less jazz quartet Masada</w:t>
                </w:r>
                <w:r w:rsidRPr="001370B0">
                  <w:t>, using instrumentation</w:t>
                </w:r>
                <w:r>
                  <w:t xml:space="preserve"> first made popular in 1959 by avant-garde jazz alto saxophonist and composer </w:t>
                </w:r>
                <w:proofErr w:type="spellStart"/>
                <w:r>
                  <w:t>Ornette</w:t>
                </w:r>
                <w:proofErr w:type="spellEnd"/>
                <w:r>
                  <w:t xml:space="preserve"> Coleman, was considered one of the leading small bands in jazz in the 1990s and 2000s, and has recorded dozens of his compositions on many volumes of album releases</w:t>
                </w:r>
                <w:r w:rsidR="005B3A82">
                  <w:t xml:space="preserve">. </w:t>
                </w:r>
                <w:r>
                  <w:t>Zorn has focused on East Asian influences in new music, especially traditional Japanese influences</w:t>
                </w:r>
                <w:r w:rsidR="005B3A82">
                  <w:t xml:space="preserve">. </w:t>
                </w:r>
                <w:r>
                  <w:t>These influences were evident in his work as early as the early 1980s</w:t>
                </w:r>
                <w:r w:rsidR="005B3A82">
                  <w:t xml:space="preserve">. </w:t>
                </w:r>
                <w:r>
                  <w:t>He has also spent time producing albums by contemporary Japanese noise or sound artists, and has performed and recorded with them on those musical releases as well</w:t>
                </w:r>
                <w:r w:rsidR="005B3A82">
                  <w:t xml:space="preserve">. </w:t>
                </w:r>
                <w:r>
                  <w:t>He has devoted time in his artistic career to composing music for independent films, and more notably, has released many volumes of film-inspired musical works, mostly on his own record label.</w:t>
                </w:r>
              </w:p>
              <w:p w14:paraId="4740C6C7" w14:textId="77777777" w:rsidR="00A3555D" w:rsidRDefault="00A3555D" w:rsidP="00A3555D"/>
              <w:p w14:paraId="1B168FDF" w14:textId="77777777" w:rsidR="00A3555D" w:rsidRDefault="00A3555D" w:rsidP="00EB08CD">
                <w:r>
                  <w:t xml:space="preserve">John Zorn was born </w:t>
                </w:r>
                <w:r w:rsidR="005B3A82">
                  <w:t xml:space="preserve">on 2 September </w:t>
                </w:r>
                <w:r>
                  <w:t>1953 in New York City</w:t>
                </w:r>
                <w:r w:rsidR="005B3A82">
                  <w:t xml:space="preserve">. </w:t>
                </w:r>
                <w:r>
                  <w:t>He was brought up in a traditional Jewish family in the New York City borough of Queens</w:t>
                </w:r>
                <w:r w:rsidR="005B3A82">
                  <w:t xml:space="preserve">. </w:t>
                </w:r>
                <w:r>
                  <w:t>He attended Webster University in St. Louis, where he first studied composition</w:t>
                </w:r>
                <w:r w:rsidR="005B3A82">
                  <w:t xml:space="preserve">. </w:t>
                </w:r>
                <w:r>
                  <w:t xml:space="preserve">He discovered the avant-garde jazz of alto saxophonist and composer </w:t>
                </w:r>
                <w:proofErr w:type="spellStart"/>
                <w:r>
                  <w:t>Ornette</w:t>
                </w:r>
                <w:proofErr w:type="spellEnd"/>
                <w:r>
                  <w:t xml:space="preserve"> Coleman there, and Coleman soon became a major influence on Zorn’s musical orientation</w:t>
                </w:r>
                <w:r w:rsidR="005B3A82">
                  <w:t xml:space="preserve">. </w:t>
                </w:r>
                <w:r>
                  <w:t>Zorn returned to New York in the mid-1970s and settled in the East Village of Manhattan. There, a fle</w:t>
                </w:r>
                <w:r w:rsidR="00EB08CD">
                  <w:t xml:space="preserve">dgling Downtown Music scene </w:t>
                </w:r>
                <w:r>
                  <w:t>developed from an earlier Jazz Loft scene in nearby neighbo</w:t>
                </w:r>
                <w:r w:rsidR="005B3A82">
                  <w:t>u</w:t>
                </w:r>
                <w:r>
                  <w:t>rhoods such as Soho,</w:t>
                </w:r>
                <w:r w:rsidR="00EB08CD">
                  <w:t xml:space="preserve"> which had</w:t>
                </w:r>
                <w:r>
                  <w:t xml:space="preserve"> begun in the late 1960s and early 1970s by the </w:t>
                </w:r>
                <w:r>
                  <w:lastRenderedPageBreak/>
                  <w:t>likes of Coleman</w:t>
                </w:r>
                <w:r w:rsidR="005B3A82">
                  <w:t xml:space="preserve">. </w:t>
                </w:r>
                <w:r>
                  <w:t xml:space="preserve">Zorn released albums of his solo saxophone and reeds work, </w:t>
                </w:r>
                <w:r w:rsidRPr="00EF335D">
                  <w:rPr>
                    <w:i/>
                  </w:rPr>
                  <w:t>The Classic Guide to Strategy</w:t>
                </w:r>
                <w:r>
                  <w:t xml:space="preserve"> (Volume 1, 1983)</w:t>
                </w:r>
                <w:r w:rsidR="005B3A82">
                  <w:t xml:space="preserve">. </w:t>
                </w:r>
                <w:r>
                  <w:t xml:space="preserve">Zorn’s early career of free improvisation in small group settings featured improvisers and sound artists like Christian </w:t>
                </w:r>
                <w:proofErr w:type="spellStart"/>
                <w:r>
                  <w:t>Marclay</w:t>
                </w:r>
                <w:proofErr w:type="spellEnd"/>
                <w:r>
                  <w:t xml:space="preserve">, as documented on Zorn’s album </w:t>
                </w:r>
                <w:r w:rsidRPr="00C00577">
                  <w:rPr>
                    <w:i/>
                  </w:rPr>
                  <w:t xml:space="preserve">Locus </w:t>
                </w:r>
                <w:proofErr w:type="spellStart"/>
                <w:r w:rsidRPr="00C00577">
                  <w:rPr>
                    <w:i/>
                  </w:rPr>
                  <w:t>Solus</w:t>
                </w:r>
                <w:proofErr w:type="spellEnd"/>
                <w:r>
                  <w:t xml:space="preserve"> (1983)</w:t>
                </w:r>
                <w:r w:rsidR="005B3A82">
                  <w:t xml:space="preserve">. </w:t>
                </w:r>
                <w:r>
                  <w:t xml:space="preserve">Zorn devised abstract, improvisational game pieces on </w:t>
                </w:r>
                <w:r w:rsidRPr="00C00577">
                  <w:rPr>
                    <w:i/>
                  </w:rPr>
                  <w:t>Cobra</w:t>
                </w:r>
                <w:r>
                  <w:t xml:space="preserve"> (1984)</w:t>
                </w:r>
                <w:r w:rsidR="006C7C7E">
                  <w:t>,</w:t>
                </w:r>
                <w:r>
                  <w:t xml:space="preserve"> and other releases from a similar time period</w:t>
                </w:r>
                <w:r w:rsidR="005B3A82">
                  <w:t xml:space="preserve">. </w:t>
                </w:r>
                <w:proofErr w:type="spellStart"/>
                <w:r w:rsidRPr="0028269D">
                  <w:rPr>
                    <w:i/>
                  </w:rPr>
                  <w:t>Ganryu</w:t>
                </w:r>
                <w:proofErr w:type="spellEnd"/>
                <w:r w:rsidRPr="0028269D">
                  <w:rPr>
                    <w:i/>
                  </w:rPr>
                  <w:t xml:space="preserve"> Island</w:t>
                </w:r>
                <w:r>
                  <w:t xml:space="preserve"> (1984) documented his engagement with traditional East Asian musical influences</w:t>
                </w:r>
                <w:r w:rsidR="005B3A82">
                  <w:t xml:space="preserve">. </w:t>
                </w:r>
              </w:p>
              <w:p w14:paraId="4B9A0DBE" w14:textId="77777777" w:rsidR="00A3555D" w:rsidRDefault="00A3555D" w:rsidP="00A3555D"/>
              <w:p w14:paraId="700E008C" w14:textId="77777777" w:rsidR="00A3555D" w:rsidRDefault="00A3555D" w:rsidP="00A3555D">
                <w:r>
                  <w:t xml:space="preserve">Zorn recorded an album of </w:t>
                </w:r>
                <w:proofErr w:type="spellStart"/>
                <w:r>
                  <w:t>Ornette</w:t>
                </w:r>
                <w:proofErr w:type="spellEnd"/>
                <w:r>
                  <w:t xml:space="preserve"> Coleman’s compositions in a punk rock setting, </w:t>
                </w:r>
                <w:r w:rsidRPr="00EF335D">
                  <w:rPr>
                    <w:i/>
                  </w:rPr>
                  <w:t>Spy vs</w:t>
                </w:r>
                <w:r>
                  <w:rPr>
                    <w:i/>
                  </w:rPr>
                  <w:t>.</w:t>
                </w:r>
                <w:r w:rsidRPr="00EF335D">
                  <w:rPr>
                    <w:i/>
                  </w:rPr>
                  <w:t xml:space="preserve"> Spy</w:t>
                </w:r>
                <w:r>
                  <w:t xml:space="preserve"> (1989)</w:t>
                </w:r>
                <w:r w:rsidR="005B3A82">
                  <w:t xml:space="preserve">. </w:t>
                </w:r>
                <w:r>
                  <w:t xml:space="preserve">His band Naked City performed avant-garde music with </w:t>
                </w:r>
                <w:proofErr w:type="spellStart"/>
                <w:r>
                  <w:t>hardcore</w:t>
                </w:r>
                <w:proofErr w:type="spellEnd"/>
                <w:r>
                  <w:t xml:space="preserve"> punk and thrash metal influences in the late 1980s and early 1990s, with a self-titled release in 1989 and other major releases in 1989, 1992, and 1993</w:t>
                </w:r>
                <w:r w:rsidR="005B3A82">
                  <w:t xml:space="preserve">. </w:t>
                </w:r>
                <w:r>
                  <w:t>Zorn was one of the founding members of the band Painkiller, originally formed in 1991</w:t>
                </w:r>
                <w:r w:rsidR="005B3A82">
                  <w:t xml:space="preserve">. </w:t>
                </w:r>
                <w:r>
                  <w:t>Painkiller combined avant-garde jazz with experimental rock and death metal</w:t>
                </w:r>
                <w:r w:rsidR="005B3A82">
                  <w:t xml:space="preserve">. </w:t>
                </w:r>
                <w:r>
                  <w:t>They were active from 1991 to 1995, with albums released in 1991 to 1994.</w:t>
                </w:r>
              </w:p>
              <w:p w14:paraId="6437E27C" w14:textId="77777777" w:rsidR="00A3555D" w:rsidRDefault="00A3555D" w:rsidP="00A3555D">
                <w:r>
                  <w:t xml:space="preserve"> </w:t>
                </w:r>
              </w:p>
              <w:p w14:paraId="4EF890FA" w14:textId="77777777" w:rsidR="00A3555D" w:rsidRDefault="00A3555D" w:rsidP="00A3555D">
                <w:r>
                  <w:t>Zorn’s Downtown New York arts peer, playwright Richard Foreman, set a new work of avant-garde theatre to Zorn’s musical compositions in 2009</w:t>
                </w:r>
                <w:r w:rsidR="005B3A82">
                  <w:t xml:space="preserve">. </w:t>
                </w:r>
                <w:r>
                  <w:t>New music composer Laurie Anderson and famed New York musician Lou Reed both worked with Zorn</w:t>
                </w:r>
                <w:r w:rsidR="005B3A82">
                  <w:t xml:space="preserve">. </w:t>
                </w:r>
                <w:r>
                  <w:t>Zorn opened his own new music venue, the Stone, in New York City on Manhattan’s East Side</w:t>
                </w:r>
                <w:r w:rsidR="005B3A82">
                  <w:t xml:space="preserve">. </w:t>
                </w:r>
                <w:r>
                  <w:t>The club worked exclusively on an artist curatorial basis, but in 2013 it switched formats and began offering a series of artist residencies.</w:t>
                </w:r>
              </w:p>
              <w:p w14:paraId="30DEB02C" w14:textId="77777777" w:rsidR="00A3555D" w:rsidRDefault="00A3555D" w:rsidP="00A3555D"/>
              <w:p w14:paraId="6A194A4B" w14:textId="77777777" w:rsidR="00A3555D" w:rsidRDefault="00A3555D" w:rsidP="00A3555D">
                <w:r>
                  <w:t xml:space="preserve">In the 2000s, Zorn started publishing and editing volumes of writing on avant-garde </w:t>
                </w:r>
                <w:r w:rsidR="005B3A82">
                  <w:t xml:space="preserve">music written by musicians; </w:t>
                </w:r>
                <w:r>
                  <w:t>new volumes are still being published</w:t>
                </w:r>
                <w:r w:rsidR="005B3A82">
                  <w:t xml:space="preserve">. </w:t>
                </w:r>
                <w:r>
                  <w:t xml:space="preserve">He has composed for strings, and such compositions have been commissioned and performed by symphonies at concert halls including the New York Philharmonic at Lincoln </w:t>
                </w:r>
                <w:r w:rsidR="005B3A82">
                  <w:t xml:space="preserve">Centre. </w:t>
                </w:r>
                <w:r>
                  <w:t>His musical works were performed at New York’s Guggenheim Museum in 2008</w:t>
                </w:r>
                <w:r w:rsidR="005B3A82">
                  <w:t xml:space="preserve">. </w:t>
                </w:r>
                <w:r>
                  <w:t xml:space="preserve">Classical spans in Zorn’s musical career began as early as the 1990s, notably in his release of </w:t>
                </w:r>
                <w:proofErr w:type="spellStart"/>
                <w:r w:rsidRPr="009D27DC">
                  <w:rPr>
                    <w:i/>
                  </w:rPr>
                  <w:t>Aporias</w:t>
                </w:r>
                <w:proofErr w:type="spellEnd"/>
                <w:r w:rsidRPr="009D27DC">
                  <w:rPr>
                    <w:i/>
                  </w:rPr>
                  <w:t xml:space="preserve">: </w:t>
                </w:r>
                <w:proofErr w:type="spellStart"/>
                <w:r w:rsidRPr="009D27DC">
                  <w:rPr>
                    <w:i/>
                  </w:rPr>
                  <w:t>Requia</w:t>
                </w:r>
                <w:proofErr w:type="spellEnd"/>
                <w:r w:rsidRPr="009D27DC">
                  <w:rPr>
                    <w:i/>
                  </w:rPr>
                  <w:t xml:space="preserve"> for Piano and Orchestra</w:t>
                </w:r>
                <w:r>
                  <w:t xml:space="preserve"> (1998)</w:t>
                </w:r>
                <w:r w:rsidR="005B3A82">
                  <w:t xml:space="preserve">. </w:t>
                </w:r>
                <w:r>
                  <w:t>He has composed and recorded chamber music as well</w:t>
                </w:r>
                <w:r w:rsidR="005B3A82">
                  <w:t xml:space="preserve">. </w:t>
                </w:r>
                <w:r>
                  <w:t xml:space="preserve">Zorn has dedicated and titled avant-garde compositions for a wide variety of leading figures in modernism, including Marguerite </w:t>
                </w:r>
                <w:proofErr w:type="spellStart"/>
                <w:r>
                  <w:t>Duras</w:t>
                </w:r>
                <w:proofErr w:type="spellEnd"/>
                <w:r>
                  <w:t xml:space="preserve">, Marcel Duchamp, </w:t>
                </w:r>
                <w:proofErr w:type="spellStart"/>
                <w:r>
                  <w:t>Artonin</w:t>
                </w:r>
                <w:proofErr w:type="spellEnd"/>
                <w:r>
                  <w:t xml:space="preserve"> </w:t>
                </w:r>
                <w:proofErr w:type="spellStart"/>
                <w:r>
                  <w:t>Artaud</w:t>
                </w:r>
                <w:proofErr w:type="spellEnd"/>
                <w:r>
                  <w:t xml:space="preserve">, Paul </w:t>
                </w:r>
                <w:proofErr w:type="spellStart"/>
                <w:r>
                  <w:t>Celan</w:t>
                </w:r>
                <w:proofErr w:type="spellEnd"/>
                <w:r>
                  <w:t>, Paul Verlaine, Charles Baudelaire</w:t>
                </w:r>
                <w:r w:rsidR="005B3A82">
                  <w:t>,</w:t>
                </w:r>
                <w:r>
                  <w:t xml:space="preserve"> and Arnold Schoenberg</w:t>
                </w:r>
                <w:r w:rsidR="005B3A82">
                  <w:t xml:space="preserve">. </w:t>
                </w:r>
              </w:p>
              <w:p w14:paraId="674415EE" w14:textId="77777777" w:rsidR="00A3555D" w:rsidRDefault="00A3555D" w:rsidP="00A3555D"/>
              <w:p w14:paraId="3A0A40E0" w14:textId="77777777" w:rsidR="00A3555D" w:rsidRDefault="00A3555D" w:rsidP="005B3A82">
                <w:r>
                  <w:t xml:space="preserve">Zorn’s artistic engagement with radical Jewish culture was documented as early as his release </w:t>
                </w:r>
                <w:r w:rsidRPr="0028269D">
                  <w:rPr>
                    <w:i/>
                  </w:rPr>
                  <w:t>Kristallnacht</w:t>
                </w:r>
                <w:r>
                  <w:t xml:space="preserve"> (1993)</w:t>
                </w:r>
                <w:r w:rsidR="005B3A82">
                  <w:t xml:space="preserve">. </w:t>
                </w:r>
                <w:r>
                  <w:t xml:space="preserve">His Jewish themed jazz quartet Masada gained wide acclaim and popularity in the 1990s and 2000s, and he has also composed for a Masada String Trio, and a Bar </w:t>
                </w:r>
                <w:proofErr w:type="spellStart"/>
                <w:r>
                  <w:t>Kohkba</w:t>
                </w:r>
                <w:proofErr w:type="spellEnd"/>
                <w:r>
                  <w:t xml:space="preserve"> Sextet that features the Masada String Trio accompanied by percussion and electric guitar</w:t>
                </w:r>
                <w:r w:rsidR="005B3A82">
                  <w:t xml:space="preserve">. </w:t>
                </w:r>
                <w:r>
                  <w:t xml:space="preserve">Zorn’s Masada String Trio and Bar </w:t>
                </w:r>
                <w:proofErr w:type="spellStart"/>
                <w:r>
                  <w:t>Kohkba</w:t>
                </w:r>
                <w:proofErr w:type="spellEnd"/>
                <w:r>
                  <w:t xml:space="preserve"> Sextet released a noted double album for his independent label </w:t>
                </w:r>
                <w:proofErr w:type="spellStart"/>
                <w:r>
                  <w:t>Tzadik</w:t>
                </w:r>
                <w:proofErr w:type="spellEnd"/>
                <w:r>
                  <w:t xml:space="preserve">, </w:t>
                </w:r>
                <w:r w:rsidRPr="003571E3">
                  <w:rPr>
                    <w:i/>
                  </w:rPr>
                  <w:t>The Circle Maker</w:t>
                </w:r>
                <w:r>
                  <w:t>, in 1998</w:t>
                </w:r>
                <w:r w:rsidR="005B3A82">
                  <w:t xml:space="preserve">. </w:t>
                </w:r>
                <w:r>
                  <w:t>Zorn has recently turned to an Electric Masada project, in which he continues to perform the Hebrew titled compositions he first recorded with the acoustic Masada jazz quartet beginning in the early 1990s</w:t>
                </w:r>
                <w:r w:rsidR="005B3A82">
                  <w:t>. Recently, he has</w:t>
                </w:r>
                <w:r>
                  <w:t xml:space="preserve"> also focused on composing, recording, and releasing </w:t>
                </w:r>
                <w:r w:rsidR="005B3A82">
                  <w:t>numerous volumes of ‘</w:t>
                </w:r>
                <w:proofErr w:type="spellStart"/>
                <w:r w:rsidR="005B3A82">
                  <w:t>Filmworks</w:t>
                </w:r>
                <w:proofErr w:type="spellEnd"/>
                <w:r w:rsidR="005B3A82">
                  <w:t>.’</w:t>
                </w:r>
              </w:p>
              <w:p w14:paraId="36679D0E" w14:textId="77777777" w:rsidR="00A3555D" w:rsidRDefault="00A3555D" w:rsidP="00A3555D"/>
              <w:p w14:paraId="4000E718" w14:textId="77777777" w:rsidR="00A3555D" w:rsidRDefault="005B3A82" w:rsidP="00A3555D">
                <w:pPr>
                  <w:pStyle w:val="Heading1"/>
                  <w:outlineLvl w:val="0"/>
                </w:pPr>
                <w:r>
                  <w:t xml:space="preserve">List of Works </w:t>
                </w:r>
                <w:r w:rsidR="00A3555D">
                  <w:t>Edited by Zorn</w:t>
                </w:r>
                <w:r>
                  <w:t>:</w:t>
                </w:r>
              </w:p>
              <w:p w14:paraId="7DAE68B8" w14:textId="77777777" w:rsidR="00A3555D" w:rsidRDefault="00A3555D" w:rsidP="005B3A82">
                <w:r w:rsidRPr="00ED1566">
                  <w:rPr>
                    <w:i/>
                  </w:rPr>
                  <w:t>Arcana: Musicians on Music</w:t>
                </w:r>
                <w:r>
                  <w:t>, New York: Hips Road. (2000)</w:t>
                </w:r>
              </w:p>
              <w:p w14:paraId="26F4555A" w14:textId="77777777" w:rsidR="00A3555D" w:rsidRDefault="00A3555D" w:rsidP="005B3A82">
                <w:r w:rsidRPr="00ED1566">
                  <w:rPr>
                    <w:i/>
                  </w:rPr>
                  <w:t>Arcana II: Musicians on Music</w:t>
                </w:r>
                <w:r>
                  <w:t>, New York: Hips Road/</w:t>
                </w:r>
                <w:proofErr w:type="spellStart"/>
                <w:r>
                  <w:t>Tzadik</w:t>
                </w:r>
                <w:proofErr w:type="spellEnd"/>
                <w:r>
                  <w:t>. (2007)</w:t>
                </w:r>
              </w:p>
              <w:p w14:paraId="067B36F0" w14:textId="77777777" w:rsidR="00A3555D" w:rsidRDefault="00A3555D" w:rsidP="005B3A82">
                <w:r w:rsidRPr="00ED1566">
                  <w:rPr>
                    <w:i/>
                  </w:rPr>
                  <w:t>Arcana III: Musicians on Music</w:t>
                </w:r>
                <w:r>
                  <w:t>, New York: Hips Road/</w:t>
                </w:r>
                <w:proofErr w:type="spellStart"/>
                <w:r>
                  <w:t>Tzadik</w:t>
                </w:r>
                <w:proofErr w:type="spellEnd"/>
                <w:r>
                  <w:t>. (2008)</w:t>
                </w:r>
              </w:p>
              <w:p w14:paraId="3FF7557A" w14:textId="77777777" w:rsidR="00A3555D" w:rsidRDefault="00A3555D" w:rsidP="005B3A82">
                <w:r w:rsidRPr="00ED1566">
                  <w:rPr>
                    <w:i/>
                  </w:rPr>
                  <w:t>Arcana IV: Musicians on Music</w:t>
                </w:r>
                <w:r>
                  <w:t>, New York: Hips Road/</w:t>
                </w:r>
                <w:proofErr w:type="spellStart"/>
                <w:r>
                  <w:t>Tzadik</w:t>
                </w:r>
                <w:proofErr w:type="spellEnd"/>
                <w:r>
                  <w:t>. (2009)</w:t>
                </w:r>
              </w:p>
              <w:p w14:paraId="0E96FD51" w14:textId="77777777" w:rsidR="00A3555D" w:rsidRDefault="00A3555D" w:rsidP="005B3A82">
                <w:r w:rsidRPr="00ED1566">
                  <w:rPr>
                    <w:i/>
                  </w:rPr>
                  <w:t>Arcana V: Musicians on Music, Magic and Mysticism</w:t>
                </w:r>
                <w:r>
                  <w:t>, New York: Hips Road/</w:t>
                </w:r>
                <w:proofErr w:type="spellStart"/>
                <w:r>
                  <w:t>T</w:t>
                </w:r>
                <w:bookmarkStart w:id="0" w:name="_GoBack"/>
                <w:bookmarkEnd w:id="0"/>
                <w:r>
                  <w:t>zadik</w:t>
                </w:r>
                <w:proofErr w:type="spellEnd"/>
                <w:r>
                  <w:t>. (2010)</w:t>
                </w:r>
              </w:p>
              <w:p w14:paraId="5180D7A7" w14:textId="77777777" w:rsidR="003F0D73" w:rsidRDefault="00A3555D" w:rsidP="00A3555D">
                <w:r w:rsidRPr="00ED1566">
                  <w:rPr>
                    <w:i/>
                  </w:rPr>
                  <w:t>Arcana VI: Musicians on Music</w:t>
                </w:r>
                <w:r>
                  <w:t>, New York: Hips Road/</w:t>
                </w:r>
                <w:proofErr w:type="spellStart"/>
                <w:r>
                  <w:t>Tzadik</w:t>
                </w:r>
                <w:proofErr w:type="spellEnd"/>
                <w:r>
                  <w:t>. (2012)</w:t>
                </w:r>
              </w:p>
            </w:tc>
          </w:sdtContent>
        </w:sdt>
      </w:tr>
      <w:tr w:rsidR="003235A7" w14:paraId="2D45EAB1" w14:textId="77777777" w:rsidTr="003235A7">
        <w:tc>
          <w:tcPr>
            <w:tcW w:w="9016" w:type="dxa"/>
          </w:tcPr>
          <w:p w14:paraId="1F22E39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0CA92D4AC814CF18652DECADB6863A2"/>
              </w:placeholder>
            </w:sdtPr>
            <w:sdtEndPr/>
            <w:sdtContent>
              <w:p w14:paraId="1881C364" w14:textId="77777777" w:rsidR="00A3555D" w:rsidRDefault="00105A6F" w:rsidP="005B3A82">
                <w:sdt>
                  <w:sdtPr>
                    <w:id w:val="-203482201"/>
                    <w:citation/>
                  </w:sdtPr>
                  <w:sdtEndPr/>
                  <w:sdtContent>
                    <w:r w:rsidR="00A3555D">
                      <w:fldChar w:fldCharType="begin"/>
                    </w:r>
                    <w:r w:rsidR="00A3555D">
                      <w:rPr>
                        <w:lang w:val="en-US"/>
                      </w:rPr>
                      <w:instrText xml:space="preserve"> CITATION Bra08 \l 1033 </w:instrText>
                    </w:r>
                    <w:r w:rsidR="00A3555D">
                      <w:fldChar w:fldCharType="separate"/>
                    </w:r>
                    <w:r w:rsidR="005B3A82">
                      <w:rPr>
                        <w:noProof/>
                        <w:lang w:val="en-US"/>
                      </w:rPr>
                      <w:t>(Brackett)</w:t>
                    </w:r>
                    <w:r w:rsidR="00A3555D">
                      <w:fldChar w:fldCharType="end"/>
                    </w:r>
                  </w:sdtContent>
                </w:sdt>
              </w:p>
              <w:p w14:paraId="45319B42" w14:textId="77777777" w:rsidR="00A3555D" w:rsidRDefault="00A3555D" w:rsidP="00A3555D"/>
              <w:p w14:paraId="1B1E1B34" w14:textId="77777777" w:rsidR="00A3555D" w:rsidRDefault="00105A6F" w:rsidP="00A3555D">
                <w:sdt>
                  <w:sdtPr>
                    <w:id w:val="-1317250920"/>
                    <w:citation/>
                  </w:sdtPr>
                  <w:sdtEndPr/>
                  <w:sdtContent>
                    <w:r w:rsidR="00A3555D">
                      <w:fldChar w:fldCharType="begin"/>
                    </w:r>
                    <w:r w:rsidR="00A3555D">
                      <w:rPr>
                        <w:lang w:val="en-US"/>
                      </w:rPr>
                      <w:instrText xml:space="preserve"> CITATION Gio97 \l 1033 </w:instrText>
                    </w:r>
                    <w:r w:rsidR="00A3555D">
                      <w:fldChar w:fldCharType="separate"/>
                    </w:r>
                    <w:r w:rsidR="005B3A82">
                      <w:rPr>
                        <w:noProof/>
                        <w:lang w:val="en-US"/>
                      </w:rPr>
                      <w:t>(Gioia)</w:t>
                    </w:r>
                    <w:r w:rsidR="00A3555D">
                      <w:fldChar w:fldCharType="end"/>
                    </w:r>
                  </w:sdtContent>
                </w:sdt>
              </w:p>
              <w:p w14:paraId="6D0666C4" w14:textId="77777777" w:rsidR="00A3555D" w:rsidRDefault="00A3555D" w:rsidP="00A3555D"/>
              <w:p w14:paraId="29A154FB" w14:textId="77777777" w:rsidR="003235A7" w:rsidRDefault="00105A6F" w:rsidP="005B3A82">
                <w:sdt>
                  <w:sdtPr>
                    <w:id w:val="-667938053"/>
                    <w:citation/>
                  </w:sdtPr>
                  <w:sdtEndPr/>
                  <w:sdtContent>
                    <w:r w:rsidR="00A3555D">
                      <w:fldChar w:fldCharType="begin"/>
                    </w:r>
                    <w:r w:rsidR="00A3555D">
                      <w:rPr>
                        <w:lang w:val="en-US"/>
                      </w:rPr>
                      <w:instrText xml:space="preserve"> CITATION Man00 \l 1033 </w:instrText>
                    </w:r>
                    <w:r w:rsidR="00A3555D">
                      <w:fldChar w:fldCharType="separate"/>
                    </w:r>
                    <w:r w:rsidR="005B3A82">
                      <w:rPr>
                        <w:noProof/>
                        <w:lang w:val="en-US"/>
                      </w:rPr>
                      <w:t>(Mandel)</w:t>
                    </w:r>
                    <w:r w:rsidR="00A3555D">
                      <w:fldChar w:fldCharType="end"/>
                    </w:r>
                  </w:sdtContent>
                </w:sdt>
              </w:p>
            </w:sdtContent>
          </w:sdt>
        </w:tc>
      </w:tr>
    </w:tbl>
    <w:p w14:paraId="6E4943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C1A5D" w14:textId="77777777" w:rsidR="00175DF6" w:rsidRDefault="00175DF6" w:rsidP="007A0D55">
      <w:pPr>
        <w:spacing w:after="0" w:line="240" w:lineRule="auto"/>
      </w:pPr>
      <w:r>
        <w:separator/>
      </w:r>
    </w:p>
  </w:endnote>
  <w:endnote w:type="continuationSeparator" w:id="0">
    <w:p w14:paraId="7B3B462D" w14:textId="77777777" w:rsidR="00175DF6" w:rsidRDefault="00175D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DE66C" w14:textId="77777777" w:rsidR="00175DF6" w:rsidRDefault="00175DF6" w:rsidP="007A0D55">
      <w:pPr>
        <w:spacing w:after="0" w:line="240" w:lineRule="auto"/>
      </w:pPr>
      <w:r>
        <w:separator/>
      </w:r>
    </w:p>
  </w:footnote>
  <w:footnote w:type="continuationSeparator" w:id="0">
    <w:p w14:paraId="0D412207" w14:textId="77777777" w:rsidR="00175DF6" w:rsidRDefault="00175D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3D3F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6733B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55D"/>
    <w:rsid w:val="00032559"/>
    <w:rsid w:val="00052040"/>
    <w:rsid w:val="000B25AE"/>
    <w:rsid w:val="000B55AB"/>
    <w:rsid w:val="000D24DC"/>
    <w:rsid w:val="00101B2E"/>
    <w:rsid w:val="00105A6F"/>
    <w:rsid w:val="00116FA0"/>
    <w:rsid w:val="0015114C"/>
    <w:rsid w:val="00175DF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3A82"/>
    <w:rsid w:val="005F26D7"/>
    <w:rsid w:val="005F5450"/>
    <w:rsid w:val="006C7C7E"/>
    <w:rsid w:val="006D0412"/>
    <w:rsid w:val="007411B9"/>
    <w:rsid w:val="00780D95"/>
    <w:rsid w:val="00780DC7"/>
    <w:rsid w:val="007A0D55"/>
    <w:rsid w:val="007B3377"/>
    <w:rsid w:val="007E5F44"/>
    <w:rsid w:val="00821DE3"/>
    <w:rsid w:val="00846CE1"/>
    <w:rsid w:val="008A5B87"/>
    <w:rsid w:val="00922950"/>
    <w:rsid w:val="00955943"/>
    <w:rsid w:val="009A7264"/>
    <w:rsid w:val="009D1606"/>
    <w:rsid w:val="009E18A1"/>
    <w:rsid w:val="009E73D7"/>
    <w:rsid w:val="00A27D2C"/>
    <w:rsid w:val="00A3555D"/>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8CD"/>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2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5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3555">
      <w:bodyDiv w:val="1"/>
      <w:marLeft w:val="0"/>
      <w:marRight w:val="0"/>
      <w:marTop w:val="0"/>
      <w:marBottom w:val="0"/>
      <w:divBdr>
        <w:top w:val="none" w:sz="0" w:space="0" w:color="auto"/>
        <w:left w:val="none" w:sz="0" w:space="0" w:color="auto"/>
        <w:bottom w:val="none" w:sz="0" w:space="0" w:color="auto"/>
        <w:right w:val="none" w:sz="0" w:space="0" w:color="auto"/>
      </w:divBdr>
    </w:div>
    <w:div w:id="366683825">
      <w:bodyDiv w:val="1"/>
      <w:marLeft w:val="0"/>
      <w:marRight w:val="0"/>
      <w:marTop w:val="0"/>
      <w:marBottom w:val="0"/>
      <w:divBdr>
        <w:top w:val="none" w:sz="0" w:space="0" w:color="auto"/>
        <w:left w:val="none" w:sz="0" w:space="0" w:color="auto"/>
        <w:bottom w:val="none" w:sz="0" w:space="0" w:color="auto"/>
        <w:right w:val="none" w:sz="0" w:space="0" w:color="auto"/>
      </w:divBdr>
    </w:div>
    <w:div w:id="196106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6D314155EA416995220292E3A634FD"/>
        <w:category>
          <w:name w:val="General"/>
          <w:gallery w:val="placeholder"/>
        </w:category>
        <w:types>
          <w:type w:val="bbPlcHdr"/>
        </w:types>
        <w:behaviors>
          <w:behavior w:val="content"/>
        </w:behaviors>
        <w:guid w:val="{4703ACC2-688B-4EDC-A598-E1D0B166D016}"/>
      </w:docPartPr>
      <w:docPartBody>
        <w:p w:rsidR="001F0A14" w:rsidRDefault="00757DA5">
          <w:pPr>
            <w:pStyle w:val="F76D314155EA416995220292E3A634FD"/>
          </w:pPr>
          <w:r w:rsidRPr="00CC586D">
            <w:rPr>
              <w:rStyle w:val="PlaceholderText"/>
              <w:b/>
              <w:color w:val="FFFFFF" w:themeColor="background1"/>
            </w:rPr>
            <w:t>[Salutation]</w:t>
          </w:r>
        </w:p>
      </w:docPartBody>
    </w:docPart>
    <w:docPart>
      <w:docPartPr>
        <w:name w:val="35343807BA294D708B833E89C3DE50E6"/>
        <w:category>
          <w:name w:val="General"/>
          <w:gallery w:val="placeholder"/>
        </w:category>
        <w:types>
          <w:type w:val="bbPlcHdr"/>
        </w:types>
        <w:behaviors>
          <w:behavior w:val="content"/>
        </w:behaviors>
        <w:guid w:val="{D9CC58A3-604A-4A5D-9274-BC476AB6DC2E}"/>
      </w:docPartPr>
      <w:docPartBody>
        <w:p w:rsidR="001F0A14" w:rsidRDefault="00757DA5">
          <w:pPr>
            <w:pStyle w:val="35343807BA294D708B833E89C3DE50E6"/>
          </w:pPr>
          <w:r>
            <w:rPr>
              <w:rStyle w:val="PlaceholderText"/>
            </w:rPr>
            <w:t>[First name]</w:t>
          </w:r>
        </w:p>
      </w:docPartBody>
    </w:docPart>
    <w:docPart>
      <w:docPartPr>
        <w:name w:val="A06645C482814176ADC99517FC20CB64"/>
        <w:category>
          <w:name w:val="General"/>
          <w:gallery w:val="placeholder"/>
        </w:category>
        <w:types>
          <w:type w:val="bbPlcHdr"/>
        </w:types>
        <w:behaviors>
          <w:behavior w:val="content"/>
        </w:behaviors>
        <w:guid w:val="{DA294925-BE15-4A48-B0F0-2439077873B1}"/>
      </w:docPartPr>
      <w:docPartBody>
        <w:p w:rsidR="001F0A14" w:rsidRDefault="00757DA5">
          <w:pPr>
            <w:pStyle w:val="A06645C482814176ADC99517FC20CB64"/>
          </w:pPr>
          <w:r>
            <w:rPr>
              <w:rStyle w:val="PlaceholderText"/>
            </w:rPr>
            <w:t>[Middle name]</w:t>
          </w:r>
        </w:p>
      </w:docPartBody>
    </w:docPart>
    <w:docPart>
      <w:docPartPr>
        <w:name w:val="AD8858D20CA448219F60D5C6832DFC43"/>
        <w:category>
          <w:name w:val="General"/>
          <w:gallery w:val="placeholder"/>
        </w:category>
        <w:types>
          <w:type w:val="bbPlcHdr"/>
        </w:types>
        <w:behaviors>
          <w:behavior w:val="content"/>
        </w:behaviors>
        <w:guid w:val="{32E12C9D-1AC1-4463-9EA7-9D60C99C3D99}"/>
      </w:docPartPr>
      <w:docPartBody>
        <w:p w:rsidR="001F0A14" w:rsidRDefault="00757DA5">
          <w:pPr>
            <w:pStyle w:val="AD8858D20CA448219F60D5C6832DFC43"/>
          </w:pPr>
          <w:r>
            <w:rPr>
              <w:rStyle w:val="PlaceholderText"/>
            </w:rPr>
            <w:t>[Last name]</w:t>
          </w:r>
        </w:p>
      </w:docPartBody>
    </w:docPart>
    <w:docPart>
      <w:docPartPr>
        <w:name w:val="2CCD2DEB71254D9EAC20ED6CAA30DB94"/>
        <w:category>
          <w:name w:val="General"/>
          <w:gallery w:val="placeholder"/>
        </w:category>
        <w:types>
          <w:type w:val="bbPlcHdr"/>
        </w:types>
        <w:behaviors>
          <w:behavior w:val="content"/>
        </w:behaviors>
        <w:guid w:val="{560C6DBB-A0CF-4F3B-B89E-B4A66CD1F963}"/>
      </w:docPartPr>
      <w:docPartBody>
        <w:p w:rsidR="001F0A14" w:rsidRDefault="00757DA5">
          <w:pPr>
            <w:pStyle w:val="2CCD2DEB71254D9EAC20ED6CAA30DB94"/>
          </w:pPr>
          <w:r>
            <w:rPr>
              <w:rStyle w:val="PlaceholderText"/>
            </w:rPr>
            <w:t>[Enter your biography]</w:t>
          </w:r>
        </w:p>
      </w:docPartBody>
    </w:docPart>
    <w:docPart>
      <w:docPartPr>
        <w:name w:val="2070EEEDC96E4CDA93BBCC517A9E99EF"/>
        <w:category>
          <w:name w:val="General"/>
          <w:gallery w:val="placeholder"/>
        </w:category>
        <w:types>
          <w:type w:val="bbPlcHdr"/>
        </w:types>
        <w:behaviors>
          <w:behavior w:val="content"/>
        </w:behaviors>
        <w:guid w:val="{DF6CA3D3-8EBD-4ECC-B4AD-280FDCBE0E59}"/>
      </w:docPartPr>
      <w:docPartBody>
        <w:p w:rsidR="001F0A14" w:rsidRDefault="00757DA5">
          <w:pPr>
            <w:pStyle w:val="2070EEEDC96E4CDA93BBCC517A9E99EF"/>
          </w:pPr>
          <w:r>
            <w:rPr>
              <w:rStyle w:val="PlaceholderText"/>
            </w:rPr>
            <w:t>[Enter the institution with which you are affiliated]</w:t>
          </w:r>
        </w:p>
      </w:docPartBody>
    </w:docPart>
    <w:docPart>
      <w:docPartPr>
        <w:name w:val="5800432F0B4D49508C8FFD5846773351"/>
        <w:category>
          <w:name w:val="General"/>
          <w:gallery w:val="placeholder"/>
        </w:category>
        <w:types>
          <w:type w:val="bbPlcHdr"/>
        </w:types>
        <w:behaviors>
          <w:behavior w:val="content"/>
        </w:behaviors>
        <w:guid w:val="{54072A25-8592-4D1D-A126-4F2421E51A70}"/>
      </w:docPartPr>
      <w:docPartBody>
        <w:p w:rsidR="001F0A14" w:rsidRDefault="00757DA5">
          <w:pPr>
            <w:pStyle w:val="5800432F0B4D49508C8FFD5846773351"/>
          </w:pPr>
          <w:r w:rsidRPr="00EF74F7">
            <w:rPr>
              <w:b/>
              <w:color w:val="808080" w:themeColor="background1" w:themeShade="80"/>
            </w:rPr>
            <w:t>[Enter the headword for your article]</w:t>
          </w:r>
        </w:p>
      </w:docPartBody>
    </w:docPart>
    <w:docPart>
      <w:docPartPr>
        <w:name w:val="573E782E19AC4893AB2A285D766DAB39"/>
        <w:category>
          <w:name w:val="General"/>
          <w:gallery w:val="placeholder"/>
        </w:category>
        <w:types>
          <w:type w:val="bbPlcHdr"/>
        </w:types>
        <w:behaviors>
          <w:behavior w:val="content"/>
        </w:behaviors>
        <w:guid w:val="{56A6D0D0-BBD2-437F-8043-3ACF7AEBDFB1}"/>
      </w:docPartPr>
      <w:docPartBody>
        <w:p w:rsidR="001F0A14" w:rsidRDefault="00757DA5">
          <w:pPr>
            <w:pStyle w:val="573E782E19AC4893AB2A285D766DAB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C44A5639F141B6A4DBC70980D242B2"/>
        <w:category>
          <w:name w:val="General"/>
          <w:gallery w:val="placeholder"/>
        </w:category>
        <w:types>
          <w:type w:val="bbPlcHdr"/>
        </w:types>
        <w:behaviors>
          <w:behavior w:val="content"/>
        </w:behaviors>
        <w:guid w:val="{41CE82DF-ECEF-4756-B826-D715F9BA71FE}"/>
      </w:docPartPr>
      <w:docPartBody>
        <w:p w:rsidR="001F0A14" w:rsidRDefault="00757DA5">
          <w:pPr>
            <w:pStyle w:val="92C44A5639F141B6A4DBC70980D242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89314EB44E4916A9CC98294FCB425F"/>
        <w:category>
          <w:name w:val="General"/>
          <w:gallery w:val="placeholder"/>
        </w:category>
        <w:types>
          <w:type w:val="bbPlcHdr"/>
        </w:types>
        <w:behaviors>
          <w:behavior w:val="content"/>
        </w:behaviors>
        <w:guid w:val="{A21C58B6-8B3F-4901-B495-FA1A0D89ED69}"/>
      </w:docPartPr>
      <w:docPartBody>
        <w:p w:rsidR="001F0A14" w:rsidRDefault="00757DA5">
          <w:pPr>
            <w:pStyle w:val="6189314EB44E4916A9CC98294FCB42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0CA92D4AC814CF18652DECADB6863A2"/>
        <w:category>
          <w:name w:val="General"/>
          <w:gallery w:val="placeholder"/>
        </w:category>
        <w:types>
          <w:type w:val="bbPlcHdr"/>
        </w:types>
        <w:behaviors>
          <w:behavior w:val="content"/>
        </w:behaviors>
        <w:guid w:val="{0D835DE0-623F-4C69-9BBC-AEA2397151AE}"/>
      </w:docPartPr>
      <w:docPartBody>
        <w:p w:rsidR="001F0A14" w:rsidRDefault="00757DA5">
          <w:pPr>
            <w:pStyle w:val="00CA92D4AC814CF18652DECADB6863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DA5"/>
    <w:rsid w:val="001F0A14"/>
    <w:rsid w:val="00556BA8"/>
    <w:rsid w:val="00757DA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6D314155EA416995220292E3A634FD">
    <w:name w:val="F76D314155EA416995220292E3A634FD"/>
  </w:style>
  <w:style w:type="paragraph" w:customStyle="1" w:styleId="35343807BA294D708B833E89C3DE50E6">
    <w:name w:val="35343807BA294D708B833E89C3DE50E6"/>
  </w:style>
  <w:style w:type="paragraph" w:customStyle="1" w:styleId="A06645C482814176ADC99517FC20CB64">
    <w:name w:val="A06645C482814176ADC99517FC20CB64"/>
  </w:style>
  <w:style w:type="paragraph" w:customStyle="1" w:styleId="AD8858D20CA448219F60D5C6832DFC43">
    <w:name w:val="AD8858D20CA448219F60D5C6832DFC43"/>
  </w:style>
  <w:style w:type="paragraph" w:customStyle="1" w:styleId="2CCD2DEB71254D9EAC20ED6CAA30DB94">
    <w:name w:val="2CCD2DEB71254D9EAC20ED6CAA30DB94"/>
  </w:style>
  <w:style w:type="paragraph" w:customStyle="1" w:styleId="2070EEEDC96E4CDA93BBCC517A9E99EF">
    <w:name w:val="2070EEEDC96E4CDA93BBCC517A9E99EF"/>
  </w:style>
  <w:style w:type="paragraph" w:customStyle="1" w:styleId="5800432F0B4D49508C8FFD5846773351">
    <w:name w:val="5800432F0B4D49508C8FFD5846773351"/>
  </w:style>
  <w:style w:type="paragraph" w:customStyle="1" w:styleId="573E782E19AC4893AB2A285D766DAB39">
    <w:name w:val="573E782E19AC4893AB2A285D766DAB39"/>
  </w:style>
  <w:style w:type="paragraph" w:customStyle="1" w:styleId="92C44A5639F141B6A4DBC70980D242B2">
    <w:name w:val="92C44A5639F141B6A4DBC70980D242B2"/>
  </w:style>
  <w:style w:type="paragraph" w:customStyle="1" w:styleId="6189314EB44E4916A9CC98294FCB425F">
    <w:name w:val="6189314EB44E4916A9CC98294FCB425F"/>
  </w:style>
  <w:style w:type="paragraph" w:customStyle="1" w:styleId="00CA92D4AC814CF18652DECADB6863A2">
    <w:name w:val="00CA92D4AC814CF18652DECADB6863A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6D314155EA416995220292E3A634FD">
    <w:name w:val="F76D314155EA416995220292E3A634FD"/>
  </w:style>
  <w:style w:type="paragraph" w:customStyle="1" w:styleId="35343807BA294D708B833E89C3DE50E6">
    <w:name w:val="35343807BA294D708B833E89C3DE50E6"/>
  </w:style>
  <w:style w:type="paragraph" w:customStyle="1" w:styleId="A06645C482814176ADC99517FC20CB64">
    <w:name w:val="A06645C482814176ADC99517FC20CB64"/>
  </w:style>
  <w:style w:type="paragraph" w:customStyle="1" w:styleId="AD8858D20CA448219F60D5C6832DFC43">
    <w:name w:val="AD8858D20CA448219F60D5C6832DFC43"/>
  </w:style>
  <w:style w:type="paragraph" w:customStyle="1" w:styleId="2CCD2DEB71254D9EAC20ED6CAA30DB94">
    <w:name w:val="2CCD2DEB71254D9EAC20ED6CAA30DB94"/>
  </w:style>
  <w:style w:type="paragraph" w:customStyle="1" w:styleId="2070EEEDC96E4CDA93BBCC517A9E99EF">
    <w:name w:val="2070EEEDC96E4CDA93BBCC517A9E99EF"/>
  </w:style>
  <w:style w:type="paragraph" w:customStyle="1" w:styleId="5800432F0B4D49508C8FFD5846773351">
    <w:name w:val="5800432F0B4D49508C8FFD5846773351"/>
  </w:style>
  <w:style w:type="paragraph" w:customStyle="1" w:styleId="573E782E19AC4893AB2A285D766DAB39">
    <w:name w:val="573E782E19AC4893AB2A285D766DAB39"/>
  </w:style>
  <w:style w:type="paragraph" w:customStyle="1" w:styleId="92C44A5639F141B6A4DBC70980D242B2">
    <w:name w:val="92C44A5639F141B6A4DBC70980D242B2"/>
  </w:style>
  <w:style w:type="paragraph" w:customStyle="1" w:styleId="6189314EB44E4916A9CC98294FCB425F">
    <w:name w:val="6189314EB44E4916A9CC98294FCB425F"/>
  </w:style>
  <w:style w:type="paragraph" w:customStyle="1" w:styleId="00CA92D4AC814CF18652DECADB6863A2">
    <w:name w:val="00CA92D4AC814CF18652DECADB686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Bra08</b:Tag>
    <b:SourceType>Book</b:SourceType>
    <b:Guid>{BF404435-C37E-45AC-88BD-94FAA6E193E4}</b:Guid>
    <b:Author>
      <b:Author>
        <b:NameList>
          <b:Person>
            <b:Last>Brackett</b:Last>
            <b:First>J.</b:First>
          </b:Person>
        </b:NameList>
      </b:Author>
    </b:Author>
    <b:Title>John Zorn: Tradition and Transgression</b:Title>
    <b:Year>2008</b:Year>
    <b:City>Bloomington and London</b:City>
    <b:Publisher>Indiana UP</b:Publisher>
    <b:RefOrder>1</b:RefOrder>
  </b:Source>
  <b:Source>
    <b:Tag>Gio97</b:Tag>
    <b:SourceType>Book</b:SourceType>
    <b:Guid>{D2333C2D-914B-4DD1-A7D3-79B91B4D7290}</b:Guid>
    <b:Author>
      <b:Author>
        <b:NameList>
          <b:Person>
            <b:Last>Gioia</b:Last>
            <b:First>T.</b:First>
          </b:Person>
        </b:NameList>
      </b:Author>
    </b:Author>
    <b:Title>The History of Jazz</b:Title>
    <b:Year>1997</b:Year>
    <b:City>New York and Oxford</b:City>
    <b:Publisher>Oxford UP</b:Publisher>
    <b:RefOrder>2</b:RefOrder>
  </b:Source>
  <b:Source>
    <b:Tag>Man00</b:Tag>
    <b:SourceType>Book</b:SourceType>
    <b:Guid>{21AB95D3-77FE-4D05-BFA0-D034D5ABB35E}</b:Guid>
    <b:Author>
      <b:Author>
        <b:NameList>
          <b:Person>
            <b:Last>Mandel</b:Last>
            <b:First>H.</b:First>
          </b:Person>
        </b:NameList>
      </b:Author>
    </b:Author>
    <b:Title>Future Jazz</b:Title>
    <b:Year>2000</b:Year>
    <b:City>New York and Oxford</b:City>
    <b:Publisher>Oxford UP</b:Publisher>
    <b:RefOrder>3</b:RefOrder>
  </b:Source>
</b:Sources>
</file>

<file path=customXml/itemProps1.xml><?xml version="1.0" encoding="utf-8"?>
<ds:datastoreItem xmlns:ds="http://schemas.openxmlformats.org/officeDocument/2006/customXml" ds:itemID="{69DB1425-5169-E140-83D7-4D030516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27</TotalTime>
  <Pages>3</Pages>
  <Words>1035</Words>
  <Characters>5874</Characters>
  <Application>Microsoft Macintosh Word</Application>
  <DocSecurity>0</DocSecurity>
  <Lines>139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5</cp:revision>
  <dcterms:created xsi:type="dcterms:W3CDTF">2015-02-13T17:21:00Z</dcterms:created>
  <dcterms:modified xsi:type="dcterms:W3CDTF">2015-04-19T01:26:00Z</dcterms:modified>
</cp:coreProperties>
</file>