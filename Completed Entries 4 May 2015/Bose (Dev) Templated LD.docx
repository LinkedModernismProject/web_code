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5613F" w14:paraId="012132D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8BE57A" w14:textId="77777777" w:rsidR="00B574C9" w:rsidRPr="0075613F" w:rsidRDefault="00B574C9" w:rsidP="0075613F">
            <w:pPr>
              <w:rPr>
                <w:b/>
                <w:color w:val="FFFFFF" w:themeColor="background1"/>
              </w:rPr>
            </w:pPr>
            <w:r w:rsidRPr="0075613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9328AA65EF4AC8B512BE97D390E1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9EF387C" w14:textId="77777777" w:rsidR="00B574C9" w:rsidRPr="0075613F" w:rsidRDefault="00B574C9" w:rsidP="0075613F">
                <w:pPr>
                  <w:rPr>
                    <w:b/>
                    <w:color w:val="FFFFFF" w:themeColor="background1"/>
                  </w:rPr>
                </w:pPr>
                <w:r w:rsidRPr="0075613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4C82ED70FC4F93895B43F8F41EF5A6"/>
            </w:placeholder>
            <w:text/>
          </w:sdtPr>
          <w:sdtEndPr/>
          <w:sdtContent>
            <w:tc>
              <w:tcPr>
                <w:tcW w:w="2073" w:type="dxa"/>
              </w:tcPr>
              <w:p w14:paraId="1956CB9C" w14:textId="77777777" w:rsidR="00B574C9" w:rsidRPr="0075613F" w:rsidRDefault="004B0B69" w:rsidP="0075613F">
                <w:proofErr w:type="spellStart"/>
                <w:r w:rsidRPr="0075613F">
                  <w:t>Amiya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0AF2538804337894DCEAD9C09FEA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1CDDBFE" w14:textId="77777777" w:rsidR="00B574C9" w:rsidRPr="0075613F" w:rsidRDefault="00B574C9" w:rsidP="0075613F">
                <w:r w:rsidRPr="0075613F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D0C307A352451AB3816B6A7946269B"/>
            </w:placeholder>
            <w:text/>
          </w:sdtPr>
          <w:sdtEndPr/>
          <w:sdtContent>
            <w:tc>
              <w:tcPr>
                <w:tcW w:w="2642" w:type="dxa"/>
              </w:tcPr>
              <w:p w14:paraId="417D5B37" w14:textId="77777777" w:rsidR="00B574C9" w:rsidRPr="0075613F" w:rsidRDefault="004B0B69" w:rsidP="0075613F">
                <w:proofErr w:type="spellStart"/>
                <w:r w:rsidRPr="0075613F">
                  <w:t>Dev</w:t>
                </w:r>
                <w:proofErr w:type="spellEnd"/>
              </w:p>
            </w:tc>
          </w:sdtContent>
        </w:sdt>
      </w:tr>
      <w:tr w:rsidR="00B574C9" w:rsidRPr="0075613F" w14:paraId="28EF39C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A70344" w14:textId="77777777" w:rsidR="00B574C9" w:rsidRPr="0075613F" w:rsidRDefault="00B574C9" w:rsidP="0075613F">
            <w:pPr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C747E5F39043F3A89F0AFEC52731D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F354044" w14:textId="77777777" w:rsidR="00B574C9" w:rsidRPr="0075613F" w:rsidRDefault="00B574C9" w:rsidP="0075613F">
                <w:r w:rsidRPr="0075613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5613F" w14:paraId="26E11A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87A522" w14:textId="77777777" w:rsidR="00B574C9" w:rsidRPr="0075613F" w:rsidRDefault="00B574C9" w:rsidP="0075613F">
            <w:pPr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0CB1B3ACFC4DD0BFFA7AD5B1ECDF8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AD70B80" w14:textId="77777777" w:rsidR="00B574C9" w:rsidRPr="0075613F" w:rsidRDefault="00B574C9" w:rsidP="0075613F">
                <w:r w:rsidRPr="0075613F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D48479" w14:textId="77777777" w:rsidR="003D3579" w:rsidRPr="0075613F" w:rsidRDefault="003D3579" w:rsidP="0075613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5613F" w14:paraId="5563D75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7EACA69" w14:textId="77777777" w:rsidR="00244BB0" w:rsidRPr="0075613F" w:rsidRDefault="00244BB0" w:rsidP="0075613F">
            <w:pPr>
              <w:rPr>
                <w:b/>
                <w:color w:val="FFFFFF" w:themeColor="background1"/>
              </w:rPr>
            </w:pPr>
            <w:r w:rsidRPr="0075613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5613F" w14:paraId="507EF567" w14:textId="77777777" w:rsidTr="003F0D73">
        <w:sdt>
          <w:sdtPr>
            <w:alias w:val="Article headword"/>
            <w:tag w:val="articleHeadword"/>
            <w:id w:val="-361440020"/>
            <w:placeholder>
              <w:docPart w:val="07A8963D02814517AC99E804E6B86EA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48089A" w14:textId="77777777" w:rsidR="003F0D73" w:rsidRPr="0075613F" w:rsidRDefault="004B0B69" w:rsidP="0075613F">
                <w:pPr>
                  <w:rPr>
                    <w:b/>
                  </w:rPr>
                </w:pPr>
                <w:r w:rsidRPr="00DD5315">
                  <w:t xml:space="preserve">Bose, </w:t>
                </w:r>
                <w:proofErr w:type="spellStart"/>
                <w:r w:rsidRPr="00DD5315">
                  <w:t>Buddhadeva</w:t>
                </w:r>
                <w:proofErr w:type="spellEnd"/>
                <w:r w:rsidRPr="00DD5315">
                  <w:t xml:space="preserve">  (1908–1974)</w:t>
                </w:r>
              </w:p>
            </w:tc>
          </w:sdtContent>
        </w:sdt>
      </w:tr>
      <w:tr w:rsidR="00464699" w:rsidRPr="0075613F" w14:paraId="634C3A6B" w14:textId="77777777" w:rsidTr="009540F1">
        <w:sdt>
          <w:sdtPr>
            <w:alias w:val="Variant headwords"/>
            <w:tag w:val="variantHeadwords"/>
            <w:id w:val="173464402"/>
            <w:placeholder>
              <w:docPart w:val="2BAC396AE7B34E728A8930635BB969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995B31" w14:textId="77777777" w:rsidR="00464699" w:rsidRPr="0075613F" w:rsidRDefault="00464699" w:rsidP="0075613F">
                <w:r w:rsidRPr="0075613F">
                  <w:rPr>
                    <w:rStyle w:val="PlaceholderText"/>
                    <w:b/>
                  </w:rPr>
                  <w:t xml:space="preserve">[Enter any </w:t>
                </w:r>
                <w:r w:rsidRPr="0075613F">
                  <w:rPr>
                    <w:rStyle w:val="PlaceholderText"/>
                    <w:b/>
                    <w:i/>
                  </w:rPr>
                  <w:t>variant forms</w:t>
                </w:r>
                <w:r w:rsidRPr="0075613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5613F" w14:paraId="3E989E20" w14:textId="77777777" w:rsidTr="003F0D73">
        <w:sdt>
          <w:sdtPr>
            <w:alias w:val="Abstract"/>
            <w:tag w:val="abstract"/>
            <w:id w:val="-635871867"/>
            <w:placeholder>
              <w:docPart w:val="DB49B6030AD6464E9E71525DB5DC87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8B28B9" w14:textId="77777777" w:rsidR="008145E1" w:rsidRDefault="003D0167" w:rsidP="008145E1">
                <w:sdt>
                  <w:sdtPr>
                    <w:alias w:val="Abstract"/>
                    <w:tag w:val="abstract"/>
                    <w:id w:val="-57248418"/>
                    <w:placeholder>
                      <w:docPart w:val="2B7ED744A3AAB1468075F7131D2709FF"/>
                    </w:placeholder>
                  </w:sdtPr>
                  <w:sdtEndPr/>
                  <w:sdtContent>
                    <w:proofErr w:type="spellStart"/>
                    <w:r w:rsidR="008145E1" w:rsidRPr="0075613F">
                      <w:t>Buddhadeva</w:t>
                    </w:r>
                    <w:proofErr w:type="spellEnd"/>
                    <w:r w:rsidR="008145E1" w:rsidRPr="0075613F">
                      <w:t xml:space="preserve"> Bose was a major Bengali poet, </w:t>
                    </w:r>
                    <w:r w:rsidR="008145E1">
                      <w:t>who showed</w:t>
                    </w:r>
                    <w:r w:rsidR="008145E1" w:rsidRPr="0075613F">
                      <w:t xml:space="preserve"> an exemplary dedication to modernism. He was a novelist, short-story writer, essayist, playwright, children’s writer</w:t>
                    </w:r>
                    <w:r w:rsidR="008145E1">
                      <w:t>,</w:t>
                    </w:r>
                    <w:r w:rsidR="008145E1" w:rsidRPr="0075613F">
                      <w:t xml:space="preserve"> and translator</w:t>
                    </w:r>
                    <w:r w:rsidR="008145E1">
                      <w:t xml:space="preserve"> who </w:t>
                    </w:r>
                    <w:r w:rsidR="008145E1" w:rsidRPr="0075613F">
                      <w:t>author</w:t>
                    </w:r>
                    <w:r w:rsidR="008145E1">
                      <w:t xml:space="preserve">ed over 150 titles. </w:t>
                    </w:r>
                    <w:r w:rsidR="008145E1" w:rsidRPr="0075613F">
                      <w:t xml:space="preserve">Born in </w:t>
                    </w:r>
                    <w:proofErr w:type="spellStart"/>
                    <w:r w:rsidR="008145E1" w:rsidRPr="0075613F">
                      <w:t>Comilla</w:t>
                    </w:r>
                    <w:proofErr w:type="spellEnd"/>
                    <w:r w:rsidR="008145E1" w:rsidRPr="0075613F">
                      <w:t xml:space="preserve">, he grew up in </w:t>
                    </w:r>
                    <w:proofErr w:type="spellStart"/>
                    <w:r w:rsidR="008145E1" w:rsidRPr="0075613F">
                      <w:t>Noakhali</w:t>
                    </w:r>
                    <w:proofErr w:type="spellEnd"/>
                    <w:r w:rsidR="008145E1" w:rsidRPr="0075613F">
                      <w:t xml:space="preserve"> and </w:t>
                    </w:r>
                    <w:r w:rsidR="008145E1">
                      <w:t xml:space="preserve">Dhaka (all in Bangladesh now). </w:t>
                    </w:r>
                    <w:r w:rsidR="008145E1" w:rsidRPr="0075613F">
                      <w:t>While at</w:t>
                    </w:r>
                    <w:r w:rsidR="008145E1">
                      <w:t>tending</w:t>
                    </w:r>
                    <w:r w:rsidR="008145E1" w:rsidRPr="0075613F">
                      <w:t xml:space="preserve"> college, he </w:t>
                    </w:r>
                    <w:r w:rsidR="008145E1">
                      <w:t>started a monthly publication</w:t>
                    </w:r>
                    <w:r w:rsidR="008145E1" w:rsidRPr="0075613F">
                      <w:t xml:space="preserve"> with </w:t>
                    </w:r>
                    <w:proofErr w:type="spellStart"/>
                    <w:r w:rsidR="008145E1" w:rsidRPr="0075613F">
                      <w:t>Ajit</w:t>
                    </w:r>
                    <w:proofErr w:type="spellEnd"/>
                    <w:r w:rsidR="008145E1" w:rsidRPr="0075613F">
                      <w:t xml:space="preserve"> </w:t>
                    </w:r>
                    <w:proofErr w:type="spellStart"/>
                    <w:r w:rsidR="008145E1" w:rsidRPr="0075613F">
                      <w:t>Datta</w:t>
                    </w:r>
                    <w:proofErr w:type="spellEnd"/>
                    <w:r w:rsidR="008145E1" w:rsidRPr="0075613F">
                      <w:t xml:space="preserve"> </w:t>
                    </w:r>
                    <w:r w:rsidR="008145E1">
                      <w:t>called</w:t>
                    </w:r>
                    <w:r w:rsidR="008145E1" w:rsidRPr="0075613F">
                      <w:t xml:space="preserve"> </w:t>
                    </w:r>
                    <w:proofErr w:type="spellStart"/>
                    <w:r w:rsidR="008145E1" w:rsidRPr="0075613F">
                      <w:rPr>
                        <w:i/>
                      </w:rPr>
                      <w:t>Pragati</w:t>
                    </w:r>
                    <w:proofErr w:type="spellEnd"/>
                    <w:r w:rsidR="008145E1" w:rsidRPr="0075613F">
                      <w:t xml:space="preserve"> (</w:t>
                    </w:r>
                    <w:r w:rsidR="008145E1" w:rsidRPr="0075613F">
                      <w:rPr>
                        <w:i/>
                      </w:rPr>
                      <w:t>Progress</w:t>
                    </w:r>
                    <w:r w:rsidR="008145E1" w:rsidRPr="0075613F">
                      <w:t>, 1927</w:t>
                    </w:r>
                    <w:r w:rsidR="008145E1" w:rsidRPr="0075613F">
                      <w:rPr>
                        <w:color w:val="333333"/>
                      </w:rPr>
                      <w:t>–</w:t>
                    </w:r>
                    <w:r w:rsidR="008145E1" w:rsidRPr="0075613F">
                      <w:t>1929). At 23,</w:t>
                    </w:r>
                    <w:r w:rsidR="008145E1">
                      <w:t xml:space="preserve"> he moved to Kolkata. W</w:t>
                    </w:r>
                    <w:r w:rsidR="008145E1" w:rsidRPr="0075613F">
                      <w:t xml:space="preserve">ith a distinctive book of poems and a novel to his credit, </w:t>
                    </w:r>
                    <w:proofErr w:type="spellStart"/>
                    <w:r w:rsidR="008145E1" w:rsidRPr="0075613F">
                      <w:rPr>
                        <w:i/>
                      </w:rPr>
                      <w:t>Bandīr</w:t>
                    </w:r>
                    <w:proofErr w:type="spellEnd"/>
                    <w:r w:rsidR="008145E1" w:rsidRPr="0075613F">
                      <w:rPr>
                        <w:i/>
                      </w:rPr>
                      <w:t xml:space="preserve"> </w:t>
                    </w:r>
                    <w:proofErr w:type="spellStart"/>
                    <w:r w:rsidR="008145E1" w:rsidRPr="0075613F">
                      <w:rPr>
                        <w:i/>
                      </w:rPr>
                      <w:t>Bandanā</w:t>
                    </w:r>
                    <w:proofErr w:type="spellEnd"/>
                    <w:r w:rsidR="008145E1" w:rsidRPr="0075613F">
                      <w:t xml:space="preserve"> (</w:t>
                    </w:r>
                    <w:r w:rsidR="008145E1" w:rsidRPr="0075613F">
                      <w:rPr>
                        <w:i/>
                      </w:rPr>
                      <w:t>Prisoner’s Song</w:t>
                    </w:r>
                    <w:r w:rsidR="008145E1" w:rsidRPr="0075613F">
                      <w:t xml:space="preserve">) and </w:t>
                    </w:r>
                    <w:proofErr w:type="spellStart"/>
                    <w:r w:rsidR="008145E1" w:rsidRPr="0075613F">
                      <w:rPr>
                        <w:i/>
                      </w:rPr>
                      <w:t>Sādā</w:t>
                    </w:r>
                    <w:proofErr w:type="spellEnd"/>
                    <w:r w:rsidR="008145E1" w:rsidRPr="0075613F">
                      <w:t xml:space="preserve"> (</w:t>
                    </w:r>
                    <w:r w:rsidR="008145E1" w:rsidRPr="0075613F">
                      <w:rPr>
                        <w:i/>
                      </w:rPr>
                      <w:t>Response</w:t>
                    </w:r>
                    <w:r w:rsidR="008145E1" w:rsidRPr="0075613F">
                      <w:t>)</w:t>
                    </w:r>
                    <w:r w:rsidR="008145E1">
                      <w:t xml:space="preserve"> respectively, he</w:t>
                    </w:r>
                    <w:r w:rsidR="008145E1" w:rsidRPr="0075613F">
                      <w:t xml:space="preserve"> took up writing as profession. At 26, he married </w:t>
                    </w:r>
                    <w:proofErr w:type="spellStart"/>
                    <w:r w:rsidR="008145E1" w:rsidRPr="0075613F">
                      <w:t>Protiva</w:t>
                    </w:r>
                    <w:proofErr w:type="spellEnd"/>
                    <w:r w:rsidR="008145E1" w:rsidRPr="0075613F">
                      <w:t xml:space="preserve"> </w:t>
                    </w:r>
                    <w:proofErr w:type="spellStart"/>
                    <w:r w:rsidR="008145E1" w:rsidRPr="0075613F">
                      <w:t>Som</w:t>
                    </w:r>
                    <w:proofErr w:type="spellEnd"/>
                    <w:r w:rsidR="008145E1" w:rsidRPr="0075613F">
                      <w:t>, a singer who later became a fiction writer</w:t>
                    </w:r>
                    <w:r w:rsidR="008145E1">
                      <w:t xml:space="preserve"> as well</w:t>
                    </w:r>
                    <w:r w:rsidR="008145E1" w:rsidRPr="0075613F">
                      <w:t>.</w:t>
                    </w:r>
                  </w:sdtContent>
                </w:sdt>
                <w:r w:rsidR="008145E1" w:rsidRPr="0075613F">
                  <w:t xml:space="preserve"> </w:t>
                </w:r>
              </w:p>
              <w:p w14:paraId="47A63CFD" w14:textId="77777777" w:rsidR="008145E1" w:rsidRDefault="008145E1" w:rsidP="008145E1"/>
              <w:p w14:paraId="45F40CB7" w14:textId="05F70381" w:rsidR="00E85A05" w:rsidRPr="0075613F" w:rsidRDefault="008145E1" w:rsidP="00B42DEE">
                <w:r w:rsidRPr="0075613F">
                  <w:t xml:space="preserve">By </w:t>
                </w:r>
                <w:r>
                  <w:t>age 26,</w:t>
                </w:r>
                <w:r w:rsidRPr="0075613F">
                  <w:t xml:space="preserve"> he had begun teaching at Ripo</w:t>
                </w:r>
                <w:r>
                  <w:t xml:space="preserve">n (now </w:t>
                </w:r>
                <w:proofErr w:type="spellStart"/>
                <w:r>
                  <w:t>Surendranath</w:t>
                </w:r>
                <w:proofErr w:type="spellEnd"/>
                <w:r>
                  <w:t>) College. Within</w:t>
                </w:r>
                <w:r w:rsidRPr="0075613F">
                  <w:t xml:space="preserve"> a year, he </w:t>
                </w:r>
                <w:r>
                  <w:t xml:space="preserve">founded a </w:t>
                </w:r>
                <w:proofErr w:type="gramStart"/>
                <w:r>
                  <w:t>periodical,</w:t>
                </w:r>
                <w:proofErr w:type="gram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r w:rsidRPr="0075613F">
                  <w:t>(</w:t>
                </w:r>
                <w:r w:rsidRPr="0075613F">
                  <w:rPr>
                    <w:i/>
                  </w:rPr>
                  <w:t>Poetry</w:t>
                </w:r>
                <w:r w:rsidRPr="0075613F">
                  <w:t>, 1935</w:t>
                </w:r>
                <w:r w:rsidRPr="0075613F">
                  <w:rPr>
                    <w:color w:val="333333"/>
                  </w:rPr>
                  <w:t>–</w:t>
                </w:r>
                <w:r w:rsidRPr="0075613F">
                  <w:t>1961)</w:t>
                </w:r>
                <w:r>
                  <w:t xml:space="preserve">, with </w:t>
                </w:r>
                <w:proofErr w:type="spellStart"/>
                <w:r>
                  <w:t>Premendra</w:t>
                </w:r>
                <w:proofErr w:type="spellEnd"/>
                <w:r>
                  <w:t xml:space="preserve"> </w:t>
                </w:r>
                <w:proofErr w:type="spellStart"/>
                <w:r>
                  <w:t>Mitra</w:t>
                </w:r>
                <w:proofErr w:type="spellEnd"/>
                <w:r>
                  <w:t xml:space="preserve"> and Samar Sen.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>
                  <w:t xml:space="preserve"> was</w:t>
                </w:r>
                <w:r w:rsidRPr="0075613F">
                  <w:t xml:space="preserve"> solely devoted to poetry, </w:t>
                </w:r>
                <w:r>
                  <w:t xml:space="preserve">and became an important venue </w:t>
                </w:r>
                <w:r w:rsidRPr="0075613F">
                  <w:t>for multiple generations of poets</w:t>
                </w:r>
                <w:r>
                  <w:t>. He also began publishing</w:t>
                </w:r>
                <w:r w:rsidRPr="0075613F">
                  <w:t xml:space="preserve"> new poetry, including an anthology of modern Bengali poetry (</w:t>
                </w:r>
                <w:proofErr w:type="spellStart"/>
                <w:r w:rsidRPr="0075613F">
                  <w:rPr>
                    <w:i/>
                  </w:rPr>
                  <w:t>Ādhunik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Bānglā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Pr="0075613F">
                  <w:t xml:space="preserve">, 1940, which he later edited himself) and a series of sixteen-pagers, </w:t>
                </w:r>
                <w:proofErr w:type="spellStart"/>
                <w:r w:rsidRPr="0075613F">
                  <w:rPr>
                    <w:i/>
                  </w:rPr>
                  <w:t>Ek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Paysāy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Ekti</w:t>
                </w:r>
                <w:proofErr w:type="spellEnd"/>
                <w:r w:rsidRPr="0075613F">
                  <w:t xml:space="preserve"> (</w:t>
                </w:r>
                <w:r>
                  <w:t>‘</w:t>
                </w:r>
                <w:r w:rsidRPr="0075613F">
                  <w:t xml:space="preserve">Poems a </w:t>
                </w:r>
                <w:proofErr w:type="spellStart"/>
                <w:r w:rsidRPr="0075613F">
                  <w:t>Paysa</w:t>
                </w:r>
                <w:proofErr w:type="spellEnd"/>
                <w:r w:rsidRPr="0075613F">
                  <w:t xml:space="preserve"> Each</w:t>
                </w:r>
                <w:r>
                  <w:t>’</w:t>
                </w:r>
                <w:r w:rsidRPr="0075613F">
                  <w:t>).</w:t>
                </w:r>
              </w:p>
            </w:tc>
          </w:sdtContent>
        </w:sdt>
      </w:tr>
      <w:tr w:rsidR="003F0D73" w:rsidRPr="0075613F" w14:paraId="5A0B41CA" w14:textId="77777777" w:rsidTr="003F0D73">
        <w:sdt>
          <w:sdtPr>
            <w:alias w:val="Article text"/>
            <w:tag w:val="articleText"/>
            <w:id w:val="634067588"/>
            <w:placeholder>
              <w:docPart w:val="11AB57E2D51D4513A38E3904D67638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845F3D" w14:textId="5E9A1F7E" w:rsidR="006D5891" w:rsidRDefault="003D0167" w:rsidP="006D5891">
                <w:sdt>
                  <w:sdtPr>
                    <w:alias w:val="Abstract"/>
                    <w:tag w:val="abstract"/>
                    <w:id w:val="1512104620"/>
                    <w:placeholder>
                      <w:docPart w:val="3D43E1F2E307454ABF153C74488A11CE"/>
                    </w:placeholder>
                  </w:sdtPr>
                  <w:sdtEndPr/>
                  <w:sdtContent>
                    <w:proofErr w:type="spellStart"/>
                    <w:r w:rsidR="006D5891" w:rsidRPr="0075613F">
                      <w:t>Buddhadeva</w:t>
                    </w:r>
                    <w:proofErr w:type="spellEnd"/>
                    <w:r w:rsidR="006D5891" w:rsidRPr="0075613F">
                      <w:t xml:space="preserve"> Bose was a major Bengali poet, </w:t>
                    </w:r>
                    <w:r w:rsidR="006D5891">
                      <w:t>who showed</w:t>
                    </w:r>
                    <w:r w:rsidR="006D5891" w:rsidRPr="0075613F">
                      <w:t xml:space="preserve"> an exemplary dedication to modernism. He was a novelist, short-story writer, essayist, playwright, children’s writer</w:t>
                    </w:r>
                    <w:r w:rsidR="006D5891">
                      <w:t>,</w:t>
                    </w:r>
                    <w:r w:rsidR="006D5891" w:rsidRPr="0075613F">
                      <w:t xml:space="preserve"> and translator</w:t>
                    </w:r>
                    <w:r w:rsidR="006D5891">
                      <w:t xml:space="preserve"> who </w:t>
                    </w:r>
                    <w:r w:rsidR="006D5891" w:rsidRPr="0075613F">
                      <w:t>author</w:t>
                    </w:r>
                    <w:r w:rsidR="006D5891">
                      <w:t xml:space="preserve">ed over 150 titles. </w:t>
                    </w:r>
                    <w:r w:rsidR="006D5891" w:rsidRPr="0075613F">
                      <w:t xml:space="preserve">Born in </w:t>
                    </w:r>
                    <w:proofErr w:type="spellStart"/>
                    <w:r w:rsidR="006D5891" w:rsidRPr="0075613F">
                      <w:t>Comilla</w:t>
                    </w:r>
                    <w:proofErr w:type="spellEnd"/>
                    <w:r w:rsidR="006D5891" w:rsidRPr="0075613F">
                      <w:t xml:space="preserve">, he grew up in </w:t>
                    </w:r>
                    <w:proofErr w:type="spellStart"/>
                    <w:r w:rsidR="006D5891" w:rsidRPr="0075613F">
                      <w:t>Noakhali</w:t>
                    </w:r>
                    <w:proofErr w:type="spellEnd"/>
                    <w:r w:rsidR="006D5891" w:rsidRPr="0075613F">
                      <w:t xml:space="preserve"> and </w:t>
                    </w:r>
                    <w:r w:rsidR="006D5891">
                      <w:t xml:space="preserve">Dhaka (all in Bangladesh now). </w:t>
                    </w:r>
                    <w:r w:rsidR="006D5891" w:rsidRPr="0075613F">
                      <w:t>While at</w:t>
                    </w:r>
                    <w:r w:rsidR="006D5891">
                      <w:t>tending</w:t>
                    </w:r>
                    <w:r w:rsidR="006D5891" w:rsidRPr="0075613F">
                      <w:t xml:space="preserve"> college, he </w:t>
                    </w:r>
                    <w:r w:rsidR="006D5891">
                      <w:t>started a monthly publication</w:t>
                    </w:r>
                    <w:r w:rsidR="006D5891" w:rsidRPr="0075613F">
                      <w:t xml:space="preserve"> with </w:t>
                    </w:r>
                    <w:proofErr w:type="spellStart"/>
                    <w:r w:rsidR="006D5891" w:rsidRPr="0075613F">
                      <w:t>Ajit</w:t>
                    </w:r>
                    <w:proofErr w:type="spellEnd"/>
                    <w:r w:rsidR="006D5891" w:rsidRPr="0075613F">
                      <w:t xml:space="preserve"> </w:t>
                    </w:r>
                    <w:proofErr w:type="spellStart"/>
                    <w:r w:rsidR="006D5891" w:rsidRPr="0075613F">
                      <w:t>Datta</w:t>
                    </w:r>
                    <w:proofErr w:type="spellEnd"/>
                    <w:r w:rsidR="006D5891" w:rsidRPr="0075613F">
                      <w:t xml:space="preserve"> </w:t>
                    </w:r>
                    <w:r w:rsidR="006D5891">
                      <w:t>called</w:t>
                    </w:r>
                    <w:r w:rsidR="006D5891" w:rsidRPr="0075613F">
                      <w:t xml:space="preserve"> </w:t>
                    </w:r>
                    <w:proofErr w:type="spellStart"/>
                    <w:r w:rsidR="006D5891" w:rsidRPr="0075613F">
                      <w:rPr>
                        <w:i/>
                      </w:rPr>
                      <w:t>Pragati</w:t>
                    </w:r>
                    <w:proofErr w:type="spellEnd"/>
                    <w:r w:rsidR="006D5891" w:rsidRPr="0075613F">
                      <w:t xml:space="preserve"> (</w:t>
                    </w:r>
                    <w:r w:rsidR="006D5891" w:rsidRPr="0075613F">
                      <w:rPr>
                        <w:i/>
                      </w:rPr>
                      <w:t>Progress</w:t>
                    </w:r>
                    <w:r w:rsidR="006D5891" w:rsidRPr="0075613F">
                      <w:t>, 1927</w:t>
                    </w:r>
                    <w:r w:rsidR="006D5891" w:rsidRPr="0075613F">
                      <w:rPr>
                        <w:color w:val="333333"/>
                      </w:rPr>
                      <w:t>–</w:t>
                    </w:r>
                    <w:r w:rsidR="006D5891" w:rsidRPr="0075613F">
                      <w:t>1929). At 23,</w:t>
                    </w:r>
                    <w:r w:rsidR="006D5891">
                      <w:t xml:space="preserve"> he moved to Kolkata. W</w:t>
                    </w:r>
                    <w:r w:rsidR="006D5891" w:rsidRPr="0075613F">
                      <w:t xml:space="preserve">ith a distinctive book of poems and a novel to his credit, </w:t>
                    </w:r>
                    <w:proofErr w:type="spellStart"/>
                    <w:r w:rsidR="006D5891" w:rsidRPr="0075613F">
                      <w:rPr>
                        <w:i/>
                      </w:rPr>
                      <w:t>Bandīr</w:t>
                    </w:r>
                    <w:proofErr w:type="spellEnd"/>
                    <w:r w:rsidR="006D5891" w:rsidRPr="0075613F">
                      <w:rPr>
                        <w:i/>
                      </w:rPr>
                      <w:t xml:space="preserve"> </w:t>
                    </w:r>
                    <w:proofErr w:type="spellStart"/>
                    <w:r w:rsidR="006D5891" w:rsidRPr="0075613F">
                      <w:rPr>
                        <w:i/>
                      </w:rPr>
                      <w:t>Bandanā</w:t>
                    </w:r>
                    <w:proofErr w:type="spellEnd"/>
                    <w:r w:rsidR="006D5891" w:rsidRPr="0075613F">
                      <w:t xml:space="preserve"> (</w:t>
                    </w:r>
                    <w:r w:rsidR="006D5891" w:rsidRPr="0075613F">
                      <w:rPr>
                        <w:i/>
                      </w:rPr>
                      <w:t>Prisoner’s Song</w:t>
                    </w:r>
                    <w:r w:rsidR="006D5891" w:rsidRPr="0075613F">
                      <w:t xml:space="preserve">) and </w:t>
                    </w:r>
                    <w:proofErr w:type="spellStart"/>
                    <w:r w:rsidR="006D5891" w:rsidRPr="0075613F">
                      <w:rPr>
                        <w:i/>
                      </w:rPr>
                      <w:t>Sādā</w:t>
                    </w:r>
                    <w:proofErr w:type="spellEnd"/>
                    <w:r w:rsidR="006D5891" w:rsidRPr="0075613F">
                      <w:t xml:space="preserve"> (</w:t>
                    </w:r>
                    <w:r w:rsidR="006D5891" w:rsidRPr="0075613F">
                      <w:rPr>
                        <w:i/>
                      </w:rPr>
                      <w:t>Response</w:t>
                    </w:r>
                    <w:r w:rsidR="006D5891" w:rsidRPr="0075613F">
                      <w:t>)</w:t>
                    </w:r>
                    <w:r w:rsidR="006D5891">
                      <w:t xml:space="preserve"> respectively, he</w:t>
                    </w:r>
                    <w:r w:rsidR="006D5891" w:rsidRPr="0075613F">
                      <w:t xml:space="preserve"> took up writing as profession. At 26, he married </w:t>
                    </w:r>
                    <w:proofErr w:type="spellStart"/>
                    <w:r w:rsidR="006D5891" w:rsidRPr="0075613F">
                      <w:t>Protiva</w:t>
                    </w:r>
                    <w:proofErr w:type="spellEnd"/>
                    <w:r w:rsidR="006D5891" w:rsidRPr="0075613F">
                      <w:t xml:space="preserve"> </w:t>
                    </w:r>
                    <w:proofErr w:type="spellStart"/>
                    <w:r w:rsidR="006D5891" w:rsidRPr="0075613F">
                      <w:t>Som</w:t>
                    </w:r>
                    <w:proofErr w:type="spellEnd"/>
                    <w:r w:rsidR="006D5891" w:rsidRPr="0075613F">
                      <w:t>, a singer who later became a fiction writer</w:t>
                    </w:r>
                    <w:r w:rsidR="006D5891">
                      <w:t xml:space="preserve"> as well</w:t>
                    </w:r>
                    <w:r w:rsidR="006D5891" w:rsidRPr="0075613F">
                      <w:t>.</w:t>
                    </w:r>
                  </w:sdtContent>
                </w:sdt>
                <w:r w:rsidR="0035325E" w:rsidRPr="0075613F">
                  <w:t xml:space="preserve"> </w:t>
                </w:r>
              </w:p>
              <w:p w14:paraId="093FF524" w14:textId="77777777" w:rsidR="006D5891" w:rsidRDefault="006D5891" w:rsidP="0075613F"/>
              <w:p w14:paraId="0F52F644" w14:textId="6DB93AD8" w:rsidR="008101B4" w:rsidRDefault="0035325E" w:rsidP="0075613F">
                <w:r w:rsidRPr="0075613F">
                  <w:t xml:space="preserve">By </w:t>
                </w:r>
                <w:r w:rsidR="006D5891">
                  <w:t>age 26,</w:t>
                </w:r>
                <w:r w:rsidRPr="0075613F">
                  <w:t xml:space="preserve"> he had begun teaching at Ripo</w:t>
                </w:r>
                <w:r w:rsidR="006D5891">
                  <w:t xml:space="preserve">n (now </w:t>
                </w:r>
                <w:proofErr w:type="spellStart"/>
                <w:r w:rsidR="006D5891">
                  <w:t>Surendranath</w:t>
                </w:r>
                <w:proofErr w:type="spellEnd"/>
                <w:r w:rsidR="006D5891">
                  <w:t>) College. Within</w:t>
                </w:r>
                <w:r w:rsidRPr="0075613F">
                  <w:t xml:space="preserve"> a year, he </w:t>
                </w:r>
                <w:r w:rsidR="006D5891">
                  <w:t xml:space="preserve">founded a </w:t>
                </w:r>
                <w:proofErr w:type="gramStart"/>
                <w:r w:rsidR="006D5891">
                  <w:t>periodical,</w:t>
                </w:r>
                <w:proofErr w:type="gramEnd"/>
                <w:r w:rsidR="006D5891" w:rsidRPr="0075613F">
                  <w:rPr>
                    <w:i/>
                  </w:rPr>
                  <w:t xml:space="preserve"> </w:t>
                </w:r>
                <w:proofErr w:type="spellStart"/>
                <w:r w:rsidR="006D5891" w:rsidRPr="0075613F">
                  <w:rPr>
                    <w:i/>
                  </w:rPr>
                  <w:t>Kavitā</w:t>
                </w:r>
                <w:proofErr w:type="spellEnd"/>
                <w:r w:rsidR="006D5891" w:rsidRPr="0075613F">
                  <w:rPr>
                    <w:i/>
                  </w:rPr>
                  <w:t xml:space="preserve"> </w:t>
                </w:r>
                <w:r w:rsidR="006D5891" w:rsidRPr="0075613F">
                  <w:t>(</w:t>
                </w:r>
                <w:r w:rsidR="006D5891" w:rsidRPr="0075613F">
                  <w:rPr>
                    <w:i/>
                  </w:rPr>
                  <w:t>Poetry</w:t>
                </w:r>
                <w:r w:rsidR="006D5891" w:rsidRPr="0075613F">
                  <w:t>, 1935</w:t>
                </w:r>
                <w:r w:rsidR="006D5891" w:rsidRPr="0075613F">
                  <w:rPr>
                    <w:color w:val="333333"/>
                  </w:rPr>
                  <w:t>–</w:t>
                </w:r>
                <w:r w:rsidR="006D5891" w:rsidRPr="0075613F">
                  <w:t>1961)</w:t>
                </w:r>
                <w:r w:rsidR="006D5891">
                  <w:t>, wit</w:t>
                </w:r>
                <w:r w:rsidR="00EB02DD">
                  <w:t xml:space="preserve">h </w:t>
                </w:r>
                <w:proofErr w:type="spellStart"/>
                <w:r w:rsidR="00EB02DD">
                  <w:t>Premendra</w:t>
                </w:r>
                <w:proofErr w:type="spellEnd"/>
                <w:r w:rsidR="00EB02DD">
                  <w:t xml:space="preserve"> </w:t>
                </w:r>
                <w:proofErr w:type="spellStart"/>
                <w:r w:rsidR="00EB02DD">
                  <w:t>Mitra</w:t>
                </w:r>
                <w:proofErr w:type="spellEnd"/>
                <w:r w:rsidR="00EB02DD">
                  <w:t xml:space="preserve"> and Samar Sen. </w:t>
                </w:r>
                <w:proofErr w:type="spellStart"/>
                <w:r w:rsidR="00EB02DD" w:rsidRPr="0075613F">
                  <w:rPr>
                    <w:i/>
                  </w:rPr>
                  <w:t>Kavitā</w:t>
                </w:r>
                <w:proofErr w:type="spellEnd"/>
                <w:r w:rsidR="00EB02DD">
                  <w:t xml:space="preserve"> </w:t>
                </w:r>
                <w:r w:rsidR="006D5891">
                  <w:t>was</w:t>
                </w:r>
                <w:r w:rsidRPr="0075613F">
                  <w:t xml:space="preserve"> solely devoted to poetry, </w:t>
                </w:r>
                <w:r w:rsidR="006D5891">
                  <w:t xml:space="preserve">and became an important venue </w:t>
                </w:r>
                <w:r w:rsidRPr="0075613F">
                  <w:t>for multiple</w:t>
                </w:r>
                <w:r w:rsidR="000435CE" w:rsidRPr="0075613F">
                  <w:t xml:space="preserve"> </w:t>
                </w:r>
                <w:r w:rsidRPr="0075613F">
                  <w:t>generations of poets</w:t>
                </w:r>
                <w:r w:rsidR="00EB02DD">
                  <w:t>. He also began</w:t>
                </w:r>
                <w:r w:rsidR="00C6331E">
                  <w:t xml:space="preserve"> publishing</w:t>
                </w:r>
                <w:r w:rsidRPr="0075613F">
                  <w:t xml:space="preserve"> new poetry, including an anthology of modern Bengali poetry (</w:t>
                </w:r>
                <w:proofErr w:type="spellStart"/>
                <w:r w:rsidRPr="0075613F">
                  <w:rPr>
                    <w:i/>
                  </w:rPr>
                  <w:t>Ādhunik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Bānglā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Pr="0075613F">
                  <w:t xml:space="preserve">, 1940, which he later edited himself) and a series of sixteen-pagers, </w:t>
                </w:r>
                <w:proofErr w:type="spellStart"/>
                <w:r w:rsidRPr="0075613F">
                  <w:rPr>
                    <w:i/>
                  </w:rPr>
                  <w:t>Ek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Paysāy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Ekti</w:t>
                </w:r>
                <w:proofErr w:type="spellEnd"/>
                <w:r w:rsidRPr="0075613F">
                  <w:t xml:space="preserve"> (</w:t>
                </w:r>
                <w:r w:rsidR="006D5891">
                  <w:t>‘</w:t>
                </w:r>
                <w:r w:rsidRPr="0075613F">
                  <w:t xml:space="preserve">Poems a </w:t>
                </w:r>
                <w:proofErr w:type="spellStart"/>
                <w:r w:rsidRPr="0075613F">
                  <w:t>Paysa</w:t>
                </w:r>
                <w:proofErr w:type="spellEnd"/>
                <w:r w:rsidRPr="0075613F">
                  <w:t xml:space="preserve"> Each</w:t>
                </w:r>
                <w:r w:rsidR="006D5891">
                  <w:t>’</w:t>
                </w:r>
                <w:r w:rsidRPr="0075613F">
                  <w:t>).</w:t>
                </w:r>
              </w:p>
              <w:p w14:paraId="41495F61" w14:textId="7CBE507D" w:rsidR="0035325E" w:rsidRPr="0075613F" w:rsidRDefault="0035325E" w:rsidP="0075613F">
                <w:r w:rsidRPr="0075613F">
                  <w:t xml:space="preserve"> </w:t>
                </w:r>
              </w:p>
              <w:p w14:paraId="36DCEBEC" w14:textId="67A260EC" w:rsidR="0035325E" w:rsidRDefault="0035325E" w:rsidP="0075613F">
                <w:r w:rsidRPr="0075613F">
                  <w:t xml:space="preserve">Before long, he gave up his </w:t>
                </w:r>
                <w:r w:rsidR="008101B4">
                  <w:t>job at the college</w:t>
                </w:r>
                <w:r w:rsidRPr="0075613F">
                  <w:t xml:space="preserve">, though a decade later he joined the newly established </w:t>
                </w:r>
                <w:proofErr w:type="spellStart"/>
                <w:r w:rsidRPr="0075613F">
                  <w:t>Jadavpur</w:t>
                </w:r>
                <w:proofErr w:type="spellEnd"/>
                <w:r w:rsidRPr="0075613F">
                  <w:t xml:space="preserve"> University as the founding profes</w:t>
                </w:r>
                <w:r w:rsidR="008101B4">
                  <w:t>sor of Comparative Literature. During interim, he</w:t>
                </w:r>
                <w:r w:rsidR="00EB02DD">
                  <w:t xml:space="preserve"> tried his hand at</w:t>
                </w:r>
                <w:r w:rsidRPr="0075613F">
                  <w:t xml:space="preserve"> journalism, had a brief assignment with UNESCO, and </w:t>
                </w:r>
                <w:r w:rsidR="008101B4">
                  <w:t>was</w:t>
                </w:r>
                <w:r w:rsidRPr="0075613F">
                  <w:t xml:space="preserve"> a Fulbright </w:t>
                </w:r>
                <w:r w:rsidR="008101B4">
                  <w:t>scholar in the United States. However, he</w:t>
                </w:r>
                <w:r w:rsidRPr="0075613F">
                  <w:t xml:space="preserve"> always </w:t>
                </w:r>
                <w:r w:rsidR="008101B4">
                  <w:t>said he was</w:t>
                </w:r>
                <w:r w:rsidRPr="0075613F">
                  <w:t xml:space="preserve"> the happiest at his </w:t>
                </w:r>
                <w:r w:rsidR="006D5891">
                  <w:t>‘</w:t>
                </w:r>
                <w:r w:rsidRPr="0075613F">
                  <w:t>enchanted desk.</w:t>
                </w:r>
                <w:r w:rsidR="006D5891">
                  <w:t>’</w:t>
                </w:r>
                <w:r w:rsidRPr="0075613F">
                  <w:t xml:space="preserve"> </w:t>
                </w:r>
              </w:p>
              <w:p w14:paraId="0595305E" w14:textId="77777777" w:rsidR="006D5891" w:rsidRPr="0075613F" w:rsidRDefault="006D5891" w:rsidP="0075613F"/>
              <w:p w14:paraId="545394D9" w14:textId="5A9FC05D" w:rsidR="0035325E" w:rsidRDefault="0035325E" w:rsidP="0075613F">
                <w:proofErr w:type="spellStart"/>
                <w:r w:rsidRPr="0075613F">
                  <w:t>Buddhadeva</w:t>
                </w:r>
                <w:proofErr w:type="spellEnd"/>
                <w:r w:rsidRPr="0075613F">
                  <w:t xml:space="preserve"> Bose was author of seventeen books of poems and a book o</w:t>
                </w:r>
                <w:r w:rsidR="00EB02DD">
                  <w:t>f poems for children. During</w:t>
                </w:r>
                <w:r w:rsidR="009540F1">
                  <w:t xml:space="preserve"> the early years of his career</w:t>
                </w:r>
                <w:r w:rsidR="0052511C">
                  <w:t>,</w:t>
                </w:r>
                <w:r w:rsidR="009540F1">
                  <w:t xml:space="preserve"> his prose could be characterized as</w:t>
                </w:r>
                <w:r w:rsidR="0052511C">
                  <w:t xml:space="preserve"> </w:t>
                </w:r>
                <w:r w:rsidR="009540F1">
                  <w:t>flowing</w:t>
                </w:r>
                <w:r w:rsidRPr="0075613F">
                  <w:t xml:space="preserve"> without compromising skill (witness </w:t>
                </w:r>
                <w:proofErr w:type="spellStart"/>
                <w:r w:rsidRPr="0075613F">
                  <w:rPr>
                    <w:i/>
                  </w:rPr>
                  <w:t>Kankābatī</w:t>
                </w:r>
                <w:proofErr w:type="spellEnd"/>
                <w:r w:rsidR="009540F1">
                  <w:t>).</w:t>
                </w:r>
                <w:r w:rsidRPr="0075613F">
                  <w:t xml:space="preserve"> </w:t>
                </w:r>
                <w:r w:rsidR="009540F1">
                  <w:t>Before long, he adopted an increasingly</w:t>
                </w:r>
                <w:r w:rsidRPr="0075613F">
                  <w:t xml:space="preserve"> terse </w:t>
                </w:r>
                <w:r w:rsidR="009540F1">
                  <w:t>style</w:t>
                </w:r>
                <w:r w:rsidRPr="0075613F">
                  <w:t xml:space="preserve"> (</w:t>
                </w:r>
                <w:r w:rsidRPr="0075613F">
                  <w:rPr>
                    <w:i/>
                  </w:rPr>
                  <w:t xml:space="preserve">Je </w:t>
                </w:r>
                <w:proofErr w:type="spellStart"/>
                <w:r w:rsidRPr="0075613F">
                  <w:rPr>
                    <w:i/>
                  </w:rPr>
                  <w:t>Āndhār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Ālor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Adhik</w:t>
                </w:r>
                <w:proofErr w:type="spellEnd"/>
                <w:r w:rsidR="009540F1">
                  <w:t xml:space="preserve"> </w:t>
                </w:r>
                <w:r w:rsidRPr="0075613F">
                  <w:t>[</w:t>
                </w:r>
                <w:r w:rsidRPr="0075613F">
                  <w:rPr>
                    <w:i/>
                  </w:rPr>
                  <w:t>The Darkness that</w:t>
                </w:r>
                <w:r w:rsidRPr="0075613F">
                  <w:t xml:space="preserve"> </w:t>
                </w:r>
                <w:r w:rsidRPr="0075613F">
                  <w:rPr>
                    <w:i/>
                  </w:rPr>
                  <w:t>Is More than Light</w:t>
                </w:r>
                <w:r w:rsidRPr="0075613F">
                  <w:t>]</w:t>
                </w:r>
                <w:r w:rsidR="009540F1">
                  <w:t xml:space="preserve"> demonstrates his pity style best</w:t>
                </w:r>
                <w:r w:rsidR="008D22F9">
                  <w:t>). E</w:t>
                </w:r>
                <w:r w:rsidR="009540F1">
                  <w:t>ventually</w:t>
                </w:r>
                <w:r w:rsidR="0052511C">
                  <w:t>,</w:t>
                </w:r>
                <w:r w:rsidR="009540F1">
                  <w:t xml:space="preserve"> </w:t>
                </w:r>
                <w:r w:rsidR="0052511C">
                  <w:t>he found a way to combine</w:t>
                </w:r>
                <w:r w:rsidR="008D22F9">
                  <w:t xml:space="preserve"> terseness with</w:t>
                </w:r>
                <w:r w:rsidRPr="0075613F">
                  <w:t xml:space="preserve"> </w:t>
                </w:r>
                <w:r w:rsidR="008D22F9">
                  <w:t>his more fluid style, as in his final</w:t>
                </w:r>
                <w:r w:rsidRPr="0075613F">
                  <w:t xml:space="preserve"> book </w:t>
                </w:r>
                <w:proofErr w:type="spellStart"/>
                <w:r w:rsidRPr="0075613F">
                  <w:rPr>
                    <w:i/>
                  </w:rPr>
                  <w:t>Svāgatabidāy</w:t>
                </w:r>
                <w:proofErr w:type="spellEnd"/>
                <w:r w:rsidRPr="0075613F">
                  <w:rPr>
                    <w:i/>
                  </w:rPr>
                  <w:t xml:space="preserve"> o </w:t>
                </w:r>
                <w:proofErr w:type="spellStart"/>
                <w:r w:rsidRPr="0075613F">
                  <w:rPr>
                    <w:i/>
                  </w:rPr>
                  <w:t>Anyānya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="008D22F9">
                  <w:t xml:space="preserve"> </w:t>
                </w:r>
                <w:r w:rsidRPr="0075613F">
                  <w:t>[</w:t>
                </w:r>
                <w:r w:rsidRPr="0075613F">
                  <w:rPr>
                    <w:i/>
                  </w:rPr>
                  <w:t>Welcome Farewell and Other Poems</w:t>
                </w:r>
                <w:r w:rsidRPr="0075613F">
                  <w:t xml:space="preserve">]). </w:t>
                </w:r>
                <w:r w:rsidR="0052511C">
                  <w:t>H</w:t>
                </w:r>
                <w:r w:rsidR="008D22F9">
                  <w:t>is main</w:t>
                </w:r>
                <w:r w:rsidRPr="0075613F">
                  <w:t xml:space="preserve"> contribution</w:t>
                </w:r>
                <w:r w:rsidR="008D22F9">
                  <w:t xml:space="preserve"> to Bengali modernism</w:t>
                </w:r>
                <w:r w:rsidRPr="0075613F">
                  <w:t xml:space="preserve"> was the stream of consciousness</w:t>
                </w:r>
                <w:r w:rsidR="008D22F9">
                  <w:t xml:space="preserve"> form as seen in </w:t>
                </w:r>
                <w:r w:rsidRPr="0075613F">
                  <w:t xml:space="preserve">his masterpiece </w:t>
                </w:r>
                <w:proofErr w:type="spellStart"/>
                <w:r w:rsidRPr="0075613F">
                  <w:rPr>
                    <w:i/>
                  </w:rPr>
                  <w:t>Tithidor</w:t>
                </w:r>
                <w:proofErr w:type="spellEnd"/>
                <w:r w:rsidR="008D22F9">
                  <w:t xml:space="preserve"> </w:t>
                </w:r>
                <w:r w:rsidRPr="0075613F">
                  <w:t>[</w:t>
                </w:r>
                <w:r w:rsidRPr="0075613F">
                  <w:rPr>
                    <w:i/>
                  </w:rPr>
                  <w:t>Sacred Ties</w:t>
                </w:r>
                <w:r w:rsidR="008D22F9">
                  <w:t>]</w:t>
                </w:r>
                <w:r w:rsidRPr="0075613F">
                  <w:t xml:space="preserve">. </w:t>
                </w:r>
                <w:r w:rsidR="00B22591">
                  <w:t xml:space="preserve">The poetic language of </w:t>
                </w:r>
                <w:proofErr w:type="spellStart"/>
                <w:r w:rsidR="00B22591" w:rsidRPr="00B22591">
                  <w:rPr>
                    <w:i/>
                  </w:rPr>
                  <w:t>Tithidor</w:t>
                </w:r>
                <w:proofErr w:type="spellEnd"/>
                <w:r w:rsidR="00B22591">
                  <w:t xml:space="preserve"> also characterizes </w:t>
                </w:r>
                <w:r w:rsidRPr="0075613F">
                  <w:t xml:space="preserve">his later short stories. His essays </w:t>
                </w:r>
                <w:r w:rsidR="00B22591">
                  <w:t>ranged from belles-lettres to travelogues to</w:t>
                </w:r>
                <w:r w:rsidRPr="0075613F">
                  <w:t xml:space="preserve"> autobiography and, above all, criticism. He wrote extensively on his great predecessor, Rabindranath Tagore, and also on his contemporaries, especially </w:t>
                </w:r>
                <w:proofErr w:type="spellStart"/>
                <w:r w:rsidRPr="0075613F">
                  <w:t>Jibanananda</w:t>
                </w:r>
                <w:proofErr w:type="spellEnd"/>
                <w:r w:rsidRPr="0075613F">
                  <w:t xml:space="preserve"> Das and </w:t>
                </w:r>
                <w:proofErr w:type="spellStart"/>
                <w:r w:rsidRPr="0075613F">
                  <w:t>Sudhindranath</w:t>
                </w:r>
                <w:proofErr w:type="spellEnd"/>
                <w:r w:rsidRPr="0075613F">
                  <w:t xml:space="preserve"> </w:t>
                </w:r>
                <w:proofErr w:type="spellStart"/>
                <w:r w:rsidRPr="0075613F">
                  <w:t>Datta</w:t>
                </w:r>
                <w:proofErr w:type="spellEnd"/>
                <w:r w:rsidRPr="0075613F">
                  <w:t xml:space="preserve">. His last years were largely spent on a book on the </w:t>
                </w:r>
                <w:proofErr w:type="spellStart"/>
                <w:r w:rsidRPr="0075613F">
                  <w:rPr>
                    <w:i/>
                  </w:rPr>
                  <w:t>Mahābhārata</w:t>
                </w:r>
                <w:proofErr w:type="spellEnd"/>
                <w:r w:rsidRPr="0075613F">
                  <w:t xml:space="preserve"> (</w:t>
                </w:r>
                <w:proofErr w:type="spellStart"/>
                <w:r w:rsidRPr="0075613F">
                  <w:rPr>
                    <w:i/>
                  </w:rPr>
                  <w:t>Mahābhārater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Kathā</w:t>
                </w:r>
                <w:proofErr w:type="spellEnd"/>
                <w:r w:rsidRPr="0075613F">
                  <w:t xml:space="preserve">), </w:t>
                </w:r>
                <w:r w:rsidR="0042121A">
                  <w:t>before</w:t>
                </w:r>
                <w:r w:rsidRPr="0075613F">
                  <w:t xml:space="preserve"> which he wrote four verse-plays on themes taken from it</w:t>
                </w:r>
                <w:r w:rsidR="0042121A">
                  <w:t xml:space="preserve"> as well.</w:t>
                </w:r>
                <w:r w:rsidRPr="0075613F">
                  <w:t xml:space="preserve"> He had already written a play on </w:t>
                </w:r>
                <w:proofErr w:type="spellStart"/>
                <w:r w:rsidRPr="0075613F">
                  <w:t>Rishyasringa</w:t>
                </w:r>
                <w:proofErr w:type="spellEnd"/>
                <w:r w:rsidRPr="0075613F">
                  <w:t xml:space="preserve">, </w:t>
                </w:r>
                <w:proofErr w:type="spellStart"/>
                <w:r w:rsidRPr="0075613F">
                  <w:rPr>
                    <w:i/>
                  </w:rPr>
                  <w:t>Tapasvī</w:t>
                </w:r>
                <w:proofErr w:type="spellEnd"/>
                <w:r w:rsidRPr="0075613F">
                  <w:rPr>
                    <w:i/>
                  </w:rPr>
                  <w:t xml:space="preserve"> o </w:t>
                </w:r>
                <w:proofErr w:type="spellStart"/>
                <w:r w:rsidRPr="0075613F">
                  <w:rPr>
                    <w:i/>
                  </w:rPr>
                  <w:t>Taranginī</w:t>
                </w:r>
                <w:proofErr w:type="spellEnd"/>
                <w:r w:rsidRPr="0075613F">
                  <w:t xml:space="preserve"> (</w:t>
                </w:r>
                <w:r w:rsidRPr="0075613F">
                  <w:rPr>
                    <w:i/>
                  </w:rPr>
                  <w:t>The Hermit and the Courtesan</w:t>
                </w:r>
                <w:r w:rsidRPr="0075613F">
                  <w:t>), and one on Electra (</w:t>
                </w:r>
                <w:proofErr w:type="spellStart"/>
                <w:r w:rsidRPr="0075613F">
                  <w:rPr>
                    <w:i/>
                  </w:rPr>
                  <w:t>Kolkātār</w:t>
                </w:r>
                <w:proofErr w:type="spellEnd"/>
                <w:r w:rsidRPr="0075613F">
                  <w:t xml:space="preserve"> [Kolkata’s] </w:t>
                </w:r>
                <w:r w:rsidRPr="0075613F">
                  <w:rPr>
                    <w:i/>
                  </w:rPr>
                  <w:t>Electra</w:t>
                </w:r>
                <w:r w:rsidRPr="0075613F">
                  <w:t xml:space="preserve">). </w:t>
                </w:r>
              </w:p>
              <w:p w14:paraId="1EA4948D" w14:textId="77777777" w:rsidR="00DF6655" w:rsidRPr="0075613F" w:rsidRDefault="00DF6655" w:rsidP="0075613F"/>
              <w:p w14:paraId="25823A0D" w14:textId="477472E2" w:rsidR="0035325E" w:rsidRPr="0075613F" w:rsidRDefault="0035325E" w:rsidP="0075613F">
                <w:r w:rsidRPr="0075613F">
                  <w:t xml:space="preserve">His main translations were of </w:t>
                </w:r>
                <w:proofErr w:type="spellStart"/>
                <w:r w:rsidRPr="0075613F">
                  <w:t>Kālidāsa’s</w:t>
                </w:r>
                <w:proofErr w:type="spellEnd"/>
                <w:r w:rsidRPr="0075613F">
                  <w:t xml:space="preserve"> </w:t>
                </w:r>
                <w:proofErr w:type="spellStart"/>
                <w:r w:rsidRPr="0075613F">
                  <w:rPr>
                    <w:i/>
                  </w:rPr>
                  <w:t>Meghadūta</w:t>
                </w:r>
                <w:proofErr w:type="spellEnd"/>
                <w:r w:rsidRPr="0075613F">
                  <w:t xml:space="preserve">, Baudelaire’s </w:t>
                </w:r>
                <w:r w:rsidRPr="0075613F">
                  <w:rPr>
                    <w:i/>
                  </w:rPr>
                  <w:t xml:space="preserve">Les </w:t>
                </w:r>
                <w:proofErr w:type="spellStart"/>
                <w:r w:rsidRPr="0075613F">
                  <w:rPr>
                    <w:i/>
                  </w:rPr>
                  <w:t>Fleurs</w:t>
                </w:r>
                <w:proofErr w:type="spellEnd"/>
                <w:r w:rsidRPr="0075613F">
                  <w:rPr>
                    <w:i/>
                  </w:rPr>
                  <w:t xml:space="preserve"> du Mal</w:t>
                </w:r>
                <w:r w:rsidRPr="0075613F">
                  <w:t xml:space="preserve">, and selections from </w:t>
                </w:r>
                <w:proofErr w:type="spellStart"/>
                <w:r w:rsidRPr="0075613F">
                  <w:t>Hölderlin</w:t>
                </w:r>
                <w:proofErr w:type="spellEnd"/>
                <w:r w:rsidRPr="0075613F">
                  <w:t xml:space="preserve"> and Rilke</w:t>
                </w:r>
                <w:r w:rsidR="006D5891">
                  <w:t xml:space="preserve">. </w:t>
                </w:r>
                <w:r w:rsidRPr="0075613F">
                  <w:t xml:space="preserve">A champion of his mother tongue, he </w:t>
                </w:r>
                <w:r w:rsidR="00DF6655">
                  <w:t>only wrote in English occasionally,</w:t>
                </w:r>
                <w:r w:rsidRPr="0075613F">
                  <w:t xml:space="preserve"> </w:t>
                </w:r>
                <w:r w:rsidRPr="0075613F">
                  <w:rPr>
                    <w:i/>
                  </w:rPr>
                  <w:t>An Acre of Green Grass</w:t>
                </w:r>
                <w:r w:rsidRPr="0075613F">
                  <w:t xml:space="preserve"> (on current Bengali writing) and </w:t>
                </w:r>
                <w:r w:rsidRPr="0075613F">
                  <w:rPr>
                    <w:i/>
                  </w:rPr>
                  <w:t>Tagore: Portrait of a Poet</w:t>
                </w:r>
                <w:r w:rsidR="00DF6655">
                  <w:t xml:space="preserve"> being two principal works written i</w:t>
                </w:r>
                <w:bookmarkStart w:id="0" w:name="_GoBack"/>
                <w:bookmarkEnd w:id="0"/>
                <w:r w:rsidR="00DF6655">
                  <w:t>n English</w:t>
                </w:r>
                <w:r w:rsidRPr="0075613F">
                  <w:t>.</w:t>
                </w:r>
              </w:p>
              <w:p w14:paraId="0FF9C9CF" w14:textId="77777777" w:rsidR="0035325E" w:rsidRPr="0075613F" w:rsidRDefault="0035325E" w:rsidP="0075613F"/>
              <w:p w14:paraId="7CBFCFCE" w14:textId="77777777" w:rsidR="0035325E" w:rsidRPr="0075613F" w:rsidRDefault="0035325E" w:rsidP="00DD5315">
                <w:pPr>
                  <w:pStyle w:val="Heading1"/>
                  <w:outlineLvl w:val="0"/>
                </w:pPr>
                <w:r w:rsidRPr="0075613F">
                  <w:t>Timeline</w:t>
                </w:r>
              </w:p>
              <w:p w14:paraId="65940838" w14:textId="77777777" w:rsidR="0035325E" w:rsidRPr="0075613F" w:rsidRDefault="0035325E" w:rsidP="00373337">
                <w:pPr>
                  <w:ind w:left="142"/>
                </w:pPr>
                <w:r w:rsidRPr="0075613F">
                  <w:t>1927</w:t>
                </w:r>
                <w:r w:rsidRPr="0075613F">
                  <w:rPr>
                    <w:color w:val="333333"/>
                  </w:rPr>
                  <w:t>–</w:t>
                </w:r>
                <w:r w:rsidRPr="0075613F">
                  <w:t xml:space="preserve">1929: Monthly </w:t>
                </w:r>
                <w:proofErr w:type="spellStart"/>
                <w:r w:rsidRPr="0075613F">
                  <w:rPr>
                    <w:i/>
                  </w:rPr>
                  <w:t>Pragati</w:t>
                </w:r>
                <w:proofErr w:type="spellEnd"/>
                <w:r w:rsidR="00534D19" w:rsidRPr="0075613F">
                  <w:t>,</w:t>
                </w:r>
                <w:r w:rsidRPr="0075613F">
                  <w:t xml:space="preserve"> devoted to modernism</w:t>
                </w:r>
              </w:p>
              <w:p w14:paraId="7B0C4C3E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1930: </w:t>
                </w:r>
                <w:proofErr w:type="spellStart"/>
                <w:r w:rsidRPr="0075613F">
                  <w:rPr>
                    <w:i/>
                  </w:rPr>
                  <w:t>Bandīr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Bandanā</w:t>
                </w:r>
                <w:proofErr w:type="spellEnd"/>
                <w:r w:rsidRPr="0075613F">
                  <w:t>, book of poems</w:t>
                </w:r>
              </w:p>
              <w:p w14:paraId="21D5E90D" w14:textId="77777777" w:rsidR="0035325E" w:rsidRPr="0075613F" w:rsidRDefault="0035325E" w:rsidP="00373337">
                <w:pPr>
                  <w:ind w:left="142"/>
                </w:pPr>
                <w:r w:rsidRPr="0075613F">
                  <w:t>1935</w:t>
                </w:r>
                <w:r w:rsidRPr="0075613F">
                  <w:rPr>
                    <w:color w:val="333333"/>
                  </w:rPr>
                  <w:t>–</w:t>
                </w:r>
                <w:r w:rsidRPr="0075613F">
                  <w:t xml:space="preserve">1961: Quarterly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="00534D19" w:rsidRPr="0075613F">
                  <w:t>,</w:t>
                </w:r>
                <w:r w:rsidRPr="0075613F">
                  <w:t xml:space="preserve"> solely devoted to poetry</w:t>
                </w:r>
              </w:p>
              <w:p w14:paraId="265A5B63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1949: </w:t>
                </w:r>
                <w:proofErr w:type="spellStart"/>
                <w:r w:rsidRPr="0075613F">
                  <w:rPr>
                    <w:i/>
                  </w:rPr>
                  <w:t>Tithidor</w:t>
                </w:r>
                <w:proofErr w:type="spellEnd"/>
                <w:r w:rsidRPr="0075613F">
                  <w:t>, novel</w:t>
                </w:r>
              </w:p>
              <w:p w14:paraId="73709943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1958: </w:t>
                </w:r>
                <w:r w:rsidRPr="0075613F">
                  <w:rPr>
                    <w:i/>
                  </w:rPr>
                  <w:t xml:space="preserve">Je </w:t>
                </w:r>
                <w:proofErr w:type="spellStart"/>
                <w:r w:rsidRPr="0075613F">
                  <w:rPr>
                    <w:i/>
                  </w:rPr>
                  <w:t>Āndhār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Ālor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Adhik</w:t>
                </w:r>
                <w:proofErr w:type="spellEnd"/>
                <w:r w:rsidRPr="0075613F">
                  <w:t>, book of poems</w:t>
                </w:r>
              </w:p>
              <w:p w14:paraId="41B4974D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1961: </w:t>
                </w:r>
                <w:r w:rsidRPr="0075613F">
                  <w:rPr>
                    <w:i/>
                  </w:rPr>
                  <w:t xml:space="preserve">Charles Baudelaire: </w:t>
                </w:r>
                <w:proofErr w:type="spellStart"/>
                <w:r w:rsidRPr="0075613F">
                  <w:rPr>
                    <w:i/>
                  </w:rPr>
                  <w:t>Tānr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Kavitā</w:t>
                </w:r>
                <w:proofErr w:type="spellEnd"/>
                <w:r w:rsidRPr="0075613F">
                  <w:t xml:space="preserve">, translation of </w:t>
                </w:r>
                <w:r w:rsidRPr="0075613F">
                  <w:rPr>
                    <w:i/>
                  </w:rPr>
                  <w:t xml:space="preserve">Les </w:t>
                </w:r>
                <w:proofErr w:type="spellStart"/>
                <w:r w:rsidRPr="0075613F">
                  <w:rPr>
                    <w:i/>
                  </w:rPr>
                  <w:t>Fleurs</w:t>
                </w:r>
                <w:proofErr w:type="spellEnd"/>
                <w:r w:rsidRPr="0075613F">
                  <w:rPr>
                    <w:i/>
                  </w:rPr>
                  <w:t xml:space="preserve"> du Mal</w:t>
                </w:r>
              </w:p>
              <w:p w14:paraId="481D3778" w14:textId="77777777" w:rsidR="0035325E" w:rsidRPr="0075613F" w:rsidRDefault="0035325E" w:rsidP="00373337">
                <w:pPr>
                  <w:ind w:left="142"/>
                </w:pPr>
                <w:r w:rsidRPr="0075613F">
                  <w:t xml:space="preserve">1966: </w:t>
                </w:r>
                <w:proofErr w:type="spellStart"/>
                <w:r w:rsidRPr="0075613F">
                  <w:rPr>
                    <w:i/>
                  </w:rPr>
                  <w:t>Tapasvī</w:t>
                </w:r>
                <w:proofErr w:type="spellEnd"/>
                <w:r w:rsidRPr="0075613F">
                  <w:rPr>
                    <w:i/>
                  </w:rPr>
                  <w:t xml:space="preserve"> o </w:t>
                </w:r>
                <w:proofErr w:type="spellStart"/>
                <w:r w:rsidRPr="0075613F">
                  <w:rPr>
                    <w:i/>
                  </w:rPr>
                  <w:t>Taranginī</w:t>
                </w:r>
                <w:proofErr w:type="spellEnd"/>
                <w:r w:rsidRPr="0075613F">
                  <w:t>, play</w:t>
                </w:r>
              </w:p>
              <w:p w14:paraId="4265E4E7" w14:textId="039F50CE" w:rsidR="003F0D73" w:rsidRPr="0075613F" w:rsidRDefault="0035325E" w:rsidP="00373337">
                <w:pPr>
                  <w:ind w:left="142"/>
                </w:pPr>
                <w:r w:rsidRPr="0075613F">
                  <w:t xml:space="preserve">1974 (posthumous): </w:t>
                </w:r>
                <w:proofErr w:type="spellStart"/>
                <w:r w:rsidRPr="0075613F">
                  <w:rPr>
                    <w:i/>
                  </w:rPr>
                  <w:t>Mahābhārater</w:t>
                </w:r>
                <w:proofErr w:type="spellEnd"/>
                <w:r w:rsidRPr="0075613F">
                  <w:rPr>
                    <w:i/>
                  </w:rPr>
                  <w:t xml:space="preserve"> </w:t>
                </w:r>
                <w:proofErr w:type="spellStart"/>
                <w:r w:rsidRPr="0075613F">
                  <w:rPr>
                    <w:i/>
                  </w:rPr>
                  <w:t>Kathā</w:t>
                </w:r>
                <w:proofErr w:type="spellEnd"/>
                <w:r w:rsidRPr="0075613F">
                  <w:t>, criticism</w:t>
                </w:r>
              </w:p>
            </w:tc>
          </w:sdtContent>
        </w:sdt>
      </w:tr>
      <w:tr w:rsidR="003235A7" w:rsidRPr="0075613F" w14:paraId="28807AC0" w14:textId="77777777" w:rsidTr="003235A7">
        <w:tc>
          <w:tcPr>
            <w:tcW w:w="9016" w:type="dxa"/>
          </w:tcPr>
          <w:p w14:paraId="7CE7D458" w14:textId="77777777" w:rsidR="003235A7" w:rsidRPr="0075613F" w:rsidRDefault="003235A7" w:rsidP="0075613F">
            <w:r w:rsidRPr="0075613F">
              <w:rPr>
                <w:u w:val="single"/>
              </w:rPr>
              <w:lastRenderedPageBreak/>
              <w:t>Further reading</w:t>
            </w:r>
            <w:r w:rsidRPr="0075613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2FB400CD2947CCAB365CDDFAE94F87"/>
              </w:placeholder>
            </w:sdtPr>
            <w:sdtEndPr/>
            <w:sdtContent>
              <w:p w14:paraId="64CA3EBC" w14:textId="469003B6" w:rsidR="00783BC1" w:rsidRPr="0075613F" w:rsidRDefault="003D0167" w:rsidP="0075613F">
                <w:sdt>
                  <w:sdtPr>
                    <w:id w:val="-424576417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Alo77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 xml:space="preserve"> (Dasgupta)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27B14534" w14:textId="77777777" w:rsidR="003A67FD" w:rsidRDefault="003A67FD" w:rsidP="0075613F"/>
              <w:p w14:paraId="3DD59B6C" w14:textId="77777777" w:rsidR="00783BC1" w:rsidRPr="0075613F" w:rsidRDefault="003D0167" w:rsidP="0075613F">
                <w:sdt>
                  <w:sdtPr>
                    <w:id w:val="-217667699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Sam08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>(Sengupta)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56B89F06" w14:textId="77777777" w:rsidR="003A67FD" w:rsidRDefault="003A67FD" w:rsidP="0075613F"/>
              <w:p w14:paraId="46B85201" w14:textId="77777777" w:rsidR="00783BC1" w:rsidRPr="0075613F" w:rsidRDefault="003D0167" w:rsidP="0075613F">
                <w:sdt>
                  <w:sdtPr>
                    <w:id w:val="2101522118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Jyo02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>(Datta)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03B99FCC" w14:textId="77777777" w:rsidR="003A67FD" w:rsidRDefault="003A67FD" w:rsidP="0075613F"/>
              <w:p w14:paraId="282ECD0D" w14:textId="77777777" w:rsidR="00783BC1" w:rsidRPr="0075613F" w:rsidRDefault="003D0167" w:rsidP="0075613F">
                <w:sdt>
                  <w:sdtPr>
                    <w:id w:val="1003854209"/>
                    <w:citation/>
                  </w:sdtPr>
                  <w:sdtEndPr/>
                  <w:sdtContent>
                    <w:r w:rsidR="00783BC1" w:rsidRPr="0075613F">
                      <w:fldChar w:fldCharType="begin"/>
                    </w:r>
                    <w:r w:rsidR="00783BC1" w:rsidRPr="0075613F">
                      <w:rPr>
                        <w:lang w:val="en-CA"/>
                      </w:rPr>
                      <w:instrText xml:space="preserve"> CITATION Bos03 \l 4105 </w:instrText>
                    </w:r>
                    <w:r w:rsidR="00783BC1" w:rsidRPr="0075613F">
                      <w:fldChar w:fldCharType="separate"/>
                    </w:r>
                    <w:r w:rsidR="00783BC1" w:rsidRPr="0075613F">
                      <w:rPr>
                        <w:noProof/>
                        <w:lang w:val="en-CA"/>
                      </w:rPr>
                      <w:t>(Bose)</w:t>
                    </w:r>
                    <w:r w:rsidR="00783BC1" w:rsidRPr="0075613F">
                      <w:fldChar w:fldCharType="end"/>
                    </w:r>
                  </w:sdtContent>
                </w:sdt>
              </w:p>
              <w:p w14:paraId="0333F6D5" w14:textId="77777777" w:rsidR="003A67FD" w:rsidRDefault="003A67FD" w:rsidP="0075613F"/>
              <w:p w14:paraId="267D39A6" w14:textId="77777777" w:rsidR="000435CE" w:rsidRPr="0075613F" w:rsidRDefault="003D0167" w:rsidP="0075613F">
                <w:sdt>
                  <w:sdtPr>
                    <w:id w:val="47270856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CITATION Ami06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(Dev)</w:t>
                    </w:r>
                    <w:r w:rsidR="000435CE" w:rsidRPr="0075613F">
                      <w:fldChar w:fldCharType="end"/>
                    </w:r>
                  </w:sdtContent>
                </w:sdt>
              </w:p>
              <w:p w14:paraId="7B90F2D0" w14:textId="77777777" w:rsidR="003A67FD" w:rsidRDefault="003A67FD" w:rsidP="0075613F"/>
              <w:p w14:paraId="2D196B8C" w14:textId="77777777" w:rsidR="000435CE" w:rsidRPr="0075613F" w:rsidRDefault="003D0167" w:rsidP="0075613F">
                <w:sdt>
                  <w:sdtPr>
                    <w:id w:val="1528675992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CITATION edu08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(Samiti)</w:t>
                    </w:r>
                    <w:r w:rsidR="000435CE" w:rsidRPr="0075613F">
                      <w:fldChar w:fldCharType="end"/>
                    </w:r>
                  </w:sdtContent>
                </w:sdt>
              </w:p>
              <w:p w14:paraId="02C00091" w14:textId="77777777" w:rsidR="003A67FD" w:rsidRDefault="003A67FD" w:rsidP="0075613F"/>
              <w:p w14:paraId="433FB652" w14:textId="77777777" w:rsidR="000435CE" w:rsidRPr="0075613F" w:rsidRDefault="003D0167" w:rsidP="0075613F">
                <w:sdt>
                  <w:sdtPr>
                    <w:id w:val="655888834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 CITATION Aru12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(Sinha)</w:t>
                    </w:r>
                    <w:r w:rsidR="000435CE" w:rsidRPr="0075613F">
                      <w:fldChar w:fldCharType="end"/>
                    </w:r>
                  </w:sdtContent>
                </w:sdt>
              </w:p>
              <w:p w14:paraId="1AE26D8E" w14:textId="77777777" w:rsidR="003A67FD" w:rsidRDefault="003A67FD" w:rsidP="0075613F"/>
              <w:p w14:paraId="5EC78D31" w14:textId="5B79029A" w:rsidR="003235A7" w:rsidRPr="0075613F" w:rsidRDefault="003D0167" w:rsidP="0075613F">
                <w:sdt>
                  <w:sdtPr>
                    <w:id w:val="-1079668292"/>
                    <w:citation/>
                  </w:sdtPr>
                  <w:sdtEndPr/>
                  <w:sdtContent>
                    <w:r w:rsidR="000435CE" w:rsidRPr="0075613F">
                      <w:fldChar w:fldCharType="begin"/>
                    </w:r>
                    <w:r w:rsidR="000435CE" w:rsidRPr="0075613F">
                      <w:rPr>
                        <w:lang w:val="en-CA"/>
                      </w:rPr>
                      <w:instrText xml:space="preserve"> CITATION Ami12 \l 4105 </w:instrText>
                    </w:r>
                    <w:r w:rsidR="000435CE" w:rsidRPr="0075613F">
                      <w:fldChar w:fldCharType="separate"/>
                    </w:r>
                    <w:r w:rsidR="000435CE" w:rsidRPr="0075613F">
                      <w:rPr>
                        <w:noProof/>
                        <w:lang w:val="en-CA"/>
                      </w:rPr>
                      <w:t>(Dev, Dui Tirise: October-November/ Sudhīndranāth Datta o Buddhadeva Basu)</w:t>
                    </w:r>
                    <w:r w:rsidR="000435CE" w:rsidRPr="0075613F">
                      <w:fldChar w:fldCharType="end"/>
                    </w:r>
                  </w:sdtContent>
                </w:sdt>
              </w:p>
            </w:sdtContent>
          </w:sdt>
        </w:tc>
      </w:tr>
    </w:tbl>
    <w:p w14:paraId="63F1EB71" w14:textId="77777777" w:rsidR="00C27FAB" w:rsidRPr="0075613F" w:rsidRDefault="00C27FAB" w:rsidP="0075613F">
      <w:pPr>
        <w:spacing w:after="0" w:line="240" w:lineRule="auto"/>
      </w:pPr>
    </w:p>
    <w:sectPr w:rsidR="00C27FAB" w:rsidRPr="007561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4138B" w14:textId="77777777" w:rsidR="0042121A" w:rsidRDefault="0042121A" w:rsidP="007A0D55">
      <w:pPr>
        <w:spacing w:after="0" w:line="240" w:lineRule="auto"/>
      </w:pPr>
      <w:r>
        <w:separator/>
      </w:r>
    </w:p>
  </w:endnote>
  <w:endnote w:type="continuationSeparator" w:id="0">
    <w:p w14:paraId="14179DFE" w14:textId="77777777" w:rsidR="0042121A" w:rsidRDefault="004212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24A22" w14:textId="77777777" w:rsidR="0042121A" w:rsidRDefault="0042121A" w:rsidP="007A0D55">
      <w:pPr>
        <w:spacing w:after="0" w:line="240" w:lineRule="auto"/>
      </w:pPr>
      <w:r>
        <w:separator/>
      </w:r>
    </w:p>
  </w:footnote>
  <w:footnote w:type="continuationSeparator" w:id="0">
    <w:p w14:paraId="73A83AEB" w14:textId="77777777" w:rsidR="0042121A" w:rsidRDefault="004212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C2BA9" w14:textId="77777777" w:rsidR="0042121A" w:rsidRDefault="0042121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13E111" w14:textId="77777777" w:rsidR="0042121A" w:rsidRDefault="004212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C1"/>
    <w:rsid w:val="00032559"/>
    <w:rsid w:val="000435CE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325E"/>
    <w:rsid w:val="003677B6"/>
    <w:rsid w:val="00373337"/>
    <w:rsid w:val="003A67FD"/>
    <w:rsid w:val="003D0167"/>
    <w:rsid w:val="003D3579"/>
    <w:rsid w:val="003E2795"/>
    <w:rsid w:val="003F0D73"/>
    <w:rsid w:val="0042121A"/>
    <w:rsid w:val="00462DBE"/>
    <w:rsid w:val="00464699"/>
    <w:rsid w:val="00483379"/>
    <w:rsid w:val="00487BC5"/>
    <w:rsid w:val="00496888"/>
    <w:rsid w:val="004A7476"/>
    <w:rsid w:val="004B0B69"/>
    <w:rsid w:val="004E5896"/>
    <w:rsid w:val="00502701"/>
    <w:rsid w:val="00513EE6"/>
    <w:rsid w:val="0052511C"/>
    <w:rsid w:val="00534D19"/>
    <w:rsid w:val="00534F8F"/>
    <w:rsid w:val="00590035"/>
    <w:rsid w:val="005B177E"/>
    <w:rsid w:val="005B3921"/>
    <w:rsid w:val="005F26D7"/>
    <w:rsid w:val="005F5450"/>
    <w:rsid w:val="006D0412"/>
    <w:rsid w:val="006D5891"/>
    <w:rsid w:val="007411B9"/>
    <w:rsid w:val="0075613F"/>
    <w:rsid w:val="00760CC1"/>
    <w:rsid w:val="00780D95"/>
    <w:rsid w:val="00780DC7"/>
    <w:rsid w:val="00783BC1"/>
    <w:rsid w:val="007A0D55"/>
    <w:rsid w:val="007B3377"/>
    <w:rsid w:val="007E5F44"/>
    <w:rsid w:val="008101B4"/>
    <w:rsid w:val="008145E1"/>
    <w:rsid w:val="00821DE3"/>
    <w:rsid w:val="00846CE1"/>
    <w:rsid w:val="008A5B87"/>
    <w:rsid w:val="008D22F9"/>
    <w:rsid w:val="00922950"/>
    <w:rsid w:val="009540F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591"/>
    <w:rsid w:val="00B30271"/>
    <w:rsid w:val="00B33145"/>
    <w:rsid w:val="00B42DEE"/>
    <w:rsid w:val="00B574C9"/>
    <w:rsid w:val="00BC39C9"/>
    <w:rsid w:val="00BE5BF7"/>
    <w:rsid w:val="00BF40E1"/>
    <w:rsid w:val="00C27FAB"/>
    <w:rsid w:val="00C358D4"/>
    <w:rsid w:val="00C611F2"/>
    <w:rsid w:val="00C6296B"/>
    <w:rsid w:val="00C6331E"/>
    <w:rsid w:val="00CC586D"/>
    <w:rsid w:val="00CF1542"/>
    <w:rsid w:val="00CF3EC5"/>
    <w:rsid w:val="00D174CD"/>
    <w:rsid w:val="00D656DA"/>
    <w:rsid w:val="00D83300"/>
    <w:rsid w:val="00DC6B48"/>
    <w:rsid w:val="00DD5315"/>
    <w:rsid w:val="00DF01B0"/>
    <w:rsid w:val="00DF6655"/>
    <w:rsid w:val="00E85A05"/>
    <w:rsid w:val="00E95829"/>
    <w:rsid w:val="00EA606C"/>
    <w:rsid w:val="00EB02DD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D41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9328AA65EF4AC8B512BE97D390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06B3-A1B7-494D-ACD4-808A8F76A653}"/>
      </w:docPartPr>
      <w:docPartBody>
        <w:p w:rsidR="003F132C" w:rsidRDefault="008D0A94">
          <w:pPr>
            <w:pStyle w:val="4C9328AA65EF4AC8B512BE97D390E1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4C82ED70FC4F93895B43F8F41E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FF4B-EC49-4142-96C4-566AB0C6C714}"/>
      </w:docPartPr>
      <w:docPartBody>
        <w:p w:rsidR="003F132C" w:rsidRDefault="008D0A94">
          <w:pPr>
            <w:pStyle w:val="324C82ED70FC4F93895B43F8F41EF5A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0AF2538804337894DCEAD9C09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7E17-4E4E-4F52-9AB5-6415D111EAA7}"/>
      </w:docPartPr>
      <w:docPartBody>
        <w:p w:rsidR="003F132C" w:rsidRDefault="008D0A94">
          <w:pPr>
            <w:pStyle w:val="EF50AF2538804337894DCEAD9C09FEA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D0C307A352451AB3816B6A7946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5E359-5564-4E41-A783-642AA3EF87A7}"/>
      </w:docPartPr>
      <w:docPartBody>
        <w:p w:rsidR="003F132C" w:rsidRDefault="008D0A94">
          <w:pPr>
            <w:pStyle w:val="CBD0C307A352451AB3816B6A7946269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C747E5F39043F3A89F0AFEC5273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CFAE3-C5DA-4A00-B514-F313E8FDB0F9}"/>
      </w:docPartPr>
      <w:docPartBody>
        <w:p w:rsidR="003F132C" w:rsidRDefault="008D0A94">
          <w:pPr>
            <w:pStyle w:val="CEC747E5F39043F3A89F0AFEC52731D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0CB1B3ACFC4DD0BFFA7AD5B1EC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B5ADE-5CD9-41F3-BF8F-7AD1570A724B}"/>
      </w:docPartPr>
      <w:docPartBody>
        <w:p w:rsidR="003F132C" w:rsidRDefault="008D0A94">
          <w:pPr>
            <w:pStyle w:val="D80CB1B3ACFC4DD0BFFA7AD5B1ECDF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A8963D02814517AC99E804E6B8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409D0-1312-4669-A359-541A6C395A82}"/>
      </w:docPartPr>
      <w:docPartBody>
        <w:p w:rsidR="003F132C" w:rsidRDefault="008D0A94">
          <w:pPr>
            <w:pStyle w:val="07A8963D02814517AC99E804E6B86EA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AC396AE7B34E728A8930635BB9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0181-36CB-4D99-82E3-BD896CEBBFF0}"/>
      </w:docPartPr>
      <w:docPartBody>
        <w:p w:rsidR="003F132C" w:rsidRDefault="008D0A94">
          <w:pPr>
            <w:pStyle w:val="2BAC396AE7B34E728A8930635BB969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49B6030AD6464E9E71525DB5DC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F785-EEDA-4361-926A-DCC070DEAEA8}"/>
      </w:docPartPr>
      <w:docPartBody>
        <w:p w:rsidR="003F132C" w:rsidRDefault="008D0A94">
          <w:pPr>
            <w:pStyle w:val="DB49B6030AD6464E9E71525DB5DC87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1AB57E2D51D4513A38E3904D676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20F3-F25B-4FE2-AAD0-356613DC2217}"/>
      </w:docPartPr>
      <w:docPartBody>
        <w:p w:rsidR="003F132C" w:rsidRDefault="008D0A94">
          <w:pPr>
            <w:pStyle w:val="11AB57E2D51D4513A38E3904D67638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2FB400CD2947CCAB365CDDFAE94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0734A-2694-4639-BD2F-C2C1AFCAB08F}"/>
      </w:docPartPr>
      <w:docPartBody>
        <w:p w:rsidR="003F132C" w:rsidRDefault="008D0A94">
          <w:pPr>
            <w:pStyle w:val="7A2FB400CD2947CCAB365CDDFAE94F8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D43E1F2E307454ABF153C74488A1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C6F56-E8BD-904A-AE97-09C79C4C60C8}"/>
      </w:docPartPr>
      <w:docPartBody>
        <w:p w:rsidR="003F132C" w:rsidRDefault="003F132C" w:rsidP="003F132C">
          <w:pPr>
            <w:pStyle w:val="3D43E1F2E307454ABF153C74488A11C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B7ED744A3AAB1468075F7131D270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EACD-8927-E843-9572-08AEA76B1889}"/>
      </w:docPartPr>
      <w:docPartBody>
        <w:p w:rsidR="005D51A6" w:rsidRDefault="00A51BE2" w:rsidP="00A51BE2">
          <w:pPr>
            <w:pStyle w:val="2B7ED744A3AAB1468075F7131D2709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94"/>
    <w:rsid w:val="003F132C"/>
    <w:rsid w:val="005D51A6"/>
    <w:rsid w:val="008D0A94"/>
    <w:rsid w:val="00A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BE2"/>
    <w:rPr>
      <w:color w:val="808080"/>
    </w:rPr>
  </w:style>
  <w:style w:type="paragraph" w:customStyle="1" w:styleId="4C9328AA65EF4AC8B512BE97D390E127">
    <w:name w:val="4C9328AA65EF4AC8B512BE97D390E127"/>
  </w:style>
  <w:style w:type="paragraph" w:customStyle="1" w:styleId="324C82ED70FC4F93895B43F8F41EF5A6">
    <w:name w:val="324C82ED70FC4F93895B43F8F41EF5A6"/>
  </w:style>
  <w:style w:type="paragraph" w:customStyle="1" w:styleId="EF50AF2538804337894DCEAD9C09FEA6">
    <w:name w:val="EF50AF2538804337894DCEAD9C09FEA6"/>
  </w:style>
  <w:style w:type="paragraph" w:customStyle="1" w:styleId="CBD0C307A352451AB3816B6A7946269B">
    <w:name w:val="CBD0C307A352451AB3816B6A7946269B"/>
  </w:style>
  <w:style w:type="paragraph" w:customStyle="1" w:styleId="CEC747E5F39043F3A89F0AFEC52731D8">
    <w:name w:val="CEC747E5F39043F3A89F0AFEC52731D8"/>
  </w:style>
  <w:style w:type="paragraph" w:customStyle="1" w:styleId="D80CB1B3ACFC4DD0BFFA7AD5B1ECDF84">
    <w:name w:val="D80CB1B3ACFC4DD0BFFA7AD5B1ECDF84"/>
  </w:style>
  <w:style w:type="paragraph" w:customStyle="1" w:styleId="07A8963D02814517AC99E804E6B86EAF">
    <w:name w:val="07A8963D02814517AC99E804E6B86EAF"/>
  </w:style>
  <w:style w:type="paragraph" w:customStyle="1" w:styleId="2BAC396AE7B34E728A8930635BB9692B">
    <w:name w:val="2BAC396AE7B34E728A8930635BB9692B"/>
  </w:style>
  <w:style w:type="paragraph" w:customStyle="1" w:styleId="DB49B6030AD6464E9E71525DB5DC87CF">
    <w:name w:val="DB49B6030AD6464E9E71525DB5DC87CF"/>
  </w:style>
  <w:style w:type="paragraph" w:customStyle="1" w:styleId="11AB57E2D51D4513A38E3904D676386A">
    <w:name w:val="11AB57E2D51D4513A38E3904D676386A"/>
  </w:style>
  <w:style w:type="paragraph" w:customStyle="1" w:styleId="7A2FB400CD2947CCAB365CDDFAE94F87">
    <w:name w:val="7A2FB400CD2947CCAB365CDDFAE94F87"/>
  </w:style>
  <w:style w:type="paragraph" w:customStyle="1" w:styleId="3D43E1F2E307454ABF153C74488A11CE">
    <w:name w:val="3D43E1F2E307454ABF153C74488A11CE"/>
    <w:rsid w:val="003F132C"/>
    <w:pPr>
      <w:spacing w:after="0" w:line="240" w:lineRule="auto"/>
    </w:pPr>
    <w:rPr>
      <w:sz w:val="24"/>
      <w:szCs w:val="24"/>
      <w:lang w:eastAsia="ja-JP"/>
    </w:rPr>
  </w:style>
  <w:style w:type="paragraph" w:customStyle="1" w:styleId="2B7ED744A3AAB1468075F7131D2709FF">
    <w:name w:val="2B7ED744A3AAB1468075F7131D2709FF"/>
    <w:rsid w:val="00A51BE2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BE2"/>
    <w:rPr>
      <w:color w:val="808080"/>
    </w:rPr>
  </w:style>
  <w:style w:type="paragraph" w:customStyle="1" w:styleId="4C9328AA65EF4AC8B512BE97D390E127">
    <w:name w:val="4C9328AA65EF4AC8B512BE97D390E127"/>
  </w:style>
  <w:style w:type="paragraph" w:customStyle="1" w:styleId="324C82ED70FC4F93895B43F8F41EF5A6">
    <w:name w:val="324C82ED70FC4F93895B43F8F41EF5A6"/>
  </w:style>
  <w:style w:type="paragraph" w:customStyle="1" w:styleId="EF50AF2538804337894DCEAD9C09FEA6">
    <w:name w:val="EF50AF2538804337894DCEAD9C09FEA6"/>
  </w:style>
  <w:style w:type="paragraph" w:customStyle="1" w:styleId="CBD0C307A352451AB3816B6A7946269B">
    <w:name w:val="CBD0C307A352451AB3816B6A7946269B"/>
  </w:style>
  <w:style w:type="paragraph" w:customStyle="1" w:styleId="CEC747E5F39043F3A89F0AFEC52731D8">
    <w:name w:val="CEC747E5F39043F3A89F0AFEC52731D8"/>
  </w:style>
  <w:style w:type="paragraph" w:customStyle="1" w:styleId="D80CB1B3ACFC4DD0BFFA7AD5B1ECDF84">
    <w:name w:val="D80CB1B3ACFC4DD0BFFA7AD5B1ECDF84"/>
  </w:style>
  <w:style w:type="paragraph" w:customStyle="1" w:styleId="07A8963D02814517AC99E804E6B86EAF">
    <w:name w:val="07A8963D02814517AC99E804E6B86EAF"/>
  </w:style>
  <w:style w:type="paragraph" w:customStyle="1" w:styleId="2BAC396AE7B34E728A8930635BB9692B">
    <w:name w:val="2BAC396AE7B34E728A8930635BB9692B"/>
  </w:style>
  <w:style w:type="paragraph" w:customStyle="1" w:styleId="DB49B6030AD6464E9E71525DB5DC87CF">
    <w:name w:val="DB49B6030AD6464E9E71525DB5DC87CF"/>
  </w:style>
  <w:style w:type="paragraph" w:customStyle="1" w:styleId="11AB57E2D51D4513A38E3904D676386A">
    <w:name w:val="11AB57E2D51D4513A38E3904D676386A"/>
  </w:style>
  <w:style w:type="paragraph" w:customStyle="1" w:styleId="7A2FB400CD2947CCAB365CDDFAE94F87">
    <w:name w:val="7A2FB400CD2947CCAB365CDDFAE94F87"/>
  </w:style>
  <w:style w:type="paragraph" w:customStyle="1" w:styleId="3D43E1F2E307454ABF153C74488A11CE">
    <w:name w:val="3D43E1F2E307454ABF153C74488A11CE"/>
    <w:rsid w:val="003F132C"/>
    <w:pPr>
      <w:spacing w:after="0" w:line="240" w:lineRule="auto"/>
    </w:pPr>
    <w:rPr>
      <w:sz w:val="24"/>
      <w:szCs w:val="24"/>
      <w:lang w:eastAsia="ja-JP"/>
    </w:rPr>
  </w:style>
  <w:style w:type="paragraph" w:customStyle="1" w:styleId="2B7ED744A3AAB1468075F7131D2709FF">
    <w:name w:val="2B7ED744A3AAB1468075F7131D2709FF"/>
    <w:rsid w:val="00A51BE2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Alo77</b:Tag>
    <b:SourceType>Book</b:SourceType>
    <b:Guid>{EBD2C820-23F6-4CC7-8262-593DC0AEEC6B}</b:Guid>
    <b:Title>Buddhadeva Bose</b:Title>
    <b:City>New Delhi</b:City>
    <b:Year>1977</b:Year>
    <b:Medium>Print</b:Medium>
    <b:Publisher>Sahitya Akademi</b:Publisher>
    <b:Author>
      <b:Author>
        <b:NameList>
          <b:Person>
            <b:Last>Dasgupta</b:Last>
            <b:First>Alokeranjan</b:First>
          </b:Person>
        </b:NameList>
      </b:Author>
    </b:Author>
    <b:RefOrder>1</b:RefOrder>
  </b:Source>
  <b:Source>
    <b:Tag>Sam08</b:Tag>
    <b:SourceType>Book</b:SourceType>
    <b:Guid>{C70EA248-2247-40A7-8FF9-E0C0D54105D3}</b:Guid>
    <b:Title>Buddhadeva Basur Jiban</b:Title>
    <b:Year>1998; 2008</b:Year>
    <b:City>Kolkata</b:City>
    <b:Publisher>Vikalp</b:Publisher>
    <b:Medium>Print</b:Medium>
    <b:Author>
      <b:Author>
        <b:NameList>
          <b:Person>
            <b:Last>Sengupta</b:Last>
            <b:First>Samir</b:First>
          </b:Person>
        </b:NameList>
      </b:Author>
    </b:Author>
    <b:RefOrder>2</b:RefOrder>
  </b:Source>
  <b:Source>
    <b:Tag>Jyo02</b:Tag>
    <b:SourceType>Book</b:SourceType>
    <b:Guid>{36AE13F1-F06B-4ECF-95BD-270ADDFBCE79}</b:Guid>
    <b:Title>Kalkata: Buddhadeva Basu Samkhya</b:Title>
    <b:Year>2002</b:Year>
    <b:City>Kolkata</b:City>
    <b:Publisher>Pratibhas</b:Publisher>
    <b:Medium>Print</b:Medium>
    <b:Author>
      <b:Editor>
        <b:NameList>
          <b:Person>
            <b:Last>Datta</b:Last>
            <b:First>Jyotirmoy</b:First>
          </b:Person>
        </b:NameList>
      </b:Editor>
    </b:Author>
    <b:RefOrder>3</b:RefOrder>
  </b:Source>
  <b:Source>
    <b:Tag>Bos03</b:Tag>
    <b:SourceType>Book</b:SourceType>
    <b:Guid>{B9E5AFEE-7739-4325-8107-FBB8F5A1CFF9}</b:Guid>
    <b:Author>
      <b:Author>
        <b:NameList>
          <b:Person>
            <b:Last>Bose</b:Last>
            <b:First>Buddhdeva</b:First>
          </b:Person>
        </b:NameList>
      </b:Author>
      <b:Translator>
        <b:NameList>
          <b:Person>
            <b:Last>Dyson</b:Last>
            <b:First>Ketaki</b:First>
            <b:Middle>Kushari</b:Middle>
          </b:Person>
        </b:NameList>
      </b:Translator>
    </b:Author>
    <b:Title>Selected Poems of Buddhdeva Bose</b:Title>
    <b:Year>2003</b:Year>
    <b:Publisher>Oxford University Press India</b:Publisher>
    <b:Medium>Print</b:Medium>
    <b:RefOrder>4</b:RefOrder>
  </b:Source>
  <b:Source>
    <b:Tag>Ami06</b:Tag>
    <b:SourceType>Book</b:SourceType>
    <b:Guid>{2B33B8E4-D578-4A00-88A9-5FADF1D3D028}</b:Guid>
    <b:Title>Buddhadeva Basu</b:Title>
    <b:Year>2006</b:Year>
    <b:City>Kolkata</b:City>
    <b:Publisher>Bangiya-Sahitya-Parishat</b:Publisher>
    <b:Medium>Print</b:Medium>
    <b:Author>
      <b:Author>
        <b:NameList>
          <b:Person>
            <b:Last>Dev</b:Last>
            <b:First>Amiya</b:First>
          </b:Person>
        </b:NameList>
      </b:Author>
    </b:Author>
    <b:RefOrder>5</b:RefOrder>
  </b:Source>
  <b:Source>
    <b:Tag>edu08</b:Tag>
    <b:SourceType>Book</b:SourceType>
    <b:Guid>{8D3F2FF9-BD89-4D8D-B9C6-84BD21FB5554}</b:Guid>
    <b:Title>Svāgata Samlāp: Buddhadeva Basuke Nibedita</b:Title>
    <b:Year>2008</b:Year>
    <b:City>Kolkata</b:City>
    <b:Publisher>Dey's Publishing</b:Publisher>
    <b:Medium>Print</b:Medium>
    <b:Author>
      <b:Editor>
        <b:NameList>
          <b:Person>
            <b:Last>Samiti</b:Last>
            <b:First>Buddhadeva</b:First>
            <b:Middle>Basu Satabarsha</b:Middle>
          </b:Person>
        </b:NameList>
      </b:Editor>
    </b:Author>
    <b:RefOrder>6</b:RefOrder>
  </b:Source>
  <b:Source>
    <b:Tag>Aru12</b:Tag>
    <b:SourceType>Book</b:SourceType>
    <b:Guid>{ED7C5930-6C0D-4BEE-8F38-3A7B4364A7FD}</b:Guid>
    <b:Title>When the Time is Right (Tithidore in English)</b:Title>
    <b:Year>2012</b:Year>
    <b:Publisher>Penguin India</b:Publisher>
    <b:Medium>Print</b:Medium>
    <b:Author>
      <b:Translator>
        <b:NameList>
          <b:Person>
            <b:Last>Sinha</b:Last>
            <b:First>Arunava</b:First>
          </b:Person>
        </b:NameList>
      </b:Translator>
    </b:Author>
    <b:RefOrder>7</b:RefOrder>
  </b:Source>
  <b:Source>
    <b:Tag>Ami12</b:Tag>
    <b:SourceType>Book</b:SourceType>
    <b:Guid>{590B9FFA-0E69-4680-AC74-3760785FCD09}</b:Guid>
    <b:Author>
      <b:Author>
        <b:NameList>
          <b:Person>
            <b:Last>Dev</b:Last>
            <b:First>Amiya</b:First>
          </b:Person>
        </b:NameList>
      </b:Author>
    </b:Author>
    <b:Title>Dui Tirise: October-November/ Sudhīndranāth Datta o Buddhadeva Basu</b:Title>
    <b:Year>2012</b:Year>
    <b:City>Kolkata</b:City>
    <b:Publisher>Ebang Mushayera</b:Publisher>
    <b:Medium>Print</b:Medium>
    <b:Pages>83ff.</b:Pages>
    <b:RefOrder>8</b:RefOrder>
  </b:Source>
</b:Sources>
</file>

<file path=customXml/itemProps1.xml><?xml version="1.0" encoding="utf-8"?>
<ds:datastoreItem xmlns:ds="http://schemas.openxmlformats.org/officeDocument/2006/customXml" ds:itemID="{77D5B553-7324-9746-8023-86C6909E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72</TotalTime>
  <Pages>2</Pages>
  <Words>823</Words>
  <Characters>4537</Characters>
  <Application>Microsoft Macintosh Word</Application>
  <DocSecurity>0</DocSecurity>
  <Lines>90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23</cp:revision>
  <dcterms:created xsi:type="dcterms:W3CDTF">2014-04-28T18:56:00Z</dcterms:created>
  <dcterms:modified xsi:type="dcterms:W3CDTF">2015-04-17T14:15:00Z</dcterms:modified>
</cp:coreProperties>
</file>