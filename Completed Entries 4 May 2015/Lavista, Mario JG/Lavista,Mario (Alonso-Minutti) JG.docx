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B2C556" w14:textId="77777777" w:rsidTr="00922950">
        <w:tc>
          <w:tcPr>
            <w:tcW w:w="491" w:type="dxa"/>
            <w:vMerge w:val="restart"/>
            <w:shd w:val="clear" w:color="auto" w:fill="A6A6A6" w:themeFill="background1" w:themeFillShade="A6"/>
            <w:textDirection w:val="btLr"/>
          </w:tcPr>
          <w:p w14:paraId="388D92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68FCF1DF844856A928F74BC1CDEC79"/>
            </w:placeholder>
            <w:showingPlcHdr/>
            <w:dropDownList>
              <w:listItem w:displayText="Dr." w:value="Dr."/>
              <w:listItem w:displayText="Prof." w:value="Prof."/>
            </w:dropDownList>
          </w:sdtPr>
          <w:sdtContent>
            <w:tc>
              <w:tcPr>
                <w:tcW w:w="1259" w:type="dxa"/>
              </w:tcPr>
              <w:p w14:paraId="2A2BF8E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40E897C12940CFB54CFCA096B79EC7"/>
            </w:placeholder>
            <w:text/>
          </w:sdtPr>
          <w:sdtContent>
            <w:tc>
              <w:tcPr>
                <w:tcW w:w="2073" w:type="dxa"/>
              </w:tcPr>
              <w:p w14:paraId="73F83B29" w14:textId="77777777" w:rsidR="00B574C9" w:rsidRDefault="009F09E2" w:rsidP="009F09E2">
                <w:r>
                  <w:t>Ana</w:t>
                </w:r>
              </w:p>
            </w:tc>
          </w:sdtContent>
        </w:sdt>
        <w:sdt>
          <w:sdtPr>
            <w:alias w:val="Middle name"/>
            <w:tag w:val="authorMiddleName"/>
            <w:id w:val="-2076034781"/>
            <w:placeholder>
              <w:docPart w:val="196E27D01E9E45DEA713ECF516655C5A"/>
            </w:placeholder>
            <w:text/>
          </w:sdtPr>
          <w:sdtContent>
            <w:tc>
              <w:tcPr>
                <w:tcW w:w="2551" w:type="dxa"/>
              </w:tcPr>
              <w:p w14:paraId="15028929" w14:textId="77777777" w:rsidR="00B574C9" w:rsidRDefault="009F09E2" w:rsidP="009F09E2">
                <w:r>
                  <w:t>R.</w:t>
                </w:r>
              </w:p>
            </w:tc>
          </w:sdtContent>
        </w:sdt>
        <w:sdt>
          <w:sdtPr>
            <w:alias w:val="Last name"/>
            <w:tag w:val="authorLastName"/>
            <w:id w:val="-1088529830"/>
            <w:placeholder>
              <w:docPart w:val="A6BF4FA8A7F346D8AE5D53D986D20292"/>
            </w:placeholder>
            <w:text/>
          </w:sdtPr>
          <w:sdtContent>
            <w:tc>
              <w:tcPr>
                <w:tcW w:w="2642" w:type="dxa"/>
              </w:tcPr>
              <w:p w14:paraId="1D54A7B6" w14:textId="77777777" w:rsidR="00B574C9" w:rsidRDefault="009F09E2" w:rsidP="009F09E2">
                <w:r>
                  <w:t>Alonso-Minutti</w:t>
                </w:r>
              </w:p>
            </w:tc>
          </w:sdtContent>
        </w:sdt>
      </w:tr>
      <w:tr w:rsidR="00B574C9" w14:paraId="73CE1B2D" w14:textId="77777777" w:rsidTr="001A6A06">
        <w:trPr>
          <w:trHeight w:val="986"/>
        </w:trPr>
        <w:tc>
          <w:tcPr>
            <w:tcW w:w="491" w:type="dxa"/>
            <w:vMerge/>
            <w:shd w:val="clear" w:color="auto" w:fill="A6A6A6" w:themeFill="background1" w:themeFillShade="A6"/>
          </w:tcPr>
          <w:p w14:paraId="0C495461" w14:textId="77777777" w:rsidR="00B574C9" w:rsidRPr="001A6A06" w:rsidRDefault="00B574C9" w:rsidP="00CF1542">
            <w:pPr>
              <w:jc w:val="center"/>
              <w:rPr>
                <w:b/>
                <w:color w:val="FFFFFF" w:themeColor="background1"/>
              </w:rPr>
            </w:pPr>
          </w:p>
        </w:tc>
        <w:sdt>
          <w:sdtPr>
            <w:alias w:val="Biography"/>
            <w:tag w:val="authorBiography"/>
            <w:id w:val="938807824"/>
            <w:placeholder>
              <w:docPart w:val="004D72AEC6384E72B11E4C727DEFE19B"/>
            </w:placeholder>
            <w:showingPlcHdr/>
          </w:sdtPr>
          <w:sdtContent>
            <w:tc>
              <w:tcPr>
                <w:tcW w:w="8525" w:type="dxa"/>
                <w:gridSpan w:val="4"/>
              </w:tcPr>
              <w:p w14:paraId="7436C26F" w14:textId="77777777" w:rsidR="00B574C9" w:rsidRDefault="00B574C9" w:rsidP="00922950">
                <w:r>
                  <w:rPr>
                    <w:rStyle w:val="PlaceholderText"/>
                  </w:rPr>
                  <w:t>[Enter your biography]</w:t>
                </w:r>
              </w:p>
            </w:tc>
          </w:sdtContent>
        </w:sdt>
      </w:tr>
      <w:tr w:rsidR="00B574C9" w14:paraId="29ADE85A" w14:textId="77777777" w:rsidTr="001A6A06">
        <w:trPr>
          <w:trHeight w:val="986"/>
        </w:trPr>
        <w:tc>
          <w:tcPr>
            <w:tcW w:w="491" w:type="dxa"/>
            <w:vMerge/>
            <w:shd w:val="clear" w:color="auto" w:fill="A6A6A6" w:themeFill="background1" w:themeFillShade="A6"/>
          </w:tcPr>
          <w:p w14:paraId="44F57B1E" w14:textId="77777777" w:rsidR="00B574C9" w:rsidRPr="001A6A06" w:rsidRDefault="00B574C9" w:rsidP="00CF1542">
            <w:pPr>
              <w:jc w:val="center"/>
              <w:rPr>
                <w:b/>
                <w:color w:val="FFFFFF" w:themeColor="background1"/>
              </w:rPr>
            </w:pPr>
          </w:p>
        </w:tc>
        <w:sdt>
          <w:sdtPr>
            <w:alias w:val="Affiliation"/>
            <w:tag w:val="affiliation"/>
            <w:id w:val="2012937915"/>
            <w:placeholder>
              <w:docPart w:val="FD623D608EEE48E8AB12A02E61D32F6A"/>
            </w:placeholder>
            <w:text/>
          </w:sdtPr>
          <w:sdtContent>
            <w:tc>
              <w:tcPr>
                <w:tcW w:w="8525" w:type="dxa"/>
                <w:gridSpan w:val="4"/>
              </w:tcPr>
              <w:p w14:paraId="18810BC9" w14:textId="77777777" w:rsidR="00B574C9" w:rsidRDefault="009F09E2" w:rsidP="009F09E2">
                <w:r>
                  <w:t>University of New Mexico</w:t>
                </w:r>
              </w:p>
            </w:tc>
          </w:sdtContent>
        </w:sdt>
      </w:tr>
    </w:tbl>
    <w:p w14:paraId="0FB77F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FD618EC" w14:textId="77777777" w:rsidTr="00244BB0">
        <w:tc>
          <w:tcPr>
            <w:tcW w:w="9016" w:type="dxa"/>
            <w:shd w:val="clear" w:color="auto" w:fill="A6A6A6" w:themeFill="background1" w:themeFillShade="A6"/>
            <w:tcMar>
              <w:top w:w="113" w:type="dxa"/>
              <w:bottom w:w="113" w:type="dxa"/>
            </w:tcMar>
          </w:tcPr>
          <w:p w14:paraId="0D9DF5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47E20A" w14:textId="77777777" w:rsidTr="003F0D73">
        <w:sdt>
          <w:sdtPr>
            <w:rPr>
              <w:lang w:val="en-US"/>
            </w:rPr>
            <w:alias w:val="Article headword"/>
            <w:tag w:val="articleHeadword"/>
            <w:id w:val="-361440020"/>
            <w:placeholder>
              <w:docPart w:val="97E8B221FC124192B4FB5007A9C835E5"/>
            </w:placeholder>
            <w:text/>
          </w:sdtPr>
          <w:sdtContent>
            <w:tc>
              <w:tcPr>
                <w:tcW w:w="9016" w:type="dxa"/>
                <w:tcMar>
                  <w:top w:w="113" w:type="dxa"/>
                  <w:bottom w:w="113" w:type="dxa"/>
                </w:tcMar>
              </w:tcPr>
              <w:p w14:paraId="538707ED" w14:textId="77777777" w:rsidR="003F0D73" w:rsidRPr="00FB589A" w:rsidRDefault="009F09E2" w:rsidP="009F09E2">
                <w:r w:rsidRPr="009F09E2">
                  <w:rPr>
                    <w:lang w:val="en-US"/>
                  </w:rPr>
                  <w:t>Lavista, Mario (1943-)</w:t>
                </w:r>
              </w:p>
            </w:tc>
          </w:sdtContent>
        </w:sdt>
      </w:tr>
      <w:tr w:rsidR="00464699" w14:paraId="6D059385" w14:textId="77777777" w:rsidTr="00AE3A0F">
        <w:sdt>
          <w:sdtPr>
            <w:alias w:val="Variant headwords"/>
            <w:tag w:val="variantHeadwords"/>
            <w:id w:val="173464402"/>
            <w:placeholder>
              <w:docPart w:val="141225D65CFF4E678591BBD7BC8D993E"/>
            </w:placeholder>
          </w:sdtPr>
          <w:sdtContent>
            <w:tc>
              <w:tcPr>
                <w:tcW w:w="9016" w:type="dxa"/>
                <w:tcMar>
                  <w:top w:w="113" w:type="dxa"/>
                  <w:bottom w:w="113" w:type="dxa"/>
                </w:tcMar>
              </w:tcPr>
              <w:p w14:paraId="26B79CC2" w14:textId="77777777" w:rsidR="00464699" w:rsidRPr="009F09E2" w:rsidRDefault="009F09E2" w:rsidP="009F09E2">
                <w:r>
                  <w:t>Lavista Camacho, Mario (1943-)</w:t>
                </w:r>
              </w:p>
            </w:tc>
          </w:sdtContent>
        </w:sdt>
      </w:tr>
      <w:tr w:rsidR="00E85A05" w14:paraId="61253BFE" w14:textId="77777777" w:rsidTr="003F0D73">
        <w:sdt>
          <w:sdtPr>
            <w:alias w:val="Abstract"/>
            <w:tag w:val="abstract"/>
            <w:id w:val="-635871867"/>
            <w:placeholder>
              <w:docPart w:val="359B175CFCC84C8682834F4A998270DC"/>
            </w:placeholder>
          </w:sdtPr>
          <w:sdtContent>
            <w:tc>
              <w:tcPr>
                <w:tcW w:w="9016" w:type="dxa"/>
                <w:tcMar>
                  <w:top w:w="113" w:type="dxa"/>
                  <w:bottom w:w="113" w:type="dxa"/>
                </w:tcMar>
              </w:tcPr>
              <w:p w14:paraId="09F93561" w14:textId="77777777" w:rsidR="00AE3A0F" w:rsidRDefault="009F09E2" w:rsidP="00E85A05">
                <w:r w:rsidRPr="009F09E2">
                  <w:t>Composer, pianist, intellectual, editor, and teacher Mario Lavista is regarded as a central figure in Mexico’s contemporary music scene. A prolific composer of orchestral, stage, chamber, solo, and electronic pieces</w:t>
                </w:r>
                <w:r w:rsidR="00AE3A0F">
                  <w:t>, Lavista’s oeuvre is characteris</w:t>
                </w:r>
                <w:r w:rsidRPr="009F09E2">
                  <w:t>ed by its intersections with the other arts. His music shows an integration of modernist avant-garde trends from both European and American music, while also adopting compositional techniques from diverse historical periods of Western art traditions. He has maintained an active performance career, especially through collective improvisations using prepared piano.</w:t>
                </w:r>
              </w:p>
              <w:p w14:paraId="3881789F" w14:textId="77777777" w:rsidR="00AE3A0F" w:rsidRDefault="00AE3A0F" w:rsidP="00E85A05"/>
              <w:p w14:paraId="59FD2FF2" w14:textId="77777777" w:rsidR="00E85A05" w:rsidRDefault="00AE3A0F" w:rsidP="00AE3A0F">
                <w:r>
                  <w:t>Lavista’s</w:t>
                </w:r>
                <w:r w:rsidRPr="00FB5200">
                  <w:t xml:space="preserve"> role as intellectual has been shaped mainly through the series of lectu</w:t>
                </w:r>
                <w:r>
                  <w:t>re-recitals he regularly organis</w:t>
                </w:r>
                <w:r w:rsidRPr="00FB5200">
                  <w:t xml:space="preserve">es as </w:t>
                </w:r>
                <w:r>
                  <w:t xml:space="preserve">a </w:t>
                </w:r>
                <w:r w:rsidRPr="00FB5200">
                  <w:t>member of El Colegio Nacional</w:t>
                </w:r>
                <w:r>
                  <w:t xml:space="preserve"> </w:t>
                </w:r>
                <w:r w:rsidRPr="00FB5200">
                  <w:t>—</w:t>
                </w:r>
                <w:r>
                  <w:t xml:space="preserve"> </w:t>
                </w:r>
                <w:r w:rsidRPr="00FB5200">
                  <w:t xml:space="preserve">a </w:t>
                </w:r>
                <w:r>
                  <w:t xml:space="preserve">prestigious </w:t>
                </w:r>
                <w:r w:rsidRPr="00FB5200">
                  <w:t xml:space="preserve">government-funded institution intended to </w:t>
                </w:r>
                <w:r>
                  <w:t>foster</w:t>
                </w:r>
                <w:r w:rsidRPr="00FB5200">
                  <w:t xml:space="preserve"> </w:t>
                </w:r>
                <w:r>
                  <w:t xml:space="preserve">the </w:t>
                </w:r>
                <w:r w:rsidRPr="00FB5200">
                  <w:t xml:space="preserve">cultural </w:t>
                </w:r>
                <w:r>
                  <w:t xml:space="preserve">and intellectual </w:t>
                </w:r>
                <w:r w:rsidRPr="00FB5200">
                  <w:t xml:space="preserve">activities of an intellectual elite. Moreover, he is </w:t>
                </w:r>
                <w:r>
                  <w:t xml:space="preserve">the </w:t>
                </w:r>
                <w:r w:rsidRPr="00FB5200">
                  <w:t xml:space="preserve">founder and director of one of the most renowned music journals in Mexico, </w:t>
                </w:r>
                <w:r w:rsidRPr="00FB5200">
                  <w:rPr>
                    <w:i/>
                  </w:rPr>
                  <w:t>Pauta: Cuadernos de Teoría y Crítica Musical,</w:t>
                </w:r>
                <w:r w:rsidRPr="00FB5200">
                  <w:t xml:space="preserve"> which promotes multidisciplinary dialogues, especially among writers, painters and musicians, and has a strong emphasis on contemporary music. </w:t>
                </w:r>
                <w:r>
                  <w:t>Lavista has been teaching at</w:t>
                </w:r>
                <w:r w:rsidRPr="00FB5200">
                  <w:t xml:space="preserve"> the Conservatorio Nacional since 1970, where his role as educator and mentor has </w:t>
                </w:r>
                <w:r>
                  <w:t>been particularly relevant for ‘</w:t>
                </w:r>
                <w:r w:rsidRPr="00FB5200">
                  <w:t>practically all Mexican composers that are younger than he is</w:t>
                </w:r>
                <w:r>
                  <w:t>’ (Corte</w:t>
                </w:r>
                <w:bookmarkStart w:id="0" w:name="_GoBack"/>
                <w:r>
                  <w:t>z</w:t>
                </w:r>
                <w:bookmarkEnd w:id="0"/>
                <w:r>
                  <w:t xml:space="preserve"> 14).</w:t>
                </w:r>
              </w:p>
            </w:tc>
          </w:sdtContent>
        </w:sdt>
      </w:tr>
      <w:tr w:rsidR="003F0D73" w14:paraId="7D861079" w14:textId="77777777" w:rsidTr="003F0D73">
        <w:sdt>
          <w:sdtPr>
            <w:rPr>
              <w:b/>
              <w:bCs/>
              <w:color w:val="5B9BD5" w:themeColor="accent1"/>
              <w:sz w:val="18"/>
              <w:szCs w:val="18"/>
            </w:rPr>
            <w:alias w:val="Article text"/>
            <w:tag w:val="articleText"/>
            <w:id w:val="634067588"/>
            <w:placeholder>
              <w:docPart w:val="5ABE9CB341C9455ABFC5E45F4CDD7678"/>
            </w:placeholder>
          </w:sdtPr>
          <w:sdtContent>
            <w:tc>
              <w:tcPr>
                <w:tcW w:w="9016" w:type="dxa"/>
                <w:tcMar>
                  <w:top w:w="113" w:type="dxa"/>
                  <w:bottom w:w="113" w:type="dxa"/>
                </w:tcMar>
              </w:tcPr>
              <w:p w14:paraId="6C7B5A62" w14:textId="77777777" w:rsidR="009F09E2" w:rsidRDefault="009F09E2" w:rsidP="009F09E2">
                <w:pPr>
                  <w:keepNext/>
                </w:pPr>
                <w:r>
                  <w:t>File: Lavista1.jpg</w:t>
                </w:r>
              </w:p>
              <w:p w14:paraId="53475D02" w14:textId="77777777" w:rsidR="009F09E2" w:rsidRDefault="00AE3A0F" w:rsidP="009F09E2">
                <w:pPr>
                  <w:pStyle w:val="Caption"/>
                </w:pPr>
                <w:fldSimple w:instr=" SEQ Figure \* ARABIC ">
                  <w:r w:rsidR="009F09E2">
                    <w:rPr>
                      <w:noProof/>
                    </w:rPr>
                    <w:t>1</w:t>
                  </w:r>
                </w:fldSimple>
                <w:r w:rsidR="009F09E2">
                  <w:t xml:space="preserve"> </w:t>
                </w:r>
                <w:r w:rsidR="009F09E2" w:rsidRPr="00C25470">
                  <w:t>Mario Lavista, 2009. (Photo courtesy of composer).</w:t>
                </w:r>
              </w:p>
              <w:p w14:paraId="73C7F5DB" w14:textId="40E17E68" w:rsidR="009F09E2" w:rsidRDefault="009F09E2" w:rsidP="009F09E2">
                <w:r>
                  <w:t>C</w:t>
                </w:r>
                <w:r w:rsidRPr="00FB5200">
                  <w:t xml:space="preserve">omposer, </w:t>
                </w:r>
                <w:r>
                  <w:t xml:space="preserve">pianist, </w:t>
                </w:r>
                <w:r w:rsidRPr="00FB5200">
                  <w:t>intellectual, editor,</w:t>
                </w:r>
                <w:r>
                  <w:t xml:space="preserve"> and teacher</w:t>
                </w:r>
                <w:r w:rsidRPr="00FB5200">
                  <w:t xml:space="preserve"> Mario Lavista </w:t>
                </w:r>
                <w:r>
                  <w:t>is regarded as a</w:t>
                </w:r>
                <w:r w:rsidRPr="00FB5200">
                  <w:t xml:space="preserve"> central figure </w:t>
                </w:r>
                <w:r>
                  <w:t>in Mexico’s contemporary music scene.</w:t>
                </w:r>
                <w:r w:rsidRPr="00FB5200">
                  <w:t xml:space="preserve"> A prolific composer of orchestral</w:t>
                </w:r>
                <w:r>
                  <w:t>,</w:t>
                </w:r>
                <w:r w:rsidRPr="00FB5200">
                  <w:t xml:space="preserve"> stage,</w:t>
                </w:r>
                <w:r w:rsidRPr="00701ABA">
                  <w:t xml:space="preserve"> </w:t>
                </w:r>
                <w:r>
                  <w:t>chamber,</w:t>
                </w:r>
                <w:r w:rsidRPr="00FB5200">
                  <w:t xml:space="preserve"> solo, and electronic pieces, </w:t>
                </w:r>
                <w:r>
                  <w:t>Lavista’s</w:t>
                </w:r>
                <w:r w:rsidR="00ED3C6A">
                  <w:t xml:space="preserve"> oeuvre is characteris</w:t>
                </w:r>
                <w:r w:rsidRPr="00FB5200">
                  <w:t>ed by its intersections with the other arts.</w:t>
                </w:r>
                <w:r>
                  <w:t xml:space="preserve"> </w:t>
                </w:r>
                <w:r w:rsidRPr="00FB5200">
                  <w:t xml:space="preserve">His </w:t>
                </w:r>
                <w:r>
                  <w:t>music shows</w:t>
                </w:r>
                <w:r w:rsidRPr="00FB5200">
                  <w:t xml:space="preserve"> an integration of modernist avant-garde trends </w:t>
                </w:r>
                <w:r>
                  <w:t>from</w:t>
                </w:r>
                <w:r w:rsidRPr="00FB5200">
                  <w:t xml:space="preserve"> both European and American music, while </w:t>
                </w:r>
                <w:r>
                  <w:t xml:space="preserve">also </w:t>
                </w:r>
                <w:r w:rsidRPr="00FB5200">
                  <w:t xml:space="preserve">adopting compositional techniques </w:t>
                </w:r>
                <w:r>
                  <w:t>from</w:t>
                </w:r>
                <w:r w:rsidRPr="00FB5200">
                  <w:t xml:space="preserve"> diverse historical</w:t>
                </w:r>
                <w:r>
                  <w:t xml:space="preserve"> periods of Western art traditions. He </w:t>
                </w:r>
                <w:r w:rsidRPr="00FB5200">
                  <w:t>has maintained an active p</w:t>
                </w:r>
                <w:r>
                  <w:t>erformance career, especially through</w:t>
                </w:r>
                <w:r w:rsidRPr="00FB5200">
                  <w:t xml:space="preserve"> collective improvisations using prepared piano</w:t>
                </w:r>
                <w:r>
                  <w:t>.</w:t>
                </w:r>
              </w:p>
              <w:p w14:paraId="592FD47C" w14:textId="77777777" w:rsidR="009F09E2" w:rsidRDefault="009F09E2" w:rsidP="009F09E2"/>
              <w:p w14:paraId="1AF771B1" w14:textId="77777777" w:rsidR="009F09E2" w:rsidRDefault="00AE3A0F" w:rsidP="009F09E2">
                <w:r>
                  <w:t>Lavista’s</w:t>
                </w:r>
                <w:r w:rsidRPr="00FB5200">
                  <w:t xml:space="preserve"> role as intellectual has been shaped mainly through the series of lectu</w:t>
                </w:r>
                <w:r>
                  <w:t>re-recitals he regularly organis</w:t>
                </w:r>
                <w:r w:rsidRPr="00FB5200">
                  <w:t xml:space="preserve">es as </w:t>
                </w:r>
                <w:r>
                  <w:t xml:space="preserve">a </w:t>
                </w:r>
                <w:r w:rsidRPr="00FB5200">
                  <w:t>member of El Colegio Nacional</w:t>
                </w:r>
                <w:r>
                  <w:t xml:space="preserve"> </w:t>
                </w:r>
                <w:r w:rsidRPr="00FB5200">
                  <w:t>—</w:t>
                </w:r>
                <w:r>
                  <w:t xml:space="preserve"> </w:t>
                </w:r>
                <w:r w:rsidRPr="00FB5200">
                  <w:t xml:space="preserve">a </w:t>
                </w:r>
                <w:r>
                  <w:t xml:space="preserve">prestigious </w:t>
                </w:r>
                <w:r w:rsidRPr="00FB5200">
                  <w:t xml:space="preserve">government-funded institution intended to </w:t>
                </w:r>
                <w:r>
                  <w:t>foster</w:t>
                </w:r>
                <w:r w:rsidRPr="00FB5200">
                  <w:t xml:space="preserve"> </w:t>
                </w:r>
                <w:r>
                  <w:t xml:space="preserve">the </w:t>
                </w:r>
                <w:r w:rsidRPr="00FB5200">
                  <w:t xml:space="preserve">cultural </w:t>
                </w:r>
                <w:r>
                  <w:t xml:space="preserve">and intellectual </w:t>
                </w:r>
                <w:r w:rsidRPr="00FB5200">
                  <w:t xml:space="preserve">activities of an intellectual elite. Moreover, he is </w:t>
                </w:r>
                <w:r>
                  <w:t xml:space="preserve">the </w:t>
                </w:r>
                <w:r w:rsidRPr="00FB5200">
                  <w:t xml:space="preserve">founder and director of one of the most renowned music journals in Mexico, </w:t>
                </w:r>
                <w:r w:rsidRPr="00FB5200">
                  <w:rPr>
                    <w:i/>
                  </w:rPr>
                  <w:t>Pauta: Cuadernos de Teoría y Crítica Musical,</w:t>
                </w:r>
                <w:r w:rsidRPr="00FB5200">
                  <w:t xml:space="preserve"> which promotes multidisciplinary dialogues, especially among writers, painters and musicians, and has a strong emphasis on contemporary music. </w:t>
                </w:r>
                <w:r>
                  <w:t>Lavista has been teaching at</w:t>
                </w:r>
                <w:r w:rsidRPr="00FB5200">
                  <w:t xml:space="preserve"> the Conservatorio Nacional since 1970, where his role as educator and mentor has </w:t>
                </w:r>
                <w:r>
                  <w:t>been particularly relevant for ‘</w:t>
                </w:r>
                <w:r w:rsidRPr="00FB5200">
                  <w:t>practically all Mexican composers that are younger than he is</w:t>
                </w:r>
                <w:r>
                  <w:t>’ (Cortez 14).</w:t>
                </w:r>
              </w:p>
              <w:p w14:paraId="21D14235" w14:textId="77777777" w:rsidR="00AE3A0F" w:rsidRPr="00FB5200" w:rsidRDefault="00AE3A0F" w:rsidP="009F09E2"/>
              <w:p w14:paraId="73E5B9DA" w14:textId="77777777" w:rsidR="009F09E2" w:rsidRPr="00FB5200" w:rsidRDefault="009F09E2" w:rsidP="009F09E2">
                <w:pPr>
                  <w:pStyle w:val="Heading1"/>
                  <w:outlineLvl w:val="0"/>
                </w:pPr>
                <w:r w:rsidRPr="00FB5200">
                  <w:t>Overview</w:t>
                </w:r>
              </w:p>
              <w:p w14:paraId="4F17CECA" w14:textId="77777777" w:rsidR="009F09E2" w:rsidRPr="00FB5200" w:rsidRDefault="009F09E2" w:rsidP="009F09E2">
                <w:r w:rsidRPr="00FB5200">
                  <w:t>Mario Lavista beg</w:t>
                </w:r>
                <w:r>
                  <w:t xml:space="preserve">an his piano studies as a child. He </w:t>
                </w:r>
                <w:r w:rsidRPr="00FB5200">
                  <w:t>enrolled at the Taller de Composición of the Conservatorio Nacional de Música in 1963 under the guid</w:t>
                </w:r>
                <w:r>
                  <w:t>ance of Carlos Chávez, Héctor Qu</w:t>
                </w:r>
                <w:r w:rsidRPr="00FB5200">
                  <w:t>intanar, and Rodolfo Halffter. He was granted a scholarship from</w:t>
                </w:r>
                <w:r>
                  <w:t xml:space="preserve"> the French government to study</w:t>
                </w:r>
                <w:r w:rsidRPr="00FB5200">
                  <w:t xml:space="preserve"> at the Schola Cantorum in Paris from 1967 to 1969 under Jean Etienne Marie. During that season he attended courses </w:t>
                </w:r>
                <w:r>
                  <w:t>taught</w:t>
                </w:r>
                <w:r w:rsidRPr="00FB5200">
                  <w:t xml:space="preserve"> by Henri Pusseur, Nadia Boulanger, Christoph Caskel, and Karlheinz Stockhausen. </w:t>
                </w:r>
              </w:p>
              <w:p w14:paraId="5F64F91E" w14:textId="77777777" w:rsidR="009F09E2" w:rsidRPr="00FB5200" w:rsidRDefault="009F09E2" w:rsidP="009F09E2"/>
              <w:p w14:paraId="3FB5D6A7" w14:textId="77777777" w:rsidR="009F09E2" w:rsidRPr="00FB5200" w:rsidRDefault="009F09E2" w:rsidP="009F09E2">
                <w:r>
                  <w:t xml:space="preserve">Upon his return to Mexico, </w:t>
                </w:r>
                <w:r w:rsidRPr="00FB5200">
                  <w:t>together with Nicolás Echevarría, Fernando Baena (</w:t>
                </w:r>
                <w:r>
                  <w:t>who was later replaced by</w:t>
                </w:r>
                <w:r w:rsidRPr="00FB5200">
                  <w:t xml:space="preserve"> Juan Herrejón)</w:t>
                </w:r>
                <w:r>
                  <w:t>,</w:t>
                </w:r>
                <w:r w:rsidRPr="00FB5200">
                  <w:t xml:space="preserve"> and Antero Chávez</w:t>
                </w:r>
                <w:r>
                  <w:t>, Lavista founded Quanta</w:t>
                </w:r>
                <w:r w:rsidR="00AE3A0F">
                  <w:t xml:space="preserve"> in 1970</w:t>
                </w:r>
                <w:r>
                  <w:t xml:space="preserve">, </w:t>
                </w:r>
                <w:r w:rsidRPr="00FB5200">
                  <w:t xml:space="preserve">a </w:t>
                </w:r>
                <w:r>
                  <w:t>collective improvisation group. The</w:t>
                </w:r>
                <w:r w:rsidRPr="00FB5200">
                  <w:t xml:space="preserve"> improvisations usually involved the use of Julián Carrillo’s microtonal instruments (especially harps), basic amplification applied to acoustic instruments, electric guitars, and a variety of percussion instruments. During two years</w:t>
                </w:r>
                <w:r>
                  <w:t>,</w:t>
                </w:r>
                <w:r w:rsidRPr="00FB5200">
                  <w:t xml:space="preserve"> Quanta had a </w:t>
                </w:r>
                <w:r>
                  <w:t>vigorous</w:t>
                </w:r>
                <w:r w:rsidRPr="00FB5200">
                  <w:t xml:space="preserve"> performance schedule collaborating with dance and </w:t>
                </w:r>
                <w:r w:rsidR="00AE3A0F" w:rsidRPr="00FB5200">
                  <w:t>theatre</w:t>
                </w:r>
                <w:r w:rsidRPr="00FB5200">
                  <w:t xml:space="preserve"> companies. Th</w:t>
                </w:r>
                <w:r>
                  <w:t>ese</w:t>
                </w:r>
                <w:r w:rsidRPr="00FB5200">
                  <w:t xml:space="preserve"> experimental </w:t>
                </w:r>
                <w:r>
                  <w:t>sessions</w:t>
                </w:r>
                <w:r w:rsidRPr="00FB5200">
                  <w:t xml:space="preserve"> </w:t>
                </w:r>
                <w:r>
                  <w:t>were</w:t>
                </w:r>
                <w:r w:rsidRPr="00FB5200">
                  <w:t xml:space="preserve"> crucial in forming a public for avant-garde happenings in Mexico City. </w:t>
                </w:r>
              </w:p>
              <w:p w14:paraId="3DF8ADF1" w14:textId="77777777" w:rsidR="009F09E2" w:rsidRPr="00FB5200" w:rsidRDefault="009F09E2" w:rsidP="009F09E2"/>
              <w:p w14:paraId="0835D843" w14:textId="77777777" w:rsidR="009F09E2" w:rsidRPr="00FB5200" w:rsidRDefault="009F09E2" w:rsidP="009F09E2">
                <w:r w:rsidRPr="00FB5200">
                  <w:t>Lavista’s interest in sound manipulation through electronic means led him to work on the recently created Laboratory of Electronic Music of the Conservatorio Nacional de Música, and at the electronic music studio of radio and television in Tokyo, Japan (NHK)</w:t>
                </w:r>
                <w:r>
                  <w:t xml:space="preserve"> in 1972</w:t>
                </w:r>
                <w:r w:rsidRPr="00FB5200">
                  <w:t xml:space="preserve">. From 1974 to 1976 Lavista was head of the Music Department of the Dirección de Difusión Cultural of the Universidad Nacional Autónoma de México, and in 1982 he founded the journal </w:t>
                </w:r>
                <w:r w:rsidRPr="00FB5200">
                  <w:rPr>
                    <w:i/>
                  </w:rPr>
                  <w:t>Pauta</w:t>
                </w:r>
                <w:r>
                  <w:t xml:space="preserve">, issued four times a year. He </w:t>
                </w:r>
                <w:r w:rsidRPr="00FB5200">
                  <w:t xml:space="preserve">has served as its chief editor ever since. </w:t>
                </w:r>
              </w:p>
              <w:p w14:paraId="14B6306C" w14:textId="77777777" w:rsidR="009F09E2" w:rsidRPr="00FB5200" w:rsidRDefault="009F09E2" w:rsidP="009F09E2"/>
              <w:p w14:paraId="2C6C6DE9" w14:textId="77777777" w:rsidR="009F09E2" w:rsidRDefault="009F09E2" w:rsidP="009F09E2">
                <w:r>
                  <w:t xml:space="preserve">Throughout the 1970s, Lavista’s activities as a pianist were numerous. </w:t>
                </w:r>
                <w:r w:rsidRPr="00FB5200">
                  <w:t>Along with renowned performers such as Jorge Velazco, Federico Ibarra and Marielena Arizpe, he premiered works by Erik Satie, Karlheinz Stockhausen, John Cage, Manuel Enríquez, Oliver Messiaen, Gerhard Muench,</w:t>
                </w:r>
                <w:r w:rsidR="00AE3A0F">
                  <w:t xml:space="preserve"> and</w:t>
                </w:r>
                <w:r w:rsidRPr="00FB5200">
                  <w:t xml:space="preserve"> Rodolfo Halffter, among others.</w:t>
                </w:r>
              </w:p>
              <w:p w14:paraId="56C152D8" w14:textId="77777777" w:rsidR="009F09E2" w:rsidRDefault="009F09E2" w:rsidP="009F09E2"/>
              <w:p w14:paraId="51940215" w14:textId="77777777" w:rsidR="009F09E2" w:rsidRDefault="009F09E2" w:rsidP="009F09E2">
                <w:pPr>
                  <w:keepNext/>
                </w:pPr>
                <w:r>
                  <w:t>File: Lavista2.jpg</w:t>
                </w:r>
              </w:p>
              <w:p w14:paraId="3620C2C3" w14:textId="77777777" w:rsidR="009F09E2" w:rsidRDefault="00AE3A0F" w:rsidP="009F09E2">
                <w:pPr>
                  <w:pStyle w:val="Caption"/>
                </w:pPr>
                <w:fldSimple w:instr=" SEQ Figure \* ARABIC ">
                  <w:r w:rsidR="009F09E2">
                    <w:rPr>
                      <w:noProof/>
                    </w:rPr>
                    <w:t>2</w:t>
                  </w:r>
                </w:fldSimple>
                <w:r w:rsidR="009F09E2">
                  <w:t xml:space="preserve"> </w:t>
                </w:r>
                <w:r w:rsidR="009F09E2" w:rsidRPr="002F3FE8">
                  <w:t>From left to right: Federico Ibarra and Mario Lavista, 1979. (Photo courtesy of Lavista)</w:t>
                </w:r>
              </w:p>
              <w:p w14:paraId="21DC723B" w14:textId="77777777" w:rsidR="009F09E2" w:rsidRPr="00FB5200" w:rsidRDefault="009F09E2" w:rsidP="009F09E2">
                <w:r>
                  <w:lastRenderedPageBreak/>
                  <w:t>In 1987 he became a member of</w:t>
                </w:r>
                <w:r w:rsidRPr="00FB5200">
                  <w:t xml:space="preserve"> the Academia de las Artes, and received a Guggenheim Fellowship for his first and only opera </w:t>
                </w:r>
                <w:r w:rsidRPr="00FB5200">
                  <w:rPr>
                    <w:i/>
                  </w:rPr>
                  <w:t>Aura</w:t>
                </w:r>
                <w:r w:rsidRPr="00FB5200">
                  <w:t xml:space="preserve">, based on the short story by Carlos Fuentes. Moreover he received the Premio Nacional de Ciencias y Artes and the Medalla Mozart in 1991, </w:t>
                </w:r>
                <w:proofErr w:type="gramStart"/>
                <w:r w:rsidRPr="00FB5200">
                  <w:t>an</w:t>
                </w:r>
                <w:proofErr w:type="gramEnd"/>
                <w:r w:rsidRPr="00FB5200">
                  <w:t xml:space="preserve"> hono</w:t>
                </w:r>
                <w:r w:rsidR="00AE3A0F">
                  <w:t>u</w:t>
                </w:r>
                <w:r w:rsidRPr="00FB5200">
                  <w:t xml:space="preserve">rable mention from the Sistema Nacional de Creadores del Fondo para la cultura y las Artes in 1993, and membership in the prestigious El Colegio Nacional since 1998. </w:t>
                </w:r>
              </w:p>
              <w:p w14:paraId="21170E89" w14:textId="77777777" w:rsidR="009F09E2" w:rsidRPr="00FB5200" w:rsidRDefault="009F09E2" w:rsidP="009F09E2">
                <w:pPr>
                  <w:rPr>
                    <w:rFonts w:cs="ArialUnicodeMS"/>
                  </w:rPr>
                </w:pPr>
              </w:p>
              <w:p w14:paraId="0C957417" w14:textId="77777777" w:rsidR="009F09E2" w:rsidRPr="00FB5200" w:rsidRDefault="009F09E2" w:rsidP="009F09E2">
                <w:pPr>
                  <w:rPr>
                    <w:rFonts w:cs="ArialUnicodeMS"/>
                  </w:rPr>
                </w:pPr>
                <w:r w:rsidRPr="00FB5200">
                  <w:rPr>
                    <w:rFonts w:cs="ArialUnicodeMS"/>
                  </w:rPr>
                  <w:t>Lavista’s role as a teacher and lecturer has extended from his native country</w:t>
                </w:r>
                <w:r>
                  <w:rPr>
                    <w:rFonts w:cs="ArialUnicodeMS"/>
                  </w:rPr>
                  <w:t>,</w:t>
                </w:r>
                <w:r w:rsidRPr="00FB5200">
                  <w:rPr>
                    <w:rFonts w:cs="ArialUnicodeMS"/>
                  </w:rPr>
                  <w:t xml:space="preserve"> </w:t>
                </w:r>
                <w:r>
                  <w:rPr>
                    <w:rFonts w:cs="ArialUnicodeMS"/>
                  </w:rPr>
                  <w:t>where he has been a professor at</w:t>
                </w:r>
                <w:r w:rsidRPr="00FB5200">
                  <w:rPr>
                    <w:rFonts w:cs="ArialUnicodeMS"/>
                  </w:rPr>
                  <w:t xml:space="preserve"> the Conservatorio Nacional since 1970, to the Americas and Europe. He has been guest lecturer at Indiana University, </w:t>
                </w:r>
                <w:r>
                  <w:rPr>
                    <w:rFonts w:cs="ArialUnicodeMS"/>
                  </w:rPr>
                  <w:t xml:space="preserve">the </w:t>
                </w:r>
                <w:r w:rsidRPr="00FB5200">
                  <w:rPr>
                    <w:rFonts w:cs="ArialUnicodeMS"/>
                  </w:rPr>
                  <w:t xml:space="preserve">University of Chicago, Cornell University, </w:t>
                </w:r>
                <w:r>
                  <w:rPr>
                    <w:rFonts w:cs="ArialUnicodeMS"/>
                  </w:rPr>
                  <w:t xml:space="preserve">the </w:t>
                </w:r>
                <w:r w:rsidRPr="00FB5200">
                  <w:rPr>
                    <w:rFonts w:cs="ArialUnicodeMS"/>
                  </w:rPr>
                  <w:t xml:space="preserve">University of California </w:t>
                </w:r>
                <w:r>
                  <w:rPr>
                    <w:rFonts w:cs="ArialUnicodeMS"/>
                  </w:rPr>
                  <w:t>(</w:t>
                </w:r>
                <w:r w:rsidRPr="00FB5200">
                  <w:rPr>
                    <w:rFonts w:cs="ArialUnicodeMS"/>
                  </w:rPr>
                  <w:t>Davis</w:t>
                </w:r>
                <w:r>
                  <w:rPr>
                    <w:rFonts w:cs="ArialUnicodeMS"/>
                  </w:rPr>
                  <w:t>, San Diego, and Santa Barbara)</w:t>
                </w:r>
                <w:r w:rsidRPr="00FB5200">
                  <w:rPr>
                    <w:rFonts w:cs="ArialUnicodeMS"/>
                  </w:rPr>
                  <w:t xml:space="preserve">, and </w:t>
                </w:r>
                <w:r>
                  <w:rPr>
                    <w:rFonts w:cs="ArialUnicodeMS"/>
                  </w:rPr>
                  <w:t xml:space="preserve">the </w:t>
                </w:r>
                <w:r w:rsidRPr="00FB5200">
                  <w:rPr>
                    <w:rFonts w:cs="ArialUnicodeMS"/>
                  </w:rPr>
                  <w:t>University of North Texas, among others. He has received commissions from international festivals and his works are frequently performed by some of the most distinguishe</w:t>
                </w:r>
                <w:r>
                  <w:rPr>
                    <w:rFonts w:cs="ArialUnicodeMS"/>
                  </w:rPr>
                  <w:t>d chamber and orchestral groups both in Mexico and abroad.</w:t>
                </w:r>
              </w:p>
              <w:p w14:paraId="5C93536C" w14:textId="77777777" w:rsidR="009F09E2" w:rsidRPr="00FB5200" w:rsidRDefault="009F09E2" w:rsidP="009F09E2">
                <w:pPr>
                  <w:rPr>
                    <w:rFonts w:cs="ArialUnicodeMS"/>
                  </w:rPr>
                </w:pPr>
              </w:p>
              <w:p w14:paraId="1AF43180" w14:textId="77777777" w:rsidR="009F09E2" w:rsidRPr="009F09E2" w:rsidRDefault="009F09E2" w:rsidP="009F09E2">
                <w:pPr>
                  <w:pStyle w:val="Heading1"/>
                  <w:outlineLvl w:val="0"/>
                </w:pPr>
                <w:r w:rsidRPr="00FB5200">
                  <w:t>Works</w:t>
                </w:r>
              </w:p>
              <w:p w14:paraId="251BB81E" w14:textId="77777777" w:rsidR="009F09E2" w:rsidRPr="00FB5200" w:rsidRDefault="009F09E2" w:rsidP="009F09E2">
                <w:pPr>
                  <w:rPr>
                    <w:rFonts w:cs="ArialUnicodeMS"/>
                  </w:rPr>
                </w:pPr>
                <w:r w:rsidRPr="00FB5200">
                  <w:rPr>
                    <w:rFonts w:cs="ArialUnicodeMS"/>
                  </w:rPr>
                  <w:t>Lavista’s early works show a predilection for serial technique</w:t>
                </w:r>
                <w:r>
                  <w:rPr>
                    <w:rFonts w:cs="ArialUnicodeMS"/>
                  </w:rPr>
                  <w:t>s and the use of literary texts</w:t>
                </w:r>
                <w:r w:rsidR="00AE3A0F">
                  <w:rPr>
                    <w:rFonts w:cs="ArialUnicodeMS"/>
                  </w:rPr>
                  <w:t xml:space="preserve"> [</w:t>
                </w:r>
                <w:r w:rsidRPr="00FB5200">
                  <w:rPr>
                    <w:rFonts w:cs="ArialUnicodeMS"/>
                    <w:i/>
                  </w:rPr>
                  <w:t>Monólogo, Dos canciones, Homenaje a Beckett</w:t>
                </w:r>
                <w:r w:rsidR="00AE3A0F">
                  <w:rPr>
                    <w:rFonts w:cs="ArialUnicodeMS"/>
                  </w:rPr>
                  <w:t>]</w:t>
                </w:r>
                <w:r w:rsidRPr="00FB5200">
                  <w:rPr>
                    <w:rFonts w:cs="ArialUnicodeMS"/>
                  </w:rPr>
                  <w:t>. During his time in Europe</w:t>
                </w:r>
                <w:r>
                  <w:rPr>
                    <w:rFonts w:cs="ArialUnicodeMS"/>
                  </w:rPr>
                  <w:t xml:space="preserve"> he explored</w:t>
                </w:r>
                <w:r w:rsidRPr="00FB5200">
                  <w:rPr>
                    <w:rFonts w:cs="ArialUnicodeMS"/>
                  </w:rPr>
                  <w:t xml:space="preserve"> sound resources by i</w:t>
                </w:r>
                <w:r w:rsidR="00AE3A0F">
                  <w:rPr>
                    <w:rFonts w:cs="ArialUnicodeMS"/>
                  </w:rPr>
                  <w:t>ncorporating short wave radios (</w:t>
                </w:r>
                <w:r w:rsidRPr="00FB5200">
                  <w:rPr>
                    <w:rFonts w:cs="ArialUnicodeMS"/>
                    <w:i/>
                  </w:rPr>
                  <w:t>Divertimento</w:t>
                </w:r>
                <w:r w:rsidR="00AE3A0F">
                  <w:rPr>
                    <w:rFonts w:cs="ArialUnicodeMS"/>
                  </w:rPr>
                  <w:t>, 1968), and alarm clocks (</w:t>
                </w:r>
                <w:r w:rsidRPr="00FB5200">
                  <w:rPr>
                    <w:rFonts w:cs="ArialUnicodeMS"/>
                    <w:i/>
                  </w:rPr>
                  <w:t>Kronos</w:t>
                </w:r>
                <w:r w:rsidR="00AE3A0F">
                  <w:rPr>
                    <w:rFonts w:cs="ArialUnicodeMS"/>
                  </w:rPr>
                  <w:t xml:space="preserve">, </w:t>
                </w:r>
                <w:r w:rsidRPr="00FB5200">
                  <w:rPr>
                    <w:rFonts w:cs="ArialUnicodeMS"/>
                  </w:rPr>
                  <w:t xml:space="preserve">1969). In his first string quartet </w:t>
                </w:r>
                <w:r>
                  <w:rPr>
                    <w:rFonts w:cs="ArialUnicodeMS"/>
                  </w:rPr>
                  <w:t>(</w:t>
                </w:r>
                <w:r w:rsidRPr="00FB5200">
                  <w:rPr>
                    <w:rFonts w:cs="ArialUnicodeMS"/>
                    <w:i/>
                  </w:rPr>
                  <w:t>Diacronía</w:t>
                </w:r>
                <w:r>
                  <w:rPr>
                    <w:rFonts w:cs="ArialUnicodeMS"/>
                  </w:rPr>
                  <w:t xml:space="preserve">, </w:t>
                </w:r>
                <w:r w:rsidRPr="00FB5200">
                  <w:rPr>
                    <w:rFonts w:cs="ArialUnicodeMS"/>
                  </w:rPr>
                  <w:t xml:space="preserve">1969), he began to incorporate certain aspects of indeterminacy and to explore the intervallic possibilities of two perfect fifths linked by a </w:t>
                </w:r>
                <w:r w:rsidR="00AE3A0F">
                  <w:rPr>
                    <w:rFonts w:cs="ArialUnicodeMS"/>
                  </w:rPr>
                  <w:t xml:space="preserve">triton </w:t>
                </w:r>
                <w:r w:rsidRPr="00FB5200">
                  <w:rPr>
                    <w:rFonts w:cs="ArialUnicodeMS"/>
                  </w:rPr>
                  <w:t>—</w:t>
                </w:r>
                <w:r w:rsidR="00AE3A0F">
                  <w:rPr>
                    <w:rFonts w:cs="ArialUnicodeMS"/>
                  </w:rPr>
                  <w:t xml:space="preserve"> </w:t>
                </w:r>
                <w:r w:rsidRPr="00FB5200">
                  <w:rPr>
                    <w:rFonts w:cs="ArialUnicodeMS"/>
                  </w:rPr>
                  <w:t>a sonority that permeate</w:t>
                </w:r>
                <w:r>
                  <w:rPr>
                    <w:rFonts w:cs="ArialUnicodeMS"/>
                  </w:rPr>
                  <w:t>d</w:t>
                </w:r>
                <w:r w:rsidRPr="00FB5200">
                  <w:rPr>
                    <w:rFonts w:cs="ArialUnicodeMS"/>
                  </w:rPr>
                  <w:t xml:space="preserve"> much of his work for the following decades.  </w:t>
                </w:r>
              </w:p>
              <w:p w14:paraId="33732EB7" w14:textId="77777777" w:rsidR="009F09E2" w:rsidRPr="00FB5200" w:rsidRDefault="009F09E2" w:rsidP="009F09E2">
                <w:pPr>
                  <w:rPr>
                    <w:rFonts w:cs="ArialUnicodeMS"/>
                  </w:rPr>
                </w:pPr>
              </w:p>
              <w:p w14:paraId="64D3F7D2" w14:textId="77777777" w:rsidR="009F09E2" w:rsidRPr="00FB5200" w:rsidRDefault="009F09E2" w:rsidP="009F09E2">
                <w:r>
                  <w:rPr>
                    <w:rFonts w:cs="ArialUnicodeMS"/>
                  </w:rPr>
                  <w:t>Upon his</w:t>
                </w:r>
                <w:r w:rsidRPr="00FB5200">
                  <w:rPr>
                    <w:rFonts w:cs="ArialUnicodeMS"/>
                  </w:rPr>
                  <w:t xml:space="preserve"> return to Mexico, and parallel to his involvement with Quanta, Lavista wrote a series of pieces with open forms</w:t>
                </w:r>
                <w:r>
                  <w:rPr>
                    <w:rFonts w:cs="ArialUnicodeMS"/>
                  </w:rPr>
                  <w:t>,</w:t>
                </w:r>
                <w:r w:rsidRPr="00FB5200">
                  <w:rPr>
                    <w:rFonts w:cs="ArialUnicodeMS"/>
                  </w:rPr>
                  <w:t xml:space="preserve"> such as </w:t>
                </w:r>
                <w:r w:rsidRPr="00FB5200">
                  <w:rPr>
                    <w:rFonts w:cs="ArialUnicodeMS"/>
                    <w:i/>
                  </w:rPr>
                  <w:t xml:space="preserve">Pieza para </w:t>
                </w:r>
                <w:proofErr w:type="gramStart"/>
                <w:r w:rsidRPr="00FB5200">
                  <w:rPr>
                    <w:rFonts w:cs="ArialUnicodeMS"/>
                    <w:i/>
                  </w:rPr>
                  <w:t>un(</w:t>
                </w:r>
                <w:proofErr w:type="gramEnd"/>
                <w:r w:rsidRPr="00FB5200">
                  <w:rPr>
                    <w:rFonts w:cs="ArialUnicodeMS"/>
                    <w:i/>
                  </w:rPr>
                  <w:t>a) pianista y un piano</w:t>
                </w:r>
                <w:r>
                  <w:rPr>
                    <w:rFonts w:cs="ArialUnicodeMS"/>
                    <w:i/>
                  </w:rPr>
                  <w:t xml:space="preserve"> </w:t>
                </w:r>
                <w:r w:rsidRPr="00825147">
                  <w:rPr>
                    <w:rFonts w:cs="ArialUnicodeMS"/>
                  </w:rPr>
                  <w:t>(</w:t>
                </w:r>
                <w:r w:rsidRPr="00FB5200">
                  <w:rPr>
                    <w:rFonts w:cs="ArialUnicodeMS"/>
                  </w:rPr>
                  <w:t>1970</w:t>
                </w:r>
                <w:r>
                  <w:rPr>
                    <w:rFonts w:cs="ArialUnicodeMS"/>
                  </w:rPr>
                  <w:t>)</w:t>
                </w:r>
                <w:r w:rsidR="00AE3A0F">
                  <w:rPr>
                    <w:rFonts w:cs="ArialUnicodeMS"/>
                  </w:rPr>
                  <w:t xml:space="preserve">, </w:t>
                </w:r>
                <w:r w:rsidRPr="00FB5200">
                  <w:rPr>
                    <w:rFonts w:cs="ArialUnicodeMS"/>
                    <w:i/>
                  </w:rPr>
                  <w:t>Game</w:t>
                </w:r>
                <w:r>
                  <w:rPr>
                    <w:rFonts w:cs="ArialUnicodeMS"/>
                  </w:rPr>
                  <w:t xml:space="preserve"> (</w:t>
                </w:r>
                <w:r w:rsidRPr="00FB5200">
                  <w:rPr>
                    <w:rFonts w:cs="ArialUnicodeMS"/>
                  </w:rPr>
                  <w:t>1971</w:t>
                </w:r>
                <w:r>
                  <w:rPr>
                    <w:rFonts w:cs="ArialUnicodeMS"/>
                  </w:rPr>
                  <w:t>)</w:t>
                </w:r>
                <w:r w:rsidRPr="00FB5200">
                  <w:rPr>
                    <w:rFonts w:cs="ArialUnicodeMS"/>
                  </w:rPr>
                  <w:t xml:space="preserve"> and </w:t>
                </w:r>
                <w:r w:rsidRPr="00FB5200">
                  <w:rPr>
                    <w:rFonts w:cs="ArialUnicodeMS"/>
                    <w:i/>
                  </w:rPr>
                  <w:t>Continuo</w:t>
                </w:r>
                <w:r w:rsidRPr="00FB5200">
                  <w:rPr>
                    <w:rFonts w:cs="ArialUnicodeMS"/>
                  </w:rPr>
                  <w:t xml:space="preserve"> (1971). </w:t>
                </w:r>
                <w:r>
                  <w:t>I</w:t>
                </w:r>
                <w:r w:rsidRPr="00FB5200">
                  <w:t>n conjunction with</w:t>
                </w:r>
                <w:r w:rsidR="00AE3A0F">
                  <w:t xml:space="preserve"> the</w:t>
                </w:r>
                <w:r w:rsidRPr="00FB5200">
                  <w:t xml:space="preserve"> artist Arnaldo Coen</w:t>
                </w:r>
                <w:r>
                  <w:t xml:space="preserve">, </w:t>
                </w:r>
                <w:r w:rsidRPr="00FB5200">
                  <w:t>Lavista</w:t>
                </w:r>
                <w:r>
                  <w:t xml:space="preserve"> conceived</w:t>
                </w:r>
                <w:r w:rsidRPr="00FB5200">
                  <w:t xml:space="preserve"> the graphic score </w:t>
                </w:r>
                <w:r w:rsidRPr="00FB5200">
                  <w:rPr>
                    <w:i/>
                  </w:rPr>
                  <w:t>Cluster</w:t>
                </w:r>
                <w:r w:rsidRPr="00FB5200">
                  <w:t xml:space="preserve"> for piano</w:t>
                </w:r>
                <w:r w:rsidR="00AE3A0F">
                  <w:t xml:space="preserve"> in 1973</w:t>
                </w:r>
                <w:r w:rsidRPr="00FB5200">
                  <w:t xml:space="preserve">. A few years later, Coen and Lavista collaborated in yet another graphic score, </w:t>
                </w:r>
                <w:r w:rsidRPr="00FB5200">
                  <w:rPr>
                    <w:i/>
                  </w:rPr>
                  <w:t>Jaula</w:t>
                </w:r>
                <w:r w:rsidRPr="00FB5200">
                  <w:t xml:space="preserve">, a paper sculpture of 16 layers of concentric cubes, which has achieved a central place in the history of conceptual interdisciplinary Mexican art. </w:t>
                </w:r>
              </w:p>
              <w:p w14:paraId="32D72F39" w14:textId="77777777" w:rsidR="009F09E2" w:rsidRPr="00FB5200" w:rsidRDefault="009F09E2" w:rsidP="009F09E2"/>
              <w:p w14:paraId="043B61D2" w14:textId="77777777" w:rsidR="009F09E2" w:rsidRPr="00FB5200" w:rsidRDefault="009F09E2" w:rsidP="009F09E2">
                <w:r w:rsidRPr="00FB5200">
                  <w:t>After reaching this level of abstraction, Lavista returned to writing atonal music using conventional notation and incorporating epigraphs in multiple scores (</w:t>
                </w:r>
                <w:r w:rsidRPr="00FB5200">
                  <w:rPr>
                    <w:i/>
                  </w:rPr>
                  <w:t>Quotations, Lyhann, Canto del alba, Simurg</w:t>
                </w:r>
                <w:r>
                  <w:t>, among others). The epigraphs are chosen from a wide variety of sources: ancient Chinese poets from the Tang Dynasty, 17th-century Spanish poet Francisco de Quevedo, 20</w:t>
                </w:r>
                <w:r w:rsidRPr="00701ABA">
                  <w:rPr>
                    <w:vertAlign w:val="superscript"/>
                  </w:rPr>
                  <w:t>th</w:t>
                </w:r>
                <w:r>
                  <w:t xml:space="preserve">-century American writer Ezra Pound, and many others. The epigraphs not only reveal the composer’s literary taste but also, most importantly, allow for rich interplay between music and text. </w:t>
                </w:r>
                <w:r w:rsidRPr="00FB5200">
                  <w:t xml:space="preserve">At the end of the 1970s and throughout the 1980s, Lavista explored </w:t>
                </w:r>
                <w:r>
                  <w:t xml:space="preserve">unusual timbre possibilities through </w:t>
                </w:r>
                <w:r w:rsidRPr="00FB5200">
                  <w:t xml:space="preserve">the use of extended techniques </w:t>
                </w:r>
                <w:r>
                  <w:t>for traditional instruments, as well as completing</w:t>
                </w:r>
                <w:r w:rsidRPr="00FB5200">
                  <w:t xml:space="preserve"> a series of solo and chamber pieces done in close collaboration </w:t>
                </w:r>
                <w:r>
                  <w:t>with performers such as flutist</w:t>
                </w:r>
                <w:r w:rsidRPr="00FB5200">
                  <w:t xml:space="preserve"> Marialena Arizpe (</w:t>
                </w:r>
                <w:r w:rsidRPr="00FB5200">
                  <w:rPr>
                    <w:i/>
                  </w:rPr>
                  <w:t>Tríptico</w:t>
                </w:r>
                <w:r w:rsidRPr="00FB5200">
                  <w:t>), bassist Bertram Turetzky (</w:t>
                </w:r>
                <w:r w:rsidRPr="00FB5200">
                  <w:rPr>
                    <w:i/>
                  </w:rPr>
                  <w:t>Dusk</w:t>
                </w:r>
                <w:r w:rsidRPr="00FB5200">
                  <w:t>), oboist Leonora Saavedra (</w:t>
                </w:r>
                <w:r w:rsidRPr="00FB5200">
                  <w:rPr>
                    <w:i/>
                  </w:rPr>
                  <w:t>Marsias</w:t>
                </w:r>
                <w:r w:rsidRPr="00FB5200">
                  <w:t>), and the string quartet El Cuarteto Latinoamericano (</w:t>
                </w:r>
                <w:r w:rsidRPr="00FB5200">
                  <w:rPr>
                    <w:i/>
                  </w:rPr>
                  <w:t>Reflejos de la noche</w:t>
                </w:r>
                <w:r>
                  <w:t>)</w:t>
                </w:r>
                <w:r w:rsidRPr="00FB5200">
                  <w:t>.</w:t>
                </w:r>
                <w:r>
                  <w:t xml:space="preserve"> Most of these pieces show clear pitch centricities and the predominant use of particular intervallic explorations. </w:t>
                </w:r>
              </w:p>
              <w:p w14:paraId="75246D08" w14:textId="77777777" w:rsidR="009F09E2" w:rsidRPr="00FB5200" w:rsidRDefault="009F09E2" w:rsidP="009F09E2"/>
              <w:p w14:paraId="1177D182" w14:textId="77777777" w:rsidR="009F09E2" w:rsidRPr="00FB5200" w:rsidRDefault="009F09E2" w:rsidP="009F09E2">
                <w:r>
                  <w:t xml:space="preserve">Since the 1980s </w:t>
                </w:r>
                <w:r w:rsidRPr="00FB5200">
                  <w:t xml:space="preserve">Lavista </w:t>
                </w:r>
                <w:r>
                  <w:t>has approached</w:t>
                </w:r>
                <w:r w:rsidRPr="00FB5200">
                  <w:t xml:space="preserve"> religious genres in a series of compositions such as </w:t>
                </w:r>
                <w:r w:rsidRPr="00FB5200">
                  <w:rPr>
                    <w:i/>
                  </w:rPr>
                  <w:t>Lamento a la muerte de Raúl Lavista</w:t>
                </w:r>
                <w:r>
                  <w:t xml:space="preserve"> (1981)</w:t>
                </w:r>
                <w:r w:rsidRPr="00FB5200">
                  <w:t xml:space="preserve"> and </w:t>
                </w:r>
                <w:r w:rsidRPr="00FB5200">
                  <w:rPr>
                    <w:i/>
                  </w:rPr>
                  <w:t>Responsorio in memoriam Rodolfo Halffter</w:t>
                </w:r>
                <w:r w:rsidRPr="00FB5200">
                  <w:t xml:space="preserve"> (1988), </w:t>
                </w:r>
                <w:r>
                  <w:t>in which</w:t>
                </w:r>
                <w:r w:rsidRPr="00FB5200">
                  <w:t xml:space="preserve"> he uses Medieval and Renaissance procedures, such as the symbolic use of certain intervals, canonic permutations, and iso</w:t>
                </w:r>
                <w:r>
                  <w:t>rhythm. This is</w:t>
                </w:r>
                <w:r w:rsidRPr="00FB5200">
                  <w:t xml:space="preserve"> most evident in the </w:t>
                </w:r>
                <w:r w:rsidRPr="00FB5200">
                  <w:rPr>
                    <w:i/>
                  </w:rPr>
                  <w:t xml:space="preserve">Missa ad Consolationis Dominam Nostram </w:t>
                </w:r>
                <w:r w:rsidRPr="00FB5200">
                  <w:t>(1994-95), a central work in his oeuvre.</w:t>
                </w:r>
                <w:r>
                  <w:t xml:space="preserve"> Even though Lavista is not affiliated with a</w:t>
                </w:r>
                <w:r w:rsidRPr="00FB5200">
                  <w:t xml:space="preserve"> particular religion</w:t>
                </w:r>
                <w:r>
                  <w:t>,</w:t>
                </w:r>
                <w:r w:rsidRPr="00FB5200">
                  <w:t xml:space="preserve"> he has continued to explore </w:t>
                </w:r>
                <w:r>
                  <w:t xml:space="preserve">Christian-Catholic </w:t>
                </w:r>
                <w:r w:rsidRPr="00FB5200">
                  <w:t xml:space="preserve">religious genres in works such as </w:t>
                </w:r>
                <w:r w:rsidRPr="00FB5200">
                  <w:rPr>
                    <w:i/>
                  </w:rPr>
                  <w:t>Tropo para Sor Juana</w:t>
                </w:r>
                <w:r w:rsidRPr="00FB5200">
                  <w:t xml:space="preserve"> (1995), </w:t>
                </w:r>
                <w:r w:rsidRPr="00FB5200">
                  <w:rPr>
                    <w:i/>
                  </w:rPr>
                  <w:t>Mater dolorosa</w:t>
                </w:r>
                <w:r w:rsidRPr="00FB5200">
                  <w:t xml:space="preserve"> (2000), </w:t>
                </w:r>
                <w:r w:rsidRPr="00FB5200">
                  <w:rPr>
                    <w:i/>
                  </w:rPr>
                  <w:t>Stabat Mater</w:t>
                </w:r>
                <w:r w:rsidRPr="00FB5200">
                  <w:t xml:space="preserve"> (2005), and </w:t>
                </w:r>
                <w:r w:rsidRPr="00FB5200">
                  <w:rPr>
                    <w:i/>
                  </w:rPr>
                  <w:t>Salmo</w:t>
                </w:r>
                <w:r w:rsidRPr="00FB5200">
                  <w:t xml:space="preserve"> (2006-07), among others. </w:t>
                </w:r>
              </w:p>
              <w:p w14:paraId="3CAD169C" w14:textId="77777777" w:rsidR="009F09E2" w:rsidRPr="00FB5200" w:rsidRDefault="009F09E2" w:rsidP="009F09E2"/>
              <w:p w14:paraId="574922DB" w14:textId="77777777" w:rsidR="009F09E2" w:rsidRPr="00FB5200" w:rsidRDefault="009F09E2" w:rsidP="009F09E2">
                <w:r w:rsidRPr="00FB5200">
                  <w:t>Lavista has written a number of scores for television and film.</w:t>
                </w:r>
                <w:r>
                  <w:t xml:space="preserve"> He has written music for numerous </w:t>
                </w:r>
                <w:r>
                  <w:lastRenderedPageBreak/>
                  <w:t>documentaries and shows commissioned by Televisa.</w:t>
                </w:r>
                <w:r w:rsidRPr="00FB5200">
                  <w:t xml:space="preserve"> </w:t>
                </w:r>
                <w:r>
                  <w:t>Since the 1970s, Lavista</w:t>
                </w:r>
                <w:r w:rsidRPr="00FB5200">
                  <w:t xml:space="preserve"> has closely collaborated</w:t>
                </w:r>
                <w:r>
                  <w:t xml:space="preserve"> with</w:t>
                </w:r>
                <w:r w:rsidRPr="00FB5200">
                  <w:t xml:space="preserve"> director Nicolás Echevarría </w:t>
                </w:r>
                <w:r>
                  <w:t>to create</w:t>
                </w:r>
                <w:r w:rsidRPr="00FB5200">
                  <w:t xml:space="preserve"> a </w:t>
                </w:r>
                <w:r>
                  <w:t>series of film scores, of which</w:t>
                </w:r>
                <w:r w:rsidRPr="00FB5200">
                  <w:t xml:space="preserve"> </w:t>
                </w:r>
                <w:r w:rsidRPr="00FB5200">
                  <w:rPr>
                    <w:i/>
                  </w:rPr>
                  <w:t>Judea, Semana Santa entre los coras</w:t>
                </w:r>
                <w:r w:rsidRPr="00FB5200">
                  <w:t xml:space="preserve"> (1973), is the first Mexican film using electronic music. He continued to write scores for Echevarría’s movies </w:t>
                </w:r>
                <w:r>
                  <w:t xml:space="preserve">on subsequent occasions: </w:t>
                </w:r>
                <w:r w:rsidRPr="00FB5200">
                  <w:rPr>
                    <w:i/>
                  </w:rPr>
                  <w:t>María Sabina, mujer espíritu</w:t>
                </w:r>
                <w:r w:rsidRPr="00FB5200">
                  <w:t xml:space="preserve"> (1978), </w:t>
                </w:r>
                <w:r w:rsidRPr="00FB5200">
                  <w:rPr>
                    <w:i/>
                  </w:rPr>
                  <w:t>Niño Fidencio</w:t>
                </w:r>
                <w:r w:rsidRPr="00FB5200">
                  <w:t xml:space="preserve"> (1982), </w:t>
                </w:r>
                <w:r w:rsidRPr="00FB5200">
                  <w:rPr>
                    <w:i/>
                  </w:rPr>
                  <w:t>Cabeza de vaca</w:t>
                </w:r>
                <w:r w:rsidRPr="00FB5200">
                  <w:t xml:space="preserve"> (1990), and </w:t>
                </w:r>
                <w:r w:rsidRPr="00FB5200">
                  <w:rPr>
                    <w:i/>
                  </w:rPr>
                  <w:t xml:space="preserve">Vivir mata </w:t>
                </w:r>
                <w:r w:rsidRPr="00FB5200">
                  <w:t xml:space="preserve">(2002). </w:t>
                </w:r>
              </w:p>
              <w:p w14:paraId="2BCB10A3" w14:textId="77777777" w:rsidR="009F09E2" w:rsidRPr="00FB5200" w:rsidRDefault="009F09E2" w:rsidP="009F09E2"/>
              <w:p w14:paraId="284A1854" w14:textId="77777777" w:rsidR="009F09E2" w:rsidRDefault="009F09E2" w:rsidP="009F09E2">
                <w:r w:rsidRPr="00FB5200">
                  <w:t xml:space="preserve">Currently Lavista is </w:t>
                </w:r>
                <w:r>
                  <w:t xml:space="preserve">one of the most respected intellectual and artistic figures </w:t>
                </w:r>
                <w:r w:rsidRPr="00FB5200">
                  <w:t>in Mexico City. As a member o</w:t>
                </w:r>
                <w:r w:rsidR="005952F7">
                  <w:t>f El Colegio Nacional he organis</w:t>
                </w:r>
                <w:r w:rsidRPr="00FB5200">
                  <w:t xml:space="preserve">es </w:t>
                </w:r>
                <w:r>
                  <w:t xml:space="preserve">an </w:t>
                </w:r>
                <w:r w:rsidRPr="00FB5200">
                  <w:t xml:space="preserve">annual series of lecture-recitals </w:t>
                </w:r>
                <w:r>
                  <w:t>at which</w:t>
                </w:r>
                <w:r w:rsidRPr="00FB5200">
                  <w:t xml:space="preserve"> he presents contemporary music from Mexico and abroad performed by the most renowned chamber groups in the country, and occasionally invites performers from abroad. He has written an extensive number of short essays</w:t>
                </w:r>
                <w:r>
                  <w:t>,</w:t>
                </w:r>
                <w:r w:rsidRPr="00FB5200">
                  <w:t xml:space="preserve"> most of which </w:t>
                </w:r>
                <w:r>
                  <w:t>have been</w:t>
                </w:r>
                <w:r w:rsidRPr="00FB5200">
                  <w:t xml:space="preserve"> published in the </w:t>
                </w:r>
                <w:r w:rsidRPr="00FB5200">
                  <w:rPr>
                    <w:i/>
                  </w:rPr>
                  <w:t>Memorias</w:t>
                </w:r>
                <w:r w:rsidRPr="00FB5200">
                  <w:t xml:space="preserve"> of El Colegio Nacional and in </w:t>
                </w:r>
                <w:r w:rsidRPr="00FB5200">
                  <w:rPr>
                    <w:i/>
                  </w:rPr>
                  <w:t>Pauta</w:t>
                </w:r>
                <w:r w:rsidRPr="00FB5200">
                  <w:t>.</w:t>
                </w:r>
              </w:p>
              <w:p w14:paraId="3D94238F" w14:textId="77777777" w:rsidR="009F09E2" w:rsidRDefault="009F09E2" w:rsidP="009F09E2"/>
              <w:p w14:paraId="77250501" w14:textId="77777777" w:rsidR="009F09E2" w:rsidRDefault="009F09E2" w:rsidP="009F09E2">
                <w:pPr>
                  <w:keepNext/>
                </w:pPr>
                <w:r>
                  <w:t xml:space="preserve">Link: </w:t>
                </w:r>
                <w:r w:rsidRPr="009F09E2">
                  <w:t>http://www.colegionacional.org.mx/SACSCMS/XStatic/colegionacional/template/content.aspx?mi=126&amp;se=vida&amp;te=detallemiembro</w:t>
                </w:r>
              </w:p>
              <w:p w14:paraId="623DF252" w14:textId="77777777" w:rsidR="003F0D73" w:rsidRDefault="00AE3A0F" w:rsidP="00434871">
                <w:pPr>
                  <w:pStyle w:val="Caption"/>
                </w:pPr>
                <w:fldSimple w:instr=" SEQ Figure \* ARABIC ">
                  <w:r w:rsidR="009F09E2">
                    <w:rPr>
                      <w:noProof/>
                    </w:rPr>
                    <w:t>3</w:t>
                  </w:r>
                </w:fldSimple>
                <w:r w:rsidR="009F09E2">
                  <w:t xml:space="preserve"> </w:t>
                </w:r>
                <w:r w:rsidR="009F09E2" w:rsidRPr="000271CA">
                  <w:t>Lavista’s profile i</w:t>
                </w:r>
                <w:r w:rsidR="009F09E2">
                  <w:t>n El Colegio Nacional’s website</w:t>
                </w:r>
              </w:p>
            </w:tc>
          </w:sdtContent>
        </w:sdt>
      </w:tr>
      <w:tr w:rsidR="003235A7" w14:paraId="40EA0612" w14:textId="77777777" w:rsidTr="003235A7">
        <w:tc>
          <w:tcPr>
            <w:tcW w:w="9016" w:type="dxa"/>
          </w:tcPr>
          <w:p w14:paraId="1B32E64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ABC95A4F8A4B55B9F6C928B75AC1E0"/>
              </w:placeholder>
            </w:sdtPr>
            <w:sdtContent>
              <w:p w14:paraId="0AB7D522" w14:textId="77777777" w:rsidR="00434871" w:rsidRDefault="00AE3A0F" w:rsidP="00434871">
                <w:sdt>
                  <w:sdtPr>
                    <w:id w:val="1435549736"/>
                    <w:citation/>
                  </w:sdtPr>
                  <w:sdtContent>
                    <w:r w:rsidR="00A85AAF">
                      <w:fldChar w:fldCharType="begin"/>
                    </w:r>
                    <w:r w:rsidR="00A85AAF">
                      <w:rPr>
                        <w:lang w:val="en-US"/>
                      </w:rPr>
                      <w:instrText xml:space="preserve"> CITATION Alo12 \l 1033 </w:instrText>
                    </w:r>
                    <w:r w:rsidR="00A85AAF">
                      <w:fldChar w:fldCharType="separate"/>
                    </w:r>
                    <w:r>
                      <w:rPr>
                        <w:noProof/>
                        <w:lang w:val="en-US"/>
                      </w:rPr>
                      <w:t>(Alonso-Minutti, Contrapunto a 4: Una mirada a la trayectoria de Mario Lavista desde sus cuartetos de cuerda)</w:t>
                    </w:r>
                    <w:r w:rsidR="00A85AAF">
                      <w:fldChar w:fldCharType="end"/>
                    </w:r>
                  </w:sdtContent>
                </w:sdt>
              </w:p>
              <w:p w14:paraId="49782F73" w14:textId="77777777" w:rsidR="00A85AAF" w:rsidRDefault="00A85AAF" w:rsidP="00434871"/>
              <w:p w14:paraId="22C12E2A" w14:textId="77777777" w:rsidR="00A85AAF" w:rsidRDefault="00AE3A0F" w:rsidP="00434871">
                <w:sdt>
                  <w:sdtPr>
                    <w:id w:val="-911084776"/>
                    <w:citation/>
                  </w:sdtPr>
                  <w:sdtContent>
                    <w:r w:rsidR="00A85AAF">
                      <w:fldChar w:fldCharType="begin"/>
                    </w:r>
                    <w:r w:rsidR="00A85AAF">
                      <w:rPr>
                        <w:lang w:val="en-US"/>
                      </w:rPr>
                      <w:instrText xml:space="preserve"> CITATION Alo08 \l 1033 </w:instrText>
                    </w:r>
                    <w:r w:rsidR="00A85AAF">
                      <w:fldChar w:fldCharType="separate"/>
                    </w:r>
                    <w:r>
                      <w:rPr>
                        <w:noProof/>
                        <w:lang w:val="en-US"/>
                      </w:rPr>
                      <w:t>(Alonso-Minutti, Espacios imaginarios: Aspectos de colaboración en dos obras de Mario Lavista)</w:t>
                    </w:r>
                    <w:r w:rsidR="00A85AAF">
                      <w:fldChar w:fldCharType="end"/>
                    </w:r>
                  </w:sdtContent>
                </w:sdt>
              </w:p>
              <w:p w14:paraId="6814BD7F" w14:textId="77777777" w:rsidR="00A85AAF" w:rsidRDefault="00A85AAF" w:rsidP="00434871"/>
              <w:p w14:paraId="7EB6B2D6" w14:textId="77777777" w:rsidR="00A85AAF" w:rsidRDefault="00AE3A0F" w:rsidP="00434871">
                <w:sdt>
                  <w:sdtPr>
                    <w:id w:val="-1007202398"/>
                    <w:citation/>
                  </w:sdtPr>
                  <w:sdtContent>
                    <w:r w:rsidR="00A85AAF">
                      <w:fldChar w:fldCharType="begin"/>
                    </w:r>
                    <w:r w:rsidR="00A85AAF">
                      <w:rPr>
                        <w:lang w:val="en-US"/>
                      </w:rPr>
                      <w:instrText xml:space="preserve"> CITATION Alo081 \l 1033 </w:instrText>
                    </w:r>
                    <w:r w:rsidR="00A85AAF">
                      <w:fldChar w:fldCharType="separate"/>
                    </w:r>
                    <w:r>
                      <w:rPr>
                        <w:noProof/>
                        <w:lang w:val="en-US"/>
                      </w:rPr>
                      <w:t>(Alonso-Minutti, Permuting Cage)</w:t>
                    </w:r>
                    <w:r w:rsidR="00A85AAF">
                      <w:fldChar w:fldCharType="end"/>
                    </w:r>
                  </w:sdtContent>
                </w:sdt>
              </w:p>
              <w:p w14:paraId="41F7A5B1" w14:textId="77777777" w:rsidR="00A85AAF" w:rsidRDefault="00A85AAF" w:rsidP="00434871"/>
              <w:p w14:paraId="549C4B25" w14:textId="77777777" w:rsidR="00A85AAF" w:rsidRDefault="00AE3A0F" w:rsidP="00434871">
                <w:sdt>
                  <w:sdtPr>
                    <w:id w:val="951601206"/>
                    <w:citation/>
                  </w:sdtPr>
                  <w:sdtContent>
                    <w:r w:rsidR="00A85AAF">
                      <w:fldChar w:fldCharType="begin"/>
                    </w:r>
                    <w:r w:rsidR="00A85AAF">
                      <w:rPr>
                        <w:lang w:val="en-US"/>
                      </w:rPr>
                      <w:instrText xml:space="preserve"> CITATION Alo082 \l 1033 </w:instrText>
                    </w:r>
                    <w:r w:rsidR="00A85AAF">
                      <w:fldChar w:fldCharType="separate"/>
                    </w:r>
                    <w:r>
                      <w:rPr>
                        <w:noProof/>
                        <w:lang w:val="en-US"/>
                      </w:rPr>
                      <w:t>(Alonso-Minutti, Resonances of Sound, Text, and Image in the Music of Mario Lavista)</w:t>
                    </w:r>
                    <w:r w:rsidR="00A85AAF">
                      <w:fldChar w:fldCharType="end"/>
                    </w:r>
                  </w:sdtContent>
                </w:sdt>
              </w:p>
              <w:p w14:paraId="0AFBAE19" w14:textId="77777777" w:rsidR="00A85AAF" w:rsidRDefault="00A85AAF" w:rsidP="00434871"/>
              <w:p w14:paraId="7452BEE2" w14:textId="77777777" w:rsidR="00A85AAF" w:rsidRDefault="00AE3A0F" w:rsidP="00434871">
                <w:sdt>
                  <w:sdtPr>
                    <w:id w:val="54830070"/>
                    <w:citation/>
                  </w:sdtPr>
                  <w:sdtContent>
                    <w:r w:rsidR="00A85AAF">
                      <w:fldChar w:fldCharType="begin"/>
                    </w:r>
                    <w:r w:rsidR="00A85AAF">
                      <w:rPr>
                        <w:lang w:val="en-US"/>
                      </w:rPr>
                      <w:instrText xml:space="preserve"> CITATION Car00 \l 1033 </w:instrText>
                    </w:r>
                    <w:r w:rsidR="00A85AAF">
                      <w:fldChar w:fldCharType="separate"/>
                    </w:r>
                    <w:r>
                      <w:rPr>
                        <w:noProof/>
                        <w:lang w:val="en-US"/>
                      </w:rPr>
                      <w:t>(Carredano)</w:t>
                    </w:r>
                    <w:r w:rsidR="00A85AAF">
                      <w:fldChar w:fldCharType="end"/>
                    </w:r>
                  </w:sdtContent>
                </w:sdt>
              </w:p>
              <w:p w14:paraId="2571E115" w14:textId="77777777" w:rsidR="00A85AAF" w:rsidRDefault="00A85AAF" w:rsidP="00434871"/>
              <w:p w14:paraId="1CD4BB92" w14:textId="77777777" w:rsidR="00A85AAF" w:rsidRDefault="00AE3A0F" w:rsidP="00434871">
                <w:sdt>
                  <w:sdtPr>
                    <w:id w:val="-1179572364"/>
                    <w:citation/>
                  </w:sdtPr>
                  <w:sdtContent>
                    <w:r w:rsidR="00A85AAF">
                      <w:fldChar w:fldCharType="begin"/>
                    </w:r>
                    <w:r w:rsidR="00A85AAF">
                      <w:rPr>
                        <w:lang w:val="en-US"/>
                      </w:rPr>
                      <w:instrText xml:space="preserve"> CITATION Cor88 \l 1033 </w:instrText>
                    </w:r>
                    <w:r w:rsidR="00A85AAF">
                      <w:fldChar w:fldCharType="separate"/>
                    </w:r>
                    <w:r>
                      <w:rPr>
                        <w:noProof/>
                        <w:lang w:val="en-US"/>
                      </w:rPr>
                      <w:t>(Cortez)</w:t>
                    </w:r>
                    <w:r w:rsidR="00A85AAF">
                      <w:fldChar w:fldCharType="end"/>
                    </w:r>
                  </w:sdtContent>
                </w:sdt>
              </w:p>
              <w:p w14:paraId="282C9AD2" w14:textId="77777777" w:rsidR="00AE3A0F" w:rsidRDefault="00AE3A0F" w:rsidP="00434871"/>
              <w:p w14:paraId="523C2867" w14:textId="77777777" w:rsidR="00C66AD5" w:rsidRDefault="00AE3A0F" w:rsidP="00434871">
                <w:sdt>
                  <w:sdtPr>
                    <w:id w:val="-824050627"/>
                    <w:citation/>
                  </w:sdtPr>
                  <w:sdtContent>
                    <w:r w:rsidR="00C66AD5">
                      <w:fldChar w:fldCharType="begin"/>
                    </w:r>
                    <w:r w:rsidR="00C66AD5">
                      <w:rPr>
                        <w:lang w:val="en-US"/>
                      </w:rPr>
                      <w:instrText xml:space="preserve"> CITATION Del93 \l 1033 </w:instrText>
                    </w:r>
                    <w:r w:rsidR="00C66AD5">
                      <w:fldChar w:fldCharType="separate"/>
                    </w:r>
                    <w:r>
                      <w:rPr>
                        <w:noProof/>
                        <w:lang w:val="en-US"/>
                      </w:rPr>
                      <w:t>(Delgado)</w:t>
                    </w:r>
                    <w:r w:rsidR="00C66AD5">
                      <w:fldChar w:fldCharType="end"/>
                    </w:r>
                  </w:sdtContent>
                </w:sdt>
              </w:p>
              <w:p w14:paraId="68E6E782" w14:textId="77777777" w:rsidR="00C66AD5" w:rsidRDefault="00C66AD5" w:rsidP="00434871"/>
              <w:p w14:paraId="7D4C5C3C" w14:textId="77777777" w:rsidR="00C66AD5" w:rsidRDefault="00AE3A0F" w:rsidP="00434871">
                <w:sdt>
                  <w:sdtPr>
                    <w:id w:val="-1500882408"/>
                    <w:citation/>
                  </w:sdtPr>
                  <w:sdtContent>
                    <w:r w:rsidR="00C66AD5">
                      <w:fldChar w:fldCharType="begin"/>
                    </w:r>
                    <w:r w:rsidR="00C66AD5">
                      <w:rPr>
                        <w:lang w:val="en-US"/>
                      </w:rPr>
                      <w:instrText xml:space="preserve"> CITATION Esc95 \l 1033 </w:instrText>
                    </w:r>
                    <w:r w:rsidR="00C66AD5">
                      <w:fldChar w:fldCharType="separate"/>
                    </w:r>
                    <w:r>
                      <w:rPr>
                        <w:noProof/>
                        <w:lang w:val="en-US"/>
                      </w:rPr>
                      <w:t>(Escuer)</w:t>
                    </w:r>
                    <w:r w:rsidR="00C66AD5">
                      <w:fldChar w:fldCharType="end"/>
                    </w:r>
                  </w:sdtContent>
                </w:sdt>
              </w:p>
              <w:p w14:paraId="757B6D38" w14:textId="77777777" w:rsidR="00C66AD5" w:rsidRDefault="00C66AD5" w:rsidP="00434871"/>
              <w:p w14:paraId="1B19EE43" w14:textId="77777777" w:rsidR="00CF0F5C" w:rsidRDefault="00AE3A0F" w:rsidP="00434871">
                <w:sdt>
                  <w:sdtPr>
                    <w:id w:val="-364447636"/>
                    <w:citation/>
                  </w:sdtPr>
                  <w:sdtContent>
                    <w:r w:rsidR="00CF0F5C">
                      <w:fldChar w:fldCharType="begin"/>
                    </w:r>
                    <w:r w:rsidR="00CF0F5C">
                      <w:rPr>
                        <w:lang w:val="en-US"/>
                      </w:rPr>
                      <w:instrText xml:space="preserve"> CITATION Gar01 \l 1033 </w:instrText>
                    </w:r>
                    <w:r w:rsidR="00CF0F5C">
                      <w:fldChar w:fldCharType="separate"/>
                    </w:r>
                    <w:r>
                      <w:rPr>
                        <w:noProof/>
                        <w:lang w:val="en-US"/>
                      </w:rPr>
                      <w:t>(García Bonilla)</w:t>
                    </w:r>
                    <w:r w:rsidR="00CF0F5C">
                      <w:fldChar w:fldCharType="end"/>
                    </w:r>
                  </w:sdtContent>
                </w:sdt>
              </w:p>
              <w:p w14:paraId="4CD64FFD" w14:textId="77777777" w:rsidR="00CF0F5C" w:rsidRDefault="00CF0F5C" w:rsidP="00434871"/>
              <w:p w14:paraId="54C779F8" w14:textId="77777777" w:rsidR="00CF0F5C" w:rsidRDefault="00AE3A0F" w:rsidP="00434871">
                <w:sdt>
                  <w:sdtPr>
                    <w:id w:val="900949406"/>
                    <w:citation/>
                  </w:sdtPr>
                  <w:sdtContent>
                    <w:r w:rsidR="00CF0F5C">
                      <w:fldChar w:fldCharType="begin"/>
                    </w:r>
                    <w:r w:rsidR="00CF0F5C">
                      <w:rPr>
                        <w:lang w:val="en-US"/>
                      </w:rPr>
                      <w:instrText xml:space="preserve"> CITATION Pla06 \l 1033 </w:instrText>
                    </w:r>
                    <w:r w:rsidR="00CF0F5C">
                      <w:fldChar w:fldCharType="separate"/>
                    </w:r>
                    <w:r>
                      <w:rPr>
                        <w:noProof/>
                        <w:lang w:val="en-US"/>
                      </w:rPr>
                      <w:t>(Plana)</w:t>
                    </w:r>
                    <w:r w:rsidR="00CF0F5C">
                      <w:fldChar w:fldCharType="end"/>
                    </w:r>
                  </w:sdtContent>
                </w:sdt>
              </w:p>
              <w:p w14:paraId="039F0FDD" w14:textId="77777777" w:rsidR="00CF0F5C" w:rsidRDefault="00CF0F5C" w:rsidP="00434871"/>
              <w:p w14:paraId="083052ED" w14:textId="77777777" w:rsidR="003235A7" w:rsidRDefault="00AE3A0F" w:rsidP="00434871">
                <w:sdt>
                  <w:sdtPr>
                    <w:id w:val="1808042119"/>
                    <w:citation/>
                  </w:sdtPr>
                  <w:sdtContent>
                    <w:r w:rsidR="00CF0F5C">
                      <w:fldChar w:fldCharType="begin"/>
                    </w:r>
                    <w:r w:rsidR="00CF0F5C">
                      <w:rPr>
                        <w:lang w:val="en-US"/>
                      </w:rPr>
                      <w:instrText xml:space="preserve"> CITATION Váz09 \l 1033 </w:instrText>
                    </w:r>
                    <w:r w:rsidR="00CF0F5C">
                      <w:fldChar w:fldCharType="separate"/>
                    </w:r>
                    <w:r>
                      <w:rPr>
                        <w:noProof/>
                        <w:lang w:val="en-US"/>
                      </w:rPr>
                      <w:t>(Vázquez)</w:t>
                    </w:r>
                    <w:r w:rsidR="00CF0F5C">
                      <w:fldChar w:fldCharType="end"/>
                    </w:r>
                  </w:sdtContent>
                </w:sdt>
              </w:p>
            </w:sdtContent>
          </w:sdt>
        </w:tc>
      </w:tr>
    </w:tbl>
    <w:p w14:paraId="6CF7AE5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362F6" w14:textId="77777777" w:rsidR="00AE3A0F" w:rsidRDefault="00AE3A0F" w:rsidP="007A0D55">
      <w:pPr>
        <w:spacing w:after="0" w:line="240" w:lineRule="auto"/>
      </w:pPr>
      <w:r>
        <w:separator/>
      </w:r>
    </w:p>
  </w:endnote>
  <w:endnote w:type="continuationSeparator" w:id="0">
    <w:p w14:paraId="1071C006" w14:textId="77777777" w:rsidR="00AE3A0F" w:rsidRDefault="00AE3A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721BB" w14:textId="77777777" w:rsidR="00AE3A0F" w:rsidRDefault="00AE3A0F" w:rsidP="007A0D55">
      <w:pPr>
        <w:spacing w:after="0" w:line="240" w:lineRule="auto"/>
      </w:pPr>
      <w:r>
        <w:separator/>
      </w:r>
    </w:p>
  </w:footnote>
  <w:footnote w:type="continuationSeparator" w:id="0">
    <w:p w14:paraId="179716CC" w14:textId="77777777" w:rsidR="00AE3A0F" w:rsidRDefault="00AE3A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1C294" w14:textId="77777777" w:rsidR="00AE3A0F" w:rsidRDefault="00AE3A0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0E2686D" w14:textId="77777777" w:rsidR="00AE3A0F" w:rsidRDefault="00AE3A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8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871"/>
    <w:rsid w:val="00462DBE"/>
    <w:rsid w:val="00464699"/>
    <w:rsid w:val="00483379"/>
    <w:rsid w:val="00487BC5"/>
    <w:rsid w:val="00496888"/>
    <w:rsid w:val="004A7476"/>
    <w:rsid w:val="004E5896"/>
    <w:rsid w:val="00513EE6"/>
    <w:rsid w:val="00534F8F"/>
    <w:rsid w:val="00590035"/>
    <w:rsid w:val="005952F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09E2"/>
    <w:rsid w:val="00A27D2C"/>
    <w:rsid w:val="00A76FD9"/>
    <w:rsid w:val="00A85AAF"/>
    <w:rsid w:val="00AB436D"/>
    <w:rsid w:val="00AD2F24"/>
    <w:rsid w:val="00AD4844"/>
    <w:rsid w:val="00AE3A0F"/>
    <w:rsid w:val="00B219AE"/>
    <w:rsid w:val="00B33145"/>
    <w:rsid w:val="00B574C9"/>
    <w:rsid w:val="00BA158E"/>
    <w:rsid w:val="00BC39C9"/>
    <w:rsid w:val="00BE5BF7"/>
    <w:rsid w:val="00BF40E1"/>
    <w:rsid w:val="00C27FAB"/>
    <w:rsid w:val="00C358D4"/>
    <w:rsid w:val="00C6296B"/>
    <w:rsid w:val="00C66AD5"/>
    <w:rsid w:val="00CC586D"/>
    <w:rsid w:val="00CF0F5C"/>
    <w:rsid w:val="00CF1542"/>
    <w:rsid w:val="00CF3EC5"/>
    <w:rsid w:val="00D656DA"/>
    <w:rsid w:val="00D83300"/>
    <w:rsid w:val="00DC6B48"/>
    <w:rsid w:val="00DF01B0"/>
    <w:rsid w:val="00E36430"/>
    <w:rsid w:val="00E85A05"/>
    <w:rsid w:val="00E95829"/>
    <w:rsid w:val="00EA606C"/>
    <w:rsid w:val="00EB0C8C"/>
    <w:rsid w:val="00EB51FD"/>
    <w:rsid w:val="00EB77DB"/>
    <w:rsid w:val="00ED139F"/>
    <w:rsid w:val="00ED3C6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E"/>
    <w:rPr>
      <w:rFonts w:ascii="Tahoma" w:hAnsi="Tahoma" w:cs="Tahoma"/>
      <w:sz w:val="16"/>
      <w:szCs w:val="16"/>
    </w:rPr>
  </w:style>
  <w:style w:type="paragraph" w:styleId="Caption">
    <w:name w:val="caption"/>
    <w:basedOn w:val="Normal"/>
    <w:next w:val="Normal"/>
    <w:uiPriority w:val="35"/>
    <w:semiHidden/>
    <w:qFormat/>
    <w:rsid w:val="009F09E2"/>
    <w:pPr>
      <w:spacing w:after="200" w:line="240" w:lineRule="auto"/>
    </w:pPr>
    <w:rPr>
      <w:b/>
      <w:bCs/>
      <w:color w:val="5B9BD5" w:themeColor="accent1"/>
      <w:sz w:val="18"/>
      <w:szCs w:val="18"/>
    </w:rPr>
  </w:style>
  <w:style w:type="paragraph" w:styleId="FootnoteText">
    <w:name w:val="footnote text"/>
    <w:basedOn w:val="Normal"/>
    <w:link w:val="FootnoteTextChar"/>
    <w:semiHidden/>
    <w:rsid w:val="009F09E2"/>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9F09E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unhideWhenUsed/>
    <w:rsid w:val="009F09E2"/>
    <w:rPr>
      <w:vertAlign w:val="superscript"/>
    </w:rPr>
  </w:style>
  <w:style w:type="character" w:styleId="Hyperlink">
    <w:name w:val="Hyperlink"/>
    <w:basedOn w:val="DefaultParagraphFont"/>
    <w:uiPriority w:val="99"/>
    <w:unhideWhenUsed/>
    <w:rsid w:val="009F09E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E"/>
    <w:rPr>
      <w:rFonts w:ascii="Tahoma" w:hAnsi="Tahoma" w:cs="Tahoma"/>
      <w:sz w:val="16"/>
      <w:szCs w:val="16"/>
    </w:rPr>
  </w:style>
  <w:style w:type="paragraph" w:styleId="Caption">
    <w:name w:val="caption"/>
    <w:basedOn w:val="Normal"/>
    <w:next w:val="Normal"/>
    <w:uiPriority w:val="35"/>
    <w:semiHidden/>
    <w:qFormat/>
    <w:rsid w:val="009F09E2"/>
    <w:pPr>
      <w:spacing w:after="200" w:line="240" w:lineRule="auto"/>
    </w:pPr>
    <w:rPr>
      <w:b/>
      <w:bCs/>
      <w:color w:val="5B9BD5" w:themeColor="accent1"/>
      <w:sz w:val="18"/>
      <w:szCs w:val="18"/>
    </w:rPr>
  </w:style>
  <w:style w:type="paragraph" w:styleId="FootnoteText">
    <w:name w:val="footnote text"/>
    <w:basedOn w:val="Normal"/>
    <w:link w:val="FootnoteTextChar"/>
    <w:semiHidden/>
    <w:rsid w:val="009F09E2"/>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9F09E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unhideWhenUsed/>
    <w:rsid w:val="009F09E2"/>
    <w:rPr>
      <w:vertAlign w:val="superscript"/>
    </w:rPr>
  </w:style>
  <w:style w:type="character" w:styleId="Hyperlink">
    <w:name w:val="Hyperlink"/>
    <w:basedOn w:val="DefaultParagraphFont"/>
    <w:uiPriority w:val="99"/>
    <w:unhideWhenUsed/>
    <w:rsid w:val="009F0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68FCF1DF844856A928F74BC1CDEC79"/>
        <w:category>
          <w:name w:val="General"/>
          <w:gallery w:val="placeholder"/>
        </w:category>
        <w:types>
          <w:type w:val="bbPlcHdr"/>
        </w:types>
        <w:behaviors>
          <w:behavior w:val="content"/>
        </w:behaviors>
        <w:guid w:val="{9DB5A214-B5B2-4360-A8DB-612D91B9E570}"/>
      </w:docPartPr>
      <w:docPartBody>
        <w:p w:rsidR="00211598" w:rsidRDefault="00D341DB">
          <w:pPr>
            <w:pStyle w:val="2868FCF1DF844856A928F74BC1CDEC79"/>
          </w:pPr>
          <w:r w:rsidRPr="00CC586D">
            <w:rPr>
              <w:rStyle w:val="PlaceholderText"/>
              <w:b/>
              <w:color w:val="FFFFFF" w:themeColor="background1"/>
            </w:rPr>
            <w:t>[Salutation]</w:t>
          </w:r>
        </w:p>
      </w:docPartBody>
    </w:docPart>
    <w:docPart>
      <w:docPartPr>
        <w:name w:val="0540E897C12940CFB54CFCA096B79EC7"/>
        <w:category>
          <w:name w:val="General"/>
          <w:gallery w:val="placeholder"/>
        </w:category>
        <w:types>
          <w:type w:val="bbPlcHdr"/>
        </w:types>
        <w:behaviors>
          <w:behavior w:val="content"/>
        </w:behaviors>
        <w:guid w:val="{881E4A99-D320-4EAC-A0BE-430E3A8AAB64}"/>
      </w:docPartPr>
      <w:docPartBody>
        <w:p w:rsidR="00211598" w:rsidRDefault="00D341DB">
          <w:pPr>
            <w:pStyle w:val="0540E897C12940CFB54CFCA096B79EC7"/>
          </w:pPr>
          <w:r>
            <w:rPr>
              <w:rStyle w:val="PlaceholderText"/>
            </w:rPr>
            <w:t>[First name]</w:t>
          </w:r>
        </w:p>
      </w:docPartBody>
    </w:docPart>
    <w:docPart>
      <w:docPartPr>
        <w:name w:val="196E27D01E9E45DEA713ECF516655C5A"/>
        <w:category>
          <w:name w:val="General"/>
          <w:gallery w:val="placeholder"/>
        </w:category>
        <w:types>
          <w:type w:val="bbPlcHdr"/>
        </w:types>
        <w:behaviors>
          <w:behavior w:val="content"/>
        </w:behaviors>
        <w:guid w:val="{0E67B5B5-EF4C-47D3-9177-C096F6A55915}"/>
      </w:docPartPr>
      <w:docPartBody>
        <w:p w:rsidR="00211598" w:rsidRDefault="00D341DB">
          <w:pPr>
            <w:pStyle w:val="196E27D01E9E45DEA713ECF516655C5A"/>
          </w:pPr>
          <w:r>
            <w:rPr>
              <w:rStyle w:val="PlaceholderText"/>
            </w:rPr>
            <w:t>[Middle name]</w:t>
          </w:r>
        </w:p>
      </w:docPartBody>
    </w:docPart>
    <w:docPart>
      <w:docPartPr>
        <w:name w:val="A6BF4FA8A7F346D8AE5D53D986D20292"/>
        <w:category>
          <w:name w:val="General"/>
          <w:gallery w:val="placeholder"/>
        </w:category>
        <w:types>
          <w:type w:val="bbPlcHdr"/>
        </w:types>
        <w:behaviors>
          <w:behavior w:val="content"/>
        </w:behaviors>
        <w:guid w:val="{9D8E5CCD-B697-498D-AF96-2C5165D5FA99}"/>
      </w:docPartPr>
      <w:docPartBody>
        <w:p w:rsidR="00211598" w:rsidRDefault="00D341DB">
          <w:pPr>
            <w:pStyle w:val="A6BF4FA8A7F346D8AE5D53D986D20292"/>
          </w:pPr>
          <w:r>
            <w:rPr>
              <w:rStyle w:val="PlaceholderText"/>
            </w:rPr>
            <w:t>[Last name]</w:t>
          </w:r>
        </w:p>
      </w:docPartBody>
    </w:docPart>
    <w:docPart>
      <w:docPartPr>
        <w:name w:val="004D72AEC6384E72B11E4C727DEFE19B"/>
        <w:category>
          <w:name w:val="General"/>
          <w:gallery w:val="placeholder"/>
        </w:category>
        <w:types>
          <w:type w:val="bbPlcHdr"/>
        </w:types>
        <w:behaviors>
          <w:behavior w:val="content"/>
        </w:behaviors>
        <w:guid w:val="{2E85BF36-88DE-42BB-8FA2-6ECD24656198}"/>
      </w:docPartPr>
      <w:docPartBody>
        <w:p w:rsidR="00211598" w:rsidRDefault="00D341DB">
          <w:pPr>
            <w:pStyle w:val="004D72AEC6384E72B11E4C727DEFE19B"/>
          </w:pPr>
          <w:r>
            <w:rPr>
              <w:rStyle w:val="PlaceholderText"/>
            </w:rPr>
            <w:t>[Enter your biography]</w:t>
          </w:r>
        </w:p>
      </w:docPartBody>
    </w:docPart>
    <w:docPart>
      <w:docPartPr>
        <w:name w:val="FD623D608EEE48E8AB12A02E61D32F6A"/>
        <w:category>
          <w:name w:val="General"/>
          <w:gallery w:val="placeholder"/>
        </w:category>
        <w:types>
          <w:type w:val="bbPlcHdr"/>
        </w:types>
        <w:behaviors>
          <w:behavior w:val="content"/>
        </w:behaviors>
        <w:guid w:val="{9AB96267-F3E7-480C-AAF0-8B1FB306301A}"/>
      </w:docPartPr>
      <w:docPartBody>
        <w:p w:rsidR="00211598" w:rsidRDefault="00D341DB">
          <w:pPr>
            <w:pStyle w:val="FD623D608EEE48E8AB12A02E61D32F6A"/>
          </w:pPr>
          <w:r>
            <w:rPr>
              <w:rStyle w:val="PlaceholderText"/>
            </w:rPr>
            <w:t>[Enter the institution with which you are affiliated]</w:t>
          </w:r>
        </w:p>
      </w:docPartBody>
    </w:docPart>
    <w:docPart>
      <w:docPartPr>
        <w:name w:val="97E8B221FC124192B4FB5007A9C835E5"/>
        <w:category>
          <w:name w:val="General"/>
          <w:gallery w:val="placeholder"/>
        </w:category>
        <w:types>
          <w:type w:val="bbPlcHdr"/>
        </w:types>
        <w:behaviors>
          <w:behavior w:val="content"/>
        </w:behaviors>
        <w:guid w:val="{6CA4268F-BD69-42CA-98EF-3C85AD972C88}"/>
      </w:docPartPr>
      <w:docPartBody>
        <w:p w:rsidR="00211598" w:rsidRDefault="00D341DB">
          <w:pPr>
            <w:pStyle w:val="97E8B221FC124192B4FB5007A9C835E5"/>
          </w:pPr>
          <w:r w:rsidRPr="00EF74F7">
            <w:rPr>
              <w:b/>
              <w:color w:val="808080" w:themeColor="background1" w:themeShade="80"/>
            </w:rPr>
            <w:t>[Enter the headword for your article]</w:t>
          </w:r>
        </w:p>
      </w:docPartBody>
    </w:docPart>
    <w:docPart>
      <w:docPartPr>
        <w:name w:val="141225D65CFF4E678591BBD7BC8D993E"/>
        <w:category>
          <w:name w:val="General"/>
          <w:gallery w:val="placeholder"/>
        </w:category>
        <w:types>
          <w:type w:val="bbPlcHdr"/>
        </w:types>
        <w:behaviors>
          <w:behavior w:val="content"/>
        </w:behaviors>
        <w:guid w:val="{7BBFF54E-6DDE-4EC7-8756-2A0A96CCFF63}"/>
      </w:docPartPr>
      <w:docPartBody>
        <w:p w:rsidR="00211598" w:rsidRDefault="00D341DB">
          <w:pPr>
            <w:pStyle w:val="141225D65CFF4E678591BBD7BC8D99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9B175CFCC84C8682834F4A998270DC"/>
        <w:category>
          <w:name w:val="General"/>
          <w:gallery w:val="placeholder"/>
        </w:category>
        <w:types>
          <w:type w:val="bbPlcHdr"/>
        </w:types>
        <w:behaviors>
          <w:behavior w:val="content"/>
        </w:behaviors>
        <w:guid w:val="{656D2205-989A-4C07-B393-EEA56B854149}"/>
      </w:docPartPr>
      <w:docPartBody>
        <w:p w:rsidR="00211598" w:rsidRDefault="00D341DB">
          <w:pPr>
            <w:pStyle w:val="359B175CFCC84C8682834F4A998270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BE9CB341C9455ABFC5E45F4CDD7678"/>
        <w:category>
          <w:name w:val="General"/>
          <w:gallery w:val="placeholder"/>
        </w:category>
        <w:types>
          <w:type w:val="bbPlcHdr"/>
        </w:types>
        <w:behaviors>
          <w:behavior w:val="content"/>
        </w:behaviors>
        <w:guid w:val="{36A6F6E3-CA51-4E52-B497-DEB9B7AD1C47}"/>
      </w:docPartPr>
      <w:docPartBody>
        <w:p w:rsidR="00211598" w:rsidRDefault="00D341DB">
          <w:pPr>
            <w:pStyle w:val="5ABE9CB341C9455ABFC5E45F4CDD7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ABC95A4F8A4B55B9F6C928B75AC1E0"/>
        <w:category>
          <w:name w:val="General"/>
          <w:gallery w:val="placeholder"/>
        </w:category>
        <w:types>
          <w:type w:val="bbPlcHdr"/>
        </w:types>
        <w:behaviors>
          <w:behavior w:val="content"/>
        </w:behaviors>
        <w:guid w:val="{58421665-E7AC-4156-AE4F-E335745657AB}"/>
      </w:docPartPr>
      <w:docPartBody>
        <w:p w:rsidR="00211598" w:rsidRDefault="00D341DB">
          <w:pPr>
            <w:pStyle w:val="A1ABC95A4F8A4B55B9F6C928B75AC1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1DB"/>
    <w:rsid w:val="00211598"/>
    <w:rsid w:val="00D341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68FCF1DF844856A928F74BC1CDEC79">
    <w:name w:val="2868FCF1DF844856A928F74BC1CDEC79"/>
  </w:style>
  <w:style w:type="paragraph" w:customStyle="1" w:styleId="0540E897C12940CFB54CFCA096B79EC7">
    <w:name w:val="0540E897C12940CFB54CFCA096B79EC7"/>
  </w:style>
  <w:style w:type="paragraph" w:customStyle="1" w:styleId="196E27D01E9E45DEA713ECF516655C5A">
    <w:name w:val="196E27D01E9E45DEA713ECF516655C5A"/>
  </w:style>
  <w:style w:type="paragraph" w:customStyle="1" w:styleId="A6BF4FA8A7F346D8AE5D53D986D20292">
    <w:name w:val="A6BF4FA8A7F346D8AE5D53D986D20292"/>
  </w:style>
  <w:style w:type="paragraph" w:customStyle="1" w:styleId="004D72AEC6384E72B11E4C727DEFE19B">
    <w:name w:val="004D72AEC6384E72B11E4C727DEFE19B"/>
  </w:style>
  <w:style w:type="paragraph" w:customStyle="1" w:styleId="FD623D608EEE48E8AB12A02E61D32F6A">
    <w:name w:val="FD623D608EEE48E8AB12A02E61D32F6A"/>
  </w:style>
  <w:style w:type="paragraph" w:customStyle="1" w:styleId="97E8B221FC124192B4FB5007A9C835E5">
    <w:name w:val="97E8B221FC124192B4FB5007A9C835E5"/>
  </w:style>
  <w:style w:type="paragraph" w:customStyle="1" w:styleId="141225D65CFF4E678591BBD7BC8D993E">
    <w:name w:val="141225D65CFF4E678591BBD7BC8D993E"/>
  </w:style>
  <w:style w:type="paragraph" w:customStyle="1" w:styleId="359B175CFCC84C8682834F4A998270DC">
    <w:name w:val="359B175CFCC84C8682834F4A998270DC"/>
  </w:style>
  <w:style w:type="paragraph" w:customStyle="1" w:styleId="5ABE9CB341C9455ABFC5E45F4CDD7678">
    <w:name w:val="5ABE9CB341C9455ABFC5E45F4CDD7678"/>
  </w:style>
  <w:style w:type="paragraph" w:customStyle="1" w:styleId="A1ABC95A4F8A4B55B9F6C928B75AC1E0">
    <w:name w:val="A1ABC95A4F8A4B55B9F6C928B75AC1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68FCF1DF844856A928F74BC1CDEC79">
    <w:name w:val="2868FCF1DF844856A928F74BC1CDEC79"/>
  </w:style>
  <w:style w:type="paragraph" w:customStyle="1" w:styleId="0540E897C12940CFB54CFCA096B79EC7">
    <w:name w:val="0540E897C12940CFB54CFCA096B79EC7"/>
  </w:style>
  <w:style w:type="paragraph" w:customStyle="1" w:styleId="196E27D01E9E45DEA713ECF516655C5A">
    <w:name w:val="196E27D01E9E45DEA713ECF516655C5A"/>
  </w:style>
  <w:style w:type="paragraph" w:customStyle="1" w:styleId="A6BF4FA8A7F346D8AE5D53D986D20292">
    <w:name w:val="A6BF4FA8A7F346D8AE5D53D986D20292"/>
  </w:style>
  <w:style w:type="paragraph" w:customStyle="1" w:styleId="004D72AEC6384E72B11E4C727DEFE19B">
    <w:name w:val="004D72AEC6384E72B11E4C727DEFE19B"/>
  </w:style>
  <w:style w:type="paragraph" w:customStyle="1" w:styleId="FD623D608EEE48E8AB12A02E61D32F6A">
    <w:name w:val="FD623D608EEE48E8AB12A02E61D32F6A"/>
  </w:style>
  <w:style w:type="paragraph" w:customStyle="1" w:styleId="97E8B221FC124192B4FB5007A9C835E5">
    <w:name w:val="97E8B221FC124192B4FB5007A9C835E5"/>
  </w:style>
  <w:style w:type="paragraph" w:customStyle="1" w:styleId="141225D65CFF4E678591BBD7BC8D993E">
    <w:name w:val="141225D65CFF4E678591BBD7BC8D993E"/>
  </w:style>
  <w:style w:type="paragraph" w:customStyle="1" w:styleId="359B175CFCC84C8682834F4A998270DC">
    <w:name w:val="359B175CFCC84C8682834F4A998270DC"/>
  </w:style>
  <w:style w:type="paragraph" w:customStyle="1" w:styleId="5ABE9CB341C9455ABFC5E45F4CDD7678">
    <w:name w:val="5ABE9CB341C9455ABFC5E45F4CDD7678"/>
  </w:style>
  <w:style w:type="paragraph" w:customStyle="1" w:styleId="A1ABC95A4F8A4B55B9F6C928B75AC1E0">
    <w:name w:val="A1ABC95A4F8A4B55B9F6C928B75AC1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Alo12</b:Tag>
    <b:SourceType>JournalArticle</b:SourceType>
    <b:Guid>{F89DCBCD-6CF0-4D48-9E45-258A3F144E3A}</b:Guid>
    <b:Author>
      <b:Author>
        <b:NameList>
          <b:Person>
            <b:Last>Alonso-Minutti</b:Last>
            <b:First>A.R.</b:First>
          </b:Person>
        </b:NameList>
      </b:Author>
    </b:Author>
    <b:Title>Contrapunto a 4: Una mirada a la trayectoria de Mario Lavista desde sus cuartetos de cuerda</b:Title>
    <b:Year>2012</b:Year>
    <b:JournalName>Pauta: Cuadernos de teoría y crítica musical</b:JournalName>
    <b:Volume>121</b:Volume>
    <b:Comments>A brief study of Lavista’s six string quartets</b:Comments>
    <b:RefOrder>1</b:RefOrder>
  </b:Source>
  <b:Source>
    <b:Tag>Alo08</b:Tag>
    <b:SourceType>JournalArticle</b:SourceType>
    <b:Guid>{CC502BA7-9891-4EA0-B0DC-CC817D243D19}</b:Guid>
    <b:Title>Espacios imaginarios: Aspectos de colaboración en dos obras de Mario Lavista</b:Title>
    <b:JournalName>Discanto: Ensayos de investigación musical</b:JournalName>
    <b:Year>2008</b:Year>
    <b:Author>
      <b:Author>
        <b:NameList>
          <b:Person>
            <b:Last>Alonso-Minutti</b:Last>
            <b:First>A.R.</b:First>
          </b:Person>
        </b:NameList>
      </b:Author>
      <b:Editor>
        <b:NameList>
          <b:Person>
            <b:Last>Miranda</b:Last>
            <b:First>Ricardo</b:First>
          </b:Person>
          <b:Person>
            <b:Last>Vilar-Payá</b:Last>
            <b:First>Luisa</b:First>
          </b:Person>
        </b:NameList>
      </b:Editor>
    </b:Author>
    <b:City>Xalapa, Veracruz</b:City>
    <b:Publisher>Universidad Veracruzana</b:Publisher>
    <b:Volume>Tomo II</b:Volume>
    <b:Comments>An interpretive study of the collaboration process of two of Lavista’s chamber works: Marsias, where he collaborated with oboist Leonora Saavedra, and Reflejos de la noche, a collaboration with El Cuarteto Latinoamericano.</b:Comments>
    <b:RefOrder>2</b:RefOrder>
  </b:Source>
  <b:Source>
    <b:Tag>Alo081</b:Tag>
    <b:SourceType>JournalArticle</b:SourceType>
    <b:Guid>{F56B5A5D-0E66-4650-BCC0-78F21E5C4F11}</b:Guid>
    <b:Author>
      <b:Author>
        <b:NameList>
          <b:Person>
            <b:Last>Alonso-Minutti</b:Last>
            <b:First>A.R.</b:First>
          </b:Person>
        </b:NameList>
      </b:Author>
    </b:Author>
    <b:Title>Permuting Cage</b:Title>
    <b:JournalName>Brújula</b:JournalName>
    <b:Year>2008</b:Year>
    <b:City>A short article about Jaula, an interdisciplinary collaboration between Lavista and Arnaldo Coen in homage of John Cage.</b:City>
    <b:Volume>6</b:Volume>
    <b:RefOrder>3</b:RefOrder>
  </b:Source>
  <b:Source>
    <b:Tag>Alo082</b:Tag>
    <b:SourceType>Misc</b:SourceType>
    <b:Guid>{195DA0B3-187E-4911-85E3-9CA194CD1B0C}</b:Guid>
    <b:Author>
      <b:Author>
        <b:NameList>
          <b:Person>
            <b:Last>Alonso-Minutti</b:Last>
            <b:First>A.R.</b:First>
          </b:Person>
        </b:NameList>
      </b:Author>
    </b:Author>
    <b:Title>Resonances of Sound, Text, and Image in the Music of Mario Lavista</b:Title>
    <b:Year>2008</b:Year>
    <b:Comments>The most extensive study about Lavista’s work with a discussion of representative compositions in his oeuvre.</b:Comments>
    <b:RefOrder>4</b:RefOrder>
  </b:Source>
  <b:Source>
    <b:Tag>Car00</b:Tag>
    <b:SourceType>BookSection</b:SourceType>
    <b:Guid>{FC69230F-8716-43E7-B4A1-4A22E66AF43E}</b:Guid>
    <b:Author>
      <b:Author>
        <b:NameList>
          <b:Person>
            <b:Last>Carredano</b:Last>
            <b:First>C.</b:First>
          </b:Person>
        </b:NameList>
      </b:Author>
    </b:Author>
    <b:Title>Mario Lavista</b:Title>
    <b:Year>2000</b:Year>
    <b:BookTitle>Diccionario de la música española e hispanoamericana</b:BookTitle>
    <b:Pages>803-12</b:Pages>
    <b:Volume>6</b:Volume>
    <b:Comments>A lengthy encyclopedia entry which includes biographical information, analysis of relevant works and a catalog of works up to 1999.</b:Comments>
    <b:RefOrder>5</b:RefOrder>
  </b:Source>
  <b:Source>
    <b:Tag>Cor88</b:Tag>
    <b:SourceType>Book</b:SourceType>
    <b:Guid>{131E578E-AF6B-46B2-A58E-1F25EEC9EA7E}</b:Guid>
    <b:Author>
      <b:Author>
        <b:NameList>
          <b:Person>
            <b:Last>Cortez</b:Last>
            <b:First>L.J.</b:First>
          </b:Person>
        </b:NameList>
      </b:Author>
    </b:Author>
    <b:Title>Mario Lavista. Textos en torno a la música</b:Title>
    <b:Year>1988</b:Year>
    <b:City>Mexico City</b:City>
    <b:Publisher>CENIDIM</b:Publisher>
    <b:Comments>A collection of short articles by Lavista and about Lavista up to 1985</b:Comments>
    <b:RefOrder>6</b:RefOrder>
  </b:Source>
  <b:Source>
    <b:Tag>Del93</b:Tag>
    <b:SourceType>JournalArticle</b:SourceType>
    <b:Guid>{2F2F9B36-59CB-46D2-8AD4-2D8654E161D1}</b:Guid>
    <b:Author>
      <b:Author>
        <b:NameList>
          <b:Person>
            <b:Last>Delgado</b:Last>
            <b:First>E.</b:First>
          </b:Person>
        </b:NameList>
      </b:Author>
    </b:Author>
    <b:Title>El lenguaje musical de Aura</b:Title>
    <b:Year>1993</b:Year>
    <b:JournalName>Heterofonía</b:JournalName>
    <b:Pages>51-54</b:Pages>
    <b:Volume>108</b:Volume>
    <b:Issue>I-V-1995</b:Issue>
    <b:Comments>An analytical study of Lavista’s only opera</b:Comments>
    <b:RefOrder>7</b:RefOrder>
  </b:Source>
  <b:Source>
    <b:Tag>Esc95</b:Tag>
    <b:SourceType>Misc</b:SourceType>
    <b:Guid>{08333C0F-97B9-4A9B-8AE9-39DF50BFE450}</b:Guid>
    <b:Author>
      <b:Author>
        <b:NameList>
          <b:Person>
            <b:Last>Escuer</b:Last>
            <b:First>A.</b:First>
          </b:Person>
        </b:NameList>
      </b:Author>
    </b:Author>
    <b:Title>The Interpretation of Selected Extended Techniques in Flute Solo Compositions by Mexican Composers:  An Analysis and Performance Recommendations</b:Title>
    <b:Year>1995</b:Year>
    <b:RefOrder>8</b:RefOrder>
  </b:Source>
  <b:Source>
    <b:Tag>Gar01</b:Tag>
    <b:SourceType>Book</b:SourceType>
    <b:Guid>{CFE58A97-8122-4834-A57C-0618E313CC2F}</b:Guid>
    <b:Author>
      <b:Author>
        <b:NameList>
          <b:Person>
            <b:Last>García Bonilla</b:Last>
            <b:First>R.</b:First>
          </b:Person>
        </b:NameList>
      </b:Author>
    </b:Author>
    <b:Title>Visiones sonoras. Entrevistas con compositores, solistas y directores</b:Title>
    <b:Year>2001</b:Year>
    <b:City>Mexico City</b:City>
    <b:Publisher>Siglo Veintiuno</b:Publisher>
    <b:Comments>Includes an extensive interview with the composer about his compositions using religious genres</b:Comments>
    <b:RefOrder>9</b:RefOrder>
  </b:Source>
  <b:Source>
    <b:Tag>Pla06</b:Tag>
    <b:SourceType>JournalArticle</b:SourceType>
    <b:Guid>{81318461-E212-4424-8A68-5EB3D9B051E6}</b:Guid>
    <b:Author>
      <b:Author>
        <b:NameList>
          <b:Person>
            <b:Last>Plana</b:Last>
            <b:First>B.</b:First>
          </b:Person>
        </b:NameList>
      </b:Author>
    </b:Author>
    <b:Title>El virtuosismo instrumental en la música de Mario Lavista</b:Title>
    <b:Year>2006</b:Year>
    <b:Volume>5</b:Volume>
    <b:Pages>41-52</b:Pages>
    <b:Comments>Analytical and performance remarks for Lavista’s pieces for solo flute</b:Comments>
    <b:JournalName>Huellas… Búsquedas en Artes y Diseño</b:JournalName>
    <b:RefOrder>10</b:RefOrder>
  </b:Source>
  <b:Source>
    <b:Tag>Váz09</b:Tag>
    <b:SourceType>Book</b:SourceType>
    <b:Guid>{783B8E5A-9852-4A18-8E0C-4FCB1C04111F}</b:Guid>
    <b:Author>
      <b:Author>
        <b:NameList>
          <b:Person>
            <b:Last>Vázquez</b:Last>
            <b:First>H.</b:First>
          </b:Person>
        </b:NameList>
      </b:Author>
    </b:Author>
    <b:Title>Cuaderno de viaje: un possible itinerario analítico en torno a Simurg y Ficciones de Mario Lavista</b:Title>
    <b:Year>2009</b:Year>
    <b:City>Mexico City</b:City>
    <b:Publisher>CONACULTA</b:Publisher>
    <b:Comments>An extensive analytical study on the relationship between these two works</b:Comments>
    <b:RefOrder>11</b:RefOrder>
  </b:Source>
</b:Sources>
</file>

<file path=customXml/itemProps1.xml><?xml version="1.0" encoding="utf-8"?>
<ds:datastoreItem xmlns:ds="http://schemas.openxmlformats.org/officeDocument/2006/customXml" ds:itemID="{FDFE8684-936E-444E-AA15-9A6EFDF0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59</TotalTime>
  <Pages>4</Pages>
  <Words>1666</Words>
  <Characters>9498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7</cp:revision>
  <dcterms:created xsi:type="dcterms:W3CDTF">2015-02-06T05:57:00Z</dcterms:created>
  <dcterms:modified xsi:type="dcterms:W3CDTF">2015-02-08T18:48:00Z</dcterms:modified>
</cp:coreProperties>
</file>