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D2E8A3" w14:textId="77777777" w:rsidTr="00B30F8E">
        <w:tc>
          <w:tcPr>
            <w:tcW w:w="491" w:type="dxa"/>
            <w:vMerge w:val="restart"/>
            <w:shd w:val="clear" w:color="auto" w:fill="A6A6A6" w:themeFill="background1" w:themeFillShade="A6"/>
            <w:textDirection w:val="btLr"/>
          </w:tcPr>
          <w:p w14:paraId="077992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6D29BAF4087942BA31D0541437D6A2"/>
            </w:placeholder>
            <w:showingPlcHdr/>
            <w:dropDownList>
              <w:listItem w:displayText="Dr." w:value="Dr."/>
              <w:listItem w:displayText="Prof." w:value="Prof."/>
            </w:dropDownList>
          </w:sdtPr>
          <w:sdtEndPr/>
          <w:sdtContent>
            <w:tc>
              <w:tcPr>
                <w:tcW w:w="1296" w:type="dxa"/>
              </w:tcPr>
              <w:p w14:paraId="5DE4DE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F08AF011CCEE44B62AB6C5F6D1EE4E"/>
            </w:placeholder>
            <w:text/>
          </w:sdtPr>
          <w:sdtEndPr/>
          <w:sdtContent>
            <w:tc>
              <w:tcPr>
                <w:tcW w:w="2073" w:type="dxa"/>
              </w:tcPr>
              <w:p w14:paraId="30331689" w14:textId="77777777" w:rsidR="00B574C9" w:rsidRDefault="005578EA" w:rsidP="005578EA">
                <w:proofErr w:type="spellStart"/>
                <w:r>
                  <w:t>Delinda</w:t>
                </w:r>
                <w:proofErr w:type="spellEnd"/>
              </w:p>
            </w:tc>
          </w:sdtContent>
        </w:sdt>
        <w:sdt>
          <w:sdtPr>
            <w:alias w:val="Middle name"/>
            <w:tag w:val="authorMiddleName"/>
            <w:id w:val="-2076034781"/>
            <w:placeholder>
              <w:docPart w:val="555ABD9D44DE634FA256699361B7EB62"/>
            </w:placeholder>
            <w:showingPlcHdr/>
            <w:text/>
          </w:sdtPr>
          <w:sdtEndPr/>
          <w:sdtContent>
            <w:tc>
              <w:tcPr>
                <w:tcW w:w="2551" w:type="dxa"/>
              </w:tcPr>
              <w:p w14:paraId="32F45891" w14:textId="77777777" w:rsidR="00B574C9" w:rsidRDefault="00B574C9" w:rsidP="00922950">
                <w:r>
                  <w:rPr>
                    <w:rStyle w:val="PlaceholderText"/>
                  </w:rPr>
                  <w:t>[Middle name]</w:t>
                </w:r>
              </w:p>
            </w:tc>
          </w:sdtContent>
        </w:sdt>
        <w:sdt>
          <w:sdtPr>
            <w:alias w:val="Last name"/>
            <w:tag w:val="authorLastName"/>
            <w:id w:val="-1088529830"/>
            <w:placeholder>
              <w:docPart w:val="82E9EE952D33824D8655402E8170540C"/>
            </w:placeholder>
            <w:text/>
          </w:sdtPr>
          <w:sdtEndPr/>
          <w:sdtContent>
            <w:tc>
              <w:tcPr>
                <w:tcW w:w="2642" w:type="dxa"/>
              </w:tcPr>
              <w:p w14:paraId="62F68180" w14:textId="77777777" w:rsidR="00B574C9" w:rsidRDefault="005578EA" w:rsidP="005578EA">
                <w:r>
                  <w:t>Collier</w:t>
                </w:r>
              </w:p>
            </w:tc>
          </w:sdtContent>
        </w:sdt>
      </w:tr>
      <w:tr w:rsidR="00B574C9" w14:paraId="024A773A" w14:textId="77777777" w:rsidTr="00B30F8E">
        <w:trPr>
          <w:trHeight w:val="986"/>
        </w:trPr>
        <w:tc>
          <w:tcPr>
            <w:tcW w:w="491" w:type="dxa"/>
            <w:vMerge/>
            <w:shd w:val="clear" w:color="auto" w:fill="A6A6A6" w:themeFill="background1" w:themeFillShade="A6"/>
          </w:tcPr>
          <w:p w14:paraId="27338697" w14:textId="77777777" w:rsidR="00B574C9" w:rsidRPr="001A6A06" w:rsidRDefault="00B574C9" w:rsidP="00CF1542">
            <w:pPr>
              <w:jc w:val="center"/>
              <w:rPr>
                <w:b/>
                <w:color w:val="FFFFFF" w:themeColor="background1"/>
              </w:rPr>
            </w:pPr>
          </w:p>
        </w:tc>
        <w:sdt>
          <w:sdtPr>
            <w:alias w:val="Biography"/>
            <w:tag w:val="authorBiography"/>
            <w:id w:val="938807824"/>
            <w:placeholder>
              <w:docPart w:val="9C97BC4A65CAE04CA9BB669E1BD494F1"/>
            </w:placeholder>
            <w:showingPlcHdr/>
          </w:sdtPr>
          <w:sdtEndPr/>
          <w:sdtContent>
            <w:tc>
              <w:tcPr>
                <w:tcW w:w="8562" w:type="dxa"/>
                <w:gridSpan w:val="4"/>
              </w:tcPr>
              <w:p w14:paraId="7EBF0C5E" w14:textId="77777777" w:rsidR="00B574C9" w:rsidRDefault="00B574C9" w:rsidP="00922950">
                <w:r>
                  <w:rPr>
                    <w:rStyle w:val="PlaceholderText"/>
                  </w:rPr>
                  <w:t>[Enter your biography]</w:t>
                </w:r>
              </w:p>
            </w:tc>
          </w:sdtContent>
        </w:sdt>
      </w:tr>
      <w:tr w:rsidR="00B574C9" w14:paraId="59863B9D" w14:textId="77777777" w:rsidTr="00B30F8E">
        <w:trPr>
          <w:trHeight w:val="986"/>
        </w:trPr>
        <w:tc>
          <w:tcPr>
            <w:tcW w:w="491" w:type="dxa"/>
            <w:vMerge/>
            <w:shd w:val="clear" w:color="auto" w:fill="A6A6A6" w:themeFill="background1" w:themeFillShade="A6"/>
          </w:tcPr>
          <w:p w14:paraId="7DCC8FF5" w14:textId="77777777" w:rsidR="00B574C9" w:rsidRPr="001A6A06" w:rsidRDefault="00B574C9" w:rsidP="00CF1542">
            <w:pPr>
              <w:jc w:val="center"/>
              <w:rPr>
                <w:b/>
                <w:color w:val="FFFFFF" w:themeColor="background1"/>
              </w:rPr>
            </w:pPr>
          </w:p>
        </w:tc>
        <w:sdt>
          <w:sdtPr>
            <w:alias w:val="Affiliation"/>
            <w:tag w:val="affiliation"/>
            <w:id w:val="2012937915"/>
            <w:placeholder>
              <w:docPart w:val="D7281EE934A87543A20C658F16E16DC5"/>
            </w:placeholder>
            <w:text/>
          </w:sdtPr>
          <w:sdtContent>
            <w:tc>
              <w:tcPr>
                <w:tcW w:w="8562" w:type="dxa"/>
                <w:gridSpan w:val="4"/>
              </w:tcPr>
              <w:p w14:paraId="2BBBAA6F" w14:textId="05E0B861" w:rsidR="00B574C9" w:rsidRDefault="00B30F8E" w:rsidP="00B574C9">
                <w:r w:rsidRPr="00B30F8E">
                  <w:rPr>
                    <w:rFonts w:ascii="Calibri" w:eastAsia="Times New Roman" w:hAnsi="Calibri" w:cs="Times New Roman"/>
                    <w:lang w:val="en-CA"/>
                  </w:rPr>
                  <w:t>School of the Art Institute of Chicago</w:t>
                </w:r>
              </w:p>
            </w:tc>
          </w:sdtContent>
        </w:sdt>
      </w:tr>
    </w:tbl>
    <w:p w14:paraId="0DA9E7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D89B87" w14:textId="77777777" w:rsidTr="00244BB0">
        <w:tc>
          <w:tcPr>
            <w:tcW w:w="9016" w:type="dxa"/>
            <w:shd w:val="clear" w:color="auto" w:fill="A6A6A6" w:themeFill="background1" w:themeFillShade="A6"/>
            <w:tcMar>
              <w:top w:w="113" w:type="dxa"/>
              <w:bottom w:w="113" w:type="dxa"/>
            </w:tcMar>
          </w:tcPr>
          <w:p w14:paraId="4A1C4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417712" w14:textId="77777777" w:rsidTr="003F0D73">
        <w:sdt>
          <w:sdtPr>
            <w:alias w:val="Article headword"/>
            <w:tag w:val="articleHeadword"/>
            <w:id w:val="-361440020"/>
            <w:placeholder>
              <w:docPart w:val="9A4BCC18F82FC84C8EE7054742CCF240"/>
            </w:placeholder>
            <w:text/>
          </w:sdtPr>
          <w:sdtEndPr/>
          <w:sdtContent>
            <w:tc>
              <w:tcPr>
                <w:tcW w:w="9016" w:type="dxa"/>
                <w:tcMar>
                  <w:top w:w="113" w:type="dxa"/>
                  <w:bottom w:w="113" w:type="dxa"/>
                </w:tcMar>
              </w:tcPr>
              <w:p w14:paraId="22D35A71" w14:textId="40C47D05" w:rsidR="003F0D73" w:rsidRPr="00FB589A" w:rsidRDefault="00B30F8E" w:rsidP="005578EA">
                <w:proofErr w:type="spellStart"/>
                <w:r w:rsidRPr="00B30F8E">
                  <w:rPr>
                    <w:lang w:val="en-US"/>
                  </w:rPr>
                  <w:t>Ngwenya</w:t>
                </w:r>
                <w:proofErr w:type="spellEnd"/>
                <w:r w:rsidRPr="00B30F8E">
                  <w:rPr>
                    <w:lang w:val="en-US"/>
                  </w:rPr>
                  <w:t xml:space="preserve">, </w:t>
                </w:r>
                <w:proofErr w:type="spellStart"/>
                <w:r w:rsidRPr="00B30F8E">
                  <w:rPr>
                    <w:lang w:val="en-US"/>
                  </w:rPr>
                  <w:t>Malangatana</w:t>
                </w:r>
                <w:proofErr w:type="spellEnd"/>
                <w:r w:rsidRPr="00B30F8E">
                  <w:rPr>
                    <w:lang w:val="en-US"/>
                  </w:rPr>
                  <w:t xml:space="preserve"> (1936-</w:t>
                </w:r>
                <w:r w:rsidR="005578EA" w:rsidRPr="00B30F8E">
                  <w:rPr>
                    <w:lang w:val="en-US"/>
                  </w:rPr>
                  <w:t>2011)</w:t>
                </w:r>
              </w:p>
            </w:tc>
          </w:sdtContent>
        </w:sdt>
      </w:tr>
      <w:tr w:rsidR="00464699" w14:paraId="760D4576" w14:textId="77777777" w:rsidTr="005578EA">
        <w:sdt>
          <w:sdtPr>
            <w:alias w:val="Variant headwords"/>
            <w:tag w:val="variantHeadwords"/>
            <w:id w:val="173464402"/>
            <w:placeholder>
              <w:docPart w:val="86B01D10F83F0C4AAB1BC22E04F78F3B"/>
            </w:placeholder>
            <w:showingPlcHdr/>
          </w:sdtPr>
          <w:sdtEndPr/>
          <w:sdtContent>
            <w:tc>
              <w:tcPr>
                <w:tcW w:w="9016" w:type="dxa"/>
                <w:tcMar>
                  <w:top w:w="113" w:type="dxa"/>
                  <w:bottom w:w="113" w:type="dxa"/>
                </w:tcMar>
              </w:tcPr>
              <w:p w14:paraId="6781B5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B07717" w14:textId="77777777" w:rsidTr="003F0D73">
        <w:sdt>
          <w:sdtPr>
            <w:alias w:val="Abstract"/>
            <w:tag w:val="abstract"/>
            <w:id w:val="-635871867"/>
            <w:placeholder>
              <w:docPart w:val="9BC55A83DA75954E980EC985C8667B2D"/>
            </w:placeholder>
          </w:sdtPr>
          <w:sdtEndPr/>
          <w:sdtContent>
            <w:tc>
              <w:tcPr>
                <w:tcW w:w="9016" w:type="dxa"/>
                <w:tcMar>
                  <w:top w:w="113" w:type="dxa"/>
                  <w:bottom w:w="113" w:type="dxa"/>
                </w:tcMar>
              </w:tcPr>
              <w:p w14:paraId="762EC7B6" w14:textId="77777777" w:rsidR="00E85A05" w:rsidRDefault="00C2126D" w:rsidP="00E85A05">
                <w:proofErr w:type="spellStart"/>
                <w:r w:rsidRPr="00952A83">
                  <w:t>Malangatana</w:t>
                </w:r>
                <w:proofErr w:type="spellEnd"/>
                <w:r w:rsidRPr="00952A83">
                  <w:t xml:space="preserve"> </w:t>
                </w:r>
                <w:proofErr w:type="spellStart"/>
                <w:r w:rsidRPr="00952A83">
                  <w:t>Ngwenya</w:t>
                </w:r>
                <w:proofErr w:type="spellEnd"/>
                <w:r w:rsidRPr="00952A83">
                  <w:t xml:space="preserve"> was born in 1936 in </w:t>
                </w:r>
                <w:proofErr w:type="spellStart"/>
                <w:r w:rsidRPr="00952A83">
                  <w:t>Matalana</w:t>
                </w:r>
                <w:proofErr w:type="spellEnd"/>
                <w:r w:rsidRPr="00952A83">
                  <w:t>, in what was then the Portuguese colony of Mozambique. He is Mozambique’s most important artist and one of the best-known</w:t>
                </w:r>
                <w:r>
                  <w:t xml:space="preserve"> African </w:t>
                </w:r>
                <w:r w:rsidRPr="00952A83">
                  <w:t>modernists</w:t>
                </w:r>
                <w:r>
                  <w:t>.</w:t>
                </w:r>
                <w:r w:rsidRPr="00952A83">
                  <w:t xml:space="preserve"> </w:t>
                </w:r>
                <w:proofErr w:type="spellStart"/>
                <w:r w:rsidRPr="00952A83">
                  <w:t>Malangatana</w:t>
                </w:r>
                <w:proofErr w:type="spellEnd"/>
                <w:r w:rsidRPr="00952A83">
                  <w:t xml:space="preserve"> was committed to two elements of subject matter that are characteristic of African modernism: the present state of Africans under and after colonialism</w:t>
                </w:r>
                <w:r>
                  <w:t>,</w:t>
                </w:r>
                <w:r w:rsidRPr="00952A83">
                  <w:t xml:space="preserve"> and representations of pre-colonial </w:t>
                </w:r>
                <w:r>
                  <w:t>African tradition—not as a ‘</w:t>
                </w:r>
                <w:r w:rsidRPr="00952A83">
                  <w:t>cla</w:t>
                </w:r>
                <w:r>
                  <w:t>sh of cultures’</w:t>
                </w:r>
                <w:r w:rsidRPr="00952A83">
                  <w:t xml:space="preserve"> or primordial connection to roots, but as a strategic choice. His work is markedly two-dimensional, with depthless figures and lines flat against </w:t>
                </w:r>
                <w:r>
                  <w:t xml:space="preserve">the </w:t>
                </w:r>
                <w:r w:rsidRPr="00952A83">
                  <w:t>field of vision, eliminating any notion of his</w:t>
                </w:r>
                <w:r>
                  <w:t xml:space="preserve"> pictures as </w:t>
                </w:r>
                <w:proofErr w:type="spellStart"/>
                <w:r>
                  <w:t>illusionistically</w:t>
                </w:r>
                <w:proofErr w:type="spellEnd"/>
                <w:r>
                  <w:t xml:space="preserve"> ‘African’.</w:t>
                </w:r>
                <w:r w:rsidRPr="00952A83">
                  <w:t xml:space="preserve"> These techniques of flattening translated into many murals that he executed in Mozambique and elsewhere. </w:t>
                </w:r>
                <w:proofErr w:type="spellStart"/>
                <w:r w:rsidRPr="00952A83">
                  <w:t>Malangatana</w:t>
                </w:r>
                <w:proofErr w:type="spellEnd"/>
                <w:r w:rsidRPr="00952A83">
                  <w:t xml:space="preserve"> worked with mural artists from Chile, Mexico, </w:t>
                </w:r>
                <w:r>
                  <w:t>South Africa</w:t>
                </w:r>
                <w:r w:rsidRPr="00952A83">
                  <w:t xml:space="preserve"> and the United States</w:t>
                </w:r>
                <w:r>
                  <w:t>, and</w:t>
                </w:r>
                <w:r w:rsidRPr="00952A83">
                  <w:t xml:space="preserve"> their styles and techniques are visibly influenced by one another. </w:t>
                </w:r>
                <w:proofErr w:type="spellStart"/>
                <w:r w:rsidRPr="00952A83">
                  <w:t>Malangatana</w:t>
                </w:r>
                <w:proofErr w:type="spellEnd"/>
                <w:r w:rsidRPr="00952A83">
                  <w:t xml:space="preserve"> actively sought out his contemporaries and consistently worked with artists from under-represented social groups. </w:t>
                </w:r>
              </w:p>
            </w:tc>
          </w:sdtContent>
        </w:sdt>
      </w:tr>
      <w:tr w:rsidR="003F0D73" w14:paraId="002B3401" w14:textId="77777777" w:rsidTr="003F0D73">
        <w:sdt>
          <w:sdtPr>
            <w:alias w:val="Article text"/>
            <w:tag w:val="articleText"/>
            <w:id w:val="634067588"/>
            <w:placeholder>
              <w:docPart w:val="F817D8492C09EA49B50C5E2A8CCB9A83"/>
            </w:placeholder>
          </w:sdtPr>
          <w:sdtEndPr/>
          <w:sdtContent>
            <w:tc>
              <w:tcPr>
                <w:tcW w:w="9016" w:type="dxa"/>
                <w:tcMar>
                  <w:top w:w="113" w:type="dxa"/>
                  <w:bottom w:w="113" w:type="dxa"/>
                </w:tcMar>
              </w:tcPr>
              <w:p w14:paraId="3BD5B5CD" w14:textId="77777777" w:rsidR="00C2126D" w:rsidRDefault="00C2126D" w:rsidP="00C2126D">
                <w:proofErr w:type="spellStart"/>
                <w:r w:rsidRPr="00952A83">
                  <w:t>Malangatana</w:t>
                </w:r>
                <w:proofErr w:type="spellEnd"/>
                <w:r w:rsidRPr="00952A83">
                  <w:t xml:space="preserve"> </w:t>
                </w:r>
                <w:proofErr w:type="spellStart"/>
                <w:r w:rsidRPr="00952A83">
                  <w:t>Ngwenya</w:t>
                </w:r>
                <w:proofErr w:type="spellEnd"/>
                <w:r w:rsidRPr="00952A83">
                  <w:t xml:space="preserve"> was born in 1936 in </w:t>
                </w:r>
                <w:proofErr w:type="spellStart"/>
                <w:r w:rsidRPr="00952A83">
                  <w:t>Matalana</w:t>
                </w:r>
                <w:proofErr w:type="spellEnd"/>
                <w:r w:rsidRPr="00952A83">
                  <w:t>, in what was then the Portuguese colony of Mozambique. He is Mozambique’s most important artist and one of the best-known</w:t>
                </w:r>
                <w:r>
                  <w:t xml:space="preserve"> African </w:t>
                </w:r>
                <w:r w:rsidRPr="00952A83">
                  <w:t>modernists</w:t>
                </w:r>
                <w:r>
                  <w:t>.</w:t>
                </w:r>
                <w:r w:rsidRPr="00952A83">
                  <w:t xml:space="preserve"> </w:t>
                </w:r>
                <w:proofErr w:type="spellStart"/>
                <w:r w:rsidRPr="00952A83">
                  <w:t>Malangatana</w:t>
                </w:r>
                <w:proofErr w:type="spellEnd"/>
                <w:r w:rsidRPr="00952A83">
                  <w:t xml:space="preserve"> was committed to two elements of subject matter that are characteristic of African modernism: the present state of Africans under and after colonialism</w:t>
                </w:r>
                <w:r>
                  <w:t>,</w:t>
                </w:r>
                <w:r w:rsidRPr="00952A83">
                  <w:t xml:space="preserve"> and representations of pre-colonial </w:t>
                </w:r>
                <w:r>
                  <w:t>African tradition—not as a ‘</w:t>
                </w:r>
                <w:r w:rsidRPr="00952A83">
                  <w:t>cla</w:t>
                </w:r>
                <w:r>
                  <w:t>sh of cultures’</w:t>
                </w:r>
                <w:r w:rsidRPr="00952A83">
                  <w:t xml:space="preserve"> or primordial connection to roots, but as a strategic choice. His work is markedly two-dimensional, with depthless figures and lines flat against </w:t>
                </w:r>
                <w:r>
                  <w:t xml:space="preserve">the </w:t>
                </w:r>
                <w:r w:rsidRPr="00952A83">
                  <w:t>field of vision, eliminating any notion of his</w:t>
                </w:r>
                <w:r>
                  <w:t xml:space="preserve"> pictures as </w:t>
                </w:r>
                <w:proofErr w:type="spellStart"/>
                <w:r>
                  <w:t>illusionistically</w:t>
                </w:r>
                <w:proofErr w:type="spellEnd"/>
                <w:r>
                  <w:t xml:space="preserve"> ‘African’.</w:t>
                </w:r>
                <w:r w:rsidRPr="00952A83">
                  <w:t xml:space="preserve"> These techniques of flattening translated into many murals that he executed in Mozambique and elsewhere. </w:t>
                </w:r>
                <w:proofErr w:type="spellStart"/>
                <w:r w:rsidRPr="00952A83">
                  <w:t>Malangatana</w:t>
                </w:r>
                <w:proofErr w:type="spellEnd"/>
                <w:r w:rsidRPr="00952A83">
                  <w:t xml:space="preserve"> worked with mural artists from Chile, Mexico, </w:t>
                </w:r>
                <w:r>
                  <w:t>South Africa</w:t>
                </w:r>
                <w:r w:rsidRPr="00952A83">
                  <w:t xml:space="preserve"> and the United States</w:t>
                </w:r>
                <w:r>
                  <w:t>, and</w:t>
                </w:r>
                <w:r w:rsidRPr="00952A83">
                  <w:t xml:space="preserve"> their styles and techniques are visibly influenced by one another. </w:t>
                </w:r>
                <w:proofErr w:type="spellStart"/>
                <w:r w:rsidRPr="00952A83">
                  <w:t>Malangatana</w:t>
                </w:r>
                <w:proofErr w:type="spellEnd"/>
                <w:r w:rsidRPr="00952A83">
                  <w:t xml:space="preserve"> actively sought out his contemporaries and consistently worked with artists from under-represented social groups. </w:t>
                </w:r>
              </w:p>
              <w:p w14:paraId="10AC4A79" w14:textId="77777777" w:rsidR="00C2126D" w:rsidRPr="00952A83" w:rsidRDefault="00C2126D" w:rsidP="00C2126D"/>
              <w:p w14:paraId="3CB1C4FF" w14:textId="7714A7B4" w:rsidR="00C2126D" w:rsidRDefault="00C2126D" w:rsidP="00C2126D">
                <w:proofErr w:type="spellStart"/>
                <w:r w:rsidRPr="00952A83">
                  <w:t>Malangatana</w:t>
                </w:r>
                <w:proofErr w:type="spellEnd"/>
                <w:r w:rsidRPr="00952A83">
                  <w:t xml:space="preserve"> became interested in art in his teens after moving to </w:t>
                </w:r>
                <w:proofErr w:type="spellStart"/>
                <w:r w:rsidRPr="00952A83">
                  <w:t>Laurenço</w:t>
                </w:r>
                <w:proofErr w:type="spellEnd"/>
                <w:r w:rsidRPr="00952A83">
                  <w:t xml:space="preserve"> Marques (now Maputo)</w:t>
                </w:r>
                <w:r>
                  <w:t>.</w:t>
                </w:r>
                <w:r w:rsidRPr="00952A83">
                  <w:t xml:space="preserve"> </w:t>
                </w:r>
                <w:r>
                  <w:t>He</w:t>
                </w:r>
                <w:r w:rsidRPr="00952A83">
                  <w:t xml:space="preserve"> had his first solo show in 1959</w:t>
                </w:r>
                <w:r>
                  <w:t xml:space="preserve">, </w:t>
                </w:r>
                <w:r w:rsidRPr="00952A83">
                  <w:t xml:space="preserve">at </w:t>
                </w:r>
                <w:r>
                  <w:t xml:space="preserve">the </w:t>
                </w:r>
                <w:r w:rsidRPr="00952A83">
                  <w:t>age</w:t>
                </w:r>
                <w:r>
                  <w:t xml:space="preserve"> of</w:t>
                </w:r>
                <w:r w:rsidRPr="00952A83">
                  <w:t xml:space="preserve"> twenty-five. </w:t>
                </w:r>
                <w:r>
                  <w:t>He was largely self-taught and m</w:t>
                </w:r>
                <w:r w:rsidRPr="00952A83">
                  <w:t xml:space="preserve">uch was made of his auto-didacticism </w:t>
                </w:r>
                <w:r>
                  <w:t>at</w:t>
                </w:r>
                <w:r w:rsidRPr="00952A83">
                  <w:t xml:space="preserve"> the beginning of his career; the first major essays on his work by </w:t>
                </w:r>
                <w:proofErr w:type="spellStart"/>
                <w:r w:rsidRPr="00952A83">
                  <w:t>Ulli</w:t>
                </w:r>
                <w:proofErr w:type="spellEnd"/>
                <w:r w:rsidRPr="00952A83">
                  <w:t xml:space="preserve"> </w:t>
                </w:r>
                <w:proofErr w:type="spellStart"/>
                <w:r w:rsidRPr="00952A83">
                  <w:t>Beier</w:t>
                </w:r>
                <w:proofErr w:type="spellEnd"/>
                <w:r w:rsidRPr="00952A83">
                  <w:t xml:space="preserve"> in </w:t>
                </w:r>
                <w:r w:rsidRPr="00952A83">
                  <w:rPr>
                    <w:i/>
                  </w:rPr>
                  <w:t>Contemporary Art in Africa</w:t>
                </w:r>
                <w:r w:rsidRPr="00952A83">
                  <w:t xml:space="preserve"> (1968) </w:t>
                </w:r>
                <w:r>
                  <w:t>observed that ‘</w:t>
                </w:r>
                <w:proofErr w:type="spellStart"/>
                <w:r w:rsidRPr="00952A83">
                  <w:t>Malangatana</w:t>
                </w:r>
                <w:proofErr w:type="spellEnd"/>
                <w:r w:rsidRPr="00952A83">
                  <w:t xml:space="preserve"> might be the first African artist to find the short cut- to become a sophisticated artist while bypassing e</w:t>
                </w:r>
                <w:r>
                  <w:t xml:space="preserve">ducation’. </w:t>
                </w:r>
                <w:r w:rsidRPr="00952A83">
                  <w:t xml:space="preserve">To be discussed by </w:t>
                </w:r>
                <w:proofErr w:type="spellStart"/>
                <w:r w:rsidRPr="00952A83">
                  <w:t>Beier</w:t>
                </w:r>
                <w:proofErr w:type="spellEnd"/>
                <w:r w:rsidRPr="00952A83">
                  <w:t xml:space="preserve"> that early</w:t>
                </w:r>
                <w:r>
                  <w:t xml:space="preserve"> was significant</w:t>
                </w:r>
                <w:r w:rsidRPr="00952A83">
                  <w:t xml:space="preserve"> and shows the degree to which </w:t>
                </w:r>
                <w:proofErr w:type="spellStart"/>
                <w:r w:rsidRPr="00952A83">
                  <w:t>Malangatana</w:t>
                </w:r>
                <w:proofErr w:type="spellEnd"/>
                <w:r w:rsidRPr="00952A83">
                  <w:t xml:space="preserve"> was, from the beginning, </w:t>
                </w:r>
                <w:r>
                  <w:t>connected</w:t>
                </w:r>
                <w:r w:rsidRPr="00952A83">
                  <w:t xml:space="preserve"> with artists from</w:t>
                </w:r>
                <w:r>
                  <w:t xml:space="preserve"> elsewhere, especially</w:t>
                </w:r>
                <w:r w:rsidRPr="00952A83">
                  <w:t xml:space="preserve"> Nigeria and the Sudan. His work was featured in a little-known exhibition in London in 1963 with Ibrahim El-</w:t>
                </w:r>
                <w:proofErr w:type="spellStart"/>
                <w:r w:rsidRPr="00952A83">
                  <w:t>Salahi</w:t>
                </w:r>
                <w:proofErr w:type="spellEnd"/>
                <w:r w:rsidRPr="00952A83">
                  <w:t xml:space="preserve"> called </w:t>
                </w:r>
                <w:r w:rsidR="00B30F8E">
                  <w:t>‘</w:t>
                </w:r>
                <w:r w:rsidRPr="00952A83">
                  <w:t>Two Painters from Africa</w:t>
                </w:r>
                <w:r w:rsidR="00B30F8E">
                  <w:t>’</w:t>
                </w:r>
                <w:r w:rsidRPr="00952A83">
                  <w:t xml:space="preserve"> and he exhibited at the famous and influential </w:t>
                </w:r>
                <w:proofErr w:type="spellStart"/>
                <w:r w:rsidRPr="00952A83">
                  <w:t>Mbari</w:t>
                </w:r>
                <w:proofErr w:type="spellEnd"/>
                <w:r w:rsidRPr="00952A83">
                  <w:t xml:space="preserve"> </w:t>
                </w:r>
                <w:r>
                  <w:lastRenderedPageBreak/>
                  <w:t xml:space="preserve">gallery in </w:t>
                </w:r>
                <w:r w:rsidRPr="00952A83">
                  <w:t>Ibadan</w:t>
                </w:r>
                <w:r>
                  <w:t>,</w:t>
                </w:r>
                <w:r w:rsidRPr="00952A83">
                  <w:t xml:space="preserve"> Nigeria in 1962. </w:t>
                </w:r>
              </w:p>
              <w:p w14:paraId="0ADF3797" w14:textId="77777777" w:rsidR="00C2126D" w:rsidRPr="00952A83" w:rsidRDefault="00C2126D" w:rsidP="00C2126D"/>
              <w:p w14:paraId="3064643D" w14:textId="77777777" w:rsidR="00C2126D" w:rsidRDefault="00C2126D" w:rsidP="00C2126D">
                <w:proofErr w:type="spellStart"/>
                <w:r w:rsidRPr="00952A83">
                  <w:t>Malangatana</w:t>
                </w:r>
                <w:proofErr w:type="spellEnd"/>
                <w:r w:rsidRPr="00952A83">
                  <w:t xml:space="preserve"> was active in the anti-colonial resistance, having joined the Front for the Liberation of Mozambique [</w:t>
                </w:r>
                <w:proofErr w:type="spellStart"/>
                <w:r w:rsidRPr="00952A83">
                  <w:t>Frelimo</w:t>
                </w:r>
                <w:proofErr w:type="spellEnd"/>
                <w:r w:rsidRPr="00952A83">
                  <w:t xml:space="preserve">]. He met </w:t>
                </w:r>
                <w:proofErr w:type="spellStart"/>
                <w:r w:rsidRPr="00952A83">
                  <w:t>Frelimo</w:t>
                </w:r>
                <w:proofErr w:type="spellEnd"/>
                <w:r w:rsidRPr="00952A83">
                  <w:t xml:space="preserve"> leader Eduardo </w:t>
                </w:r>
                <w:proofErr w:type="spellStart"/>
                <w:r w:rsidRPr="00952A83">
                  <w:t>Mondlane</w:t>
                </w:r>
                <w:proofErr w:type="spellEnd"/>
                <w:r w:rsidRPr="00952A83">
                  <w:t xml:space="preserve"> in the 1960s, </w:t>
                </w:r>
                <w:r>
                  <w:t>and he</w:t>
                </w:r>
                <w:r w:rsidRPr="00952A83">
                  <w:t xml:space="preserve"> advised </w:t>
                </w:r>
                <w:proofErr w:type="spellStart"/>
                <w:r w:rsidR="00B3052D" w:rsidRPr="00952A83">
                  <w:t>Malangatana</w:t>
                </w:r>
                <w:proofErr w:type="spellEnd"/>
                <w:r w:rsidR="00B3052D" w:rsidRPr="00952A83">
                  <w:t xml:space="preserve"> </w:t>
                </w:r>
                <w:r w:rsidRPr="00952A83">
                  <w:t xml:space="preserve">to stay in Mozambique and connect with </w:t>
                </w:r>
                <w:r w:rsidR="00B3052D">
                  <w:t>the</w:t>
                </w:r>
                <w:r w:rsidRPr="00952A83">
                  <w:t xml:space="preserve"> </w:t>
                </w:r>
                <w:r>
                  <w:t>p</w:t>
                </w:r>
                <w:r w:rsidRPr="00952A83">
                  <w:t>eople</w:t>
                </w:r>
                <w:r w:rsidR="00B3052D">
                  <w:t xml:space="preserve"> there</w:t>
                </w:r>
                <w:r w:rsidRPr="00952A83">
                  <w:t xml:space="preserve">. In 1965, the Portuguese secret police </w:t>
                </w:r>
                <w:r>
                  <w:t>(</w:t>
                </w:r>
                <w:r w:rsidRPr="00952A83">
                  <w:t>PIDE</w:t>
                </w:r>
                <w:r>
                  <w:t>)</w:t>
                </w:r>
                <w:r w:rsidRPr="00952A83">
                  <w:t xml:space="preserve"> jailed </w:t>
                </w:r>
                <w:proofErr w:type="spellStart"/>
                <w:r w:rsidRPr="00952A83">
                  <w:t>Malangatana</w:t>
                </w:r>
                <w:proofErr w:type="spellEnd"/>
                <w:r w:rsidRPr="00952A83">
                  <w:t xml:space="preserve"> with his comr</w:t>
                </w:r>
                <w:r w:rsidR="00B3052D">
                  <w:t xml:space="preserve">ades for their links to </w:t>
                </w:r>
                <w:proofErr w:type="spellStart"/>
                <w:r w:rsidR="00B3052D">
                  <w:t>Frelimo</w:t>
                </w:r>
                <w:proofErr w:type="spellEnd"/>
                <w:r w:rsidR="00B3052D">
                  <w:t xml:space="preserve"> in</w:t>
                </w:r>
                <w:r w:rsidRPr="00952A83">
                  <w:t xml:space="preserve"> a typical roundup of radical intellectuals. In the Central Jail of </w:t>
                </w:r>
                <w:proofErr w:type="spellStart"/>
                <w:r w:rsidRPr="00952A83">
                  <w:t>Machava</w:t>
                </w:r>
                <w:proofErr w:type="spellEnd"/>
                <w:r w:rsidRPr="00952A83">
                  <w:t>, he met more activists and drew</w:t>
                </w:r>
                <w:r w:rsidR="00B3052D">
                  <w:t xml:space="preserve"> </w:t>
                </w:r>
                <w:r w:rsidR="00B3052D" w:rsidRPr="00952A83">
                  <w:t>constantly</w:t>
                </w:r>
                <w:r w:rsidRPr="00952A83">
                  <w:t xml:space="preserve">, creating what is now known as the Prison Drawings. When released from prison in 1968, he returned to </w:t>
                </w:r>
                <w:proofErr w:type="spellStart"/>
                <w:r w:rsidRPr="00952A83">
                  <w:t>Matalana</w:t>
                </w:r>
                <w:proofErr w:type="spellEnd"/>
                <w:r w:rsidRPr="00952A83">
                  <w:t xml:space="preserve"> and in 1970 was awarded a prestigious </w:t>
                </w:r>
                <w:proofErr w:type="spellStart"/>
                <w:r w:rsidRPr="00952A83">
                  <w:t>Gulbenkian</w:t>
                </w:r>
                <w:proofErr w:type="spellEnd"/>
                <w:r w:rsidRPr="00952A83">
                  <w:t xml:space="preserve"> Foundation award to study printmaking in Lisbon. This was an unusual hono</w:t>
                </w:r>
                <w:r>
                  <w:t>u</w:t>
                </w:r>
                <w:r w:rsidRPr="00952A83">
                  <w:t>r by a Portuguese foundation at the height of Portugal’s war with Mozambique.</w:t>
                </w:r>
                <w:r w:rsidR="00B3052D">
                  <w:t xml:space="preserve"> </w:t>
                </w:r>
                <w:proofErr w:type="spellStart"/>
                <w:r w:rsidRPr="00952A83">
                  <w:t>Malangatana</w:t>
                </w:r>
                <w:proofErr w:type="spellEnd"/>
                <w:r w:rsidRPr="00952A83">
                  <w:t xml:space="preserve"> </w:t>
                </w:r>
                <w:r w:rsidR="00B3052D">
                  <w:t>remained</w:t>
                </w:r>
                <w:r w:rsidRPr="00952A83">
                  <w:t xml:space="preserve"> a dedicated political activist. In the 1960s, after being encouraged by </w:t>
                </w:r>
                <w:proofErr w:type="spellStart"/>
                <w:r w:rsidRPr="00952A83">
                  <w:t>Mondlane</w:t>
                </w:r>
                <w:proofErr w:type="spellEnd"/>
                <w:r w:rsidRPr="00952A83">
                  <w:t xml:space="preserve"> to remain politically committed, he refused to </w:t>
                </w:r>
                <w:r w:rsidR="00B3052D" w:rsidRPr="00952A83">
                  <w:t xml:space="preserve">represent Portugal </w:t>
                </w:r>
                <w:r w:rsidR="00B3052D">
                  <w:t xml:space="preserve">in the São Paulo Biennial </w:t>
                </w:r>
                <w:r w:rsidRPr="00952A83">
                  <w:t xml:space="preserve">and withdrew from an exhibition in South Africa out of solidarity with the </w:t>
                </w:r>
                <w:proofErr w:type="spellStart"/>
                <w:r w:rsidRPr="00952A83">
                  <w:t>Rivona</w:t>
                </w:r>
                <w:proofErr w:type="spellEnd"/>
                <w:r w:rsidRPr="00952A83">
                  <w:t xml:space="preserve"> trial defendants (among them, Nelson Mandela).</w:t>
                </w:r>
              </w:p>
              <w:p w14:paraId="16663D79" w14:textId="77777777" w:rsidR="00B3052D" w:rsidRPr="00952A83" w:rsidRDefault="00B3052D" w:rsidP="00C2126D"/>
              <w:p w14:paraId="6B50FF1B" w14:textId="77777777" w:rsidR="00C2126D" w:rsidRDefault="00C2126D" w:rsidP="00C2126D">
                <w:proofErr w:type="spellStart"/>
                <w:r w:rsidRPr="00952A83">
                  <w:t>Malangatana’s</w:t>
                </w:r>
                <w:proofErr w:type="spellEnd"/>
                <w:r w:rsidRPr="00952A83">
                  <w:t xml:space="preserve"> oeuvre is characteri</w:t>
                </w:r>
                <w:r>
                  <w:t>s</w:t>
                </w:r>
                <w:r w:rsidRPr="00952A83">
                  <w:t>ed by a strong graphic element, both in his drawings and in his paintings. They are carefully crafted, crowded compositions, usually figurative, with an overwhelming presence of full-frontal styli</w:t>
                </w:r>
                <w:r>
                  <w:t>s</w:t>
                </w:r>
                <w:r w:rsidRPr="00952A83">
                  <w:t xml:space="preserve">ed faces (see mural in Maputo). While early analyses of his work focused on the subject matter of witchcraft and magic, more recent literature points to the relationship of his paintings to </w:t>
                </w:r>
                <w:proofErr w:type="spellStart"/>
                <w:r w:rsidRPr="00952A83">
                  <w:t>Makonde</w:t>
                </w:r>
                <w:proofErr w:type="spellEnd"/>
                <w:r w:rsidRPr="00952A83">
                  <w:t xml:space="preserve"> </w:t>
                </w:r>
                <w:proofErr w:type="spellStart"/>
                <w:r w:rsidRPr="00952A83">
                  <w:rPr>
                    <w:i/>
                  </w:rPr>
                  <w:t>ujamaa</w:t>
                </w:r>
                <w:proofErr w:type="spellEnd"/>
                <w:r w:rsidRPr="00952A83">
                  <w:t xml:space="preserve"> sculpture. Carved out of </w:t>
                </w:r>
                <w:proofErr w:type="gramStart"/>
                <w:r w:rsidRPr="00952A83">
                  <w:t>sing</w:t>
                </w:r>
                <w:bookmarkStart w:id="0" w:name="_GoBack"/>
                <w:bookmarkEnd w:id="0"/>
                <w:r w:rsidRPr="00952A83">
                  <w:t>le tree</w:t>
                </w:r>
                <w:proofErr w:type="gramEnd"/>
                <w:r w:rsidRPr="00952A83">
                  <w:t xml:space="preserve"> stumps, </w:t>
                </w:r>
                <w:proofErr w:type="spellStart"/>
                <w:r w:rsidRPr="00952A83">
                  <w:rPr>
                    <w:i/>
                  </w:rPr>
                  <w:t>ujamaa</w:t>
                </w:r>
                <w:proofErr w:type="spellEnd"/>
                <w:r w:rsidRPr="00952A83">
                  <w:rPr>
                    <w:i/>
                  </w:rPr>
                  <w:t xml:space="preserve"> </w:t>
                </w:r>
                <w:r w:rsidRPr="00952A83">
                  <w:t>(Swahili for family</w:t>
                </w:r>
                <w:r w:rsidR="00B3052D">
                  <w:t>) sculptures</w:t>
                </w:r>
                <w:r w:rsidRPr="00952A83">
                  <w:t xml:space="preserve"> are characteri</w:t>
                </w:r>
                <w:r>
                  <w:t>s</w:t>
                </w:r>
                <w:r w:rsidRPr="00952A83">
                  <w:t>ed by twists and tangles of human figures that seem to me</w:t>
                </w:r>
                <w:r w:rsidR="00B3052D">
                  <w:t xml:space="preserve">ld together into a whole. </w:t>
                </w:r>
                <w:proofErr w:type="spellStart"/>
                <w:r w:rsidR="00B3052D">
                  <w:t>Frelimo</w:t>
                </w:r>
                <w:proofErr w:type="spellEnd"/>
                <w:r w:rsidRPr="00952A83">
                  <w:t xml:space="preserve"> officials encouraged artists to e</w:t>
                </w:r>
                <w:r w:rsidR="00B3052D">
                  <w:t xml:space="preserve">ngage with this subject matter </w:t>
                </w:r>
                <w:r w:rsidRPr="00952A83">
                  <w:t>as it illustrated for them the goals of the revolution.</w:t>
                </w:r>
              </w:p>
              <w:p w14:paraId="1D5798D6" w14:textId="77777777" w:rsidR="00B3052D" w:rsidRDefault="00B3052D" w:rsidP="00C2126D"/>
              <w:p w14:paraId="448EFE1E" w14:textId="77777777" w:rsidR="00A8254A" w:rsidRDefault="00A8254A" w:rsidP="00C2126D">
                <w:r>
                  <w:t>Fig: mural</w:t>
                </w:r>
              </w:p>
              <w:p w14:paraId="3CB79D77" w14:textId="77777777" w:rsidR="00B3052D" w:rsidRPr="00A8254A" w:rsidRDefault="00B3052D" w:rsidP="00C2126D">
                <w:pPr>
                  <w:rPr>
                    <w:color w:val="5B9BD5" w:themeColor="accent1"/>
                    <w:sz w:val="20"/>
                    <w:szCs w:val="20"/>
                  </w:rPr>
                </w:pPr>
                <w:r w:rsidRPr="00A8254A">
                  <w:rPr>
                    <w:color w:val="5B9BD5" w:themeColor="accent1"/>
                    <w:sz w:val="20"/>
                    <w:szCs w:val="20"/>
                  </w:rPr>
                  <w:t>http://awanderingjo.blogs</w:t>
                </w:r>
                <w:r w:rsidR="00A8254A" w:rsidRPr="00A8254A">
                  <w:rPr>
                    <w:color w:val="5B9BD5" w:themeColor="accent1"/>
                    <w:sz w:val="20"/>
                    <w:szCs w:val="20"/>
                  </w:rPr>
                  <w:t>pot.com/2011_07_01_archive.html</w:t>
                </w:r>
              </w:p>
              <w:p w14:paraId="6B20AC87" w14:textId="77777777" w:rsidR="00B3052D" w:rsidRPr="00952A83" w:rsidRDefault="00B3052D" w:rsidP="00C2126D"/>
              <w:p w14:paraId="5F87B020" w14:textId="77777777" w:rsidR="00C2126D" w:rsidRDefault="00C2126D" w:rsidP="00C2126D">
                <w:r>
                  <w:t xml:space="preserve">The prison series is the most striking </w:t>
                </w:r>
                <w:r w:rsidR="00B3052D">
                  <w:t xml:space="preserve">collection </w:t>
                </w:r>
                <w:r>
                  <w:t xml:space="preserve">of </w:t>
                </w:r>
                <w:proofErr w:type="spellStart"/>
                <w:r>
                  <w:t>Malangatana’s</w:t>
                </w:r>
                <w:proofErr w:type="spellEnd"/>
                <w:r>
                  <w:t xml:space="preserve"> drawings and, perhaps naturally, the most overtly political.</w:t>
                </w:r>
                <w:r w:rsidRPr="00952A83">
                  <w:t xml:space="preserve"> </w:t>
                </w:r>
                <w:proofErr w:type="gramStart"/>
                <w:r>
                  <w:t>They</w:t>
                </w:r>
                <w:r w:rsidRPr="00952A83">
                  <w:t xml:space="preserve"> were exhibited by the </w:t>
                </w:r>
                <w:proofErr w:type="spellStart"/>
                <w:r w:rsidRPr="00952A83">
                  <w:t>Fundação</w:t>
                </w:r>
                <w:proofErr w:type="spellEnd"/>
                <w:r w:rsidRPr="00952A83">
                  <w:t xml:space="preserve"> </w:t>
                </w:r>
                <w:proofErr w:type="spellStart"/>
                <w:r w:rsidRPr="00952A83">
                  <w:t>Mário</w:t>
                </w:r>
                <w:proofErr w:type="spellEnd"/>
                <w:r w:rsidRPr="00952A83">
                  <w:t xml:space="preserve"> </w:t>
                </w:r>
                <w:proofErr w:type="spellStart"/>
                <w:r w:rsidRPr="00952A83">
                  <w:t>Soares</w:t>
                </w:r>
                <w:proofErr w:type="spellEnd"/>
                <w:r w:rsidRPr="00952A83">
                  <w:t xml:space="preserve"> in Lisbon</w:t>
                </w:r>
                <w:proofErr w:type="gramEnd"/>
                <w:r w:rsidRPr="00952A83">
                  <w:t xml:space="preserve"> in 2006. In these works, he develops his crowding of the picture plane</w:t>
                </w:r>
                <w:r>
                  <w:t xml:space="preserve"> and what would become his distinctive method of illustrating the face, with prominent eyes and lips</w:t>
                </w:r>
                <w:r w:rsidRPr="00952A83">
                  <w:t xml:space="preserve">. Not only are the human figures in </w:t>
                </w:r>
                <w:r w:rsidR="00B3052D">
                  <w:t>a single</w:t>
                </w:r>
                <w:r w:rsidRPr="00952A83">
                  <w:t xml:space="preserve"> mass—</w:t>
                </w:r>
                <w:r>
                  <w:t xml:space="preserve">illustrating </w:t>
                </w:r>
                <w:r w:rsidR="00B3052D">
                  <w:t xml:space="preserve">‘O </w:t>
                </w:r>
                <w:proofErr w:type="spellStart"/>
                <w:r w:rsidR="00B3052D">
                  <w:t>Povo</w:t>
                </w:r>
                <w:proofErr w:type="spellEnd"/>
                <w:r w:rsidR="00B3052D">
                  <w:t>’</w:t>
                </w:r>
                <w:r w:rsidRPr="00952A83">
                  <w:t xml:space="preserve"> (the People)—</w:t>
                </w:r>
                <w:r w:rsidR="00B3052D">
                  <w:t xml:space="preserve"> </w:t>
                </w:r>
                <w:r w:rsidRPr="00952A83">
                  <w:t xml:space="preserve">the surface of the paper is filled with graphic marks that are both boldly applied and curvilinear. One of the striking exceptions to the curved and crowded compositions, </w:t>
                </w:r>
                <w:proofErr w:type="spellStart"/>
                <w:r w:rsidRPr="00952A83">
                  <w:rPr>
                    <w:i/>
                  </w:rPr>
                  <w:t>Suicídio</w:t>
                </w:r>
                <w:proofErr w:type="spellEnd"/>
                <w:r w:rsidRPr="00952A83">
                  <w:rPr>
                    <w:i/>
                  </w:rPr>
                  <w:t xml:space="preserve"> do </w:t>
                </w:r>
                <w:proofErr w:type="spellStart"/>
                <w:r w:rsidRPr="00952A83">
                  <w:rPr>
                    <w:i/>
                  </w:rPr>
                  <w:t>Prisoneiro</w:t>
                </w:r>
                <w:proofErr w:type="spellEnd"/>
                <w:r w:rsidRPr="00952A83">
                  <w:rPr>
                    <w:i/>
                  </w:rPr>
                  <w:t xml:space="preserve"> II</w:t>
                </w:r>
                <w:r w:rsidRPr="00952A83">
                  <w:t xml:space="preserve"> (1965)</w:t>
                </w:r>
                <w:r w:rsidR="00B3052D">
                  <w:t>,</w:t>
                </w:r>
                <w:r w:rsidRPr="00952A83">
                  <w:t xml:space="preserve"> illustrates an emaciated male figure sitting atop a bed in a prison cell, the floor strewn with art supplies. The emaciated figure is also an emaciated composition; they both are lacking, empty.</w:t>
                </w:r>
              </w:p>
              <w:p w14:paraId="737CA9D7" w14:textId="77777777" w:rsidR="00B3052D" w:rsidRDefault="00B3052D" w:rsidP="00C2126D"/>
              <w:p w14:paraId="108CA4BB" w14:textId="77777777" w:rsidR="00A8254A" w:rsidRDefault="00A8254A" w:rsidP="00C2126D">
                <w:r>
                  <w:t>Fig: [No file provided]</w:t>
                </w:r>
              </w:p>
              <w:p w14:paraId="7E9844B7" w14:textId="77777777" w:rsidR="00A8254A" w:rsidRPr="00A8254A" w:rsidRDefault="00A8254A" w:rsidP="00C2126D">
                <w:pPr>
                  <w:rPr>
                    <w:color w:val="5B9BD5" w:themeColor="accent1"/>
                    <w:sz w:val="20"/>
                    <w:szCs w:val="20"/>
                  </w:rPr>
                </w:pPr>
                <w:proofErr w:type="spellStart"/>
                <w:r w:rsidRPr="00A8254A">
                  <w:rPr>
                    <w:i/>
                    <w:color w:val="5B9BD5" w:themeColor="accent1"/>
                    <w:sz w:val="20"/>
                    <w:szCs w:val="20"/>
                  </w:rPr>
                  <w:t>Suicídio</w:t>
                </w:r>
                <w:proofErr w:type="spellEnd"/>
                <w:r w:rsidRPr="00A8254A">
                  <w:rPr>
                    <w:i/>
                    <w:color w:val="5B9BD5" w:themeColor="accent1"/>
                    <w:sz w:val="20"/>
                    <w:szCs w:val="20"/>
                  </w:rPr>
                  <w:t xml:space="preserve"> do </w:t>
                </w:r>
                <w:proofErr w:type="spellStart"/>
                <w:r w:rsidRPr="00A8254A">
                  <w:rPr>
                    <w:i/>
                    <w:color w:val="5B9BD5" w:themeColor="accent1"/>
                    <w:sz w:val="20"/>
                    <w:szCs w:val="20"/>
                  </w:rPr>
                  <w:t>Prisoneiro</w:t>
                </w:r>
                <w:proofErr w:type="spellEnd"/>
                <w:r w:rsidRPr="00A8254A">
                  <w:rPr>
                    <w:i/>
                    <w:color w:val="5B9BD5" w:themeColor="accent1"/>
                    <w:sz w:val="20"/>
                    <w:szCs w:val="20"/>
                  </w:rPr>
                  <w:t xml:space="preserve"> II</w:t>
                </w:r>
                <w:r w:rsidRPr="00A8254A">
                  <w:rPr>
                    <w:color w:val="5B9BD5" w:themeColor="accent1"/>
                    <w:sz w:val="20"/>
                    <w:szCs w:val="20"/>
                  </w:rPr>
                  <w:t xml:space="preserve"> (1965)</w:t>
                </w:r>
              </w:p>
              <w:p w14:paraId="329115D2" w14:textId="77777777" w:rsidR="00B3052D" w:rsidRPr="00A8254A" w:rsidRDefault="00B3052D" w:rsidP="00C2126D">
                <w:pPr>
                  <w:rPr>
                    <w:color w:val="5B9BD5" w:themeColor="accent1"/>
                    <w:sz w:val="20"/>
                    <w:szCs w:val="20"/>
                  </w:rPr>
                </w:pPr>
                <w:r w:rsidRPr="00A8254A">
                  <w:rPr>
                    <w:color w:val="5B9BD5" w:themeColor="accent1"/>
                    <w:sz w:val="20"/>
                    <w:szCs w:val="20"/>
                  </w:rPr>
                  <w:t>http://www.fmsoares.pt/iniciativas/ilustra_iniciativas/2006/00054</w:t>
                </w:r>
                <w:r w:rsidR="00A8254A" w:rsidRPr="00A8254A">
                  <w:rPr>
                    <w:color w:val="5B9BD5" w:themeColor="accent1"/>
                    <w:sz w:val="20"/>
                    <w:szCs w:val="20"/>
                  </w:rPr>
                  <w:t>5/desenhos/17_07210.196.000.htm</w:t>
                </w:r>
              </w:p>
              <w:p w14:paraId="02FEDE27" w14:textId="77777777" w:rsidR="00B3052D" w:rsidRPr="00952A83" w:rsidRDefault="00B3052D" w:rsidP="00C2126D"/>
              <w:p w14:paraId="069D2EE0" w14:textId="77777777" w:rsidR="00C2126D" w:rsidRPr="00952A83" w:rsidRDefault="00C2126D" w:rsidP="00C2126D">
                <w:proofErr w:type="spellStart"/>
                <w:r w:rsidRPr="00952A83">
                  <w:t>Malangatana</w:t>
                </w:r>
                <w:proofErr w:type="spellEnd"/>
                <w:r w:rsidRPr="00952A83">
                  <w:t xml:space="preserve"> was ambivalent about his work being </w:t>
                </w:r>
                <w:r>
                  <w:t>dictated by</w:t>
                </w:r>
                <w:r w:rsidRPr="00952A83">
                  <w:t xml:space="preserve"> his politics. In several interviews, he asserted that </w:t>
                </w:r>
                <w:r>
                  <w:t>each time</w:t>
                </w:r>
                <w:r w:rsidRPr="00952A83">
                  <w:t xml:space="preserve"> he approached his canvases</w:t>
                </w:r>
                <w:r>
                  <w:t>,</w:t>
                </w:r>
                <w:r w:rsidRPr="00952A83">
                  <w:t xml:space="preserve"> his politics departed and he focused on more general themes of love, loss, vi</w:t>
                </w:r>
                <w:r w:rsidR="00B3052D">
                  <w:t>olence</w:t>
                </w:r>
                <w:r w:rsidRPr="00952A83">
                  <w:t xml:space="preserve"> and witchcraft—which in many works include the Christian cross, as in his </w:t>
                </w:r>
                <w:r w:rsidRPr="00952A83">
                  <w:rPr>
                    <w:i/>
                  </w:rPr>
                  <w:t xml:space="preserve">Untitled </w:t>
                </w:r>
                <w:r w:rsidRPr="00952A83">
                  <w:t xml:space="preserve">of 1961. However, distorted human figures and violent scenes begin to wane after the 1992 ceasefire in Mozambique’s civil war. It is during this time that </w:t>
                </w:r>
                <w:proofErr w:type="spellStart"/>
                <w:r w:rsidRPr="00952A83">
                  <w:t>Malangatana</w:t>
                </w:r>
                <w:proofErr w:type="spellEnd"/>
                <w:r w:rsidRPr="00952A83">
                  <w:t xml:space="preserve"> increased his travel and work with youth</w:t>
                </w:r>
                <w:r w:rsidR="00B3052D">
                  <w:t xml:space="preserve"> in cities like Chicago, Boston</w:t>
                </w:r>
                <w:r w:rsidRPr="00952A83">
                  <w:t xml:space="preserve"> and Toronto. While his most popular work</w:t>
                </w:r>
                <w:r>
                  <w:t>s</w:t>
                </w:r>
                <w:r w:rsidRPr="00952A83">
                  <w:t xml:space="preserve"> globally have been the mural-like compositions full of faces and distorted bodies, his </w:t>
                </w:r>
                <w:r>
                  <w:t>drawings are perhaps the most nuanced o</w:t>
                </w:r>
                <w:r w:rsidR="00B3052D">
                  <w:t>f his work. They are characteris</w:t>
                </w:r>
                <w:r>
                  <w:t>ed by simple</w:t>
                </w:r>
                <w:r w:rsidRPr="00952A83">
                  <w:t xml:space="preserve"> unwavering line</w:t>
                </w:r>
                <w:r w:rsidR="00B3052D">
                  <w:t>s</w:t>
                </w:r>
                <w:r w:rsidRPr="00952A83">
                  <w:t xml:space="preserve"> and are decidedly colo</w:t>
                </w:r>
                <w:r w:rsidR="00B3052D">
                  <w:t>u</w:t>
                </w:r>
                <w:r w:rsidRPr="00952A83">
                  <w:t xml:space="preserve">rless. </w:t>
                </w:r>
                <w:r>
                  <w:t>These two competing and complementing strains of line and colo</w:t>
                </w:r>
                <w:r w:rsidR="00B3052D">
                  <w:t>u</w:t>
                </w:r>
                <w:r>
                  <w:t xml:space="preserve">r are perhaps the most characteristic aspect of </w:t>
                </w:r>
                <w:proofErr w:type="spellStart"/>
                <w:r>
                  <w:lastRenderedPageBreak/>
                  <w:t>Malangatana’s</w:t>
                </w:r>
                <w:proofErr w:type="spellEnd"/>
                <w:r>
                  <w:t xml:space="preserve"> relationship to global modernism.</w:t>
                </w:r>
              </w:p>
              <w:p w14:paraId="571BFD66" w14:textId="77777777" w:rsidR="00A8254A" w:rsidRDefault="00A8254A" w:rsidP="00C27FAB">
                <w:pPr>
                  <w:rPr>
                    <w:rFonts w:eastAsia="Times New Roman" w:cs="Times New Roman"/>
                  </w:rPr>
                </w:pPr>
              </w:p>
              <w:p w14:paraId="67D52176" w14:textId="77777777" w:rsidR="00B3052D" w:rsidRPr="00A8254A" w:rsidRDefault="00A8254A" w:rsidP="00C27FAB">
                <w:pPr>
                  <w:rPr>
                    <w:rFonts w:eastAsia="Times New Roman" w:cs="Times New Roman"/>
                    <w:color w:val="5B9BD5" w:themeColor="accent1"/>
                    <w:sz w:val="20"/>
                    <w:szCs w:val="20"/>
                  </w:rPr>
                </w:pPr>
                <w:r>
                  <w:rPr>
                    <w:rFonts w:eastAsia="Times New Roman" w:cs="Times New Roman"/>
                  </w:rPr>
                  <w:t>Fig: Untitled 1961</w:t>
                </w:r>
                <w:r>
                  <w:rPr>
                    <w:rFonts w:eastAsia="Times New Roman" w:cs="Times New Roman"/>
                  </w:rPr>
                  <w:br/>
                </w:r>
                <w:r w:rsidRPr="00A8254A">
                  <w:rPr>
                    <w:rFonts w:eastAsia="Times New Roman" w:cs="Times New Roman"/>
                    <w:i/>
                    <w:color w:val="5B9BD5" w:themeColor="accent1"/>
                    <w:sz w:val="20"/>
                    <w:szCs w:val="20"/>
                  </w:rPr>
                  <w:t xml:space="preserve">Untitled </w:t>
                </w:r>
                <w:r w:rsidRPr="00A8254A">
                  <w:rPr>
                    <w:rFonts w:eastAsia="Times New Roman" w:cs="Times New Roman"/>
                    <w:color w:val="5B9BD5" w:themeColor="accent1"/>
                    <w:sz w:val="20"/>
                    <w:szCs w:val="20"/>
                  </w:rPr>
                  <w:t xml:space="preserve">(1961) Oil on canvas © Photo: </w:t>
                </w:r>
                <w:proofErr w:type="spellStart"/>
                <w:r w:rsidRPr="00A8254A">
                  <w:rPr>
                    <w:rFonts w:eastAsia="Times New Roman" w:cs="Times New Roman"/>
                    <w:color w:val="5B9BD5" w:themeColor="accent1"/>
                    <w:sz w:val="20"/>
                    <w:szCs w:val="20"/>
                  </w:rPr>
                  <w:t>Haupt</w:t>
                </w:r>
                <w:proofErr w:type="spellEnd"/>
                <w:r w:rsidRPr="00A8254A">
                  <w:rPr>
                    <w:rFonts w:eastAsia="Times New Roman" w:cs="Times New Roman"/>
                    <w:color w:val="5B9BD5" w:themeColor="accent1"/>
                    <w:sz w:val="20"/>
                    <w:szCs w:val="20"/>
                  </w:rPr>
                  <w:t xml:space="preserve"> &amp; Binder</w:t>
                </w:r>
              </w:p>
              <w:p w14:paraId="7671A09A" w14:textId="77777777" w:rsidR="003F0D73" w:rsidRDefault="00B3052D" w:rsidP="00C27FAB">
                <w:r w:rsidRPr="00A8254A">
                  <w:rPr>
                    <w:color w:val="5B9BD5" w:themeColor="accent1"/>
                    <w:sz w:val="20"/>
                    <w:szCs w:val="20"/>
                  </w:rPr>
                  <w:t>http://universes-in-universe.org/eng/specials/2001/the_short_century/photo_tour/12_malangatana_ngwenya</w:t>
                </w:r>
              </w:p>
            </w:tc>
          </w:sdtContent>
        </w:sdt>
      </w:tr>
      <w:tr w:rsidR="003235A7" w14:paraId="1DE086C3" w14:textId="77777777" w:rsidTr="003235A7">
        <w:tc>
          <w:tcPr>
            <w:tcW w:w="9016" w:type="dxa"/>
          </w:tcPr>
          <w:p w14:paraId="1476A7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E6344047CAE2499081BF46E155E2BB"/>
              </w:placeholder>
            </w:sdtPr>
            <w:sdtEndPr/>
            <w:sdtContent>
              <w:p w14:paraId="42C2C832" w14:textId="275CD93F" w:rsidR="00813985" w:rsidRDefault="00B30F8E" w:rsidP="00813985">
                <w:sdt>
                  <w:sdtPr>
                    <w:id w:val="947591150"/>
                    <w:citation/>
                  </w:sdtPr>
                  <w:sdtEndPr/>
                  <w:sdtContent>
                    <w:r w:rsidR="00813985">
                      <w:fldChar w:fldCharType="begin"/>
                    </w:r>
                    <w:r w:rsidR="00813985">
                      <w:rPr>
                        <w:lang w:val="en-US"/>
                      </w:rPr>
                      <w:instrText xml:space="preserve"> CITATION Bei68 \l 1033 </w:instrText>
                    </w:r>
                    <w:r w:rsidR="00813985">
                      <w:fldChar w:fldCharType="separate"/>
                    </w:r>
                    <w:r w:rsidR="00813985">
                      <w:rPr>
                        <w:noProof/>
                        <w:lang w:val="en-US"/>
                      </w:rPr>
                      <w:t>(Beier)</w:t>
                    </w:r>
                    <w:r w:rsidR="00813985">
                      <w:fldChar w:fldCharType="end"/>
                    </w:r>
                  </w:sdtContent>
                </w:sdt>
              </w:p>
              <w:p w14:paraId="4586FC68" w14:textId="77777777" w:rsidR="00813985" w:rsidRDefault="00813985" w:rsidP="00813985"/>
              <w:p w14:paraId="668DFE3E" w14:textId="77777777" w:rsidR="00813985" w:rsidRDefault="00B30F8E" w:rsidP="00813985">
                <w:sdt>
                  <w:sdtPr>
                    <w:id w:val="199212720"/>
                    <w:citation/>
                  </w:sdtPr>
                  <w:sdtEndPr/>
                  <w:sdtContent>
                    <w:r w:rsidR="00813985">
                      <w:fldChar w:fldCharType="begin"/>
                    </w:r>
                    <w:r w:rsidR="00813985">
                      <w:rPr>
                        <w:lang w:val="en-US"/>
                      </w:rPr>
                      <w:instrText xml:space="preserve"> CITATION Bei62 \l 1033 </w:instrText>
                    </w:r>
                    <w:r w:rsidR="00813985">
                      <w:fldChar w:fldCharType="separate"/>
                    </w:r>
                    <w:r w:rsidR="00813985">
                      <w:rPr>
                        <w:noProof/>
                        <w:lang w:val="en-US"/>
                      </w:rPr>
                      <w:t>(Beinart)</w:t>
                    </w:r>
                    <w:r w:rsidR="00813985">
                      <w:fldChar w:fldCharType="end"/>
                    </w:r>
                  </w:sdtContent>
                </w:sdt>
              </w:p>
              <w:p w14:paraId="705F6FE8" w14:textId="77777777" w:rsidR="00813985" w:rsidRDefault="00813985" w:rsidP="00813985"/>
              <w:p w14:paraId="1854F9E4" w14:textId="77777777" w:rsidR="00A8254A" w:rsidRDefault="00B30F8E" w:rsidP="00813985">
                <w:sdt>
                  <w:sdtPr>
                    <w:id w:val="-1973821486"/>
                    <w:citation/>
                  </w:sdtPr>
                  <w:sdtEndPr/>
                  <w:sdtContent>
                    <w:r w:rsidR="00A8254A">
                      <w:fldChar w:fldCharType="begin"/>
                    </w:r>
                    <w:r w:rsidR="00A8254A">
                      <w:rPr>
                        <w:lang w:val="en-US"/>
                      </w:rPr>
                      <w:instrText xml:space="preserve"> CITATION Mar \l 1033 </w:instrText>
                    </w:r>
                    <w:r w:rsidR="00A8254A">
                      <w:fldChar w:fldCharType="separate"/>
                    </w:r>
                    <w:r w:rsidR="00A8254A">
                      <w:rPr>
                        <w:noProof/>
                        <w:lang w:val="en-US"/>
                      </w:rPr>
                      <w:t>(Pissarra)</w:t>
                    </w:r>
                    <w:r w:rsidR="00A8254A">
                      <w:fldChar w:fldCharType="end"/>
                    </w:r>
                  </w:sdtContent>
                </w:sdt>
              </w:p>
              <w:p w14:paraId="0F0354CE" w14:textId="77777777" w:rsidR="00A8254A" w:rsidRDefault="00A8254A" w:rsidP="00813985"/>
              <w:p w14:paraId="0DD9266D" w14:textId="77777777" w:rsidR="00A8254A" w:rsidRDefault="00B30F8E" w:rsidP="00813985">
                <w:sdt>
                  <w:sdtPr>
                    <w:id w:val="-817190385"/>
                    <w:citation/>
                  </w:sdtPr>
                  <w:sdtEndPr/>
                  <w:sdtContent>
                    <w:r w:rsidR="00A8254A">
                      <w:fldChar w:fldCharType="begin"/>
                    </w:r>
                    <w:r w:rsidR="00A8254A">
                      <w:rPr>
                        <w:lang w:val="en-US"/>
                      </w:rPr>
                      <w:instrText xml:space="preserve"> CITATION Sac83 \l 1033 </w:instrText>
                    </w:r>
                    <w:r w:rsidR="00A8254A">
                      <w:fldChar w:fldCharType="separate"/>
                    </w:r>
                    <w:r w:rsidR="00A8254A">
                      <w:rPr>
                        <w:noProof/>
                        <w:lang w:val="en-US"/>
                      </w:rPr>
                      <w:t>(Sachs)</w:t>
                    </w:r>
                    <w:r w:rsidR="00A8254A">
                      <w:fldChar w:fldCharType="end"/>
                    </w:r>
                  </w:sdtContent>
                </w:sdt>
              </w:p>
              <w:p w14:paraId="5EA3D0ED" w14:textId="77777777" w:rsidR="00A8254A" w:rsidRDefault="00A8254A" w:rsidP="00813985"/>
              <w:p w14:paraId="4D93102E" w14:textId="77777777" w:rsidR="003235A7" w:rsidRDefault="00B30F8E" w:rsidP="00813985">
                <w:sdt>
                  <w:sdtPr>
                    <w:id w:val="-1514293560"/>
                    <w:citation/>
                  </w:sdtPr>
                  <w:sdtEndPr/>
                  <w:sdtContent>
                    <w:r w:rsidR="00A8254A">
                      <w:fldChar w:fldCharType="begin"/>
                    </w:r>
                    <w:r w:rsidR="00A8254A">
                      <w:rPr>
                        <w:lang w:val="en-US"/>
                      </w:rPr>
                      <w:instrText xml:space="preserve"> CITATION Sch88 \l 1033 </w:instrText>
                    </w:r>
                    <w:r w:rsidR="00A8254A">
                      <w:fldChar w:fldCharType="separate"/>
                    </w:r>
                    <w:r w:rsidR="00A8254A">
                      <w:rPr>
                        <w:noProof/>
                        <w:lang w:val="en-US"/>
                      </w:rPr>
                      <w:t>(Schneider)</w:t>
                    </w:r>
                    <w:r w:rsidR="00A8254A">
                      <w:fldChar w:fldCharType="end"/>
                    </w:r>
                  </w:sdtContent>
                </w:sdt>
              </w:p>
            </w:sdtContent>
          </w:sdt>
        </w:tc>
      </w:tr>
    </w:tbl>
    <w:p w14:paraId="499E965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67419" w14:textId="77777777" w:rsidR="00813985" w:rsidRDefault="00813985" w:rsidP="007A0D55">
      <w:pPr>
        <w:spacing w:after="0" w:line="240" w:lineRule="auto"/>
      </w:pPr>
      <w:r>
        <w:separator/>
      </w:r>
    </w:p>
  </w:endnote>
  <w:endnote w:type="continuationSeparator" w:id="0">
    <w:p w14:paraId="495FDC0F" w14:textId="77777777" w:rsidR="00813985" w:rsidRDefault="008139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A8DF3" w14:textId="77777777" w:rsidR="00813985" w:rsidRDefault="00813985" w:rsidP="007A0D55">
      <w:pPr>
        <w:spacing w:after="0" w:line="240" w:lineRule="auto"/>
      </w:pPr>
      <w:r>
        <w:separator/>
      </w:r>
    </w:p>
  </w:footnote>
  <w:footnote w:type="continuationSeparator" w:id="0">
    <w:p w14:paraId="7CCBEC6F" w14:textId="77777777" w:rsidR="00813985" w:rsidRDefault="008139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D36C" w14:textId="77777777" w:rsidR="00813985" w:rsidRDefault="008139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4D9BFF" w14:textId="77777777" w:rsidR="00813985" w:rsidRDefault="008139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8EA"/>
    <w:rsid w:val="00590035"/>
    <w:rsid w:val="005B177E"/>
    <w:rsid w:val="005B3921"/>
    <w:rsid w:val="005F26D7"/>
    <w:rsid w:val="005F5450"/>
    <w:rsid w:val="006D0412"/>
    <w:rsid w:val="007411B9"/>
    <w:rsid w:val="00780D95"/>
    <w:rsid w:val="00780DC7"/>
    <w:rsid w:val="007A0D55"/>
    <w:rsid w:val="007B3377"/>
    <w:rsid w:val="007E5F44"/>
    <w:rsid w:val="00813985"/>
    <w:rsid w:val="00821DE3"/>
    <w:rsid w:val="00846CE1"/>
    <w:rsid w:val="008A5B87"/>
    <w:rsid w:val="00922950"/>
    <w:rsid w:val="009A7264"/>
    <w:rsid w:val="009D1606"/>
    <w:rsid w:val="009E18A1"/>
    <w:rsid w:val="009E73D7"/>
    <w:rsid w:val="00A27D2C"/>
    <w:rsid w:val="00A76FD9"/>
    <w:rsid w:val="00A8254A"/>
    <w:rsid w:val="00AB436D"/>
    <w:rsid w:val="00AD2F24"/>
    <w:rsid w:val="00AD4844"/>
    <w:rsid w:val="00B219AE"/>
    <w:rsid w:val="00B3052D"/>
    <w:rsid w:val="00B30F8E"/>
    <w:rsid w:val="00B33145"/>
    <w:rsid w:val="00B574C9"/>
    <w:rsid w:val="00BC39C9"/>
    <w:rsid w:val="00BE5BF7"/>
    <w:rsid w:val="00BF40E1"/>
    <w:rsid w:val="00C2126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7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7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8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7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8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6D29BAF4087942BA31D0541437D6A2"/>
        <w:category>
          <w:name w:val="General"/>
          <w:gallery w:val="placeholder"/>
        </w:category>
        <w:types>
          <w:type w:val="bbPlcHdr"/>
        </w:types>
        <w:behaviors>
          <w:behavior w:val="content"/>
        </w:behaviors>
        <w:guid w:val="{43202ACB-37D6-D544-900D-EF3BA8309AFE}"/>
      </w:docPartPr>
      <w:docPartBody>
        <w:p w:rsidR="00FB38F1" w:rsidRDefault="00FB38F1">
          <w:pPr>
            <w:pStyle w:val="236D29BAF4087942BA31D0541437D6A2"/>
          </w:pPr>
          <w:r w:rsidRPr="00CC586D">
            <w:rPr>
              <w:rStyle w:val="PlaceholderText"/>
              <w:b/>
              <w:color w:val="FFFFFF" w:themeColor="background1"/>
            </w:rPr>
            <w:t>[Salutation]</w:t>
          </w:r>
        </w:p>
      </w:docPartBody>
    </w:docPart>
    <w:docPart>
      <w:docPartPr>
        <w:name w:val="40F08AF011CCEE44B62AB6C5F6D1EE4E"/>
        <w:category>
          <w:name w:val="General"/>
          <w:gallery w:val="placeholder"/>
        </w:category>
        <w:types>
          <w:type w:val="bbPlcHdr"/>
        </w:types>
        <w:behaviors>
          <w:behavior w:val="content"/>
        </w:behaviors>
        <w:guid w:val="{CDE0EAD0-30FB-9B4B-9A53-C4CB25960136}"/>
      </w:docPartPr>
      <w:docPartBody>
        <w:p w:rsidR="00FB38F1" w:rsidRDefault="00FB38F1">
          <w:pPr>
            <w:pStyle w:val="40F08AF011CCEE44B62AB6C5F6D1EE4E"/>
          </w:pPr>
          <w:r>
            <w:rPr>
              <w:rStyle w:val="PlaceholderText"/>
            </w:rPr>
            <w:t>[First name]</w:t>
          </w:r>
        </w:p>
      </w:docPartBody>
    </w:docPart>
    <w:docPart>
      <w:docPartPr>
        <w:name w:val="555ABD9D44DE634FA256699361B7EB62"/>
        <w:category>
          <w:name w:val="General"/>
          <w:gallery w:val="placeholder"/>
        </w:category>
        <w:types>
          <w:type w:val="bbPlcHdr"/>
        </w:types>
        <w:behaviors>
          <w:behavior w:val="content"/>
        </w:behaviors>
        <w:guid w:val="{8346CB0E-5F47-084B-A479-54294AF80068}"/>
      </w:docPartPr>
      <w:docPartBody>
        <w:p w:rsidR="00FB38F1" w:rsidRDefault="00FB38F1">
          <w:pPr>
            <w:pStyle w:val="555ABD9D44DE634FA256699361B7EB62"/>
          </w:pPr>
          <w:r>
            <w:rPr>
              <w:rStyle w:val="PlaceholderText"/>
            </w:rPr>
            <w:t>[Middle name]</w:t>
          </w:r>
        </w:p>
      </w:docPartBody>
    </w:docPart>
    <w:docPart>
      <w:docPartPr>
        <w:name w:val="82E9EE952D33824D8655402E8170540C"/>
        <w:category>
          <w:name w:val="General"/>
          <w:gallery w:val="placeholder"/>
        </w:category>
        <w:types>
          <w:type w:val="bbPlcHdr"/>
        </w:types>
        <w:behaviors>
          <w:behavior w:val="content"/>
        </w:behaviors>
        <w:guid w:val="{F51489EA-603D-DB47-8F1E-462F873D1293}"/>
      </w:docPartPr>
      <w:docPartBody>
        <w:p w:rsidR="00FB38F1" w:rsidRDefault="00FB38F1">
          <w:pPr>
            <w:pStyle w:val="82E9EE952D33824D8655402E8170540C"/>
          </w:pPr>
          <w:r>
            <w:rPr>
              <w:rStyle w:val="PlaceholderText"/>
            </w:rPr>
            <w:t>[Last name]</w:t>
          </w:r>
        </w:p>
      </w:docPartBody>
    </w:docPart>
    <w:docPart>
      <w:docPartPr>
        <w:name w:val="9C97BC4A65CAE04CA9BB669E1BD494F1"/>
        <w:category>
          <w:name w:val="General"/>
          <w:gallery w:val="placeholder"/>
        </w:category>
        <w:types>
          <w:type w:val="bbPlcHdr"/>
        </w:types>
        <w:behaviors>
          <w:behavior w:val="content"/>
        </w:behaviors>
        <w:guid w:val="{8DBAFD35-5291-394D-BBDA-99717877D781}"/>
      </w:docPartPr>
      <w:docPartBody>
        <w:p w:rsidR="00FB38F1" w:rsidRDefault="00FB38F1">
          <w:pPr>
            <w:pStyle w:val="9C97BC4A65CAE04CA9BB669E1BD494F1"/>
          </w:pPr>
          <w:r>
            <w:rPr>
              <w:rStyle w:val="PlaceholderText"/>
            </w:rPr>
            <w:t>[Enter your biography]</w:t>
          </w:r>
        </w:p>
      </w:docPartBody>
    </w:docPart>
    <w:docPart>
      <w:docPartPr>
        <w:name w:val="D7281EE934A87543A20C658F16E16DC5"/>
        <w:category>
          <w:name w:val="General"/>
          <w:gallery w:val="placeholder"/>
        </w:category>
        <w:types>
          <w:type w:val="bbPlcHdr"/>
        </w:types>
        <w:behaviors>
          <w:behavior w:val="content"/>
        </w:behaviors>
        <w:guid w:val="{0A0E292D-4C55-0E40-B8B8-4003DDCF9002}"/>
      </w:docPartPr>
      <w:docPartBody>
        <w:p w:rsidR="00FB38F1" w:rsidRDefault="00FB38F1">
          <w:pPr>
            <w:pStyle w:val="D7281EE934A87543A20C658F16E16DC5"/>
          </w:pPr>
          <w:r>
            <w:rPr>
              <w:rStyle w:val="PlaceholderText"/>
            </w:rPr>
            <w:t>[Enter the institution with which you are affiliated]</w:t>
          </w:r>
        </w:p>
      </w:docPartBody>
    </w:docPart>
    <w:docPart>
      <w:docPartPr>
        <w:name w:val="9A4BCC18F82FC84C8EE7054742CCF240"/>
        <w:category>
          <w:name w:val="General"/>
          <w:gallery w:val="placeholder"/>
        </w:category>
        <w:types>
          <w:type w:val="bbPlcHdr"/>
        </w:types>
        <w:behaviors>
          <w:behavior w:val="content"/>
        </w:behaviors>
        <w:guid w:val="{10D234AF-6723-DC47-BD27-237CB534A228}"/>
      </w:docPartPr>
      <w:docPartBody>
        <w:p w:rsidR="00FB38F1" w:rsidRDefault="00FB38F1">
          <w:pPr>
            <w:pStyle w:val="9A4BCC18F82FC84C8EE7054742CCF240"/>
          </w:pPr>
          <w:r w:rsidRPr="00EF74F7">
            <w:rPr>
              <w:b/>
              <w:color w:val="808080" w:themeColor="background1" w:themeShade="80"/>
            </w:rPr>
            <w:t>[Enter the headword for your article]</w:t>
          </w:r>
        </w:p>
      </w:docPartBody>
    </w:docPart>
    <w:docPart>
      <w:docPartPr>
        <w:name w:val="86B01D10F83F0C4AAB1BC22E04F78F3B"/>
        <w:category>
          <w:name w:val="General"/>
          <w:gallery w:val="placeholder"/>
        </w:category>
        <w:types>
          <w:type w:val="bbPlcHdr"/>
        </w:types>
        <w:behaviors>
          <w:behavior w:val="content"/>
        </w:behaviors>
        <w:guid w:val="{76341840-F5C1-6C40-98A0-0DEC11D61F02}"/>
      </w:docPartPr>
      <w:docPartBody>
        <w:p w:rsidR="00FB38F1" w:rsidRDefault="00FB38F1">
          <w:pPr>
            <w:pStyle w:val="86B01D10F83F0C4AAB1BC22E04F78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C55A83DA75954E980EC985C8667B2D"/>
        <w:category>
          <w:name w:val="General"/>
          <w:gallery w:val="placeholder"/>
        </w:category>
        <w:types>
          <w:type w:val="bbPlcHdr"/>
        </w:types>
        <w:behaviors>
          <w:behavior w:val="content"/>
        </w:behaviors>
        <w:guid w:val="{5CF0E5DD-19E2-8C4A-A5FD-2431B5E796F9}"/>
      </w:docPartPr>
      <w:docPartBody>
        <w:p w:rsidR="00FB38F1" w:rsidRDefault="00FB38F1">
          <w:pPr>
            <w:pStyle w:val="9BC55A83DA75954E980EC985C8667B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17D8492C09EA49B50C5E2A8CCB9A83"/>
        <w:category>
          <w:name w:val="General"/>
          <w:gallery w:val="placeholder"/>
        </w:category>
        <w:types>
          <w:type w:val="bbPlcHdr"/>
        </w:types>
        <w:behaviors>
          <w:behavior w:val="content"/>
        </w:behaviors>
        <w:guid w:val="{4A40BF11-46AB-7D42-BD52-048D4A171A5D}"/>
      </w:docPartPr>
      <w:docPartBody>
        <w:p w:rsidR="00FB38F1" w:rsidRDefault="00FB38F1">
          <w:pPr>
            <w:pStyle w:val="F817D8492C09EA49B50C5E2A8CCB9A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E6344047CAE2499081BF46E155E2BB"/>
        <w:category>
          <w:name w:val="General"/>
          <w:gallery w:val="placeholder"/>
        </w:category>
        <w:types>
          <w:type w:val="bbPlcHdr"/>
        </w:types>
        <w:behaviors>
          <w:behavior w:val="content"/>
        </w:behaviors>
        <w:guid w:val="{D94B0BE9-73E4-304B-9896-84B3429E6612}"/>
      </w:docPartPr>
      <w:docPartBody>
        <w:p w:rsidR="00FB38F1" w:rsidRDefault="00FB38F1">
          <w:pPr>
            <w:pStyle w:val="7BE6344047CAE2499081BF46E155E2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F1"/>
    <w:rsid w:val="00FB38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6D29BAF4087942BA31D0541437D6A2">
    <w:name w:val="236D29BAF4087942BA31D0541437D6A2"/>
  </w:style>
  <w:style w:type="paragraph" w:customStyle="1" w:styleId="40F08AF011CCEE44B62AB6C5F6D1EE4E">
    <w:name w:val="40F08AF011CCEE44B62AB6C5F6D1EE4E"/>
  </w:style>
  <w:style w:type="paragraph" w:customStyle="1" w:styleId="555ABD9D44DE634FA256699361B7EB62">
    <w:name w:val="555ABD9D44DE634FA256699361B7EB62"/>
  </w:style>
  <w:style w:type="paragraph" w:customStyle="1" w:styleId="82E9EE952D33824D8655402E8170540C">
    <w:name w:val="82E9EE952D33824D8655402E8170540C"/>
  </w:style>
  <w:style w:type="paragraph" w:customStyle="1" w:styleId="9C97BC4A65CAE04CA9BB669E1BD494F1">
    <w:name w:val="9C97BC4A65CAE04CA9BB669E1BD494F1"/>
  </w:style>
  <w:style w:type="paragraph" w:customStyle="1" w:styleId="D7281EE934A87543A20C658F16E16DC5">
    <w:name w:val="D7281EE934A87543A20C658F16E16DC5"/>
  </w:style>
  <w:style w:type="paragraph" w:customStyle="1" w:styleId="9A4BCC18F82FC84C8EE7054742CCF240">
    <w:name w:val="9A4BCC18F82FC84C8EE7054742CCF240"/>
  </w:style>
  <w:style w:type="paragraph" w:customStyle="1" w:styleId="86B01D10F83F0C4AAB1BC22E04F78F3B">
    <w:name w:val="86B01D10F83F0C4AAB1BC22E04F78F3B"/>
  </w:style>
  <w:style w:type="paragraph" w:customStyle="1" w:styleId="9BC55A83DA75954E980EC985C8667B2D">
    <w:name w:val="9BC55A83DA75954E980EC985C8667B2D"/>
  </w:style>
  <w:style w:type="paragraph" w:customStyle="1" w:styleId="F817D8492C09EA49B50C5E2A8CCB9A83">
    <w:name w:val="F817D8492C09EA49B50C5E2A8CCB9A83"/>
  </w:style>
  <w:style w:type="paragraph" w:customStyle="1" w:styleId="7BE6344047CAE2499081BF46E155E2BB">
    <w:name w:val="7BE6344047CAE2499081BF46E155E2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6D29BAF4087942BA31D0541437D6A2">
    <w:name w:val="236D29BAF4087942BA31D0541437D6A2"/>
  </w:style>
  <w:style w:type="paragraph" w:customStyle="1" w:styleId="40F08AF011CCEE44B62AB6C5F6D1EE4E">
    <w:name w:val="40F08AF011CCEE44B62AB6C5F6D1EE4E"/>
  </w:style>
  <w:style w:type="paragraph" w:customStyle="1" w:styleId="555ABD9D44DE634FA256699361B7EB62">
    <w:name w:val="555ABD9D44DE634FA256699361B7EB62"/>
  </w:style>
  <w:style w:type="paragraph" w:customStyle="1" w:styleId="82E9EE952D33824D8655402E8170540C">
    <w:name w:val="82E9EE952D33824D8655402E8170540C"/>
  </w:style>
  <w:style w:type="paragraph" w:customStyle="1" w:styleId="9C97BC4A65CAE04CA9BB669E1BD494F1">
    <w:name w:val="9C97BC4A65CAE04CA9BB669E1BD494F1"/>
  </w:style>
  <w:style w:type="paragraph" w:customStyle="1" w:styleId="D7281EE934A87543A20C658F16E16DC5">
    <w:name w:val="D7281EE934A87543A20C658F16E16DC5"/>
  </w:style>
  <w:style w:type="paragraph" w:customStyle="1" w:styleId="9A4BCC18F82FC84C8EE7054742CCF240">
    <w:name w:val="9A4BCC18F82FC84C8EE7054742CCF240"/>
  </w:style>
  <w:style w:type="paragraph" w:customStyle="1" w:styleId="86B01D10F83F0C4AAB1BC22E04F78F3B">
    <w:name w:val="86B01D10F83F0C4AAB1BC22E04F78F3B"/>
  </w:style>
  <w:style w:type="paragraph" w:customStyle="1" w:styleId="9BC55A83DA75954E980EC985C8667B2D">
    <w:name w:val="9BC55A83DA75954E980EC985C8667B2D"/>
  </w:style>
  <w:style w:type="paragraph" w:customStyle="1" w:styleId="F817D8492C09EA49B50C5E2A8CCB9A83">
    <w:name w:val="F817D8492C09EA49B50C5E2A8CCB9A83"/>
  </w:style>
  <w:style w:type="paragraph" w:customStyle="1" w:styleId="7BE6344047CAE2499081BF46E155E2BB">
    <w:name w:val="7BE6344047CAE2499081BF46E155E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Bei68</b:Tag>
    <b:SourceType>Book</b:SourceType>
    <b:Guid>{31934189-56BA-D244-A3DB-2EFEAD938166}</b:Guid>
    <b:Author>
      <b:Author>
        <b:NameList>
          <b:Person>
            <b:Last>Beier</b:Last>
            <b:First>Ulli</b:First>
          </b:Person>
        </b:NameList>
      </b:Author>
    </b:Author>
    <b:Title>Contemporary Art in Africa</b:Title>
    <b:Year>1968</b:Year>
    <b:City>Santa Barbara</b:City>
    <b:StateProvince>California</b:StateProvince>
    <b:CountryRegion>USA</b:CountryRegion>
    <b:Publisher>Frederick A. Praeger</b:Publisher>
    <b:RefOrder>1</b:RefOrder>
  </b:Source>
  <b:Source>
    <b:Tag>Bei62</b:Tag>
    <b:SourceType>JournalArticle</b:SourceType>
    <b:Guid>{0A08713B-B109-E042-90A4-569142768860}</b:Guid>
    <b:Author>
      <b:Author>
        <b:NameList>
          <b:Person>
            <b:Last>Beinart</b:Last>
            <b:First>Julian</b:First>
          </b:Person>
        </b:NameList>
      </b:Author>
    </b:Author>
    <b:Title>Malangatana</b:Title>
    <b:Year>1962</b:Year>
    <b:JournalName>Black Orpheus</b:JournalName>
    <b:Issue>10</b:Issue>
    <b:RefOrder>2</b:RefOrder>
  </b:Source>
  <b:Source>
    <b:Tag>Mar</b:Tag>
    <b:SourceType>JournalArticle</b:SourceType>
    <b:Guid>{C7452A31-8B8D-C34A-ADA5-9F18CA998C25}</b:Guid>
    <b:Author>
      <b:Author>
        <b:NameList>
          <b:Person>
            <b:Last>Pissarra</b:Last>
            <b:First>Mario</b:First>
          </b:Person>
        </b:NameList>
      </b:Author>
    </b:Author>
    <b:Title>Re-reading Malangatana</b:Title>
    <b:JournalName>Farafina</b:JournalName>
    <b:Volume>XI</b:Volume>
    <b:RefOrder>3</b:RefOrder>
  </b:Source>
  <b:Source>
    <b:Tag>Sac83</b:Tag>
    <b:SourceType>Book</b:SourceType>
    <b:Guid>{9436E879-F86C-2F4F-8877-E49F42461F4C}</b:Guid>
    <b:Author>
      <b:Author>
        <b:NameList>
          <b:Person>
            <b:Last>Sachs</b:Last>
            <b:First>Albie</b:First>
          </b:Person>
        </b:NameList>
      </b:Author>
    </b:Author>
    <b:Title>Images of a Revolution: The Murals of Maputo</b:Title>
    <b:Publisher>Zimbabwe Publishing House</b:Publisher>
    <b:City>Harare</b:City>
    <b:Year>1983</b:Year>
    <b:StateProvince>Zimbabwe</b:StateProvince>
    <b:CountryRegion>Africa</b:CountryRegion>
    <b:RefOrder>4</b:RefOrder>
  </b:Source>
  <b:Source>
    <b:Tag>Sch88</b:Tag>
    <b:SourceType>JournalArticle</b:SourceType>
    <b:Guid>{0ADDAB94-7AB3-9E4A-BCB2-D83A14F79382}</b:Guid>
    <b:Author>
      <b:Author>
        <b:NameList>
          <b:Person>
            <b:Last>Schneider</b:Last>
            <b:First>Elizabeth</b:First>
            <b:Middle>Ann</b:Middle>
          </b:Person>
        </b:NameList>
      </b:Author>
    </b:Author>
    <b:Title>Malangatana: Artist of the Revolution</b:Title>
    <b:Year>1988</b:Year>
    <b:Volume>XXI</b:Volume>
    <b:Pages>58-88</b:Pages>
    <b:JournalName>African Arts</b:JournalName>
    <b:Issue>Fall</b:Issue>
    <b:RefOrder>5</b:RefOrder>
  </b:Source>
</b:Sources>
</file>

<file path=customXml/itemProps1.xml><?xml version="1.0" encoding="utf-8"?>
<ds:datastoreItem xmlns:ds="http://schemas.openxmlformats.org/officeDocument/2006/customXml" ds:itemID="{2CF9ADF3-9E3C-E146-8E56-2408D9E7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3</Pages>
  <Words>1160</Words>
  <Characters>6450</Characters>
  <Application>Microsoft Macintosh Word</Application>
  <DocSecurity>0</DocSecurity>
  <Lines>131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2015-02-02T23:13:00Z</dcterms:created>
  <dcterms:modified xsi:type="dcterms:W3CDTF">2015-03-07T22:46:00Z</dcterms:modified>
</cp:coreProperties>
</file>