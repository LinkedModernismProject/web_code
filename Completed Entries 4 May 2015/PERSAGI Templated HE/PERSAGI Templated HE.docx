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F6310D" w14:textId="77777777" w:rsidTr="00922950">
        <w:tc>
          <w:tcPr>
            <w:tcW w:w="491" w:type="dxa"/>
            <w:vMerge w:val="restart"/>
            <w:shd w:val="clear" w:color="auto" w:fill="A6A6A6" w:themeFill="background1" w:themeFillShade="A6"/>
            <w:textDirection w:val="btLr"/>
          </w:tcPr>
          <w:p w14:paraId="036DB4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67F636E5B94441B33438F6346C6AD1"/>
            </w:placeholder>
            <w:showingPlcHdr/>
            <w:dropDownList>
              <w:listItem w:displayText="Dr." w:value="Dr."/>
              <w:listItem w:displayText="Prof." w:value="Prof."/>
            </w:dropDownList>
          </w:sdtPr>
          <w:sdtContent>
            <w:tc>
              <w:tcPr>
                <w:tcW w:w="1259" w:type="dxa"/>
              </w:tcPr>
              <w:p w14:paraId="22BC2F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20A2A2D3EE6147A56023460F5666C6"/>
            </w:placeholder>
            <w:text/>
          </w:sdtPr>
          <w:sdtContent>
            <w:tc>
              <w:tcPr>
                <w:tcW w:w="2073" w:type="dxa"/>
              </w:tcPr>
              <w:p w14:paraId="28855D19" w14:textId="77777777" w:rsidR="00B574C9" w:rsidRDefault="00CB2946" w:rsidP="00922950">
                <w:proofErr w:type="spellStart"/>
                <w:r w:rsidRPr="00CB2946">
                  <w:rPr>
                    <w:lang w:val="en-CA" w:eastAsia="ja-JP"/>
                  </w:rPr>
                  <w:t>Chaitanya</w:t>
                </w:r>
                <w:proofErr w:type="spellEnd"/>
              </w:p>
            </w:tc>
          </w:sdtContent>
        </w:sdt>
        <w:sdt>
          <w:sdtPr>
            <w:alias w:val="Middle name"/>
            <w:tag w:val="authorMiddleName"/>
            <w:id w:val="-2076034781"/>
            <w:placeholder>
              <w:docPart w:val="651457D932237C4888FF9B0850D08204"/>
            </w:placeholder>
            <w:showingPlcHdr/>
            <w:text/>
          </w:sdtPr>
          <w:sdtContent>
            <w:tc>
              <w:tcPr>
                <w:tcW w:w="2551" w:type="dxa"/>
              </w:tcPr>
              <w:p w14:paraId="1F514ED1" w14:textId="77777777" w:rsidR="00B574C9" w:rsidRDefault="00B574C9" w:rsidP="00922950">
                <w:r>
                  <w:rPr>
                    <w:rStyle w:val="PlaceholderText"/>
                  </w:rPr>
                  <w:t>[Middle name]</w:t>
                </w:r>
              </w:p>
            </w:tc>
          </w:sdtContent>
        </w:sdt>
        <w:sdt>
          <w:sdtPr>
            <w:alias w:val="Last name"/>
            <w:tag w:val="authorLastName"/>
            <w:id w:val="-1088529830"/>
            <w:placeholder>
              <w:docPart w:val="C33108B20257F0499AF876439AADA1D5"/>
            </w:placeholder>
            <w:text/>
          </w:sdtPr>
          <w:sdtContent>
            <w:tc>
              <w:tcPr>
                <w:tcW w:w="2642" w:type="dxa"/>
              </w:tcPr>
              <w:p w14:paraId="0D496D63" w14:textId="77777777" w:rsidR="00B574C9" w:rsidRDefault="00CB2946" w:rsidP="00922950">
                <w:proofErr w:type="spellStart"/>
                <w:r w:rsidRPr="00CB2946">
                  <w:rPr>
                    <w:lang w:val="en-CA" w:eastAsia="ja-JP"/>
                  </w:rPr>
                  <w:t>Sambrani</w:t>
                </w:r>
                <w:proofErr w:type="spellEnd"/>
              </w:p>
            </w:tc>
          </w:sdtContent>
        </w:sdt>
      </w:tr>
      <w:tr w:rsidR="00B574C9" w14:paraId="7C284758" w14:textId="77777777" w:rsidTr="001A6A06">
        <w:trPr>
          <w:trHeight w:val="986"/>
        </w:trPr>
        <w:tc>
          <w:tcPr>
            <w:tcW w:w="491" w:type="dxa"/>
            <w:vMerge/>
            <w:shd w:val="clear" w:color="auto" w:fill="A6A6A6" w:themeFill="background1" w:themeFillShade="A6"/>
          </w:tcPr>
          <w:p w14:paraId="03C4A182" w14:textId="77777777" w:rsidR="00B574C9" w:rsidRPr="001A6A06" w:rsidRDefault="00B574C9" w:rsidP="00CF1542">
            <w:pPr>
              <w:jc w:val="center"/>
              <w:rPr>
                <w:b/>
                <w:color w:val="FFFFFF" w:themeColor="background1"/>
              </w:rPr>
            </w:pPr>
          </w:p>
        </w:tc>
        <w:sdt>
          <w:sdtPr>
            <w:alias w:val="Biography"/>
            <w:tag w:val="authorBiography"/>
            <w:id w:val="938807824"/>
            <w:placeholder>
              <w:docPart w:val="4905A138A06CCE4B8220FCC9448F380F"/>
            </w:placeholder>
            <w:showingPlcHdr/>
          </w:sdtPr>
          <w:sdtContent>
            <w:tc>
              <w:tcPr>
                <w:tcW w:w="8525" w:type="dxa"/>
                <w:gridSpan w:val="4"/>
              </w:tcPr>
              <w:p w14:paraId="2974AD47" w14:textId="77777777" w:rsidR="00B574C9" w:rsidRDefault="00B574C9" w:rsidP="00922950">
                <w:r>
                  <w:rPr>
                    <w:rStyle w:val="PlaceholderText"/>
                  </w:rPr>
                  <w:t>[Enter your biography]</w:t>
                </w:r>
              </w:p>
            </w:tc>
          </w:sdtContent>
        </w:sdt>
      </w:tr>
      <w:tr w:rsidR="00B574C9" w14:paraId="25615325" w14:textId="77777777" w:rsidTr="001A6A06">
        <w:trPr>
          <w:trHeight w:val="986"/>
        </w:trPr>
        <w:tc>
          <w:tcPr>
            <w:tcW w:w="491" w:type="dxa"/>
            <w:vMerge/>
            <w:shd w:val="clear" w:color="auto" w:fill="A6A6A6" w:themeFill="background1" w:themeFillShade="A6"/>
          </w:tcPr>
          <w:p w14:paraId="3045F0E8" w14:textId="77777777" w:rsidR="00B574C9" w:rsidRPr="001A6A06" w:rsidRDefault="00B574C9" w:rsidP="00CF1542">
            <w:pPr>
              <w:jc w:val="center"/>
              <w:rPr>
                <w:b/>
                <w:color w:val="FFFFFF" w:themeColor="background1"/>
              </w:rPr>
            </w:pPr>
          </w:p>
        </w:tc>
        <w:sdt>
          <w:sdtPr>
            <w:alias w:val="Affiliation"/>
            <w:tag w:val="affiliation"/>
            <w:id w:val="2012937915"/>
            <w:placeholder>
              <w:docPart w:val="F3040FC28C05B04C889F949190B14180"/>
            </w:placeholder>
            <w:text/>
          </w:sdtPr>
          <w:sdtContent>
            <w:tc>
              <w:tcPr>
                <w:tcW w:w="8525" w:type="dxa"/>
                <w:gridSpan w:val="4"/>
              </w:tcPr>
              <w:p w14:paraId="0637CA87" w14:textId="492A489A" w:rsidR="00B574C9" w:rsidRDefault="00CB2946" w:rsidP="006B7B35">
                <w:r w:rsidRPr="00CB2946">
                  <w:t>Australian National University</w:t>
                </w:r>
              </w:p>
            </w:tc>
          </w:sdtContent>
        </w:sdt>
      </w:tr>
    </w:tbl>
    <w:p w14:paraId="21BF6B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09AD4C" w14:textId="77777777" w:rsidTr="00244BB0">
        <w:tc>
          <w:tcPr>
            <w:tcW w:w="9016" w:type="dxa"/>
            <w:shd w:val="clear" w:color="auto" w:fill="A6A6A6" w:themeFill="background1" w:themeFillShade="A6"/>
            <w:tcMar>
              <w:top w:w="113" w:type="dxa"/>
              <w:bottom w:w="113" w:type="dxa"/>
            </w:tcMar>
          </w:tcPr>
          <w:p w14:paraId="478A7079" w14:textId="77777777" w:rsidR="00244BB0" w:rsidRPr="007520A2" w:rsidRDefault="00244BB0" w:rsidP="007520A2">
            <w:pPr>
              <w:rPr>
                <w:b/>
              </w:rPr>
            </w:pPr>
            <w:r w:rsidRPr="007520A2">
              <w:rPr>
                <w:b/>
              </w:rPr>
              <w:t>Your article</w:t>
            </w:r>
          </w:p>
        </w:tc>
      </w:tr>
      <w:tr w:rsidR="003F0D73" w14:paraId="54F651DC" w14:textId="77777777" w:rsidTr="003F0D73">
        <w:sdt>
          <w:sdtPr>
            <w:alias w:val="Article headword"/>
            <w:tag w:val="articleHeadword"/>
            <w:id w:val="-361440020"/>
            <w:placeholder>
              <w:docPart w:val="4160132AA1FD3945A613F1D1A0143174"/>
            </w:placeholder>
            <w:text/>
          </w:sdtPr>
          <w:sdtContent>
            <w:tc>
              <w:tcPr>
                <w:tcW w:w="9016" w:type="dxa"/>
                <w:tcMar>
                  <w:top w:w="113" w:type="dxa"/>
                  <w:bottom w:w="113" w:type="dxa"/>
                </w:tcMar>
              </w:tcPr>
              <w:p w14:paraId="7F4A0031" w14:textId="134AED49" w:rsidR="003F0D73" w:rsidRPr="007520A2" w:rsidRDefault="006B7B35" w:rsidP="007520A2">
                <w:pPr>
                  <w:rPr>
                    <w:b/>
                  </w:rPr>
                </w:pPr>
                <w:r>
                  <w:rPr>
                    <w:rFonts w:cs="Times New Roman"/>
                    <w:sz w:val="24"/>
                    <w:szCs w:val="24"/>
                    <w:lang w:val="en-AU" w:eastAsia="en-AU"/>
                  </w:rPr>
                  <w:t>PERSAGI</w:t>
                </w:r>
                <w:r w:rsidR="007520A2" w:rsidRPr="006B7B35">
                  <w:rPr>
                    <w:rFonts w:cs="Times New Roman"/>
                    <w:sz w:val="24"/>
                    <w:szCs w:val="24"/>
                    <w:lang w:val="en-AU" w:eastAsia="en-AU"/>
                  </w:rPr>
                  <w:t xml:space="preserve"> (</w:t>
                </w:r>
                <w:proofErr w:type="spellStart"/>
                <w:r w:rsidR="007520A2" w:rsidRPr="006B7B35">
                  <w:rPr>
                    <w:rFonts w:cs="Times New Roman"/>
                    <w:sz w:val="24"/>
                    <w:szCs w:val="24"/>
                    <w:lang w:val="en-AU" w:eastAsia="en-AU"/>
                  </w:rPr>
                  <w:t>Persatuan</w:t>
                </w:r>
                <w:proofErr w:type="spellEnd"/>
                <w:r w:rsidR="007520A2" w:rsidRPr="006B7B35">
                  <w:rPr>
                    <w:rFonts w:cs="Times New Roman"/>
                    <w:sz w:val="24"/>
                    <w:szCs w:val="24"/>
                    <w:lang w:val="en-AU" w:eastAsia="en-AU"/>
                  </w:rPr>
                  <w:t xml:space="preserve"> </w:t>
                </w:r>
                <w:proofErr w:type="spellStart"/>
                <w:r w:rsidR="007520A2" w:rsidRPr="006B7B35">
                  <w:rPr>
                    <w:rFonts w:cs="Times New Roman"/>
                    <w:sz w:val="24"/>
                    <w:szCs w:val="24"/>
                    <w:lang w:val="en-AU" w:eastAsia="en-AU"/>
                  </w:rPr>
                  <w:t>Ahli-Ahli</w:t>
                </w:r>
                <w:proofErr w:type="spellEnd"/>
                <w:r w:rsidR="007520A2" w:rsidRPr="006B7B35">
                  <w:rPr>
                    <w:rFonts w:cs="Times New Roman"/>
                    <w:sz w:val="24"/>
                    <w:szCs w:val="24"/>
                    <w:lang w:val="en-AU" w:eastAsia="en-AU"/>
                  </w:rPr>
                  <w:t xml:space="preserve"> </w:t>
                </w:r>
                <w:proofErr w:type="spellStart"/>
                <w:r w:rsidR="007520A2" w:rsidRPr="006B7B35">
                  <w:rPr>
                    <w:rFonts w:cs="Times New Roman"/>
                    <w:sz w:val="24"/>
                    <w:szCs w:val="24"/>
                    <w:lang w:val="en-AU" w:eastAsia="en-AU"/>
                  </w:rPr>
                  <w:t>Gambar</w:t>
                </w:r>
                <w:proofErr w:type="spellEnd"/>
                <w:r w:rsidR="007520A2" w:rsidRPr="006B7B35">
                  <w:rPr>
                    <w:rFonts w:cs="Times New Roman"/>
                    <w:sz w:val="24"/>
                    <w:szCs w:val="24"/>
                    <w:lang w:val="en-AU" w:eastAsia="en-AU"/>
                  </w:rPr>
                  <w:t xml:space="preserve"> Indonesia)</w:t>
                </w:r>
              </w:p>
            </w:tc>
          </w:sdtContent>
        </w:sdt>
      </w:tr>
      <w:tr w:rsidR="00464699" w14:paraId="456C577F" w14:textId="77777777" w:rsidTr="00936688">
        <w:sdt>
          <w:sdtPr>
            <w:alias w:val="Variant headwords"/>
            <w:tag w:val="variantHeadwords"/>
            <w:id w:val="173464402"/>
            <w:placeholder>
              <w:docPart w:val="0DF3091E2B77DB48AA68A06F37A20E50"/>
            </w:placeholder>
            <w:showingPlcHdr/>
          </w:sdtPr>
          <w:sdtContent>
            <w:tc>
              <w:tcPr>
                <w:tcW w:w="9016" w:type="dxa"/>
                <w:tcMar>
                  <w:top w:w="113" w:type="dxa"/>
                  <w:bottom w:w="113" w:type="dxa"/>
                </w:tcMar>
              </w:tcPr>
              <w:p w14:paraId="08AF3A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41E276" w14:textId="77777777" w:rsidTr="003F0D73">
        <w:sdt>
          <w:sdtPr>
            <w:alias w:val="Abstract"/>
            <w:tag w:val="abstract"/>
            <w:id w:val="-635871867"/>
            <w:placeholder>
              <w:docPart w:val="47E6CBF8BFBE2A4D85B4F6E97B39320F"/>
            </w:placeholder>
          </w:sdtPr>
          <w:sdtContent>
            <w:tc>
              <w:tcPr>
                <w:tcW w:w="9016" w:type="dxa"/>
                <w:tcMar>
                  <w:top w:w="113" w:type="dxa"/>
                  <w:bottom w:w="113" w:type="dxa"/>
                </w:tcMar>
              </w:tcPr>
              <w:p w14:paraId="686574E2" w14:textId="1F789EF1" w:rsidR="00E85A05" w:rsidRDefault="004135E5" w:rsidP="00E85A05">
                <w:r w:rsidRPr="00612077">
                  <w:t xml:space="preserve">PERSAGI is the acronym for </w:t>
                </w:r>
                <w:proofErr w:type="spellStart"/>
                <w:r w:rsidRPr="006B7B35">
                  <w:t>Persatuan</w:t>
                </w:r>
                <w:proofErr w:type="spellEnd"/>
                <w:r w:rsidRPr="006B7B35">
                  <w:t xml:space="preserve"> </w:t>
                </w:r>
                <w:proofErr w:type="spellStart"/>
                <w:r w:rsidRPr="006B7B35">
                  <w:t>Ahli-Ahli</w:t>
                </w:r>
                <w:proofErr w:type="spellEnd"/>
                <w:r w:rsidRPr="006B7B35">
                  <w:t xml:space="preserve"> </w:t>
                </w:r>
                <w:proofErr w:type="spellStart"/>
                <w:r w:rsidRPr="006B7B35">
                  <w:t>Gambar</w:t>
                </w:r>
                <w:proofErr w:type="spellEnd"/>
                <w:r w:rsidRPr="006B7B35">
                  <w:t xml:space="preserve"> Indonesia</w:t>
                </w:r>
                <w:r w:rsidRPr="00612077">
                  <w:t xml:space="preserve"> (Union of Indonesian Painters, or to be more precise, Union of Indonesian Drawers). Founded by S. </w:t>
                </w:r>
                <w:proofErr w:type="spellStart"/>
                <w:r w:rsidRPr="00612077">
                  <w:t>Sudjojono</w:t>
                </w:r>
                <w:proofErr w:type="spellEnd"/>
                <w:r w:rsidRPr="00612077">
                  <w:t xml:space="preserve"> (1913-1986) and </w:t>
                </w:r>
                <w:proofErr w:type="spellStart"/>
                <w:r w:rsidRPr="00612077">
                  <w:t>Agus</w:t>
                </w:r>
                <w:proofErr w:type="spellEnd"/>
                <w:r w:rsidRPr="00612077">
                  <w:t xml:space="preserve"> </w:t>
                </w:r>
                <w:proofErr w:type="spellStart"/>
                <w:r w:rsidRPr="00612077">
                  <w:t>Djaja</w:t>
                </w:r>
                <w:proofErr w:type="spellEnd"/>
                <w:r w:rsidRPr="00612077">
                  <w:t xml:space="preserve"> (1913-1994) in October 1938, PERSAGI is widely understood to have played a major role in the development of modernism in Indonesian art. While there was no binding style linking the individual artists, they were all in search </w:t>
                </w:r>
                <w:r>
                  <w:t>of</w:t>
                </w:r>
                <w:r w:rsidRPr="00612077">
                  <w:t xml:space="preserve"> a new art that was</w:t>
                </w:r>
                <w:r>
                  <w:t xml:space="preserve"> both</w:t>
                </w:r>
                <w:r w:rsidRPr="00612077">
                  <w:t xml:space="preserve"> distinctively national and intensely individual. </w:t>
                </w:r>
                <w:proofErr w:type="spellStart"/>
                <w:r w:rsidRPr="00612077">
                  <w:t>Sudjojono’s</w:t>
                </w:r>
                <w:proofErr w:type="spellEnd"/>
                <w:r w:rsidRPr="00612077">
                  <w:t xml:space="preserve"> influence as critic </w:t>
                </w:r>
                <w:r>
                  <w:t>and</w:t>
                </w:r>
                <w:r w:rsidRPr="00612077">
                  <w:t xml:space="preserve"> artist was profound, and served to define a mode</w:t>
                </w:r>
                <w:r>
                  <w:t xml:space="preserve">rnist — </w:t>
                </w:r>
                <w:r w:rsidRPr="00612077">
                  <w:t>as well as nationalist</w:t>
                </w:r>
                <w:r>
                  <w:t xml:space="preserve"> — </w:t>
                </w:r>
                <w:r w:rsidRPr="00612077">
                  <w:t>tenor</w:t>
                </w:r>
                <w:r>
                  <w:t xml:space="preserve"> i</w:t>
                </w:r>
                <w:r w:rsidRPr="00612077">
                  <w:t xml:space="preserve">n </w:t>
                </w:r>
                <w:r>
                  <w:t xml:space="preserve">the </w:t>
                </w:r>
                <w:r w:rsidRPr="00612077">
                  <w:t xml:space="preserve">Indonesian art of the 1940s and beyond. In terms of its importance to Indonesian modernism, it is significant that PERSAGI was formed a decade after </w:t>
                </w:r>
                <w:proofErr w:type="spellStart"/>
                <w:r w:rsidRPr="00612077">
                  <w:t>Bahasa</w:t>
                </w:r>
                <w:proofErr w:type="spellEnd"/>
                <w:r w:rsidRPr="00612077">
                  <w:t xml:space="preserve"> Indonesia was declared the national language. It was in 1928 that</w:t>
                </w:r>
                <w:r>
                  <w:t xml:space="preserve"> young nationalists in the then-</w:t>
                </w:r>
                <w:r w:rsidRPr="00612077">
                  <w:t>Dutch East Indies led by Sukarno issued the Youth Declaration, proclaiming a unified nation with one motherland, one people</w:t>
                </w:r>
                <w:r>
                  <w:t>,</w:t>
                </w:r>
                <w:r w:rsidRPr="00612077">
                  <w:t xml:space="preserve"> and one language. The artists of PERSAGI saw themselves as cultural workers withi</w:t>
                </w:r>
                <w:r>
                  <w:t xml:space="preserve">n this nascent nation-state, making them </w:t>
                </w:r>
                <w:r w:rsidRPr="00612077">
                  <w:t>part of a broad socialist-nationalist front aimed at the creation of a new national consciousness out of the inheritance of</w:t>
                </w:r>
                <w:r>
                  <w:t xml:space="preserve"> a colonial past.</w:t>
                </w:r>
                <w:r w:rsidRPr="00612077">
                  <w:t xml:space="preserve"> </w:t>
                </w:r>
                <w:r>
                  <w:t>They also sought divergence from</w:t>
                </w:r>
                <w:r w:rsidRPr="00612077">
                  <w:t xml:space="preserve"> the deeper histori</w:t>
                </w:r>
                <w:r>
                  <w:t xml:space="preserve">es that divided this archipelagic </w:t>
                </w:r>
                <w:r w:rsidRPr="00612077">
                  <w:t>country with its vast geography and a variety of ethnic, religious</w:t>
                </w:r>
                <w:r>
                  <w:t>,</w:t>
                </w:r>
                <w:r>
                  <w:t xml:space="preserve"> and linguistic differences.</w:t>
                </w:r>
              </w:p>
            </w:tc>
            <w:bookmarkStart w:id="0" w:name="_GoBack" w:displacedByCustomXml="next"/>
            <w:bookmarkEnd w:id="0" w:displacedByCustomXml="next"/>
          </w:sdtContent>
        </w:sdt>
      </w:tr>
      <w:tr w:rsidR="003F0D73" w14:paraId="059818DE" w14:textId="77777777" w:rsidTr="003F0D73">
        <w:sdt>
          <w:sdtPr>
            <w:alias w:val="Article text"/>
            <w:tag w:val="articleText"/>
            <w:id w:val="634067588"/>
            <w:placeholder>
              <w:docPart w:val="72D666457BE57846894078DFAAF7F053"/>
            </w:placeholder>
          </w:sdtPr>
          <w:sdtContent>
            <w:tc>
              <w:tcPr>
                <w:tcW w:w="9016" w:type="dxa"/>
                <w:tcMar>
                  <w:top w:w="113" w:type="dxa"/>
                  <w:bottom w:w="113" w:type="dxa"/>
                </w:tcMar>
              </w:tcPr>
              <w:p w14:paraId="559992F8" w14:textId="595095CB" w:rsidR="00CB2946" w:rsidRPr="00612077" w:rsidRDefault="00CB2946" w:rsidP="00CB2946">
                <w:r w:rsidRPr="00612077">
                  <w:t xml:space="preserve">PERSAGI is the acronym for </w:t>
                </w:r>
                <w:proofErr w:type="spellStart"/>
                <w:r w:rsidRPr="006B7B35">
                  <w:t>Persatuan</w:t>
                </w:r>
                <w:proofErr w:type="spellEnd"/>
                <w:r w:rsidRPr="006B7B35">
                  <w:t xml:space="preserve"> </w:t>
                </w:r>
                <w:proofErr w:type="spellStart"/>
                <w:r w:rsidRPr="006B7B35">
                  <w:t>Ahli-Ahli</w:t>
                </w:r>
                <w:proofErr w:type="spellEnd"/>
                <w:r w:rsidRPr="006B7B35">
                  <w:t xml:space="preserve"> </w:t>
                </w:r>
                <w:proofErr w:type="spellStart"/>
                <w:r w:rsidRPr="006B7B35">
                  <w:t>Gambar</w:t>
                </w:r>
                <w:proofErr w:type="spellEnd"/>
                <w:r w:rsidRPr="006B7B35">
                  <w:t xml:space="preserve"> Indonesia</w:t>
                </w:r>
                <w:r w:rsidRPr="00612077">
                  <w:t xml:space="preserve"> (Union of Indonesian Painters, or to be more precise, Union of Indonesian Drawers). Founded by S. </w:t>
                </w:r>
                <w:proofErr w:type="spellStart"/>
                <w:r w:rsidRPr="00612077">
                  <w:t>Sudjojono</w:t>
                </w:r>
                <w:proofErr w:type="spellEnd"/>
                <w:r w:rsidRPr="00612077">
                  <w:t xml:space="preserve"> (1913-1986) and </w:t>
                </w:r>
                <w:proofErr w:type="spellStart"/>
                <w:r w:rsidRPr="00612077">
                  <w:t>Agus</w:t>
                </w:r>
                <w:proofErr w:type="spellEnd"/>
                <w:r w:rsidRPr="00612077">
                  <w:t xml:space="preserve"> </w:t>
                </w:r>
                <w:proofErr w:type="spellStart"/>
                <w:r w:rsidRPr="00612077">
                  <w:t>Djaja</w:t>
                </w:r>
                <w:proofErr w:type="spellEnd"/>
                <w:r w:rsidRPr="00612077">
                  <w:t xml:space="preserve"> (1913-1994) in October 1938, PERSAGI is widely understood to have played a major role in the development of modernism in Indonesian art. While there was no binding style linking the individual artists, they were all in search </w:t>
                </w:r>
                <w:r>
                  <w:t>of</w:t>
                </w:r>
                <w:r w:rsidRPr="00612077">
                  <w:t xml:space="preserve"> a new art that was</w:t>
                </w:r>
                <w:r>
                  <w:t xml:space="preserve"> both</w:t>
                </w:r>
                <w:r w:rsidRPr="00612077">
                  <w:t xml:space="preserve"> distinctively national and intensely individual. </w:t>
                </w:r>
                <w:proofErr w:type="spellStart"/>
                <w:r w:rsidRPr="00612077">
                  <w:t>Sudjojono’s</w:t>
                </w:r>
                <w:proofErr w:type="spellEnd"/>
                <w:r w:rsidRPr="00612077">
                  <w:t xml:space="preserve"> influence as critic </w:t>
                </w:r>
                <w:r w:rsidR="006B7B35">
                  <w:t>and</w:t>
                </w:r>
                <w:r w:rsidRPr="00612077">
                  <w:t xml:space="preserve"> artist was profound, and served to define a mode</w:t>
                </w:r>
                <w:r w:rsidR="006B7B35">
                  <w:t xml:space="preserve">rnist — </w:t>
                </w:r>
                <w:r w:rsidRPr="00612077">
                  <w:t>as well as nationalist</w:t>
                </w:r>
                <w:r w:rsidR="006B7B35">
                  <w:t xml:space="preserve"> — </w:t>
                </w:r>
                <w:r w:rsidRPr="00612077">
                  <w:t>tenor</w:t>
                </w:r>
                <w:r>
                  <w:t xml:space="preserve"> i</w:t>
                </w:r>
                <w:r w:rsidRPr="00612077">
                  <w:t xml:space="preserve">n </w:t>
                </w:r>
                <w:r w:rsidR="00876820">
                  <w:t xml:space="preserve">the </w:t>
                </w:r>
                <w:r w:rsidRPr="00612077">
                  <w:t xml:space="preserve">Indonesian art of the 1940s and beyond. In terms of its importance to Indonesian modernism, it is significant that PERSAGI was formed a decade after </w:t>
                </w:r>
                <w:proofErr w:type="spellStart"/>
                <w:r w:rsidRPr="00612077">
                  <w:t>Bahasa</w:t>
                </w:r>
                <w:proofErr w:type="spellEnd"/>
                <w:r w:rsidRPr="00612077">
                  <w:t xml:space="preserve"> Indonesia was declared the national language. It was in 1928 that</w:t>
                </w:r>
                <w:r w:rsidR="00876820">
                  <w:t xml:space="preserve"> young nationalists in the then-</w:t>
                </w:r>
                <w:r w:rsidRPr="00612077">
                  <w:t>Dutch East Indies led by Sukarno issued the Youth Declaration, proclaiming a unified nation with one motherland, one people</w:t>
                </w:r>
                <w:r w:rsidR="00876820">
                  <w:t>,</w:t>
                </w:r>
                <w:r w:rsidRPr="00612077">
                  <w:t xml:space="preserve"> and one language. The artists of PERSAGI saw themselves as cultural workers withi</w:t>
                </w:r>
                <w:r w:rsidR="00876820">
                  <w:t xml:space="preserve">n this nascent nation-state, making them </w:t>
                </w:r>
                <w:r w:rsidRPr="00612077">
                  <w:t>part of a broad socialist-nationalist front aimed at the creation of a new national consciousness out of the inheritance of</w:t>
                </w:r>
                <w:r w:rsidR="00876820">
                  <w:t xml:space="preserve"> a colonial past.</w:t>
                </w:r>
                <w:r w:rsidRPr="00612077">
                  <w:t xml:space="preserve"> </w:t>
                </w:r>
                <w:r w:rsidR="00876820">
                  <w:t>They also sought divergence from</w:t>
                </w:r>
                <w:r w:rsidRPr="00612077">
                  <w:t xml:space="preserve"> the deeper histori</w:t>
                </w:r>
                <w:r w:rsidR="00876820">
                  <w:t xml:space="preserve">es that divided this archipelagic </w:t>
                </w:r>
                <w:r w:rsidRPr="00612077">
                  <w:t>country with its vast geography and a variety of ethnic, religious</w:t>
                </w:r>
                <w:r>
                  <w:t>,</w:t>
                </w:r>
                <w:r w:rsidRPr="00612077">
                  <w:t xml:space="preserve"> and linguistic differences.</w:t>
                </w:r>
              </w:p>
              <w:p w14:paraId="7FA82695" w14:textId="77777777" w:rsidR="00CB2946" w:rsidRDefault="00CB2946" w:rsidP="00CB2946"/>
              <w:p w14:paraId="70DD10F2" w14:textId="038F7E44" w:rsidR="00CB2946" w:rsidRPr="00612077" w:rsidRDefault="00CB2946" w:rsidP="00CB2946">
                <w:r w:rsidRPr="00612077">
                  <w:t xml:space="preserve">The group had twenty members, including </w:t>
                </w:r>
                <w:r>
                  <w:t>(</w:t>
                </w:r>
                <w:r w:rsidRPr="00612077">
                  <w:t>among others</w:t>
                </w:r>
                <w:r>
                  <w:t>)</w:t>
                </w:r>
                <w:r w:rsidRPr="00612077">
                  <w:t xml:space="preserve"> </w:t>
                </w:r>
                <w:proofErr w:type="spellStart"/>
                <w:r w:rsidRPr="00612077">
                  <w:rPr>
                    <w:bCs/>
                    <w:lang w:val="en-US"/>
                  </w:rPr>
                  <w:t>Agus</w:t>
                </w:r>
                <w:proofErr w:type="spellEnd"/>
                <w:r w:rsidRPr="00612077">
                  <w:rPr>
                    <w:bCs/>
                    <w:lang w:val="en-US"/>
                  </w:rPr>
                  <w:t xml:space="preserve"> </w:t>
                </w:r>
                <w:proofErr w:type="spellStart"/>
                <w:r w:rsidRPr="00612077">
                  <w:rPr>
                    <w:bCs/>
                    <w:lang w:val="en-US"/>
                  </w:rPr>
                  <w:t>Djaja</w:t>
                </w:r>
                <w:proofErr w:type="spellEnd"/>
                <w:r w:rsidRPr="00612077">
                  <w:rPr>
                    <w:bCs/>
                    <w:lang w:val="en-US"/>
                  </w:rPr>
                  <w:t xml:space="preserve"> (chairman), S. </w:t>
                </w:r>
                <w:proofErr w:type="spellStart"/>
                <w:r w:rsidRPr="00612077">
                  <w:rPr>
                    <w:bCs/>
                    <w:lang w:val="en-US"/>
                  </w:rPr>
                  <w:t>Sudjojono</w:t>
                </w:r>
                <w:proofErr w:type="spellEnd"/>
                <w:r w:rsidRPr="00612077">
                  <w:rPr>
                    <w:bCs/>
                    <w:lang w:val="en-US"/>
                  </w:rPr>
                  <w:t xml:space="preserve"> </w:t>
                </w:r>
                <w:r w:rsidRPr="00612077">
                  <w:rPr>
                    <w:bCs/>
                    <w:lang w:val="en-US"/>
                  </w:rPr>
                  <w:lastRenderedPageBreak/>
                  <w:t xml:space="preserve">(secretary), L. </w:t>
                </w:r>
                <w:proofErr w:type="spellStart"/>
                <w:r w:rsidRPr="00612077">
                  <w:rPr>
                    <w:bCs/>
                    <w:lang w:val="en-US"/>
                  </w:rPr>
                  <w:t>Setiyoso</w:t>
                </w:r>
                <w:proofErr w:type="spellEnd"/>
                <w:r w:rsidRPr="00612077">
                  <w:rPr>
                    <w:bCs/>
                    <w:lang w:val="en-US"/>
                  </w:rPr>
                  <w:t xml:space="preserve">, </w:t>
                </w:r>
                <w:proofErr w:type="spellStart"/>
                <w:r w:rsidRPr="00612077">
                  <w:rPr>
                    <w:bCs/>
                    <w:lang w:val="en-US"/>
                  </w:rPr>
                  <w:t>Rameli</w:t>
                </w:r>
                <w:proofErr w:type="spellEnd"/>
                <w:r w:rsidRPr="00612077">
                  <w:rPr>
                    <w:bCs/>
                    <w:lang w:val="en-US"/>
                  </w:rPr>
                  <w:t xml:space="preserve">, Abdul Salam, S. </w:t>
                </w:r>
                <w:proofErr w:type="spellStart"/>
                <w:r w:rsidRPr="00612077">
                  <w:rPr>
                    <w:bCs/>
                    <w:lang w:val="en-US"/>
                  </w:rPr>
                  <w:t>Sudiardjo</w:t>
                </w:r>
                <w:proofErr w:type="spellEnd"/>
                <w:r w:rsidRPr="00612077">
                  <w:rPr>
                    <w:bCs/>
                    <w:lang w:val="en-US"/>
                  </w:rPr>
                  <w:t xml:space="preserve">, </w:t>
                </w:r>
                <w:proofErr w:type="spellStart"/>
                <w:r w:rsidRPr="00612077">
                  <w:rPr>
                    <w:bCs/>
                    <w:lang w:val="en-US"/>
                  </w:rPr>
                  <w:t>Saptarita</w:t>
                </w:r>
                <w:proofErr w:type="spellEnd"/>
                <w:r w:rsidRPr="00612077">
                  <w:rPr>
                    <w:bCs/>
                    <w:lang w:val="en-US"/>
                  </w:rPr>
                  <w:t xml:space="preserve"> </w:t>
                </w:r>
                <w:proofErr w:type="spellStart"/>
                <w:r w:rsidRPr="00612077">
                  <w:rPr>
                    <w:bCs/>
                    <w:lang w:val="en-US"/>
                  </w:rPr>
                  <w:t>Latif</w:t>
                </w:r>
                <w:proofErr w:type="spellEnd"/>
                <w:r w:rsidRPr="00612077">
                  <w:rPr>
                    <w:bCs/>
                    <w:lang w:val="en-US"/>
                  </w:rPr>
                  <w:t xml:space="preserve">, </w:t>
                </w:r>
                <w:proofErr w:type="spellStart"/>
                <w:r w:rsidRPr="00612077">
                  <w:rPr>
                    <w:bCs/>
                    <w:lang w:val="en-US"/>
                  </w:rPr>
                  <w:t>Herbet</w:t>
                </w:r>
                <w:proofErr w:type="spellEnd"/>
                <w:r w:rsidRPr="00612077">
                  <w:rPr>
                    <w:bCs/>
                    <w:lang w:val="en-US"/>
                  </w:rPr>
                  <w:t xml:space="preserve"> </w:t>
                </w:r>
                <w:proofErr w:type="spellStart"/>
                <w:r w:rsidRPr="00612077">
                  <w:rPr>
                    <w:bCs/>
                    <w:lang w:val="en-US"/>
                  </w:rPr>
                  <w:t>Hutagalung</w:t>
                </w:r>
                <w:proofErr w:type="spellEnd"/>
                <w:r w:rsidRPr="00612077">
                  <w:rPr>
                    <w:bCs/>
                    <w:lang w:val="en-US"/>
                  </w:rPr>
                  <w:t xml:space="preserve">, S. </w:t>
                </w:r>
                <w:proofErr w:type="spellStart"/>
                <w:r w:rsidRPr="00612077">
                  <w:rPr>
                    <w:bCs/>
                    <w:lang w:val="en-US"/>
                  </w:rPr>
                  <w:t>Tutur</w:t>
                </w:r>
                <w:proofErr w:type="spellEnd"/>
                <w:r w:rsidRPr="00612077">
                  <w:rPr>
                    <w:bCs/>
                    <w:lang w:val="en-US"/>
                  </w:rPr>
                  <w:t xml:space="preserve">, </w:t>
                </w:r>
                <w:proofErr w:type="spellStart"/>
                <w:r w:rsidRPr="00612077">
                  <w:rPr>
                    <w:bCs/>
                    <w:lang w:val="en-US"/>
                  </w:rPr>
                  <w:t>Sindusisworo</w:t>
                </w:r>
                <w:proofErr w:type="spellEnd"/>
                <w:r w:rsidRPr="00612077">
                  <w:rPr>
                    <w:bCs/>
                    <w:lang w:val="en-US"/>
                  </w:rPr>
                  <w:t>, T.</w:t>
                </w:r>
                <w:r w:rsidR="006B7B35">
                  <w:rPr>
                    <w:bCs/>
                    <w:lang w:val="en-US"/>
                  </w:rPr>
                  <w:t xml:space="preserve"> </w:t>
                </w:r>
                <w:r w:rsidRPr="00612077">
                  <w:rPr>
                    <w:bCs/>
                    <w:lang w:val="en-US"/>
                  </w:rPr>
                  <w:t xml:space="preserve">B. </w:t>
                </w:r>
                <w:proofErr w:type="spellStart"/>
                <w:r w:rsidRPr="00612077">
                  <w:rPr>
                    <w:bCs/>
                    <w:lang w:val="en-US"/>
                  </w:rPr>
                  <w:t>Ateng</w:t>
                </w:r>
                <w:proofErr w:type="spellEnd"/>
                <w:r w:rsidRPr="00612077">
                  <w:rPr>
                    <w:bCs/>
                    <w:lang w:val="en-US"/>
                  </w:rPr>
                  <w:t xml:space="preserve"> </w:t>
                </w:r>
                <w:proofErr w:type="spellStart"/>
                <w:r w:rsidRPr="00612077">
                  <w:rPr>
                    <w:bCs/>
                    <w:lang w:val="en-US"/>
                  </w:rPr>
                  <w:t>Rus`an</w:t>
                </w:r>
                <w:proofErr w:type="spellEnd"/>
                <w:r w:rsidRPr="00612077">
                  <w:rPr>
                    <w:bCs/>
                    <w:lang w:val="en-US"/>
                  </w:rPr>
                  <w:t xml:space="preserve">, S. </w:t>
                </w:r>
                <w:proofErr w:type="spellStart"/>
                <w:r w:rsidRPr="00612077">
                  <w:rPr>
                    <w:bCs/>
                    <w:lang w:val="en-US"/>
                  </w:rPr>
                  <w:t>Sastradiwirdja</w:t>
                </w:r>
                <w:proofErr w:type="spellEnd"/>
                <w:r w:rsidRPr="00612077">
                  <w:rPr>
                    <w:bCs/>
                    <w:lang w:val="en-US"/>
                  </w:rPr>
                  <w:t xml:space="preserve">, </w:t>
                </w:r>
                <w:proofErr w:type="spellStart"/>
                <w:r w:rsidRPr="00612077">
                  <w:rPr>
                    <w:bCs/>
                    <w:lang w:val="en-US"/>
                  </w:rPr>
                  <w:t>Sukirno</w:t>
                </w:r>
                <w:proofErr w:type="spellEnd"/>
                <w:r w:rsidRPr="00612077">
                  <w:rPr>
                    <w:bCs/>
                    <w:lang w:val="en-US"/>
                  </w:rPr>
                  <w:t xml:space="preserve">, </w:t>
                </w:r>
                <w:proofErr w:type="spellStart"/>
                <w:r w:rsidRPr="00612077">
                  <w:rPr>
                    <w:bCs/>
                    <w:lang w:val="en-US"/>
                  </w:rPr>
                  <w:t>Emiria</w:t>
                </w:r>
                <w:proofErr w:type="spellEnd"/>
                <w:r w:rsidRPr="00612077">
                  <w:rPr>
                    <w:bCs/>
                    <w:lang w:val="en-US"/>
                  </w:rPr>
                  <w:t xml:space="preserve"> </w:t>
                </w:r>
                <w:proofErr w:type="spellStart"/>
                <w:r w:rsidRPr="00612077">
                  <w:rPr>
                    <w:bCs/>
                    <w:lang w:val="en-US"/>
                  </w:rPr>
                  <w:t>Soenassa</w:t>
                </w:r>
                <w:proofErr w:type="spellEnd"/>
                <w:r w:rsidRPr="00612077">
                  <w:rPr>
                    <w:bCs/>
                    <w:lang w:val="en-US"/>
                  </w:rPr>
                  <w:t xml:space="preserve"> (the only woman artist in the group)</w:t>
                </w:r>
                <w:r>
                  <w:rPr>
                    <w:bCs/>
                    <w:lang w:val="en-US"/>
                  </w:rPr>
                  <w:t>,</w:t>
                </w:r>
                <w:r w:rsidRPr="00612077">
                  <w:rPr>
                    <w:bCs/>
                    <w:lang w:val="en-US"/>
                  </w:rPr>
                  <w:t xml:space="preserve"> and </w:t>
                </w:r>
                <w:proofErr w:type="spellStart"/>
                <w:r w:rsidRPr="00612077">
                  <w:rPr>
                    <w:bCs/>
                    <w:lang w:val="en-US"/>
                  </w:rPr>
                  <w:t>Suromo</w:t>
                </w:r>
                <w:proofErr w:type="spellEnd"/>
                <w:r w:rsidRPr="00612077">
                  <w:rPr>
                    <w:bCs/>
                    <w:lang w:val="en-US"/>
                  </w:rPr>
                  <w:t xml:space="preserve">. </w:t>
                </w:r>
                <w:proofErr w:type="spellStart"/>
                <w:r w:rsidRPr="00612077">
                  <w:rPr>
                    <w:bCs/>
                    <w:lang w:val="en-US"/>
                  </w:rPr>
                  <w:t>Sudjojono</w:t>
                </w:r>
                <w:proofErr w:type="spellEnd"/>
                <w:r w:rsidRPr="00612077">
                  <w:rPr>
                    <w:bCs/>
                    <w:lang w:val="en-US"/>
                  </w:rPr>
                  <w:t xml:space="preserve"> was the chief ideologue and spokesman for the group. </w:t>
                </w:r>
                <w:proofErr w:type="spellStart"/>
                <w:r w:rsidRPr="00612077">
                  <w:rPr>
                    <w:bCs/>
                    <w:lang w:val="en-US"/>
                  </w:rPr>
                  <w:t>Emiria</w:t>
                </w:r>
                <w:proofErr w:type="spellEnd"/>
                <w:r w:rsidRPr="00612077">
                  <w:rPr>
                    <w:bCs/>
                    <w:lang w:val="en-US"/>
                  </w:rPr>
                  <w:t xml:space="preserve"> </w:t>
                </w:r>
                <w:proofErr w:type="spellStart"/>
                <w:r w:rsidRPr="00612077">
                  <w:rPr>
                    <w:bCs/>
                    <w:lang w:val="en-US"/>
                  </w:rPr>
                  <w:t>Soenasa</w:t>
                </w:r>
                <w:proofErr w:type="spellEnd"/>
                <w:r w:rsidRPr="00612077">
                  <w:rPr>
                    <w:bCs/>
                    <w:lang w:val="en-US"/>
                  </w:rPr>
                  <w:t xml:space="preserve"> is considered the first female artist of note in this period of Indonesian modernism.</w:t>
                </w:r>
              </w:p>
              <w:p w14:paraId="6BE006A0" w14:textId="77777777" w:rsidR="00CB2946" w:rsidRPr="00612077" w:rsidRDefault="00CB2946" w:rsidP="00CB2946"/>
              <w:p w14:paraId="0C6B2BED" w14:textId="77777777" w:rsidR="00CB2946" w:rsidRPr="00612077" w:rsidRDefault="00CB2946" w:rsidP="00CB2946">
                <w:pPr>
                  <w:pStyle w:val="Heading1"/>
                  <w:outlineLvl w:val="0"/>
                </w:pPr>
                <w:r w:rsidRPr="00612077">
                  <w:t>A</w:t>
                </w:r>
                <w:r>
                  <w:t xml:space="preserve"> Vision for a New National A</w:t>
                </w:r>
                <w:r w:rsidRPr="00612077">
                  <w:t>rt</w:t>
                </w:r>
              </w:p>
              <w:p w14:paraId="0680EA0F" w14:textId="341763CC" w:rsidR="00CB2946" w:rsidRDefault="00CB2946" w:rsidP="00CB2946">
                <w:r w:rsidRPr="00612077">
                  <w:t xml:space="preserve">Calling for a renewal of Indonesian art, </w:t>
                </w:r>
                <w:proofErr w:type="spellStart"/>
                <w:r w:rsidRPr="00612077">
                  <w:t>Sudjojono</w:t>
                </w:r>
                <w:proofErr w:type="spellEnd"/>
                <w:r w:rsidRPr="00612077">
                  <w:t xml:space="preserve"> placed great emphasis on the individuality of the artist, honest expression</w:t>
                </w:r>
                <w:r>
                  <w:t>,</w:t>
                </w:r>
                <w:r w:rsidRPr="00612077">
                  <w:t xml:space="preserve"> and reflection of a national consciousness. He was critical of </w:t>
                </w:r>
                <w:r>
                  <w:t xml:space="preserve">the </w:t>
                </w:r>
                <w:r w:rsidRPr="00612077">
                  <w:t xml:space="preserve">romantic-academic </w:t>
                </w:r>
                <w:proofErr w:type="spellStart"/>
                <w:r w:rsidRPr="00612077">
                  <w:rPr>
                    <w:i/>
                  </w:rPr>
                  <w:t>Mooi</w:t>
                </w:r>
                <w:proofErr w:type="spellEnd"/>
                <w:r w:rsidRPr="00612077">
                  <w:rPr>
                    <w:i/>
                  </w:rPr>
                  <w:t xml:space="preserve"> </w:t>
                </w:r>
                <w:proofErr w:type="spellStart"/>
                <w:r w:rsidRPr="00612077">
                  <w:rPr>
                    <w:i/>
                  </w:rPr>
                  <w:t>Indi</w:t>
                </w:r>
                <w:r w:rsidRPr="00612077">
                  <w:rPr>
                    <w:rFonts w:cs="Lucida Grande"/>
                    <w:i/>
                    <w:color w:val="000000"/>
                  </w:rPr>
                  <w:t>ë</w:t>
                </w:r>
                <w:proofErr w:type="spellEnd"/>
                <w:r>
                  <w:t xml:space="preserve"> [</w:t>
                </w:r>
                <w:r w:rsidRPr="006B7B35">
                  <w:rPr>
                    <w:i/>
                  </w:rPr>
                  <w:t>the Sweet Indies</w:t>
                </w:r>
                <w:r>
                  <w:t>]</w:t>
                </w:r>
                <w:r w:rsidRPr="00612077">
                  <w:t xml:space="preserve"> work</w:t>
                </w:r>
                <w:r>
                  <w:t>s</w:t>
                </w:r>
                <w:r w:rsidRPr="00612077">
                  <w:t xml:space="preserve"> </w:t>
                </w:r>
                <w:r>
                  <w:t>by</w:t>
                </w:r>
                <w:r w:rsidRPr="00612077">
                  <w:t xml:space="preserve"> artists such as </w:t>
                </w:r>
                <w:proofErr w:type="spellStart"/>
                <w:r w:rsidRPr="00612077">
                  <w:t>Basuki</w:t>
                </w:r>
                <w:proofErr w:type="spellEnd"/>
                <w:r w:rsidRPr="00612077">
                  <w:t xml:space="preserve"> Abdullah (1915-1993)</w:t>
                </w:r>
                <w:r>
                  <w:t>,</w:t>
                </w:r>
                <w:r w:rsidRPr="00612077">
                  <w:t xml:space="preserve"> who were accepted and valorised wit</w:t>
                </w:r>
                <w:r w:rsidR="00ED0945">
                  <w:t>hin official</w:t>
                </w:r>
                <w:r w:rsidRPr="00612077">
                  <w:t xml:space="preserve"> circles at the time. </w:t>
                </w:r>
                <w:proofErr w:type="spellStart"/>
                <w:r w:rsidRPr="00612077">
                  <w:rPr>
                    <w:i/>
                  </w:rPr>
                  <w:t>Mooi</w:t>
                </w:r>
                <w:proofErr w:type="spellEnd"/>
                <w:r w:rsidRPr="00612077">
                  <w:rPr>
                    <w:i/>
                  </w:rPr>
                  <w:t xml:space="preserve"> </w:t>
                </w:r>
                <w:proofErr w:type="spellStart"/>
                <w:r w:rsidRPr="00612077">
                  <w:rPr>
                    <w:i/>
                  </w:rPr>
                  <w:t>Indi</w:t>
                </w:r>
                <w:r w:rsidRPr="00612077">
                  <w:rPr>
                    <w:rFonts w:cs="Lucida Grande"/>
                    <w:i/>
                    <w:color w:val="000000"/>
                  </w:rPr>
                  <w:t>ë</w:t>
                </w:r>
                <w:proofErr w:type="spellEnd"/>
                <w:r w:rsidRPr="00612077">
                  <w:t xml:space="preserve"> artworks were characterised by paintings with landscapes and pastoral scenes, an</w:t>
                </w:r>
                <w:r>
                  <w:t>d an</w:t>
                </w:r>
                <w:r w:rsidRPr="00612077">
                  <w:t xml:space="preserve"> attention to the picturesque in village life and folklore, including titillating renditions </w:t>
                </w:r>
                <w:r>
                  <w:t xml:space="preserve">of </w:t>
                </w:r>
                <w:r w:rsidRPr="00612077">
                  <w:t xml:space="preserve">the female body and legendary scenes. </w:t>
                </w:r>
                <w:proofErr w:type="spellStart"/>
                <w:r w:rsidRPr="00612077">
                  <w:t>Sudjojono</w:t>
                </w:r>
                <w:proofErr w:type="spellEnd"/>
                <w:r w:rsidRPr="00612077">
                  <w:t xml:space="preserve"> and his PERSAGI colleagues found these to be divorced from reality, in addition to being elitist, exploitative</w:t>
                </w:r>
                <w:r>
                  <w:t>,</w:t>
                </w:r>
                <w:r w:rsidRPr="00612077">
                  <w:t xml:space="preserve"> and non-confrontational in the context of continuing colonial domination. For the artists of PERSAGI, a shared feeling of community with common folk under colonial rule was markedly absent in these artworks. Instead, the vision </w:t>
                </w:r>
                <w:proofErr w:type="spellStart"/>
                <w:r w:rsidRPr="00612077">
                  <w:t>Sudjojono</w:t>
                </w:r>
                <w:proofErr w:type="spellEnd"/>
                <w:r w:rsidRPr="00612077">
                  <w:t xml:space="preserve"> articulated was one of revolutionary sentiment, r</w:t>
                </w:r>
                <w:r>
                  <w:t>esulting in a shift of subject</w:t>
                </w:r>
                <w:r w:rsidRPr="00612077">
                  <w:t xml:space="preserve"> matter to guerrilla fighters, farmers, local people</w:t>
                </w:r>
                <w:r>
                  <w:t>,</w:t>
                </w:r>
                <w:r w:rsidRPr="00612077">
                  <w:t xml:space="preserve"> and </w:t>
                </w:r>
                <w:proofErr w:type="gramStart"/>
                <w:r w:rsidRPr="00612077">
                  <w:t>working women</w:t>
                </w:r>
                <w:proofErr w:type="gramEnd"/>
                <w:r>
                  <w:t>, all</w:t>
                </w:r>
                <w:r w:rsidRPr="00612077">
                  <w:t xml:space="preserve"> rendered in modernist styles ranging from Impressionism to Expressionism. In some ways, these artists were responding to Baudelaire’s espousal of the modern as being fleeting, ephemeral</w:t>
                </w:r>
                <w:r>
                  <w:t>,</w:t>
                </w:r>
                <w:r w:rsidRPr="00612077">
                  <w:t xml:space="preserve"> and contingent, in the sense of requiring modern art to be responsive to the present circumstance and not subservient to inherited notions of aesthetic experience.</w:t>
                </w:r>
              </w:p>
              <w:p w14:paraId="5A3D4256" w14:textId="77777777" w:rsidR="00936688" w:rsidRDefault="00936688" w:rsidP="00CB2946"/>
              <w:p w14:paraId="72B9A6E6" w14:textId="546D4724" w:rsidR="00936688" w:rsidRPr="00612077" w:rsidRDefault="00936688" w:rsidP="00936688">
                <w:pPr>
                  <w:keepNext/>
                </w:pPr>
                <w:r>
                  <w:t xml:space="preserve">File: </w:t>
                </w:r>
                <w:r w:rsidRPr="00936688">
                  <w:t>Sudjojono_Tjap_Go_Meh_1940.jpg</w:t>
                </w:r>
              </w:p>
              <w:p w14:paraId="30281577" w14:textId="77777777" w:rsidR="00936688" w:rsidRDefault="00936688" w:rsidP="00936688">
                <w:pPr>
                  <w:pStyle w:val="Caption"/>
                </w:pPr>
                <w:r>
                  <w:t xml:space="preserve">Figure </w:t>
                </w:r>
                <w:fldSimple w:instr=" SEQ Figure \* ARABIC ">
                  <w:r w:rsidR="00A25B9B">
                    <w:rPr>
                      <w:noProof/>
                    </w:rPr>
                    <w:t>1</w:t>
                  </w:r>
                </w:fldSimple>
                <w:r>
                  <w:t xml:space="preserve">: </w:t>
                </w:r>
                <w:proofErr w:type="spellStart"/>
                <w:r>
                  <w:t>Sudjojono</w:t>
                </w:r>
                <w:proofErr w:type="spellEnd"/>
                <w:r>
                  <w:t xml:space="preserve">, </w:t>
                </w:r>
                <w:proofErr w:type="spellStart"/>
                <w:r w:rsidRPr="00936688">
                  <w:rPr>
                    <w:i/>
                  </w:rPr>
                  <w:t>Tjap</w:t>
                </w:r>
                <w:proofErr w:type="spellEnd"/>
                <w:r w:rsidRPr="00936688">
                  <w:rPr>
                    <w:i/>
                  </w:rPr>
                  <w:t xml:space="preserve"> Go Meh</w:t>
                </w:r>
                <w:r>
                  <w:t xml:space="preserve"> (1940). Oil on canvas. 73 x 51 cm. </w:t>
                </w:r>
                <w:proofErr w:type="spellStart"/>
                <w:r>
                  <w:t>Galeri</w:t>
                </w:r>
                <w:proofErr w:type="spellEnd"/>
                <w:r>
                  <w:t xml:space="preserve"> </w:t>
                </w:r>
                <w:proofErr w:type="spellStart"/>
                <w:r>
                  <w:t>Nasional</w:t>
                </w:r>
                <w:proofErr w:type="spellEnd"/>
                <w:r>
                  <w:t xml:space="preserve"> </w:t>
                </w:r>
                <w:proofErr w:type="spellStart"/>
                <w:r>
                  <w:t>Indonesa</w:t>
                </w:r>
                <w:proofErr w:type="spellEnd"/>
                <w:r>
                  <w:t>.</w:t>
                </w:r>
              </w:p>
              <w:p w14:paraId="33B74C32" w14:textId="315214D0" w:rsidR="00936688" w:rsidRPr="00612077" w:rsidRDefault="00936688" w:rsidP="004F2C42">
                <w:r w:rsidRPr="00612077">
                  <w:t>The quest for an Indonesian identity that was both inalienably native and authentically modern was paramount in PERSAGI’s quest</w:t>
                </w:r>
                <w:r w:rsidR="005C724E">
                  <w:t>,</w:t>
                </w:r>
                <w:r w:rsidRPr="00612077">
                  <w:t xml:space="preserve"> as articulated by </w:t>
                </w:r>
                <w:proofErr w:type="spellStart"/>
                <w:r w:rsidRPr="00612077">
                  <w:t>Sudjojono</w:t>
                </w:r>
                <w:proofErr w:type="spellEnd"/>
                <w:r w:rsidRPr="00612077">
                  <w:t>. He called for artists to be truthful and courageous, regardless of public recognition. He emphasised the n</w:t>
                </w:r>
                <w:r w:rsidR="004F2C42">
                  <w:t>e</w:t>
                </w:r>
                <w:r w:rsidR="006B7B35">
                  <w:t xml:space="preserve">ed for artists to be aware of — </w:t>
                </w:r>
                <w:r w:rsidRPr="00612077">
                  <w:t>bu</w:t>
                </w:r>
                <w:r w:rsidR="006B7B35">
                  <w:t xml:space="preserve">t also immune to — </w:t>
                </w:r>
                <w:r w:rsidRPr="00612077">
                  <w:t xml:space="preserve">public expectations of what beauty consisted </w:t>
                </w:r>
                <w:r>
                  <w:t>of</w:t>
                </w:r>
                <w:r w:rsidRPr="00612077">
                  <w:t>, and to be steadfast in the pursuit of representing Indonesian reality as it appeared to the artist, rather than via Orientalist notions of how this reality ought to appear.</w:t>
                </w:r>
              </w:p>
              <w:p w14:paraId="19F2F62E" w14:textId="77777777" w:rsidR="00936688" w:rsidRPr="00612077" w:rsidRDefault="00936688" w:rsidP="004F2C42"/>
              <w:p w14:paraId="2373DD7E" w14:textId="1AF6558D" w:rsidR="00936688" w:rsidRPr="00612077" w:rsidRDefault="00936688" w:rsidP="004F2C42">
                <w:pPr>
                  <w:pStyle w:val="Heading1"/>
                  <w:outlineLvl w:val="0"/>
                </w:pPr>
                <w:r w:rsidRPr="00612077">
                  <w:t xml:space="preserve"> </w:t>
                </w:r>
                <w:r w:rsidR="004F2C42">
                  <w:t>PERSAGI Exhibitions and Institutional C</w:t>
                </w:r>
                <w:r w:rsidRPr="00612077">
                  <w:t>ontexts</w:t>
                </w:r>
              </w:p>
              <w:p w14:paraId="2F04DD80" w14:textId="55567EF7" w:rsidR="00936688" w:rsidRDefault="00936688" w:rsidP="004F2C42">
                <w:r w:rsidRPr="00612077">
                  <w:t xml:space="preserve">The artists of PERSAGI held their first exhibition in 1939 in a Batavia (now Jakarta) bookstore. Their application to exhibit at the </w:t>
                </w:r>
                <w:proofErr w:type="spellStart"/>
                <w:r w:rsidRPr="00612077">
                  <w:rPr>
                    <w:i/>
                  </w:rPr>
                  <w:t>Bataviasche</w:t>
                </w:r>
                <w:proofErr w:type="spellEnd"/>
                <w:r w:rsidRPr="00612077">
                  <w:rPr>
                    <w:i/>
                  </w:rPr>
                  <w:t xml:space="preserve"> </w:t>
                </w:r>
                <w:proofErr w:type="spellStart"/>
                <w:r w:rsidRPr="00612077">
                  <w:rPr>
                    <w:i/>
                  </w:rPr>
                  <w:t>Kunstkring</w:t>
                </w:r>
                <w:proofErr w:type="spellEnd"/>
                <w:r w:rsidRPr="00612077">
                  <w:t xml:space="preserve"> (Batavian Art Circle, a colonial building designed specifically as an art gallery) was turned down. However</w:t>
                </w:r>
                <w:r w:rsidR="004F2C42">
                  <w:t>,</w:t>
                </w:r>
                <w:r w:rsidRPr="00612077">
                  <w:t xml:space="preserve"> in 1941 PERSAGI artists were invited to put on their second exhibition at the </w:t>
                </w:r>
                <w:proofErr w:type="spellStart"/>
                <w:r w:rsidRPr="00612077">
                  <w:rPr>
                    <w:i/>
                  </w:rPr>
                  <w:t>Bataviasche</w:t>
                </w:r>
                <w:proofErr w:type="spellEnd"/>
                <w:r w:rsidRPr="00612077">
                  <w:rPr>
                    <w:i/>
                  </w:rPr>
                  <w:t xml:space="preserve"> </w:t>
                </w:r>
                <w:proofErr w:type="spellStart"/>
                <w:r w:rsidRPr="00612077">
                  <w:rPr>
                    <w:i/>
                  </w:rPr>
                  <w:t>Kunstkring</w:t>
                </w:r>
                <w:proofErr w:type="spellEnd"/>
                <w:r w:rsidRPr="00612077">
                  <w:t xml:space="preserve"> heretofore reserved for Dutch artists. This may be taken as evidence of the appreciation that the Dutch authorities governing the </w:t>
                </w:r>
                <w:proofErr w:type="spellStart"/>
                <w:r w:rsidRPr="00612077">
                  <w:rPr>
                    <w:i/>
                  </w:rPr>
                  <w:t>Kunstkring</w:t>
                </w:r>
                <w:proofErr w:type="spellEnd"/>
                <w:r w:rsidRPr="00612077">
                  <w:t xml:space="preserve"> had developed for the work of the native artists. Also implicit in this decision were the growing pressures the Dutch were feeling from rising nationalism in Indonesia, as well as the spread of Nazism in Europe</w:t>
                </w:r>
                <w:r w:rsidR="005C724E">
                  <w:t>,</w:t>
                </w:r>
                <w:r w:rsidRPr="00612077">
                  <w:t xml:space="preserve"> and the expansion of Japanese military domination in the Asia-Pacific.</w:t>
                </w:r>
              </w:p>
              <w:p w14:paraId="0365ED13" w14:textId="77777777" w:rsidR="00A25B9B" w:rsidRDefault="00A25B9B" w:rsidP="00936688"/>
              <w:p w14:paraId="1C52D382" w14:textId="0127FBF6" w:rsidR="00A25B9B" w:rsidRDefault="00A25B9B" w:rsidP="00A25B9B">
                <w:pPr>
                  <w:keepNext/>
                </w:pPr>
                <w:r>
                  <w:t xml:space="preserve">File: </w:t>
                </w:r>
                <w:r w:rsidRPr="00A25B9B">
                  <w:t>Agnus_Djaja_Making_up_1953.jpg</w:t>
                </w:r>
              </w:p>
              <w:p w14:paraId="75269777" w14:textId="52A04EFC" w:rsidR="00A25B9B" w:rsidRDefault="00A25B9B" w:rsidP="00A25B9B">
                <w:pPr>
                  <w:pStyle w:val="Caption"/>
                </w:pPr>
                <w:r>
                  <w:t xml:space="preserve">Figure </w:t>
                </w:r>
                <w:fldSimple w:instr=" SEQ Figure \* ARABIC ">
                  <w:r>
                    <w:rPr>
                      <w:noProof/>
                    </w:rPr>
                    <w:t>2</w:t>
                  </w:r>
                </w:fldSimple>
                <w:r>
                  <w:t xml:space="preserve">: </w:t>
                </w:r>
                <w:proofErr w:type="spellStart"/>
                <w:r>
                  <w:t>Agnus</w:t>
                </w:r>
                <w:proofErr w:type="spellEnd"/>
                <w:r>
                  <w:t xml:space="preserve"> </w:t>
                </w:r>
                <w:proofErr w:type="spellStart"/>
                <w:r>
                  <w:t>Djaja</w:t>
                </w:r>
                <w:proofErr w:type="spellEnd"/>
                <w:r>
                  <w:t xml:space="preserve">, </w:t>
                </w:r>
                <w:r w:rsidRPr="00A25B9B">
                  <w:rPr>
                    <w:i/>
                  </w:rPr>
                  <w:t>Making up</w:t>
                </w:r>
                <w:r>
                  <w:t xml:space="preserve"> (1953). Oil on canvas, 100 x 125 cm, </w:t>
                </w:r>
                <w:proofErr w:type="spellStart"/>
                <w:r>
                  <w:t>Galerie</w:t>
                </w:r>
                <w:proofErr w:type="spellEnd"/>
                <w:r>
                  <w:t xml:space="preserve"> </w:t>
                </w:r>
                <w:proofErr w:type="spellStart"/>
                <w:r>
                  <w:t>Nasionale</w:t>
                </w:r>
                <w:proofErr w:type="spellEnd"/>
                <w:r>
                  <w:t xml:space="preserve"> Indonesia.</w:t>
                </w:r>
              </w:p>
              <w:p w14:paraId="015695B0" w14:textId="57210FDF" w:rsidR="00A25B9B" w:rsidRPr="00612077" w:rsidRDefault="00A25B9B" w:rsidP="00A25B9B">
                <w:r w:rsidRPr="00612077">
                  <w:t>The artists of PERSAGI were largely self-taught or informally taught. The first formal art schools in Indonesia were founded in</w:t>
                </w:r>
                <w:r>
                  <w:t xml:space="preserve"> Bandung and Yogyakarta in 1950,</w:t>
                </w:r>
                <w:r w:rsidRPr="00612077">
                  <w:t xml:space="preserve"> after total independence was </w:t>
                </w:r>
                <w:r w:rsidRPr="00612077">
                  <w:lastRenderedPageBreak/>
                  <w:t>realised in 1949</w:t>
                </w:r>
                <w:r>
                  <w:t xml:space="preserve"> and</w:t>
                </w:r>
                <w:r w:rsidRPr="00612077">
                  <w:t xml:space="preserve"> more than a decade after PERSAGI came together. The Bandung school (now </w:t>
                </w:r>
                <w:proofErr w:type="spellStart"/>
                <w:r w:rsidR="005C724E">
                  <w:t>Fakultas</w:t>
                </w:r>
                <w:proofErr w:type="spellEnd"/>
                <w:r w:rsidR="005C724E">
                  <w:t xml:space="preserve"> </w:t>
                </w:r>
                <w:proofErr w:type="spellStart"/>
                <w:r w:rsidR="005C724E">
                  <w:t>Seni</w:t>
                </w:r>
                <w:proofErr w:type="spellEnd"/>
                <w:r w:rsidR="005C724E">
                  <w:t xml:space="preserve"> </w:t>
                </w:r>
                <w:proofErr w:type="spellStart"/>
                <w:r w:rsidR="005C724E">
                  <w:t>Rupa</w:t>
                </w:r>
                <w:proofErr w:type="spellEnd"/>
                <w:r w:rsidR="005C724E">
                  <w:t xml:space="preserve"> </w:t>
                </w:r>
                <w:proofErr w:type="spellStart"/>
                <w:r w:rsidR="005C724E">
                  <w:t>dan</w:t>
                </w:r>
                <w:proofErr w:type="spellEnd"/>
                <w:r w:rsidR="005C724E">
                  <w:t xml:space="preserve"> </w:t>
                </w:r>
                <w:proofErr w:type="spellStart"/>
                <w:r w:rsidR="005C724E">
                  <w:t>Desain</w:t>
                </w:r>
                <w:proofErr w:type="spellEnd"/>
                <w:r w:rsidR="005C724E">
                  <w:t xml:space="preserve"> [</w:t>
                </w:r>
                <w:r w:rsidRPr="00612077">
                  <w:t>Faculty of Fine Art and Design</w:t>
                </w:r>
                <w:r w:rsidR="005C724E">
                  <w:t>]</w:t>
                </w:r>
                <w:r w:rsidRPr="00612077">
                  <w:t xml:space="preserve">) at </w:t>
                </w:r>
                <w:r w:rsidR="004135E5">
                  <w:t xml:space="preserve">the </w:t>
                </w:r>
                <w:proofErr w:type="spellStart"/>
                <w:r w:rsidR="004135E5">
                  <w:t>Institut</w:t>
                </w:r>
                <w:proofErr w:type="spellEnd"/>
                <w:r w:rsidR="004135E5">
                  <w:t xml:space="preserve"> </w:t>
                </w:r>
                <w:proofErr w:type="spellStart"/>
                <w:r w:rsidR="004135E5">
                  <w:t>Teknologi</w:t>
                </w:r>
                <w:proofErr w:type="spellEnd"/>
                <w:r w:rsidR="004135E5">
                  <w:t xml:space="preserve"> Bandung [Bandung Institute of Technology]</w:t>
                </w:r>
                <w:r w:rsidRPr="00612077">
                  <w:t xml:space="preserve"> was long associa</w:t>
                </w:r>
                <w:r>
                  <w:t>ted with formalism, tending to c</w:t>
                </w:r>
                <w:r w:rsidRPr="00612077">
                  <w:t>ubist and abstract art. The Yogyakarta school</w:t>
                </w:r>
                <w:r>
                  <w:t xml:space="preserve"> (</w:t>
                </w:r>
                <w:proofErr w:type="spellStart"/>
                <w:r>
                  <w:t>Akademi</w:t>
                </w:r>
                <w:proofErr w:type="spellEnd"/>
                <w:r>
                  <w:t xml:space="preserve"> </w:t>
                </w:r>
                <w:proofErr w:type="spellStart"/>
                <w:r>
                  <w:t>Seni</w:t>
                </w:r>
                <w:proofErr w:type="spellEnd"/>
                <w:r>
                  <w:t xml:space="preserve"> </w:t>
                </w:r>
                <w:proofErr w:type="spellStart"/>
                <w:r>
                  <w:t>Rupa</w:t>
                </w:r>
                <w:proofErr w:type="spellEnd"/>
                <w:r>
                  <w:t xml:space="preserve"> Indonesia) [Indonesian Academy of Fine Arts]</w:t>
                </w:r>
                <w:r w:rsidRPr="00612077">
                  <w:t xml:space="preserve">, </w:t>
                </w:r>
                <w:r>
                  <w:t xml:space="preserve">now </w:t>
                </w:r>
                <w:proofErr w:type="spellStart"/>
                <w:r>
                  <w:t>Institut</w:t>
                </w:r>
                <w:proofErr w:type="spellEnd"/>
                <w:r>
                  <w:t xml:space="preserve"> </w:t>
                </w:r>
                <w:proofErr w:type="spellStart"/>
                <w:r>
                  <w:t>Seni</w:t>
                </w:r>
                <w:proofErr w:type="spellEnd"/>
                <w:r>
                  <w:t xml:space="preserve"> Indonesia [Art Institute of Indonesia],</w:t>
                </w:r>
                <w:r w:rsidRPr="00612077">
                  <w:t xml:space="preserve"> was more closely associated with Expressionism, magic realism</w:t>
                </w:r>
                <w:r>
                  <w:t>,</w:t>
                </w:r>
                <w:r w:rsidRPr="00612077">
                  <w:t xml:space="preserve"> and Surrealism, all of which allowed a firmer relationship with lived experience than the formalism of the Bandung school.</w:t>
                </w:r>
              </w:p>
              <w:p w14:paraId="71B94365" w14:textId="77777777" w:rsidR="00A25B9B" w:rsidRPr="00612077" w:rsidRDefault="00A25B9B" w:rsidP="00A25B9B"/>
              <w:p w14:paraId="3009BBC6" w14:textId="5E979F0A" w:rsidR="00A25B9B" w:rsidRPr="00612077" w:rsidRDefault="00A25B9B" w:rsidP="00A25B9B">
                <w:pPr>
                  <w:pStyle w:val="Heading1"/>
                  <w:outlineLvl w:val="0"/>
                </w:pPr>
                <w:r>
                  <w:t>Japanese Occupation and the E</w:t>
                </w:r>
                <w:r w:rsidRPr="00612077">
                  <w:t>nd of PERSAGI</w:t>
                </w:r>
              </w:p>
              <w:p w14:paraId="1A9FF574" w14:textId="40AC2C57" w:rsidR="003F0D73" w:rsidRPr="00936688" w:rsidRDefault="00A25B9B" w:rsidP="00936688">
                <w:r w:rsidRPr="00612077">
                  <w:t xml:space="preserve">PERSAGI was effectively terminated with the Japanese occupation of Indonesia in 1942. Several of its members joined the </w:t>
                </w:r>
                <w:proofErr w:type="spellStart"/>
                <w:r w:rsidRPr="00612077">
                  <w:rPr>
                    <w:i/>
                  </w:rPr>
                  <w:t>Keimin</w:t>
                </w:r>
                <w:proofErr w:type="spellEnd"/>
                <w:r w:rsidRPr="00612077">
                  <w:rPr>
                    <w:i/>
                  </w:rPr>
                  <w:t xml:space="preserve"> Bunka </w:t>
                </w:r>
                <w:proofErr w:type="spellStart"/>
                <w:r w:rsidRPr="00612077">
                  <w:rPr>
                    <w:i/>
                  </w:rPr>
                  <w:t>Shidosho</w:t>
                </w:r>
                <w:proofErr w:type="spellEnd"/>
                <w:r w:rsidRPr="00612077">
                  <w:rPr>
                    <w:i/>
                  </w:rPr>
                  <w:t xml:space="preserve"> </w:t>
                </w:r>
                <w:r w:rsidRPr="00A25B9B">
                  <w:t>(KBS)</w:t>
                </w:r>
                <w:r w:rsidRPr="00612077">
                  <w:t xml:space="preserve">, a Japanese cultural and propaganda organisation founded in 1943 with branches in several parts of Indonesia. </w:t>
                </w:r>
                <w:r>
                  <w:t xml:space="preserve">The mission of </w:t>
                </w:r>
                <w:r w:rsidRPr="00612077">
                  <w:rPr>
                    <w:i/>
                  </w:rPr>
                  <w:t>KBS</w:t>
                </w:r>
                <w:r>
                  <w:t xml:space="preserve"> </w:t>
                </w:r>
                <w:r w:rsidRPr="00612077">
                  <w:t>was to enlighten and educate the people through the arts. In addition to fine art, it supported literature, music</w:t>
                </w:r>
                <w:r>
                  <w:t>,</w:t>
                </w:r>
                <w:r w:rsidRPr="00612077">
                  <w:t xml:space="preserve"> and theatre. There is some continuity of concerns from PERSAGI to </w:t>
                </w:r>
                <w:r w:rsidRPr="00A25B9B">
                  <w:t>KBS,</w:t>
                </w:r>
                <w:r w:rsidRPr="00612077">
                  <w:t xml:space="preserve"> given that the Japanese vision of a Greater East Asia Co-prosperity Sphere made a claim to empowering colonised parts of Asia to gain a greater sense of identity. Over some two years of existence, </w:t>
                </w:r>
                <w:r w:rsidRPr="00A25B9B">
                  <w:t>KBS</w:t>
                </w:r>
                <w:r w:rsidRPr="00612077">
                  <w:rPr>
                    <w:i/>
                  </w:rPr>
                  <w:t xml:space="preserve"> </w:t>
                </w:r>
                <w:r w:rsidRPr="00612077">
                  <w:t>organised about a dozen exhibitions of Indonesian and Japanese artists in Jakarta, Malang, Solo</w:t>
                </w:r>
                <w:r>
                  <w:t>,</w:t>
                </w:r>
                <w:r w:rsidRPr="00612077">
                  <w:t xml:space="preserve"> and Bandung.</w:t>
                </w:r>
              </w:p>
            </w:tc>
          </w:sdtContent>
        </w:sdt>
      </w:tr>
      <w:tr w:rsidR="003235A7" w14:paraId="32FC82C5" w14:textId="77777777" w:rsidTr="003235A7">
        <w:tc>
          <w:tcPr>
            <w:tcW w:w="9016" w:type="dxa"/>
          </w:tcPr>
          <w:p w14:paraId="36FEB931"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0E2ABAF3" w14:textId="77777777" w:rsidR="004135E5" w:rsidRDefault="004135E5" w:rsidP="004135E5">
                <w:sdt>
                  <w:sdtPr>
                    <w:id w:val="-1573267667"/>
                    <w:citation/>
                  </w:sdtPr>
                  <w:sdtContent>
                    <w:r>
                      <w:fldChar w:fldCharType="begin"/>
                    </w:r>
                    <w:r>
                      <w:rPr>
                        <w:lang w:val="en-US"/>
                      </w:rPr>
                      <w:instrText xml:space="preserve"> CITATION Hol67 \l 1033 </w:instrText>
                    </w:r>
                    <w:r>
                      <w:fldChar w:fldCharType="separate"/>
                    </w:r>
                    <w:r>
                      <w:rPr>
                        <w:noProof/>
                        <w:lang w:val="en-US"/>
                      </w:rPr>
                      <w:t xml:space="preserve"> (Holt)</w:t>
                    </w:r>
                    <w:r>
                      <w:fldChar w:fldCharType="end"/>
                    </w:r>
                  </w:sdtContent>
                </w:sdt>
              </w:p>
              <w:p w14:paraId="1852A26B" w14:textId="77777777" w:rsidR="004135E5" w:rsidRDefault="004135E5" w:rsidP="004135E5"/>
              <w:p w14:paraId="352DA7CE" w14:textId="77777777" w:rsidR="004135E5" w:rsidRDefault="004135E5" w:rsidP="004135E5">
                <w:sdt>
                  <w:sdtPr>
                    <w:id w:val="-1285488534"/>
                    <w:citation/>
                  </w:sdtPr>
                  <w:sdtContent>
                    <w:r>
                      <w:fldChar w:fldCharType="begin"/>
                    </w:r>
                    <w:r>
                      <w:rPr>
                        <w:lang w:val="en-US"/>
                      </w:rPr>
                      <w:instrText xml:space="preserve"> CITATION Ind \l 1033 </w:instrText>
                    </w:r>
                    <w:r>
                      <w:fldChar w:fldCharType="separate"/>
                    </w:r>
                    <w:r>
                      <w:rPr>
                        <w:noProof/>
                        <w:lang w:val="en-US"/>
                      </w:rPr>
                      <w:t>(Indonesian Visual Art Archive)</w:t>
                    </w:r>
                    <w:r>
                      <w:fldChar w:fldCharType="end"/>
                    </w:r>
                  </w:sdtContent>
                </w:sdt>
              </w:p>
            </w:sdtContent>
          </w:sdt>
          <w:p w14:paraId="1659CD6E" w14:textId="77777777" w:rsidR="004135E5" w:rsidRDefault="004135E5" w:rsidP="008A5B87"/>
          <w:p w14:paraId="65135DA5" w14:textId="418A669A" w:rsidR="003235A7" w:rsidRDefault="006B7B35" w:rsidP="000651D6">
            <w:sdt>
              <w:sdtPr>
                <w:id w:val="801967377"/>
                <w:citation/>
              </w:sdtPr>
              <w:sdtContent>
                <w:r w:rsidR="000651D6">
                  <w:fldChar w:fldCharType="begin"/>
                </w:r>
                <w:r w:rsidR="000651D6">
                  <w:rPr>
                    <w:lang w:val="en-US"/>
                  </w:rPr>
                  <w:instrText xml:space="preserve">CITATION Mod90 \l 1033 </w:instrText>
                </w:r>
                <w:r w:rsidR="000651D6">
                  <w:fldChar w:fldCharType="separate"/>
                </w:r>
                <w:r w:rsidR="000651D6">
                  <w:rPr>
                    <w:noProof/>
                    <w:lang w:val="en-US"/>
                  </w:rPr>
                  <w:t>(Modern Indonesian Art: Three Generations of Tradition and Change)</w:t>
                </w:r>
                <w:r w:rsidR="000651D6">
                  <w:fldChar w:fldCharType="end"/>
                </w:r>
              </w:sdtContent>
            </w:sdt>
          </w:p>
        </w:tc>
      </w:tr>
    </w:tbl>
    <w:p w14:paraId="1C3194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B2617" w14:textId="77777777" w:rsidR="006B7B35" w:rsidRDefault="006B7B35" w:rsidP="007A0D55">
      <w:pPr>
        <w:spacing w:after="0" w:line="240" w:lineRule="auto"/>
      </w:pPr>
      <w:r>
        <w:separator/>
      </w:r>
    </w:p>
  </w:endnote>
  <w:endnote w:type="continuationSeparator" w:id="0">
    <w:p w14:paraId="268CF9B5" w14:textId="77777777" w:rsidR="006B7B35" w:rsidRDefault="006B7B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4C479" w14:textId="77777777" w:rsidR="006B7B35" w:rsidRDefault="006B7B35" w:rsidP="007A0D55">
      <w:pPr>
        <w:spacing w:after="0" w:line="240" w:lineRule="auto"/>
      </w:pPr>
      <w:r>
        <w:separator/>
      </w:r>
    </w:p>
  </w:footnote>
  <w:footnote w:type="continuationSeparator" w:id="0">
    <w:p w14:paraId="273B0E10" w14:textId="77777777" w:rsidR="006B7B35" w:rsidRDefault="006B7B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E36BA" w14:textId="77777777" w:rsidR="006B7B35" w:rsidRDefault="006B7B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7633E5" w14:textId="77777777" w:rsidR="006B7B35" w:rsidRDefault="006B7B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9B"/>
    <w:rsid w:val="00032559"/>
    <w:rsid w:val="00052040"/>
    <w:rsid w:val="000651D6"/>
    <w:rsid w:val="0008242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35E5"/>
    <w:rsid w:val="00462DBE"/>
    <w:rsid w:val="00464699"/>
    <w:rsid w:val="00483379"/>
    <w:rsid w:val="00487BC5"/>
    <w:rsid w:val="00496888"/>
    <w:rsid w:val="004A7476"/>
    <w:rsid w:val="004E5896"/>
    <w:rsid w:val="004F2C42"/>
    <w:rsid w:val="00513EE6"/>
    <w:rsid w:val="00534F8F"/>
    <w:rsid w:val="00590035"/>
    <w:rsid w:val="005B177E"/>
    <w:rsid w:val="005B3921"/>
    <w:rsid w:val="005C724E"/>
    <w:rsid w:val="005D6F9B"/>
    <w:rsid w:val="005F26D7"/>
    <w:rsid w:val="005F5450"/>
    <w:rsid w:val="006B7B35"/>
    <w:rsid w:val="006D0412"/>
    <w:rsid w:val="007411B9"/>
    <w:rsid w:val="007520A2"/>
    <w:rsid w:val="00780D95"/>
    <w:rsid w:val="00780DC7"/>
    <w:rsid w:val="007A0D55"/>
    <w:rsid w:val="007B3377"/>
    <w:rsid w:val="007E5F44"/>
    <w:rsid w:val="00821DE3"/>
    <w:rsid w:val="00846CE1"/>
    <w:rsid w:val="00876820"/>
    <w:rsid w:val="008A5B87"/>
    <w:rsid w:val="00922950"/>
    <w:rsid w:val="00936688"/>
    <w:rsid w:val="009A7264"/>
    <w:rsid w:val="009D1606"/>
    <w:rsid w:val="009E18A1"/>
    <w:rsid w:val="009E73D7"/>
    <w:rsid w:val="00A25B9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946"/>
    <w:rsid w:val="00CC586D"/>
    <w:rsid w:val="00CF1542"/>
    <w:rsid w:val="00CF3EC5"/>
    <w:rsid w:val="00D656DA"/>
    <w:rsid w:val="00D83300"/>
    <w:rsid w:val="00DC6B48"/>
    <w:rsid w:val="00DF01B0"/>
    <w:rsid w:val="00E85A05"/>
    <w:rsid w:val="00E95829"/>
    <w:rsid w:val="00EA606C"/>
    <w:rsid w:val="00EB0C8C"/>
    <w:rsid w:val="00EB51FD"/>
    <w:rsid w:val="00EB77DB"/>
    <w:rsid w:val="00ED0945"/>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6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F9B"/>
    <w:rPr>
      <w:rFonts w:ascii="Lucida Grande" w:hAnsi="Lucida Grande" w:cs="Lucida Grande"/>
      <w:sz w:val="18"/>
      <w:szCs w:val="18"/>
    </w:rPr>
  </w:style>
  <w:style w:type="paragraph" w:styleId="Caption">
    <w:name w:val="caption"/>
    <w:basedOn w:val="Normal"/>
    <w:next w:val="Normal"/>
    <w:uiPriority w:val="35"/>
    <w:semiHidden/>
    <w:qFormat/>
    <w:rsid w:val="0093668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6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F9B"/>
    <w:rPr>
      <w:rFonts w:ascii="Lucida Grande" w:hAnsi="Lucida Grande" w:cs="Lucida Grande"/>
      <w:sz w:val="18"/>
      <w:szCs w:val="18"/>
    </w:rPr>
  </w:style>
  <w:style w:type="paragraph" w:styleId="Caption">
    <w:name w:val="caption"/>
    <w:basedOn w:val="Normal"/>
    <w:next w:val="Normal"/>
    <w:uiPriority w:val="35"/>
    <w:semiHidden/>
    <w:qFormat/>
    <w:rsid w:val="0093668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67F636E5B94441B33438F6346C6AD1"/>
        <w:category>
          <w:name w:val="General"/>
          <w:gallery w:val="placeholder"/>
        </w:category>
        <w:types>
          <w:type w:val="bbPlcHdr"/>
        </w:types>
        <w:behaviors>
          <w:behavior w:val="content"/>
        </w:behaviors>
        <w:guid w:val="{B9B27A7E-892B-C846-888F-2DC2595ECD70}"/>
      </w:docPartPr>
      <w:docPartBody>
        <w:p w:rsidR="002E5960" w:rsidRDefault="002E5960">
          <w:pPr>
            <w:pStyle w:val="AF67F636E5B94441B33438F6346C6AD1"/>
          </w:pPr>
          <w:r w:rsidRPr="00CC586D">
            <w:rPr>
              <w:rStyle w:val="PlaceholderText"/>
              <w:b/>
              <w:color w:val="FFFFFF" w:themeColor="background1"/>
            </w:rPr>
            <w:t>[Salutation]</w:t>
          </w:r>
        </w:p>
      </w:docPartBody>
    </w:docPart>
    <w:docPart>
      <w:docPartPr>
        <w:name w:val="5120A2A2D3EE6147A56023460F5666C6"/>
        <w:category>
          <w:name w:val="General"/>
          <w:gallery w:val="placeholder"/>
        </w:category>
        <w:types>
          <w:type w:val="bbPlcHdr"/>
        </w:types>
        <w:behaviors>
          <w:behavior w:val="content"/>
        </w:behaviors>
        <w:guid w:val="{EC174B81-5974-B940-A471-0CD7E6162827}"/>
      </w:docPartPr>
      <w:docPartBody>
        <w:p w:rsidR="002E5960" w:rsidRDefault="002E5960">
          <w:pPr>
            <w:pStyle w:val="5120A2A2D3EE6147A56023460F5666C6"/>
          </w:pPr>
          <w:r>
            <w:rPr>
              <w:rStyle w:val="PlaceholderText"/>
            </w:rPr>
            <w:t>[First name]</w:t>
          </w:r>
        </w:p>
      </w:docPartBody>
    </w:docPart>
    <w:docPart>
      <w:docPartPr>
        <w:name w:val="651457D932237C4888FF9B0850D08204"/>
        <w:category>
          <w:name w:val="General"/>
          <w:gallery w:val="placeholder"/>
        </w:category>
        <w:types>
          <w:type w:val="bbPlcHdr"/>
        </w:types>
        <w:behaviors>
          <w:behavior w:val="content"/>
        </w:behaviors>
        <w:guid w:val="{5D5E5D7E-022C-984B-A2B0-799CF148A768}"/>
      </w:docPartPr>
      <w:docPartBody>
        <w:p w:rsidR="002E5960" w:rsidRDefault="002E5960">
          <w:pPr>
            <w:pStyle w:val="651457D932237C4888FF9B0850D08204"/>
          </w:pPr>
          <w:r>
            <w:rPr>
              <w:rStyle w:val="PlaceholderText"/>
            </w:rPr>
            <w:t>[Middle name]</w:t>
          </w:r>
        </w:p>
      </w:docPartBody>
    </w:docPart>
    <w:docPart>
      <w:docPartPr>
        <w:name w:val="C33108B20257F0499AF876439AADA1D5"/>
        <w:category>
          <w:name w:val="General"/>
          <w:gallery w:val="placeholder"/>
        </w:category>
        <w:types>
          <w:type w:val="bbPlcHdr"/>
        </w:types>
        <w:behaviors>
          <w:behavior w:val="content"/>
        </w:behaviors>
        <w:guid w:val="{689BC6CE-07F8-7E49-9F53-3A40F4D51217}"/>
      </w:docPartPr>
      <w:docPartBody>
        <w:p w:rsidR="002E5960" w:rsidRDefault="002E5960">
          <w:pPr>
            <w:pStyle w:val="C33108B20257F0499AF876439AADA1D5"/>
          </w:pPr>
          <w:r>
            <w:rPr>
              <w:rStyle w:val="PlaceholderText"/>
            </w:rPr>
            <w:t>[Last name]</w:t>
          </w:r>
        </w:p>
      </w:docPartBody>
    </w:docPart>
    <w:docPart>
      <w:docPartPr>
        <w:name w:val="4905A138A06CCE4B8220FCC9448F380F"/>
        <w:category>
          <w:name w:val="General"/>
          <w:gallery w:val="placeholder"/>
        </w:category>
        <w:types>
          <w:type w:val="bbPlcHdr"/>
        </w:types>
        <w:behaviors>
          <w:behavior w:val="content"/>
        </w:behaviors>
        <w:guid w:val="{8EE88B9D-D08F-E447-BE81-7CE3317E3374}"/>
      </w:docPartPr>
      <w:docPartBody>
        <w:p w:rsidR="002E5960" w:rsidRDefault="002E5960">
          <w:pPr>
            <w:pStyle w:val="4905A138A06CCE4B8220FCC9448F380F"/>
          </w:pPr>
          <w:r>
            <w:rPr>
              <w:rStyle w:val="PlaceholderText"/>
            </w:rPr>
            <w:t>[Enter your biography]</w:t>
          </w:r>
        </w:p>
      </w:docPartBody>
    </w:docPart>
    <w:docPart>
      <w:docPartPr>
        <w:name w:val="F3040FC28C05B04C889F949190B14180"/>
        <w:category>
          <w:name w:val="General"/>
          <w:gallery w:val="placeholder"/>
        </w:category>
        <w:types>
          <w:type w:val="bbPlcHdr"/>
        </w:types>
        <w:behaviors>
          <w:behavior w:val="content"/>
        </w:behaviors>
        <w:guid w:val="{F5A1DD2F-76AF-D249-ACB6-AC531D7FFB1E}"/>
      </w:docPartPr>
      <w:docPartBody>
        <w:p w:rsidR="002E5960" w:rsidRDefault="002E5960">
          <w:pPr>
            <w:pStyle w:val="F3040FC28C05B04C889F949190B14180"/>
          </w:pPr>
          <w:r>
            <w:rPr>
              <w:rStyle w:val="PlaceholderText"/>
            </w:rPr>
            <w:t>[Enter the institution with which you are affiliated]</w:t>
          </w:r>
        </w:p>
      </w:docPartBody>
    </w:docPart>
    <w:docPart>
      <w:docPartPr>
        <w:name w:val="4160132AA1FD3945A613F1D1A0143174"/>
        <w:category>
          <w:name w:val="General"/>
          <w:gallery w:val="placeholder"/>
        </w:category>
        <w:types>
          <w:type w:val="bbPlcHdr"/>
        </w:types>
        <w:behaviors>
          <w:behavior w:val="content"/>
        </w:behaviors>
        <w:guid w:val="{241528D3-5FEB-844C-8EEF-379D1D581385}"/>
      </w:docPartPr>
      <w:docPartBody>
        <w:p w:rsidR="002E5960" w:rsidRDefault="002E5960">
          <w:pPr>
            <w:pStyle w:val="4160132AA1FD3945A613F1D1A0143174"/>
          </w:pPr>
          <w:r w:rsidRPr="00EF74F7">
            <w:rPr>
              <w:b/>
              <w:color w:val="808080" w:themeColor="background1" w:themeShade="80"/>
            </w:rPr>
            <w:t>[Enter the headword for your article]</w:t>
          </w:r>
        </w:p>
      </w:docPartBody>
    </w:docPart>
    <w:docPart>
      <w:docPartPr>
        <w:name w:val="0DF3091E2B77DB48AA68A06F37A20E50"/>
        <w:category>
          <w:name w:val="General"/>
          <w:gallery w:val="placeholder"/>
        </w:category>
        <w:types>
          <w:type w:val="bbPlcHdr"/>
        </w:types>
        <w:behaviors>
          <w:behavior w:val="content"/>
        </w:behaviors>
        <w:guid w:val="{F4A5779A-D243-804B-9C4C-7F8A1087648E}"/>
      </w:docPartPr>
      <w:docPartBody>
        <w:p w:rsidR="002E5960" w:rsidRDefault="002E5960">
          <w:pPr>
            <w:pStyle w:val="0DF3091E2B77DB48AA68A06F37A20E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E6CBF8BFBE2A4D85B4F6E97B39320F"/>
        <w:category>
          <w:name w:val="General"/>
          <w:gallery w:val="placeholder"/>
        </w:category>
        <w:types>
          <w:type w:val="bbPlcHdr"/>
        </w:types>
        <w:behaviors>
          <w:behavior w:val="content"/>
        </w:behaviors>
        <w:guid w:val="{CE60216F-50E3-194A-AA91-D1770860BE41}"/>
      </w:docPartPr>
      <w:docPartBody>
        <w:p w:rsidR="002E5960" w:rsidRDefault="002E5960">
          <w:pPr>
            <w:pStyle w:val="47E6CBF8BFBE2A4D85B4F6E97B3932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D666457BE57846894078DFAAF7F053"/>
        <w:category>
          <w:name w:val="General"/>
          <w:gallery w:val="placeholder"/>
        </w:category>
        <w:types>
          <w:type w:val="bbPlcHdr"/>
        </w:types>
        <w:behaviors>
          <w:behavior w:val="content"/>
        </w:behaviors>
        <w:guid w:val="{0D6DFFD3-B9F7-3846-B119-BADE28240005}"/>
      </w:docPartPr>
      <w:docPartBody>
        <w:p w:rsidR="002E5960" w:rsidRDefault="002E5960">
          <w:pPr>
            <w:pStyle w:val="72D666457BE57846894078DFAAF7F05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60"/>
    <w:rsid w:val="002E5960"/>
    <w:rsid w:val="00956050"/>
    <w:rsid w:val="00F440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67F636E5B94441B33438F6346C6AD1">
    <w:name w:val="AF67F636E5B94441B33438F6346C6AD1"/>
  </w:style>
  <w:style w:type="paragraph" w:customStyle="1" w:styleId="5120A2A2D3EE6147A56023460F5666C6">
    <w:name w:val="5120A2A2D3EE6147A56023460F5666C6"/>
  </w:style>
  <w:style w:type="paragraph" w:customStyle="1" w:styleId="651457D932237C4888FF9B0850D08204">
    <w:name w:val="651457D932237C4888FF9B0850D08204"/>
  </w:style>
  <w:style w:type="paragraph" w:customStyle="1" w:styleId="C33108B20257F0499AF876439AADA1D5">
    <w:name w:val="C33108B20257F0499AF876439AADA1D5"/>
  </w:style>
  <w:style w:type="paragraph" w:customStyle="1" w:styleId="4905A138A06CCE4B8220FCC9448F380F">
    <w:name w:val="4905A138A06CCE4B8220FCC9448F380F"/>
  </w:style>
  <w:style w:type="paragraph" w:customStyle="1" w:styleId="F3040FC28C05B04C889F949190B14180">
    <w:name w:val="F3040FC28C05B04C889F949190B14180"/>
  </w:style>
  <w:style w:type="paragraph" w:customStyle="1" w:styleId="4160132AA1FD3945A613F1D1A0143174">
    <w:name w:val="4160132AA1FD3945A613F1D1A0143174"/>
  </w:style>
  <w:style w:type="paragraph" w:customStyle="1" w:styleId="0DF3091E2B77DB48AA68A06F37A20E50">
    <w:name w:val="0DF3091E2B77DB48AA68A06F37A20E50"/>
  </w:style>
  <w:style w:type="paragraph" w:customStyle="1" w:styleId="47E6CBF8BFBE2A4D85B4F6E97B39320F">
    <w:name w:val="47E6CBF8BFBE2A4D85B4F6E97B39320F"/>
  </w:style>
  <w:style w:type="paragraph" w:customStyle="1" w:styleId="72D666457BE57846894078DFAAF7F053">
    <w:name w:val="72D666457BE57846894078DFAAF7F053"/>
  </w:style>
  <w:style w:type="paragraph" w:customStyle="1" w:styleId="6288F8B23E0F8842AA7A5FF7F2D267D9">
    <w:name w:val="6288F8B23E0F8842AA7A5FF7F2D267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67F636E5B94441B33438F6346C6AD1">
    <w:name w:val="AF67F636E5B94441B33438F6346C6AD1"/>
  </w:style>
  <w:style w:type="paragraph" w:customStyle="1" w:styleId="5120A2A2D3EE6147A56023460F5666C6">
    <w:name w:val="5120A2A2D3EE6147A56023460F5666C6"/>
  </w:style>
  <w:style w:type="paragraph" w:customStyle="1" w:styleId="651457D932237C4888FF9B0850D08204">
    <w:name w:val="651457D932237C4888FF9B0850D08204"/>
  </w:style>
  <w:style w:type="paragraph" w:customStyle="1" w:styleId="C33108B20257F0499AF876439AADA1D5">
    <w:name w:val="C33108B20257F0499AF876439AADA1D5"/>
  </w:style>
  <w:style w:type="paragraph" w:customStyle="1" w:styleId="4905A138A06CCE4B8220FCC9448F380F">
    <w:name w:val="4905A138A06CCE4B8220FCC9448F380F"/>
  </w:style>
  <w:style w:type="paragraph" w:customStyle="1" w:styleId="F3040FC28C05B04C889F949190B14180">
    <w:name w:val="F3040FC28C05B04C889F949190B14180"/>
  </w:style>
  <w:style w:type="paragraph" w:customStyle="1" w:styleId="4160132AA1FD3945A613F1D1A0143174">
    <w:name w:val="4160132AA1FD3945A613F1D1A0143174"/>
  </w:style>
  <w:style w:type="paragraph" w:customStyle="1" w:styleId="0DF3091E2B77DB48AA68A06F37A20E50">
    <w:name w:val="0DF3091E2B77DB48AA68A06F37A20E50"/>
  </w:style>
  <w:style w:type="paragraph" w:customStyle="1" w:styleId="47E6CBF8BFBE2A4D85B4F6E97B39320F">
    <w:name w:val="47E6CBF8BFBE2A4D85B4F6E97B39320F"/>
  </w:style>
  <w:style w:type="paragraph" w:customStyle="1" w:styleId="72D666457BE57846894078DFAAF7F053">
    <w:name w:val="72D666457BE57846894078DFAAF7F053"/>
  </w:style>
  <w:style w:type="paragraph" w:customStyle="1" w:styleId="6288F8B23E0F8842AA7A5FF7F2D267D9">
    <w:name w:val="6288F8B23E0F8842AA7A5FF7F2D26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Hol67</b:Tag>
    <b:SourceType>Book</b:SourceType>
    <b:Guid>{23F6F73F-8E27-CF46-A456-E14B9B1155F8}</b:Guid>
    <b:Title>Art in Indonesia: Continuities and Change</b:Title>
    <b:Year>1967</b:Year>
    <b:Author>
      <b:Author>
        <b:NameList>
          <b:Person>
            <b:Last>Holt</b:Last>
            <b:First>Claire</b:First>
          </b:Person>
        </b:NameList>
      </b:Author>
    </b:Author>
    <b:City>Ithaca</b:City>
    <b:Publisher>Cornell UP</b:Publisher>
    <b:RefOrder>1</b:RefOrder>
  </b:Source>
  <b:Source>
    <b:Tag>Mod90</b:Tag>
    <b:SourceType>Book</b:SourceType>
    <b:Guid>{E8D27B22-DFA8-1E4E-8AE5-B02784A25718}</b:Guid>
    <b:Author>
      <b:Author>
        <b:NameList>
          <b:Person>
            <b:Last>Modern Indonesian Art: Three Generations of Tradition and Change</b:Last>
            <b:First>1945-1990.</b:First>
          </b:Person>
        </b:NameList>
      </b:Author>
      <b:Editor>
        <b:NameList>
          <b:Person>
            <b:Last>Fischer</b:Last>
            <b:First>Joseph</b:First>
          </b:Person>
        </b:NameList>
      </b:Editor>
    </b:Author>
    <b:City>Jakarta and New York</b:City>
    <b:Publisher>Panitia Pameran KIAS and Festival of Indonesia</b:Publisher>
    <b:Year>1990</b:Year>
    <b:RefOrder>3</b:RefOrder>
  </b:Source>
  <b:Source>
    <b:Tag>Ind</b:Tag>
    <b:SourceType>DocumentFromInternetSite</b:SourceType>
    <b:Guid>{36E735E1-1327-6B49-AE3A-EEC7ACA3D372}</b:Guid>
    <b:Title>Indonesian Visual Art Archive</b:Title>
    <b:URL>http://archive.ivaa-online.org/files/uploads/texts/Untuk%20Lecture%20FAAM%20english.pdf</b:URL>
    <b:RefOrder>2</b:RefOrder>
  </b:Source>
</b:Sources>
</file>

<file path=customXml/itemProps1.xml><?xml version="1.0" encoding="utf-8"?>
<ds:datastoreItem xmlns:ds="http://schemas.openxmlformats.org/officeDocument/2006/customXml" ds:itemID="{5912537D-4DAB-1945-8CDF-F2AD0F15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3</Pages>
  <Words>1278</Words>
  <Characters>7416</Characters>
  <Application>Microsoft Macintosh Word</Application>
  <DocSecurity>0</DocSecurity>
  <Lines>151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10</cp:revision>
  <dcterms:created xsi:type="dcterms:W3CDTF">2015-02-05T06:17:00Z</dcterms:created>
  <dcterms:modified xsi:type="dcterms:W3CDTF">2015-02-16T21:20:00Z</dcterms:modified>
</cp:coreProperties>
</file>