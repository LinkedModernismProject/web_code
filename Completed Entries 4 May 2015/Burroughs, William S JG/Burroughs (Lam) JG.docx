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00B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8E6999" w14:textId="77777777" w:rsidR="00B574C9" w:rsidRPr="00CC586D" w:rsidRDefault="00B574C9" w:rsidP="0081485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B75DBF0" w14:textId="77777777" w:rsidR="00B574C9" w:rsidRPr="00CC586D" w:rsidRDefault="00B574C9" w:rsidP="0081485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14:paraId="6383595B" w14:textId="77777777" w:rsidR="00B574C9" w:rsidRDefault="00A95FF6" w:rsidP="00814853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07E9BA" w14:textId="77777777" w:rsidR="00B574C9" w:rsidRDefault="00A95FF6" w:rsidP="0081485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14:paraId="679E4D19" w14:textId="77777777" w:rsidR="00B574C9" w:rsidRDefault="00A95FF6" w:rsidP="00814853">
                <w:r>
                  <w:t>Lam</w:t>
                </w:r>
              </w:p>
            </w:tc>
          </w:sdtContent>
        </w:sdt>
      </w:tr>
      <w:tr w:rsidR="00B574C9" w14:paraId="4F194B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ADA593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B5BCD0" w14:textId="77777777" w:rsidR="00B574C9" w:rsidRDefault="00B574C9" w:rsidP="0081485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B4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6618D4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D32CD2" w14:textId="58700A1F" w:rsidR="00B574C9" w:rsidRDefault="00A95FF6" w:rsidP="00814853">
                <w:r>
                  <w:t>S</w:t>
                </w:r>
                <w:r w:rsidR="003C38FD">
                  <w:t xml:space="preserve">tate </w:t>
                </w:r>
                <w:r>
                  <w:t>U</w:t>
                </w:r>
                <w:r w:rsidR="003C38FD">
                  <w:t xml:space="preserve">niversity of </w:t>
                </w:r>
                <w:r>
                  <w:t>N</w:t>
                </w:r>
                <w:r w:rsidR="003C38FD">
                  <w:t xml:space="preserve">ew </w:t>
                </w:r>
                <w:r>
                  <w:t>Y</w:t>
                </w:r>
                <w:r w:rsidR="003C38FD">
                  <w:t>ork,</w:t>
                </w:r>
                <w:r>
                  <w:t xml:space="preserve"> Buffalo</w:t>
                </w:r>
              </w:p>
            </w:tc>
          </w:sdtContent>
        </w:sdt>
      </w:tr>
    </w:tbl>
    <w:p w14:paraId="45FA6129" w14:textId="77777777" w:rsidR="003D3579" w:rsidRDefault="003D3579" w:rsidP="0081485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385E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6E4420" w14:textId="77777777" w:rsidR="00244BB0" w:rsidRPr="00244BB0" w:rsidRDefault="00244BB0" w:rsidP="008148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565D0E" w14:textId="77777777" w:rsidTr="003F0D73">
        <w:sdt>
          <w:sdt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D933E" w14:textId="77777777" w:rsidR="003F0D73" w:rsidRPr="00FB589A" w:rsidRDefault="00A95FF6" w:rsidP="00814853">
                <w:r w:rsidRPr="004B7737">
                  <w:t>Burroughs, William S.</w:t>
                </w:r>
                <w:r w:rsidR="00747BE2" w:rsidRPr="004B7737">
                  <w:t xml:space="preserve"> (1914-1997)</w:t>
                </w:r>
              </w:p>
            </w:tc>
          </w:sdtContent>
        </w:sdt>
      </w:tr>
      <w:tr w:rsidR="00464699" w14:paraId="05130178" w14:textId="77777777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3CD062" w14:textId="77777777" w:rsidR="00464699" w:rsidRDefault="00A95FF6" w:rsidP="00814853">
                <w:r>
                  <w:t>Burroughs, William Seward</w:t>
                </w:r>
              </w:p>
            </w:tc>
          </w:sdtContent>
        </w:sdt>
      </w:tr>
      <w:tr w:rsidR="00E85A05" w14:paraId="43E69696" w14:textId="77777777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2BFF1B" w14:textId="44C296CC" w:rsidR="00E85A05" w:rsidRDefault="003C5202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 — the subject of a U.S. obscenity trial — 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 xml:space="preserve">as well as surreal, pornographic, and science-fiction imagery. Burroughs also narrated portions of the films, in part using text appropriated from Scientology manuals and film scripts — notably </w:t>
                </w:r>
                <w:proofErr w:type="spellStart"/>
                <w:r>
                  <w:t>Tod</w:t>
                </w:r>
                <w:proofErr w:type="spellEnd"/>
                <w:r>
                  <w:t xml:space="preserve">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</w:t>
                </w:r>
                <w:proofErr w:type="gramStart"/>
                <w:r>
                  <w:t>science-fiction</w:t>
                </w:r>
                <w:proofErr w:type="gramEnd"/>
                <w:r>
                  <w:t xml:space="preserve">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</w:tc>
          </w:sdtContent>
        </w:sdt>
      </w:tr>
      <w:tr w:rsidR="003F0D73" w14:paraId="08B3A378" w14:textId="77777777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C1ED" w14:textId="77777777" w:rsidR="00A95FF6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>as well as surreal, pornographic, and science-fiction imagery. Burroughs also narrated portions of the films, in part using text appropriated from Scientology manuals and film scripts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notably </w:t>
                </w:r>
                <w:proofErr w:type="spellStart"/>
                <w:r>
                  <w:t>Tod</w:t>
                </w:r>
                <w:proofErr w:type="spellEnd"/>
                <w:r>
                  <w:t xml:space="preserve">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</w:t>
                </w:r>
                <w:proofErr w:type="gramStart"/>
                <w:r>
                  <w:t>science-fiction</w:t>
                </w:r>
                <w:proofErr w:type="gramEnd"/>
                <w:r>
                  <w:t xml:space="preserve">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14:paraId="29BB54E0" w14:textId="77777777" w:rsidR="00A95FF6" w:rsidRDefault="00A95FF6" w:rsidP="00814853"/>
              <w:p w14:paraId="12B3DC90" w14:textId="77777777" w:rsidR="00A95FF6" w:rsidRPr="00814853" w:rsidRDefault="00A95FF6" w:rsidP="004B7737">
                <w:pPr>
                  <w:pStyle w:val="Heading1"/>
                  <w:outlineLvl w:val="0"/>
                </w:pPr>
                <w:r w:rsidRPr="00814853">
                  <w:t>Select</w:t>
                </w:r>
                <w:r w:rsidR="00814853" w:rsidRPr="00814853">
                  <w:t>ed List of</w:t>
                </w:r>
                <w:r w:rsidRPr="00814853">
                  <w:t xml:space="preserve"> </w:t>
                </w:r>
                <w:r w:rsidR="00814853" w:rsidRPr="00814853">
                  <w:t>Works</w:t>
                </w:r>
                <w:r w:rsidR="00814853">
                  <w:t>:</w:t>
                </w:r>
              </w:p>
              <w:p w14:paraId="1921313E" w14:textId="77777777" w:rsidR="00A95FF6" w:rsidRPr="0026218C" w:rsidRDefault="00A95FF6" w:rsidP="004B7737"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14:paraId="296AE274" w14:textId="77777777" w:rsidR="00A95FF6" w:rsidRDefault="00A95FF6" w:rsidP="004B7737"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14:paraId="047E4832" w14:textId="77777777" w:rsidR="00A95FF6" w:rsidRDefault="00A95FF6" w:rsidP="004B7737"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14:paraId="7BA467A6" w14:textId="77777777" w:rsidR="00A95FF6" w:rsidRDefault="00A95FF6" w:rsidP="004B7737"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14:paraId="6D294210" w14:textId="77777777" w:rsidR="00A95FF6" w:rsidRPr="0026218C" w:rsidRDefault="00A95FF6" w:rsidP="004B7737"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14:paraId="62D85C44" w14:textId="77777777" w:rsidR="00A95FF6" w:rsidRDefault="00A95FF6" w:rsidP="004B7737"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14:paraId="215891AB" w14:textId="77777777" w:rsidR="00A95FF6" w:rsidRPr="00B23EAB" w:rsidRDefault="00A95FF6" w:rsidP="004B7737">
                <w:r>
                  <w:rPr>
                    <w:i/>
                  </w:rPr>
                  <w:lastRenderedPageBreak/>
                  <w:t>The Job: Interviews with William S. Burroughs</w:t>
                </w:r>
                <w:r>
                  <w:t xml:space="preserve"> (Conducted with Daniel </w:t>
                </w:r>
                <w:proofErr w:type="spellStart"/>
                <w:r>
                  <w:t>Odier</w:t>
                </w:r>
                <w:proofErr w:type="spellEnd"/>
                <w:r>
                  <w:t>; Grove, 1970)</w:t>
                </w:r>
              </w:p>
              <w:p w14:paraId="5DD9155A" w14:textId="77777777" w:rsidR="00A95FF6" w:rsidRDefault="00A95FF6" w:rsidP="004B7737">
                <w:r>
                  <w:rPr>
                    <w:i/>
                  </w:rPr>
                  <w:t>The Third Mind</w:t>
                </w:r>
                <w:r>
                  <w:t xml:space="preserve"> (Co-authored with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; Viking, 1978) (Includes cut-up texts and essays on the cut-up technique)</w:t>
                </w:r>
              </w:p>
              <w:p w14:paraId="6C14FB6E" w14:textId="77777777" w:rsidR="00A95FF6" w:rsidRDefault="00A95FF6" w:rsidP="00814853"/>
              <w:p w14:paraId="7BFE8DB7" w14:textId="77777777" w:rsidR="00A95FF6" w:rsidRPr="00814853" w:rsidRDefault="002D12CA" w:rsidP="004B7737">
                <w:pPr>
                  <w:pStyle w:val="Heading2"/>
                  <w:outlineLvl w:val="1"/>
                </w:pPr>
                <w:r w:rsidRPr="00814853">
                  <w:t>Select</w:t>
                </w:r>
                <w:r w:rsidR="00814853" w:rsidRPr="00814853">
                  <w:t>ed</w:t>
                </w:r>
                <w:r w:rsidRPr="00814853">
                  <w:t xml:space="preserve"> Filmography</w:t>
                </w:r>
                <w:r w:rsidR="00814853">
                  <w:t>:</w:t>
                </w:r>
              </w:p>
              <w:p w14:paraId="6F8F8EE7" w14:textId="77777777" w:rsidR="0079483B" w:rsidRPr="00725452" w:rsidRDefault="00A95FF6" w:rsidP="004B7737">
                <w:pPr>
                  <w:ind w:left="142"/>
                </w:pP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 xml:space="preserve"> </w:t>
                </w:r>
                <w:r w:rsidR="0079483B" w:rsidRPr="00725452">
                  <w:t>(1922)</w:t>
                </w:r>
              </w:p>
              <w:p w14:paraId="04533C38" w14:textId="43577DEF" w:rsidR="00B86F76" w:rsidRPr="00725452" w:rsidRDefault="00725452" w:rsidP="004B7737">
                <w:pPr>
                  <w:ind w:left="142"/>
                </w:pP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 xml:space="preserve"> (</w:t>
                </w:r>
                <w:r w:rsidRPr="00725452">
                  <w:t xml:space="preserve">1922; </w:t>
                </w:r>
                <w:r w:rsidR="00A95FF6" w:rsidRPr="00725452">
                  <w:t xml:space="preserve">re-released </w:t>
                </w:r>
                <w:r w:rsidRPr="00725452">
                  <w:t xml:space="preserve">as </w:t>
                </w: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>:</w:t>
                </w:r>
                <w:r w:rsidR="00A95FF6" w:rsidRPr="00725452">
                  <w:t xml:space="preserve"> </w:t>
                </w:r>
                <w:r w:rsidR="00A95FF6" w:rsidRPr="00725452">
                  <w:rPr>
                    <w:i/>
                  </w:rPr>
                  <w:t>Witchcraft Through the Ages</w:t>
                </w:r>
                <w:r w:rsidR="00B86F76" w:rsidRPr="00725452">
                  <w:t xml:space="preserve">, </w:t>
                </w:r>
                <w:r w:rsidRPr="00725452">
                  <w:t>1968</w:t>
                </w:r>
                <w:r w:rsidR="00A95FF6" w:rsidRPr="00725452">
                  <w:t>)</w:t>
                </w:r>
              </w:p>
              <w:p w14:paraId="0839D55D" w14:textId="77777777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Towers Open Fire</w:t>
                </w:r>
                <w:r w:rsidR="00836C64" w:rsidRPr="00725452">
                  <w:t xml:space="preserve"> (1963)</w:t>
                </w:r>
              </w:p>
              <w:p w14:paraId="5B789DAD" w14:textId="29F3A1C5" w:rsidR="00A95FF6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William Buys a Parrot</w:t>
                </w:r>
                <w:r w:rsidR="00B86F76" w:rsidRPr="00725452">
                  <w:t xml:space="preserve"> (1963)</w:t>
                </w:r>
              </w:p>
              <w:p w14:paraId="7FB0B7EF" w14:textId="3677D364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The Cut Ups</w:t>
                </w:r>
                <w:r w:rsidRPr="00725452">
                  <w:t xml:space="preserve"> (1967)</w:t>
                </w:r>
              </w:p>
              <w:p w14:paraId="0B811DB5" w14:textId="4C676BA6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Bill and Tony</w:t>
                </w:r>
                <w:r w:rsidR="00836C64" w:rsidRPr="00725452">
                  <w:t xml:space="preserve"> (1972)</w:t>
                </w:r>
              </w:p>
              <w:p w14:paraId="133DFAB9" w14:textId="634388EA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Ghosts at Number Nine </w:t>
                </w:r>
                <w:r w:rsidR="008264DD" w:rsidRPr="00725452">
                  <w:t>(1982)</w:t>
                </w:r>
              </w:p>
              <w:p w14:paraId="10473E56" w14:textId="77777777" w:rsidR="000F1093" w:rsidRDefault="000F1093" w:rsidP="004B7737">
                <w:pPr>
                  <w:keepNext/>
                  <w:ind w:left="142"/>
                </w:pPr>
              </w:p>
              <w:p w14:paraId="4BC85862" w14:textId="77777777" w:rsidR="004401D5" w:rsidRPr="00725452" w:rsidRDefault="004401D5" w:rsidP="004B7737">
                <w:pPr>
                  <w:keepNext/>
                  <w:ind w:left="142"/>
                </w:pPr>
                <w:r w:rsidRPr="00725452">
                  <w:t>File: burroughs_ghosts.jpg</w:t>
                </w:r>
              </w:p>
              <w:p w14:paraId="5FF384E3" w14:textId="77777777" w:rsidR="00836C64" w:rsidRDefault="003C5202" w:rsidP="004B7737">
                <w:pPr>
                  <w:pStyle w:val="Caption"/>
                  <w:spacing w:after="0"/>
                  <w:ind w:left="142"/>
                </w:pPr>
                <w:fldSimple w:instr=" SEQ Figure \* ARABIC ">
                  <w:r w:rsidR="004401D5" w:rsidRPr="00725452">
                    <w:rPr>
                      <w:noProof/>
                    </w:rPr>
                    <w:t>2</w:t>
                  </w:r>
                </w:fldSimple>
                <w:r w:rsidR="004401D5" w:rsidRPr="00725452">
                  <w:t xml:space="preserve"> From Ghosts at Number Nine</w:t>
                </w:r>
                <w:bookmarkStart w:id="0" w:name="_GoBack"/>
                <w:bookmarkEnd w:id="0"/>
              </w:p>
              <w:p w14:paraId="11071F0B" w14:textId="77777777" w:rsidR="000F1093" w:rsidRPr="000F1093" w:rsidRDefault="000F1093" w:rsidP="000F1093"/>
              <w:p w14:paraId="1C3DD7C7" w14:textId="77777777" w:rsidR="008264DD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Naked Lunch</w:t>
                </w:r>
                <w:r w:rsidR="008264DD" w:rsidRPr="00725452">
                  <w:t xml:space="preserve"> (1991)</w:t>
                </w:r>
              </w:p>
              <w:p w14:paraId="06E87423" w14:textId="46ACB338" w:rsidR="00836C64" w:rsidRPr="00725452" w:rsidRDefault="00A95FF6" w:rsidP="004B7737">
                <w:pPr>
                  <w:ind w:left="142"/>
                </w:pPr>
                <w:r w:rsidRPr="00725452">
                  <w:t xml:space="preserve">(Feature film directed by David </w:t>
                </w:r>
                <w:proofErr w:type="spellStart"/>
                <w:r w:rsidRPr="00725452">
                  <w:t>Cronenberg</w:t>
                </w:r>
                <w:proofErr w:type="spellEnd"/>
                <w:r w:rsidRPr="00725452">
                  <w:t>, adapted from Burroughs’s 1959 novel and biographical materials)</w:t>
                </w:r>
              </w:p>
              <w:p w14:paraId="1EBC25EE" w14:textId="77777777" w:rsidR="008264DD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Ah </w:t>
                </w:r>
                <w:proofErr w:type="spellStart"/>
                <w:r w:rsidRPr="00725452">
                  <w:rPr>
                    <w:i/>
                  </w:rPr>
                  <w:t>Pook</w:t>
                </w:r>
                <w:proofErr w:type="spellEnd"/>
                <w:r w:rsidRPr="00725452">
                  <w:rPr>
                    <w:i/>
                  </w:rPr>
                  <w:t xml:space="preserve"> Is Here </w:t>
                </w:r>
                <w:r w:rsidR="008264DD" w:rsidRPr="00725452">
                  <w:t>(1994)</w:t>
                </w:r>
              </w:p>
              <w:p w14:paraId="5BF95EB8" w14:textId="4CE87536" w:rsidR="003F0D73" w:rsidRDefault="00A95FF6" w:rsidP="004B7737">
                <w:pPr>
                  <w:ind w:left="142"/>
                </w:pPr>
                <w:r w:rsidRPr="00725452">
                  <w:t>(Animated short directed by Phillip Hunt, written and narrated by Burroughs)</w:t>
                </w:r>
              </w:p>
            </w:tc>
          </w:sdtContent>
        </w:sdt>
      </w:tr>
      <w:tr w:rsidR="003235A7" w14:paraId="2B18AAE5" w14:textId="77777777" w:rsidTr="003235A7">
        <w:tc>
          <w:tcPr>
            <w:tcW w:w="9016" w:type="dxa"/>
          </w:tcPr>
          <w:p w14:paraId="6E92F846" w14:textId="77777777" w:rsidR="003235A7" w:rsidRDefault="003235A7" w:rsidP="0081485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14:paraId="1A05A7C3" w14:textId="77777777" w:rsidR="004B7737" w:rsidRDefault="004B7737" w:rsidP="00814853"/>
              <w:p w14:paraId="174B92CA" w14:textId="66019943" w:rsidR="00C4663E" w:rsidRPr="0038090A" w:rsidRDefault="000F1093" w:rsidP="00814853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14:paraId="494AFE83" w14:textId="77777777" w:rsidR="004401D5" w:rsidRDefault="004401D5" w:rsidP="00814853"/>
              <w:p w14:paraId="5D12CB18" w14:textId="77777777" w:rsidR="004401D5" w:rsidRDefault="000F1093" w:rsidP="00814853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14:paraId="350639F3" w14:textId="77777777" w:rsidR="00C4663E" w:rsidRDefault="004401D5" w:rsidP="00814853">
                <w:r>
                  <w:t xml:space="preserve">Link: </w:t>
                </w:r>
                <w:hyperlink r:id="rId9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14:paraId="4AE9FE23" w14:textId="77777777" w:rsidR="00C4663E" w:rsidRDefault="00C4663E" w:rsidP="00814853"/>
              <w:p w14:paraId="0DC75CE9" w14:textId="77777777" w:rsidR="00C4663E" w:rsidRDefault="000F1093" w:rsidP="00814853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14:paraId="3444021B" w14:textId="77777777" w:rsidR="004401D5" w:rsidRDefault="004401D5" w:rsidP="00814853"/>
              <w:p w14:paraId="301186C6" w14:textId="77777777" w:rsidR="00C4663E" w:rsidRDefault="000F1093" w:rsidP="00814853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14:paraId="2B6C1FEA" w14:textId="77777777" w:rsidR="004401D5" w:rsidRDefault="004401D5" w:rsidP="00814853"/>
              <w:p w14:paraId="6E112082" w14:textId="77777777" w:rsidR="00C4663E" w:rsidRDefault="000F1093" w:rsidP="00814853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14:paraId="22190687" w14:textId="77777777" w:rsidR="004401D5" w:rsidRPr="0038090A" w:rsidRDefault="004401D5" w:rsidP="00814853"/>
              <w:p w14:paraId="351C20B7" w14:textId="77777777" w:rsidR="00C4663E" w:rsidRDefault="000F1093" w:rsidP="00814853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14:paraId="131FE4C0" w14:textId="77777777" w:rsidR="004401D5" w:rsidRDefault="004401D5" w:rsidP="00814853"/>
              <w:p w14:paraId="49974C2D" w14:textId="77777777" w:rsidR="00C4663E" w:rsidRDefault="000F1093" w:rsidP="00814853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14:paraId="4C523D8D" w14:textId="77777777" w:rsidR="004401D5" w:rsidRDefault="004401D5" w:rsidP="00814853"/>
              <w:p w14:paraId="0A1036F2" w14:textId="77777777" w:rsidR="003235A7" w:rsidRDefault="000F1093" w:rsidP="00814853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14:paraId="6C60E9E2" w14:textId="77777777" w:rsidR="00C27FAB" w:rsidRPr="00F36937" w:rsidRDefault="00C27FAB" w:rsidP="00814853">
      <w:pPr>
        <w:spacing w:after="0" w:line="240" w:lineRule="auto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4B58" w14:textId="77777777" w:rsidR="00FD00F4" w:rsidRDefault="00FD00F4" w:rsidP="007A0D55">
      <w:pPr>
        <w:spacing w:after="0" w:line="240" w:lineRule="auto"/>
      </w:pPr>
      <w:r>
        <w:separator/>
      </w:r>
    </w:p>
  </w:endnote>
  <w:endnote w:type="continuationSeparator" w:id="0">
    <w:p w14:paraId="2276B84B" w14:textId="77777777" w:rsidR="00FD00F4" w:rsidRDefault="00FD0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96302" w14:textId="77777777" w:rsidR="00FD00F4" w:rsidRDefault="00FD00F4" w:rsidP="007A0D55">
      <w:pPr>
        <w:spacing w:after="0" w:line="240" w:lineRule="auto"/>
      </w:pPr>
      <w:r>
        <w:separator/>
      </w:r>
    </w:p>
  </w:footnote>
  <w:footnote w:type="continuationSeparator" w:id="0">
    <w:p w14:paraId="6052F43D" w14:textId="77777777" w:rsidR="00FD00F4" w:rsidRDefault="00FD0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745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B680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0F1093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C38FD"/>
    <w:rsid w:val="003C5202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B7737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5452"/>
    <w:rsid w:val="007411B9"/>
    <w:rsid w:val="00747BE2"/>
    <w:rsid w:val="00780D95"/>
    <w:rsid w:val="00780DC7"/>
    <w:rsid w:val="0079483B"/>
    <w:rsid w:val="007A0D55"/>
    <w:rsid w:val="007B3377"/>
    <w:rsid w:val="007E5F44"/>
    <w:rsid w:val="00814853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D00F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5F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rightlightsfilm.com/39/cutups1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496484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402C49A6-6154-C049-A39E-14E564B6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51</TotalTime>
  <Pages>2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17</cp:revision>
  <dcterms:created xsi:type="dcterms:W3CDTF">2014-06-18T22:24:00Z</dcterms:created>
  <dcterms:modified xsi:type="dcterms:W3CDTF">2014-11-19T23:45:00Z</dcterms:modified>
</cp:coreProperties>
</file>