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proofErr w:type="spellStart"/>
                <w:r w:rsidRPr="00ED53B1">
                  <w:t>Mejcher-Atassi</w:t>
                </w:r>
                <w:proofErr w:type="spellEnd"/>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tc>
          <w:tcPr>
            <w:tcW w:w="8562" w:type="dxa"/>
            <w:gridSpan w:val="5"/>
          </w:tcPr>
          <w:p w14:paraId="7EA89288" w14:textId="7145F450" w:rsidR="00B574C9" w:rsidRPr="00DE1A8C" w:rsidRDefault="00DE1A8C" w:rsidP="00DE1A8C">
            <w:pPr>
              <w:rPr>
                <w:rFonts w:ascii="Times" w:eastAsia="Times New Roman" w:hAnsi="Times" w:cs="Times New Roman"/>
                <w:sz w:val="20"/>
                <w:szCs w:val="20"/>
                <w:lang w:val="en-CA"/>
              </w:rPr>
            </w:pPr>
            <w:proofErr w:type="spellStart"/>
            <w:r w:rsidRPr="00DE1A8C">
              <w:rPr>
                <w:rFonts w:ascii="Times New Roman" w:eastAsia="Times New Roman" w:hAnsi="Times New Roman" w:cs="Times New Roman"/>
                <w:color w:val="252525"/>
                <w:shd w:val="clear" w:color="auto" w:fill="FFFFFF"/>
                <w:lang w:val="en-CA" w:bidi="ar"/>
              </w:rPr>
              <w:t>الجامعة</w:t>
            </w:r>
            <w:proofErr w:type="spellEnd"/>
            <w:r w:rsidRPr="00DE1A8C">
              <w:rPr>
                <w:rFonts w:ascii="Helvetica" w:eastAsia="Times New Roman" w:hAnsi="Helvetica" w:cs="Times New Roman"/>
                <w:color w:val="252525"/>
                <w:shd w:val="clear" w:color="auto" w:fill="FFFFFF"/>
                <w:lang w:val="en-CA" w:bidi="ar"/>
              </w:rPr>
              <w:t xml:space="preserve"> </w:t>
            </w:r>
            <w:proofErr w:type="spellStart"/>
            <w:r w:rsidRPr="00DE1A8C">
              <w:rPr>
                <w:rFonts w:ascii="Times New Roman" w:eastAsia="Times New Roman" w:hAnsi="Times New Roman" w:cs="Times New Roman"/>
                <w:color w:val="252525"/>
                <w:shd w:val="clear" w:color="auto" w:fill="FFFFFF"/>
                <w:lang w:val="en-CA" w:bidi="ar"/>
              </w:rPr>
              <w:t>الأميركية</w:t>
            </w:r>
            <w:proofErr w:type="spellEnd"/>
            <w:r w:rsidRPr="00DE1A8C">
              <w:rPr>
                <w:rFonts w:ascii="Helvetica" w:eastAsia="Times New Roman" w:hAnsi="Helvetica" w:cs="Times New Roman"/>
                <w:color w:val="252525"/>
                <w:shd w:val="clear" w:color="auto" w:fill="FFFFFF"/>
                <w:lang w:val="en-CA" w:bidi="ar"/>
              </w:rPr>
              <w:t xml:space="preserve"> </w:t>
            </w:r>
            <w:proofErr w:type="spellStart"/>
            <w:r w:rsidRPr="00DE1A8C">
              <w:rPr>
                <w:rFonts w:ascii="Times New Roman" w:eastAsia="Times New Roman" w:hAnsi="Times New Roman" w:cs="Times New Roman"/>
                <w:color w:val="252525"/>
                <w:shd w:val="clear" w:color="auto" w:fill="FFFFFF"/>
                <w:lang w:val="en-CA" w:bidi="ar"/>
              </w:rPr>
              <w:t>في</w:t>
            </w:r>
            <w:proofErr w:type="spellEnd"/>
            <w:r w:rsidRPr="00DE1A8C">
              <w:rPr>
                <w:rFonts w:ascii="Helvetica" w:eastAsia="Times New Roman" w:hAnsi="Helvetica" w:cs="Times New Roman"/>
                <w:color w:val="252525"/>
                <w:shd w:val="clear" w:color="auto" w:fill="FFFFFF"/>
                <w:lang w:val="en-CA" w:bidi="ar"/>
              </w:rPr>
              <w:t xml:space="preserve"> </w:t>
            </w:r>
            <w:proofErr w:type="spellStart"/>
            <w:r w:rsidRPr="00DE1A8C">
              <w:rPr>
                <w:rFonts w:ascii="Times New Roman" w:eastAsia="Times New Roman" w:hAnsi="Times New Roman" w:cs="Times New Roman"/>
                <w:color w:val="252525"/>
                <w:shd w:val="clear" w:color="auto" w:fill="FFFFFF"/>
                <w:lang w:val="en-CA" w:bidi="ar"/>
              </w:rPr>
              <w:t>بيروت</w:t>
            </w:r>
            <w:proofErr w:type="spellEnd"/>
            <w:r w:rsidRPr="00DE1A8C">
              <w:rPr>
                <w:rFonts w:ascii="Helvetica" w:eastAsia="Times New Roman" w:hAnsi="Helvetica" w:cs="Times New Roman"/>
                <w:color w:val="252525"/>
                <w:shd w:val="clear" w:color="auto" w:fill="FFFFFF"/>
                <w:lang w:val="en-CA"/>
              </w:rPr>
              <w:t>‎</w:t>
            </w:r>
            <w:r>
              <w:rPr>
                <w:rFonts w:ascii="Times" w:eastAsia="Times New Roman" w:hAnsi="Times" w:cs="Times New Roman"/>
                <w:sz w:val="20"/>
                <w:szCs w:val="20"/>
                <w:lang w:val="en-CA"/>
              </w:rPr>
              <w:t xml:space="preserve"> [</w:t>
            </w:r>
            <w:sdt>
              <w:sdtPr>
                <w:alias w:val="Affiliation"/>
                <w:tag w:val="affiliation"/>
                <w:id w:val="2012937915"/>
                <w:placeholder>
                  <w:docPart w:val="67A0588420F844EBA6437A9828E56E5B"/>
                </w:placeholder>
                <w:text/>
              </w:sdtPr>
              <w:sdtEndPr/>
              <w:sdtContent>
                <w:r w:rsidR="00C16AEF">
                  <w:t>American University of Beirut</w:t>
                </w:r>
                <w:r>
                  <w:t>]</w:t>
                </w:r>
              </w:sdtContent>
            </w:sdt>
          </w:p>
        </w:tc>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13AC2FBC" w:rsidR="003F0D73" w:rsidRPr="00FB589A" w:rsidRDefault="00DB0404" w:rsidP="00DB0404">
                <w:proofErr w:type="spellStart"/>
                <w:r w:rsidRPr="0002602D">
                  <w:t>Abdelké</w:t>
                </w:r>
                <w:proofErr w:type="spellEnd"/>
                <w:r w:rsidRPr="0002602D">
                  <w:t>, Youssef (1951-</w:t>
                </w:r>
                <w:r w:rsidR="00172EB7" w:rsidRPr="0002602D">
                  <w:t>-</w:t>
                </w:r>
                <w:r w:rsidRPr="0002602D">
                  <w:t>)</w:t>
                </w:r>
                <w:r w:rsidRPr="0002602D">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62EF2C30" w14:textId="77777777" w:rsidR="005C7E4C" w:rsidRDefault="005C7E4C" w:rsidP="005C7E4C">
                <w:proofErr w:type="spellStart"/>
                <w:r>
                  <w:t>Abdelké</w:t>
                </w:r>
                <w:proofErr w:type="spellEnd"/>
                <w:r>
                  <w:t xml:space="preserve"> was born in </w:t>
                </w:r>
                <w:proofErr w:type="spellStart"/>
                <w:r>
                  <w:t>Qameshli</w:t>
                </w:r>
                <w:proofErr w:type="spellEnd"/>
                <w:r>
                  <w:t xml:space="preserve">, Syria, in 1951. He graduated from the Faculty of Fine Arts in Damascus in 1976. Politically active as a member of the League of Communist Action (later renamed the Communist Labour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p w14:paraId="0C7F2ADF" w14:textId="77777777" w:rsidR="005C7E4C" w:rsidRDefault="005C7E4C" w:rsidP="005C7E4C"/>
              <w:p w14:paraId="1E2A2D35" w14:textId="5C336993" w:rsidR="00E85A05" w:rsidRDefault="005C7E4C" w:rsidP="00E85A05">
                <w:proofErr w:type="spellStart"/>
                <w:r>
                  <w:t>Abdelké</w:t>
                </w:r>
                <w:proofErr w:type="spellEnd"/>
                <w:r>
                  <w:t xml:space="preserve"> gives preference to drawing over painting. He has worked in different media, but has mainly focused on charcoals on paper. His drawings show still </w:t>
                </w:r>
                <w:proofErr w:type="spellStart"/>
                <w:r>
                  <w:t>lifes</w:t>
                </w:r>
                <w:proofErr w:type="spellEnd"/>
                <w:r>
                  <w:t xml:space="preserve">: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features that dominated Islamic miniature painting</w:t>
                </w:r>
                <w:r w:rsidRPr="001C324D">
                  <w:t>.</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5B3BFDD3" w:rsidR="00DB0404" w:rsidRDefault="00DB0404" w:rsidP="00DB0404">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w:t>
                </w:r>
                <w:r w:rsidR="00AD48BB">
                  <w:t xml:space="preserve"> a member of</w:t>
                </w:r>
                <w:r>
                  <w:t xml:space="preserve">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proofErr w:type="spellStart"/>
                <w:r>
                  <w:t>Abdelké</w:t>
                </w:r>
                <w:proofErr w:type="spellEnd"/>
                <w:r>
                  <w:t xml:space="preserve"> gives preference to drawing over painting. He has worked in different media, but has mainly focused on charcoals on paper. </w:t>
                </w:r>
                <w:r w:rsidR="00E27AED">
                  <w:t>His drawings</w:t>
                </w:r>
                <w:r>
                  <w:t xml:space="preserve"> show still </w:t>
                </w:r>
                <w:proofErr w:type="spellStart"/>
                <w:r>
                  <w:t>lifes</w:t>
                </w:r>
                <w:proofErr w:type="spellEnd"/>
                <w:r>
                  <w:t xml:space="preserve">: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278574F9" w:rsidR="00DB0404" w:rsidRDefault="00DB0404" w:rsidP="00DB0404">
                <w:r>
                  <w:t xml:space="preserve">Even still </w:t>
                </w:r>
                <w:proofErr w:type="spellStart"/>
                <w:r>
                  <w:t>lifes</w:t>
                </w:r>
                <w:proofErr w:type="spellEnd"/>
                <w:r w:rsidR="00E27AED">
                  <w:t xml:space="preserve"> of dead objects acquire </w:t>
                </w:r>
                <w:r>
                  <w:t>political connotation</w:t>
                </w:r>
                <w:r w:rsidR="00E27AED">
                  <w:t>s</w:t>
                </w:r>
                <w:r>
                  <w:t xml:space="preserve"> in </w:t>
                </w:r>
                <w:proofErr w:type="spellStart"/>
                <w:r>
                  <w:t>Abdelké’s</w:t>
                </w:r>
                <w:proofErr w:type="spellEnd"/>
                <w:r>
                  <w:t xml:space="preserve"> work, as his nailed-down flowers, tied-up fish, dead birds, and gigantic raised fists show. The political h</w:t>
                </w:r>
                <w:r w:rsidR="00E27AED">
                  <w:t>as again come to the fore in his</w:t>
                </w:r>
                <w:r>
                  <w:t xml:space="preserve"> work produced since the Syrian uprising of 2011. The artwork was shown in his solo </w:t>
                </w:r>
                <w:r>
                  <w:lastRenderedPageBreak/>
                  <w:t xml:space="preserve">exhibition at </w:t>
                </w:r>
                <w:proofErr w:type="spellStart"/>
                <w:r>
                  <w:t>Tanit</w:t>
                </w:r>
                <w:proofErr w:type="spellEnd"/>
                <w:r>
                  <w:t xml:space="preserve"> Gallery in Beirut in February 2014. It features portraits of martyrs from </w:t>
                </w:r>
                <w:proofErr w:type="spellStart"/>
                <w:r>
                  <w:t>Daraa</w:t>
                </w:r>
                <w:proofErr w:type="spellEnd"/>
                <w:r>
                  <w:t xml:space="preserve">, Homs, Damascus, and other cities across Syria but also still </w:t>
                </w:r>
                <w:proofErr w:type="spellStart"/>
                <w:r>
                  <w:t>lifes</w:t>
                </w:r>
                <w:proofErr w:type="spellEnd"/>
                <w:r>
                  <w:t xml:space="preserve"> of the familiar flowers and teapots, now stained with red colo</w:t>
                </w:r>
                <w:r w:rsidR="00AD48BB">
                  <w:t>u</w:t>
                </w:r>
                <w:r>
                  <w:t xml:space="preserve">r dripping down the picture plane. </w:t>
                </w:r>
                <w:proofErr w:type="spellStart"/>
                <w:r>
                  <w:t>Abdelké</w:t>
                </w:r>
                <w:proofErr w:type="spellEnd"/>
                <w:r>
                  <w:t xml:space="preserve">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DE1A8C" w:rsidP="00B934E5">
                <w:pPr>
                  <w:pStyle w:val="Caption"/>
                </w:pPr>
                <w:r>
                  <w:fldChar w:fldCharType="begin"/>
                </w:r>
                <w:r>
                  <w:instrText xml:space="preserve"> SEQ Figure \* ARABIC </w:instrText>
                </w:r>
                <w:r>
                  <w:fldChar w:fldCharType="separate"/>
                </w:r>
                <w:r w:rsidR="00B934E5">
                  <w:rPr>
                    <w:noProof/>
                  </w:rPr>
                  <w:t>1</w:t>
                </w:r>
                <w:r>
                  <w:rPr>
                    <w:noProof/>
                  </w:rPr>
                  <w:fldChar w:fldCharType="end"/>
                </w:r>
                <w:r w:rsidR="00B934E5">
                  <w:t xml:space="preserve"> </w:t>
                </w:r>
                <w:proofErr w:type="spellStart"/>
                <w:r w:rsidR="00B934E5" w:rsidRPr="00B934E5">
                  <w:rPr>
                    <w:i/>
                  </w:rPr>
                  <w:t>Sakin</w:t>
                </w:r>
                <w:proofErr w:type="spellEnd"/>
                <w:r w:rsidR="00B934E5" w:rsidRPr="00B934E5">
                  <w:rPr>
                    <w:i/>
                  </w:rPr>
                  <w:t xml:space="preserve"> was ‘</w:t>
                </w:r>
                <w:proofErr w:type="spellStart"/>
                <w:r w:rsidR="00B934E5" w:rsidRPr="00B934E5">
                  <w:rPr>
                    <w:i/>
                  </w:rPr>
                  <w:t>asfur</w:t>
                </w:r>
                <w:proofErr w:type="spellEnd"/>
                <w:r w:rsidR="00B934E5" w:rsidRPr="00B934E5">
                  <w:rPr>
                    <w:i/>
                  </w:rPr>
                  <w:t xml:space="preserve"> / Knife and Bird</w:t>
                </w:r>
                <w:r w:rsidR="00B934E5" w:rsidRPr="00956056">
                  <w:t>, charco</w:t>
                </w:r>
                <w:r w:rsidR="00B934E5">
                  <w:t>al on paper, 248 x 146 cm, 2010</w:t>
                </w:r>
              </w:p>
              <w:p w14:paraId="65206315" w14:textId="551684BD" w:rsidR="00DB0404" w:rsidRDefault="00DB0404" w:rsidP="00DB0404">
                <w:proofErr w:type="spellStart"/>
                <w:r>
                  <w:t>Abdeldké</w:t>
                </w:r>
                <w:proofErr w:type="spellEnd"/>
                <w:r>
                  <w:t xml:space="preserve"> is also known for his caricatures, published in Arabic journals and newspapers, such as </w:t>
                </w:r>
                <w:r w:rsidRPr="0012020F">
                  <w:rPr>
                    <w:i/>
                  </w:rPr>
                  <w:t>al-</w:t>
                </w:r>
                <w:proofErr w:type="spellStart"/>
                <w:r w:rsidRPr="0012020F">
                  <w:rPr>
                    <w:i/>
                  </w:rPr>
                  <w:t>Nahar</w:t>
                </w:r>
                <w:proofErr w:type="spellEnd"/>
                <w:r>
                  <w:t xml:space="preserve">, </w:t>
                </w:r>
                <w:r w:rsidRPr="0012020F">
                  <w:rPr>
                    <w:i/>
                  </w:rPr>
                  <w:t>al-Quds</w:t>
                </w:r>
                <w:r>
                  <w:t xml:space="preserve">, and </w:t>
                </w:r>
                <w:r w:rsidRPr="00A545B0">
                  <w:rPr>
                    <w:i/>
                  </w:rPr>
                  <w:t>al-</w:t>
                </w:r>
                <w:proofErr w:type="spellStart"/>
                <w:r w:rsidRPr="00A545B0">
                  <w:rPr>
                    <w:i/>
                  </w:rPr>
                  <w:t>Khalij</w:t>
                </w:r>
                <w:proofErr w:type="spellEnd"/>
                <w:r>
                  <w:rPr>
                    <w:i/>
                  </w:rPr>
                  <w:t xml:space="preserve">. </w:t>
                </w:r>
                <w:r w:rsidRPr="005310D2">
                  <w:t>These works give</w:t>
                </w:r>
                <w:r>
                  <w:t xml:space="preserve"> voice to political ideas in very direct ways, as do his early 1990s etchings of political personages. </w:t>
                </w:r>
                <w:proofErr w:type="spellStart"/>
                <w:r>
                  <w:t>Abdelké</w:t>
                </w:r>
                <w:proofErr w:type="spellEnd"/>
                <w:r>
                  <w:t xml:space="preserve">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proofErr w:type="spellStart"/>
                <w:r w:rsidRPr="001C324D">
                  <w:t>Abdelké</w:t>
                </w:r>
                <w:proofErr w:type="spellEnd"/>
                <w:r w:rsidRPr="001C324D">
                  <w:t xml:space="preserve"> has </w:t>
                </w:r>
                <w:r>
                  <w:t xml:space="preserve">been a respected and critical voice in the art world since the 1970s. In his article </w:t>
                </w:r>
                <w:r w:rsidR="00AD48BB">
                  <w:t>‘</w:t>
                </w:r>
                <w:proofErr w:type="spellStart"/>
                <w:r>
                  <w:t>Aqd</w:t>
                </w:r>
                <w:proofErr w:type="spellEnd"/>
                <w:r>
                  <w:t xml:space="preserve"> min al-</w:t>
                </w:r>
                <w:proofErr w:type="spellStart"/>
                <w:r>
                  <w:t>qarn</w:t>
                </w:r>
                <w:proofErr w:type="spellEnd"/>
                <w:r>
                  <w:t xml:space="preserve"> al-</w:t>
                </w:r>
                <w:proofErr w:type="spellStart"/>
                <w:r>
                  <w:t>jadid</w:t>
                </w:r>
                <w:proofErr w:type="spellEnd"/>
                <w:r>
                  <w:t xml:space="preserve"> fi </w:t>
                </w:r>
                <w:proofErr w:type="spellStart"/>
                <w:r>
                  <w:t>thaqafatina</w:t>
                </w:r>
                <w:proofErr w:type="spellEnd"/>
                <w:r w:rsidRPr="001C324D">
                  <w:t>:</w:t>
                </w:r>
                <w:r>
                  <w:t xml:space="preserve"> </w:t>
                </w:r>
                <w:proofErr w:type="spellStart"/>
                <w:r>
                  <w:t>Fann</w:t>
                </w:r>
                <w:proofErr w:type="spellEnd"/>
                <w:r>
                  <w:t xml:space="preserve"> </w:t>
                </w:r>
                <w:proofErr w:type="spellStart"/>
                <w:r>
                  <w:t>bila</w:t>
                </w:r>
                <w:proofErr w:type="spellEnd"/>
                <w:r>
                  <w:t xml:space="preserve"> </w:t>
                </w:r>
                <w:proofErr w:type="spellStart"/>
                <w:r>
                  <w:t>hudud</w:t>
                </w:r>
                <w:proofErr w:type="spellEnd"/>
                <w:r w:rsidRPr="001C324D">
                  <w:t>,</w:t>
                </w:r>
                <w:r w:rsidR="00AD48BB">
                  <w:t>’</w:t>
                </w:r>
                <w:r>
                  <w:t xml:space="preserve"> [A New Era in Our Culture: Art without Borders], published in the Lebanese daily </w:t>
                </w:r>
                <w:r w:rsidRPr="00B84CAA">
                  <w:rPr>
                    <w:i/>
                  </w:rPr>
                  <w:t>al-</w:t>
                </w:r>
                <w:proofErr w:type="spellStart"/>
                <w:r w:rsidRPr="00B84CAA">
                  <w:rPr>
                    <w:i/>
                  </w:rPr>
                  <w:t>Safir</w:t>
                </w:r>
                <w:proofErr w:type="spellEnd"/>
                <w:r>
                  <w:t xml:space="preserve"> in 2010, he</w:t>
                </w:r>
                <w:r w:rsidRPr="001C324D">
                  <w:t xml:space="preserve"> credit</w:t>
                </w:r>
                <w:r>
                  <w:t xml:space="preserve">s </w:t>
                </w:r>
                <w:r w:rsidRPr="001C324D">
                  <w:t>Ar</w:t>
                </w:r>
                <w:r>
                  <w:t xml:space="preserve">ab artists for having resisted </w:t>
                </w:r>
                <w:r w:rsidR="00AD48BB">
                  <w:t>‘</w:t>
                </w:r>
                <w:r>
                  <w:t>the power of dictatorship</w:t>
                </w:r>
                <w:r w:rsidR="00E27AED">
                  <w:t>,</w:t>
                </w:r>
                <w:r w:rsidR="00AD48BB">
                  <w:t>’</w:t>
                </w:r>
                <w:r w:rsidRPr="001C324D">
                  <w:t xml:space="preserve"> but questio</w:t>
                </w:r>
                <w:r>
                  <w:t xml:space="preserve">ns their capacity to withstand </w:t>
                </w:r>
                <w:r w:rsidR="00AD48BB">
                  <w:t>‘</w:t>
                </w:r>
                <w:r>
                  <w:t xml:space="preserve">the </w:t>
                </w:r>
                <w:r w:rsidRPr="001C324D">
                  <w:t>power of capital</w:t>
                </w:r>
                <w:r>
                  <w:t>.</w:t>
                </w:r>
                <w:r w:rsidR="00AD48BB">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proofErr w:type="spellStart"/>
                <w:r>
                  <w:rPr>
                    <w:iCs/>
                  </w:rPr>
                  <w:t>Abdelké</w:t>
                </w:r>
                <w:proofErr w:type="spellEnd"/>
                <w:r>
                  <w:rPr>
                    <w:iCs/>
                  </w:rPr>
                  <w:t xml:space="preserve"> had his first solo exhibition in al-</w:t>
                </w:r>
                <w:proofErr w:type="spellStart"/>
                <w:r>
                  <w:rPr>
                    <w:iCs/>
                  </w:rPr>
                  <w:t>Huriyya</w:t>
                </w:r>
                <w:proofErr w:type="spellEnd"/>
                <w:r>
                  <w:rPr>
                    <w:iCs/>
                  </w:rPr>
                  <w:t xml:space="preserve"> Hall in Damascus in 1973. More solo exhibitions followed in Damascus, Cairo, Tunis, Amman, Beirut, Dubai, Manama, Paris, Alexandria, Kuwait, Homs, and Helsinki. He also participated in international biennales, such as the </w:t>
                </w:r>
                <w:proofErr w:type="spellStart"/>
                <w:r>
                  <w:rPr>
                    <w:iCs/>
                  </w:rPr>
                  <w:t>Sharjah</w:t>
                </w:r>
                <w:proofErr w:type="spellEnd"/>
                <w:r>
                  <w:rPr>
                    <w:iCs/>
                  </w:rPr>
                  <w:t xml:space="preserve"> Biennale in 1995 and the Art Paris Art Fair in 2014, and in numerous group exhibitions in the Arab world as well as abroad. His work is held in private and public collections, among them the </w:t>
                </w:r>
                <w:proofErr w:type="spellStart"/>
                <w:r>
                  <w:rPr>
                    <w:iCs/>
                  </w:rPr>
                  <w:t>Institut</w:t>
                </w:r>
                <w:proofErr w:type="spellEnd"/>
                <w:r>
                  <w:rPr>
                    <w:iCs/>
                  </w:rPr>
                  <w:t xml:space="preserve"> du Monde </w:t>
                </w:r>
                <w:proofErr w:type="spellStart"/>
                <w:r>
                  <w:rPr>
                    <w:iCs/>
                  </w:rPr>
                  <w:t>Arabe</w:t>
                </w:r>
                <w:proofErr w:type="spellEnd"/>
                <w:r>
                  <w:rPr>
                    <w:iCs/>
                  </w:rPr>
                  <w:t xml:space="preserv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DE1A8C" w:rsidP="00E27AED">
                <w:pPr>
                  <w:pStyle w:val="Caption"/>
                  <w:spacing w:after="0"/>
                </w:pPr>
                <w:r>
                  <w:fldChar w:fldCharType="begin"/>
                </w:r>
                <w:r>
                  <w:instrText xml:space="preserve"> SEQ Figure \* ARABIC </w:instrText>
                </w:r>
                <w:r>
                  <w:fldChar w:fldCharType="separate"/>
                </w:r>
                <w:r w:rsidR="00B934E5">
                  <w:rPr>
                    <w:noProof/>
                  </w:rPr>
                  <w:t>2</w:t>
                </w:r>
                <w:r>
                  <w:rPr>
                    <w:noProof/>
                  </w:rPr>
                  <w:fldChar w:fldCharType="end"/>
                </w:r>
                <w:proofErr w:type="gramStart"/>
                <w:r w:rsidR="00B934E5">
                  <w:t xml:space="preserve"> </w:t>
                </w:r>
                <w:r w:rsidR="00B934E5" w:rsidRPr="002360BF">
                  <w:t xml:space="preserve"> </w:t>
                </w:r>
                <w:r w:rsidR="00B934E5" w:rsidRPr="00B934E5">
                  <w:rPr>
                    <w:i/>
                  </w:rPr>
                  <w:t>Um</w:t>
                </w:r>
                <w:proofErr w:type="gramEnd"/>
                <w:r w:rsidR="00B934E5" w:rsidRPr="00B934E5">
                  <w:rPr>
                    <w:i/>
                  </w:rPr>
                  <w:t xml:space="preserve"> al-</w:t>
                </w:r>
                <w:proofErr w:type="spellStart"/>
                <w:r w:rsidR="00B934E5" w:rsidRPr="00B934E5">
                  <w:rPr>
                    <w:i/>
                  </w:rPr>
                  <w:t>shahid</w:t>
                </w:r>
                <w:proofErr w:type="spellEnd"/>
                <w:r w:rsidR="00B934E5" w:rsidRPr="00B934E5">
                  <w:rPr>
                    <w:i/>
                  </w:rPr>
                  <w:t xml:space="preserve">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71C4965D" w14:textId="4A95D8B4" w:rsidR="00EE05F6" w:rsidRPr="000053FA" w:rsidRDefault="00E27AED" w:rsidP="0002602D">
                <w:pPr>
                  <w:pStyle w:val="Heading1"/>
                  <w:outlineLvl w:val="0"/>
                </w:pPr>
                <w:r w:rsidRPr="00E27AED">
                  <w:t xml:space="preserve">List of Works: </w:t>
                </w:r>
              </w:p>
              <w:p w14:paraId="13804681" w14:textId="6125AAF1" w:rsidR="00EE05F6" w:rsidRPr="000053FA" w:rsidRDefault="00642CDE" w:rsidP="0002602D">
                <w:pPr>
                  <w:pStyle w:val="Heading1"/>
                  <w:spacing w:after="0"/>
                  <w:outlineLvl w:val="0"/>
                  <w:rPr>
                    <w:rFonts w:ascii="Calibri" w:hAnsi="Calibri"/>
                    <w:b w:val="0"/>
                    <w:color w:val="auto"/>
                    <w:u w:val="single"/>
                  </w:rPr>
                </w:pPr>
                <w:proofErr w:type="spellStart"/>
                <w:r w:rsidRPr="00EE05F6">
                  <w:rPr>
                    <w:rFonts w:ascii="Calibri" w:hAnsi="Calibri"/>
                    <w:b w:val="0"/>
                    <w:i/>
                    <w:color w:val="auto"/>
                  </w:rPr>
                  <w:t>Tarikh</w:t>
                </w:r>
                <w:proofErr w:type="spellEnd"/>
                <w:r w:rsidRPr="00EE05F6">
                  <w:rPr>
                    <w:rFonts w:ascii="Calibri" w:hAnsi="Calibri"/>
                    <w:b w:val="0"/>
                    <w:i/>
                    <w:color w:val="auto"/>
                  </w:rPr>
                  <w:t xml:space="preserve"> al-</w:t>
                </w:r>
                <w:proofErr w:type="spellStart"/>
                <w:r w:rsidRPr="00EE05F6">
                  <w:rPr>
                    <w:rFonts w:ascii="Calibri" w:hAnsi="Calibri"/>
                    <w:b w:val="0"/>
                    <w:i/>
                    <w:color w:val="auto"/>
                  </w:rPr>
                  <w:t>karikatir</w:t>
                </w:r>
                <w:proofErr w:type="spellEnd"/>
                <w:r w:rsidRPr="00EE05F6">
                  <w:rPr>
                    <w:rFonts w:ascii="Calibri" w:hAnsi="Calibri"/>
                    <w:b w:val="0"/>
                    <w:i/>
                    <w:color w:val="auto"/>
                  </w:rPr>
                  <w:t xml:space="preserve"> fi </w:t>
                </w:r>
                <w:proofErr w:type="spellStart"/>
                <w:r w:rsidRPr="00EE05F6">
                  <w:rPr>
                    <w:rFonts w:ascii="Calibri" w:hAnsi="Calibri"/>
                    <w:b w:val="0"/>
                    <w:i/>
                    <w:color w:val="auto"/>
                  </w:rPr>
                  <w:t>Suriya</w:t>
                </w:r>
                <w:proofErr w:type="spellEnd"/>
                <w:r w:rsidR="00B130E7">
                  <w:rPr>
                    <w:rFonts w:ascii="Calibri" w:hAnsi="Calibri"/>
                    <w:b w:val="0"/>
                    <w:color w:val="auto"/>
                  </w:rPr>
                  <w:t xml:space="preserve"> [</w:t>
                </w:r>
                <w:r w:rsidRPr="00EE05F6">
                  <w:rPr>
                    <w:rFonts w:ascii="Calibri" w:hAnsi="Calibri"/>
                    <w:b w:val="0"/>
                    <w:color w:val="auto"/>
                  </w:rPr>
                  <w:t>H</w:t>
                </w:r>
                <w:r w:rsidR="00B130E7">
                  <w:rPr>
                    <w:rFonts w:ascii="Calibri" w:hAnsi="Calibri"/>
                    <w:b w:val="0"/>
                    <w:color w:val="auto"/>
                  </w:rPr>
                  <w:t>istory of Caricature in Syria] (</w:t>
                </w:r>
                <w:r w:rsidR="002C24ED">
                  <w:rPr>
                    <w:rFonts w:ascii="Calibri" w:hAnsi="Calibri"/>
                    <w:b w:val="0"/>
                    <w:color w:val="auto"/>
                  </w:rPr>
                  <w:t>1975</w:t>
                </w:r>
                <w:r w:rsidR="00B130E7">
                  <w:rPr>
                    <w:rFonts w:ascii="Calibri" w:hAnsi="Calibri"/>
                    <w:b w:val="0"/>
                    <w:color w:val="auto"/>
                  </w:rPr>
                  <w:t>)</w:t>
                </w:r>
              </w:p>
              <w:p w14:paraId="53BAC210" w14:textId="5A63181F" w:rsidR="00642CDE" w:rsidRDefault="00642CDE" w:rsidP="0002602D">
                <w:proofErr w:type="spellStart"/>
                <w:r w:rsidRPr="00704A0A">
                  <w:rPr>
                    <w:i/>
                  </w:rPr>
                  <w:t>Rasami</w:t>
                </w:r>
                <w:proofErr w:type="spellEnd"/>
                <w:r w:rsidRPr="00704A0A">
                  <w:rPr>
                    <w:i/>
                  </w:rPr>
                  <w:t xml:space="preserve"> al-</w:t>
                </w:r>
                <w:proofErr w:type="spellStart"/>
                <w:r w:rsidRPr="00704A0A">
                  <w:rPr>
                    <w:i/>
                  </w:rPr>
                  <w:t>karikatir</w:t>
                </w:r>
                <w:proofErr w:type="spellEnd"/>
                <w:r w:rsidRPr="00704A0A">
                  <w:rPr>
                    <w:i/>
                  </w:rPr>
                  <w:t xml:space="preserve"> al-‘</w:t>
                </w:r>
                <w:proofErr w:type="spellStart"/>
                <w:r w:rsidRPr="00704A0A">
                  <w:rPr>
                    <w:i/>
                  </w:rPr>
                  <w:t>arab</w:t>
                </w:r>
                <w:proofErr w:type="spellEnd"/>
                <w:r w:rsidRPr="00704A0A">
                  <w:rPr>
                    <w:i/>
                  </w:rPr>
                  <w:t xml:space="preserve"> </w:t>
                </w:r>
                <w:proofErr w:type="spellStart"/>
                <w:r w:rsidRPr="00704A0A">
                  <w:rPr>
                    <w:i/>
                  </w:rPr>
                  <w:t>wa-taqniyatihim</w:t>
                </w:r>
                <w:proofErr w:type="spellEnd"/>
                <w:r w:rsidR="00B130E7">
                  <w:t xml:space="preserve"> [</w:t>
                </w:r>
                <w:r>
                  <w:t>Arab Caricaturis</w:t>
                </w:r>
                <w:r w:rsidR="002C24ED">
                  <w:t>ts and Their Techniques</w:t>
                </w:r>
                <w:r w:rsidR="00B130E7">
                  <w:t>] (</w:t>
                </w:r>
                <w:r>
                  <w:t>1989</w:t>
                </w:r>
                <w:r w:rsidR="00B130E7">
                  <w:t>)</w:t>
                </w:r>
              </w:p>
              <w:p w14:paraId="0FB52F8B" w14:textId="0E5F0E35" w:rsidR="003F0D73" w:rsidRPr="00E27AED" w:rsidRDefault="00AD48BB" w:rsidP="0002602D">
                <w:pPr>
                  <w:rPr>
                    <w:i/>
                    <w:iCs/>
                  </w:rPr>
                </w:pPr>
                <w:r>
                  <w:t>‘</w:t>
                </w:r>
                <w:proofErr w:type="spellStart"/>
                <w:r w:rsidR="00642CDE">
                  <w:t>Aqd</w:t>
                </w:r>
                <w:proofErr w:type="spellEnd"/>
                <w:r w:rsidR="00642CDE">
                  <w:t xml:space="preserve"> min al-</w:t>
                </w:r>
                <w:proofErr w:type="spellStart"/>
                <w:r w:rsidR="00642CDE">
                  <w:t>qarn</w:t>
                </w:r>
                <w:proofErr w:type="spellEnd"/>
                <w:r w:rsidR="00642CDE">
                  <w:t xml:space="preserve"> al-</w:t>
                </w:r>
                <w:proofErr w:type="spellStart"/>
                <w:r w:rsidR="00642CDE">
                  <w:t>jadid</w:t>
                </w:r>
                <w:proofErr w:type="spellEnd"/>
                <w:r w:rsidR="00642CDE">
                  <w:t xml:space="preserve"> fi </w:t>
                </w:r>
                <w:proofErr w:type="spellStart"/>
                <w:r w:rsidR="00642CDE">
                  <w:t>thaqafatina</w:t>
                </w:r>
                <w:proofErr w:type="spellEnd"/>
                <w:r w:rsidR="00642CDE" w:rsidRPr="001C324D">
                  <w:t>:</w:t>
                </w:r>
                <w:r w:rsidR="00642CDE">
                  <w:t xml:space="preserve"> </w:t>
                </w:r>
                <w:proofErr w:type="spellStart"/>
                <w:r w:rsidR="00642CDE">
                  <w:t>Fann</w:t>
                </w:r>
                <w:proofErr w:type="spellEnd"/>
                <w:r w:rsidR="00642CDE">
                  <w:rPr>
                    <w:rFonts w:ascii="MS Gothic" w:eastAsia="MS Gothic" w:hAnsi="MS Gothic" w:cs="MS Gothic" w:hint="eastAsia"/>
                  </w:rPr>
                  <w:t> </w:t>
                </w:r>
                <w:proofErr w:type="spellStart"/>
                <w:r w:rsidR="00642CDE">
                  <w:t>bila</w:t>
                </w:r>
                <w:proofErr w:type="spellEnd"/>
                <w:r w:rsidR="00642CDE">
                  <w:t xml:space="preserve"> </w:t>
                </w:r>
                <w:proofErr w:type="spellStart"/>
                <w:r w:rsidR="00642CDE">
                  <w:t>hudud</w:t>
                </w:r>
                <w:proofErr w:type="spellEnd"/>
                <w:r>
                  <w:rPr>
                    <w:rFonts w:ascii="Calibri" w:hAnsi="Calibri" w:cs="Calibri"/>
                  </w:rPr>
                  <w:t>’</w:t>
                </w:r>
                <w:r w:rsidR="00B130E7">
                  <w:t xml:space="preserve"> [</w:t>
                </w:r>
                <w:r w:rsidR="00642CDE">
                  <w:t>A New Era in Ou</w:t>
                </w:r>
                <w:r w:rsidR="00B130E7">
                  <w:t>r Culture: Art without Borders]</w:t>
                </w:r>
                <w:r w:rsidR="00642CDE" w:rsidRPr="001C324D">
                  <w:t xml:space="preserve"> </w:t>
                </w:r>
                <w:r w:rsidR="00B130E7" w:rsidRPr="00B130E7">
                  <w:rPr>
                    <w:iCs/>
                  </w:rPr>
                  <w:t>(</w:t>
                </w:r>
                <w:r w:rsidR="00492B54" w:rsidRPr="00B130E7">
                  <w:t>2009</w:t>
                </w:r>
                <w:r w:rsidR="00B130E7" w:rsidRPr="00B130E7">
                  <w:t>)</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7697D3EA" w14:textId="77777777" w:rsidR="0002602D" w:rsidRDefault="0002602D" w:rsidP="00642CDE"/>
              <w:p w14:paraId="2DCD0734" w14:textId="39A9AED8" w:rsidR="00492B54" w:rsidRDefault="00DE1A8C"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AD48BB" w:rsidRPr="00AD48BB">
                      <w:rPr>
                        <w:noProof/>
                        <w:lang w:val="en-US"/>
                      </w:rPr>
                      <w:t>(Gonzales)</w:t>
                    </w:r>
                    <w:r w:rsidR="00492B54">
                      <w:fldChar w:fldCharType="end"/>
                    </w:r>
                  </w:sdtContent>
                </w:sdt>
              </w:p>
              <w:p w14:paraId="2D9A16EE" w14:textId="77777777" w:rsidR="00492B54" w:rsidRDefault="00492B54" w:rsidP="00642CDE"/>
              <w:p w14:paraId="0B6E756A" w14:textId="77777777" w:rsidR="00492B54" w:rsidRDefault="00DE1A8C"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AD48BB" w:rsidRPr="00AD48BB">
                      <w:rPr>
                        <w:noProof/>
                        <w:lang w:val="en-US"/>
                      </w:rPr>
                      <w:t>(Menhem)</w:t>
                    </w:r>
                    <w:r w:rsidR="00492B54">
                      <w:fldChar w:fldCharType="end"/>
                    </w:r>
                  </w:sdtContent>
                </w:sdt>
              </w:p>
              <w:p w14:paraId="279B2BE4" w14:textId="77777777" w:rsidR="00492B54" w:rsidRDefault="00492B54" w:rsidP="00642CDE"/>
              <w:p w14:paraId="2008F719" w14:textId="4A1E1813" w:rsidR="003235A7" w:rsidRDefault="00DE1A8C"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AD48BB" w:rsidRPr="00AD48BB">
                      <w:rPr>
                        <w:noProof/>
                        <w:lang w:val="en-US"/>
                      </w:rPr>
                      <w:t>(‘Afash)</w:t>
                    </w:r>
                    <w:r w:rsidR="00492B54">
                      <w:fldChar w:fldCharType="end"/>
                    </w:r>
                  </w:sdtContent>
                </w:sdt>
              </w:p>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053FA"/>
    <w:rsid w:val="0002602D"/>
    <w:rsid w:val="00032559"/>
    <w:rsid w:val="00052040"/>
    <w:rsid w:val="000B25AE"/>
    <w:rsid w:val="000B55AB"/>
    <w:rsid w:val="000D24DC"/>
    <w:rsid w:val="00101B2E"/>
    <w:rsid w:val="00116FA0"/>
    <w:rsid w:val="0014242B"/>
    <w:rsid w:val="0015114C"/>
    <w:rsid w:val="00172EB7"/>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0FBD"/>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2A98"/>
    <w:rsid w:val="005B3921"/>
    <w:rsid w:val="005C7E4C"/>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85721"/>
    <w:rsid w:val="009A7264"/>
    <w:rsid w:val="009D1606"/>
    <w:rsid w:val="009E18A1"/>
    <w:rsid w:val="009E238B"/>
    <w:rsid w:val="009E73D7"/>
    <w:rsid w:val="00A27D2C"/>
    <w:rsid w:val="00A76FD9"/>
    <w:rsid w:val="00AB436D"/>
    <w:rsid w:val="00AD2F24"/>
    <w:rsid w:val="00AD4844"/>
    <w:rsid w:val="00AD48BB"/>
    <w:rsid w:val="00B130E7"/>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E1A8C"/>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3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96433738-330D-B841-B9FF-875563D2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2</Pages>
  <Words>881</Words>
  <Characters>5026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22</cp:revision>
  <dcterms:created xsi:type="dcterms:W3CDTF">2014-07-14T02:07:00Z</dcterms:created>
  <dcterms:modified xsi:type="dcterms:W3CDTF">2014-10-23T19:52:00Z</dcterms:modified>
</cp:coreProperties>
</file>